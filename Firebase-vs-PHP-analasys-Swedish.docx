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8A458A" w14:textId="77777777" w:rsidR="000F5FB3" w:rsidRPr="00EC3D75" w:rsidRDefault="00510BEB" w:rsidP="00B551B1">
      <w:pPr>
        <w:pStyle w:val="Header"/>
        <w:rPr>
          <w:rFonts w:ascii="Arial" w:hAnsi="Arial" w:cs="Arial"/>
        </w:rPr>
      </w:pPr>
      <w:r w:rsidRPr="00EC3D75">
        <w:rPr>
          <w:rFonts w:ascii="Arial" w:hAnsi="Arial" w:cs="Arial"/>
          <w:noProof/>
        </w:rPr>
        <w:drawing>
          <wp:inline distT="0" distB="0" distL="0" distR="0" wp14:anchorId="6F68A75F" wp14:editId="1CE9D369">
            <wp:extent cx="1136650" cy="508000"/>
            <wp:effectExtent l="0" t="0" r="6350" b="635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36650" cy="508000"/>
                    </a:xfrm>
                    <a:prstGeom prst="rect">
                      <a:avLst/>
                    </a:prstGeom>
                    <a:noFill/>
                    <a:ln>
                      <a:noFill/>
                    </a:ln>
                  </pic:spPr>
                </pic:pic>
              </a:graphicData>
            </a:graphic>
          </wp:inline>
        </w:drawing>
      </w:r>
    </w:p>
    <w:p w14:paraId="2A9A9860" w14:textId="77777777" w:rsidR="000F5FB3" w:rsidRPr="00C87B84" w:rsidRDefault="000F5FB3" w:rsidP="00A72DC3">
      <w:pPr>
        <w:spacing w:line="240" w:lineRule="auto"/>
        <w:rPr>
          <w:rFonts w:cs="Times New Roman"/>
          <w:sz w:val="18"/>
        </w:rPr>
      </w:pPr>
      <w:r w:rsidRPr="00C87B84">
        <w:rPr>
          <w:rFonts w:cs="Times New Roman"/>
        </w:rPr>
        <w:t>KATTEGATTGYMNASIET</w:t>
      </w:r>
    </w:p>
    <w:p w14:paraId="07D45B2B" w14:textId="77777777" w:rsidR="00D948E4" w:rsidRPr="00EC3D75" w:rsidRDefault="00D948E4" w:rsidP="00B551B1">
      <w:pPr>
        <w:pStyle w:val="Header"/>
        <w:rPr>
          <w:rFonts w:ascii="Arial" w:hAnsi="Arial" w:cs="Arial"/>
          <w:sz w:val="28"/>
          <w:szCs w:val="22"/>
        </w:rPr>
      </w:pPr>
    </w:p>
    <w:p w14:paraId="78BA2E40" w14:textId="77777777" w:rsidR="00D948E4" w:rsidRPr="00EC3D75" w:rsidRDefault="00D948E4" w:rsidP="00B551B1">
      <w:pPr>
        <w:pStyle w:val="Header"/>
        <w:rPr>
          <w:rFonts w:ascii="Arial" w:hAnsi="Arial" w:cs="Arial"/>
          <w:sz w:val="28"/>
          <w:szCs w:val="22"/>
        </w:rPr>
      </w:pPr>
    </w:p>
    <w:p w14:paraId="198D3ED8" w14:textId="22D359F3" w:rsidR="00D948E4" w:rsidRPr="00EC3D75" w:rsidRDefault="00713698" w:rsidP="00B551B1">
      <w:pPr>
        <w:pStyle w:val="Header"/>
        <w:rPr>
          <w:rFonts w:ascii="Arial" w:hAnsi="Arial" w:cs="Arial"/>
          <w:sz w:val="28"/>
          <w:szCs w:val="22"/>
        </w:rPr>
      </w:pPr>
      <w:r w:rsidRPr="00EC3D75">
        <w:rPr>
          <w:rFonts w:ascii="Arial" w:hAnsi="Arial" w:cs="Arial"/>
          <w:sz w:val="28"/>
          <w:szCs w:val="22"/>
        </w:rPr>
        <w:t>Firebase</w:t>
      </w:r>
      <w:r w:rsidRPr="00EC3D75">
        <w:rPr>
          <w:rFonts w:ascii="Arial" w:hAnsi="Arial" w:cs="Arial"/>
          <w:sz w:val="28"/>
          <w:szCs w:val="22"/>
        </w:rPr>
        <w:tab/>
      </w:r>
    </w:p>
    <w:p w14:paraId="5AB0A608" w14:textId="726CCE16" w:rsidR="00D948E4" w:rsidRPr="00EC3D75" w:rsidRDefault="00713698" w:rsidP="00B551B1">
      <w:pPr>
        <w:pStyle w:val="Header"/>
        <w:rPr>
          <w:rFonts w:ascii="Arial" w:hAnsi="Arial" w:cs="Arial"/>
          <w:sz w:val="28"/>
          <w:szCs w:val="22"/>
        </w:rPr>
      </w:pPr>
      <w:r w:rsidRPr="00EC3D75">
        <w:rPr>
          <w:rFonts w:ascii="Arial" w:hAnsi="Arial" w:cs="Arial"/>
          <w:sz w:val="28"/>
          <w:szCs w:val="22"/>
        </w:rPr>
        <w:t>Richard Johansson</w:t>
      </w:r>
    </w:p>
    <w:p w14:paraId="45DE5846" w14:textId="68CF9F90" w:rsidR="00D948E4" w:rsidRPr="00EC3D75" w:rsidRDefault="00D948E4" w:rsidP="00B551B1">
      <w:pPr>
        <w:pStyle w:val="Header"/>
        <w:rPr>
          <w:rFonts w:ascii="Arial" w:hAnsi="Arial" w:cs="Arial"/>
          <w:sz w:val="28"/>
          <w:szCs w:val="22"/>
        </w:rPr>
      </w:pPr>
      <w:r w:rsidRPr="00EC3D75">
        <w:rPr>
          <w:rFonts w:ascii="Arial" w:hAnsi="Arial" w:cs="Arial"/>
          <w:sz w:val="28"/>
          <w:szCs w:val="22"/>
        </w:rPr>
        <w:t xml:space="preserve">Läsåret </w:t>
      </w:r>
      <w:proofErr w:type="gramStart"/>
      <w:r w:rsidR="000A1BF0" w:rsidRPr="00EC3D75">
        <w:rPr>
          <w:rFonts w:ascii="Arial" w:hAnsi="Arial" w:cs="Arial"/>
          <w:sz w:val="28"/>
          <w:szCs w:val="22"/>
        </w:rPr>
        <w:t>20-21</w:t>
      </w:r>
      <w:proofErr w:type="gramEnd"/>
    </w:p>
    <w:p w14:paraId="144EAC76" w14:textId="2A426439" w:rsidR="00D85DD5" w:rsidRPr="00EC3D75" w:rsidRDefault="00D85DD5" w:rsidP="00D85DD5">
      <w:pPr>
        <w:pStyle w:val="Titel"/>
        <w:tabs>
          <w:tab w:val="clear" w:pos="1560"/>
          <w:tab w:val="left" w:pos="0"/>
        </w:tabs>
        <w:ind w:firstLine="0"/>
        <w:rPr>
          <w:rFonts w:cs="Arial"/>
        </w:rPr>
      </w:pPr>
      <w:r w:rsidRPr="00EC3D75">
        <w:rPr>
          <w:rFonts w:cs="Arial"/>
        </w:rPr>
        <w:t>Firebase</w:t>
      </w:r>
    </w:p>
    <w:p w14:paraId="293AE610" w14:textId="1C89D32D" w:rsidR="00D85DD5" w:rsidRPr="00EC3D75" w:rsidRDefault="00D85DD5" w:rsidP="00D85DD5">
      <w:pPr>
        <w:pStyle w:val="Undertitel"/>
        <w:rPr>
          <w:rFonts w:cs="Arial"/>
        </w:rPr>
      </w:pPr>
      <w:r w:rsidRPr="00EC3D75">
        <w:rPr>
          <w:rFonts w:cs="Arial"/>
        </w:rPr>
        <w:t>En analys mellan olika serverspråk</w:t>
      </w:r>
    </w:p>
    <w:p w14:paraId="3D00E2A4" w14:textId="2BD5E9F7" w:rsidR="00D948E4" w:rsidRPr="00EC3D75" w:rsidRDefault="00D948E4" w:rsidP="00B551B1">
      <w:pPr>
        <w:pStyle w:val="Header"/>
        <w:rPr>
          <w:rFonts w:ascii="Arial" w:hAnsi="Arial" w:cs="Arial"/>
        </w:rPr>
      </w:pPr>
    </w:p>
    <w:p w14:paraId="487D7E00" w14:textId="1157949A" w:rsidR="00C51FFE" w:rsidRPr="00EC3D75" w:rsidRDefault="00C51FFE" w:rsidP="00B551B1">
      <w:pPr>
        <w:pStyle w:val="Header"/>
        <w:rPr>
          <w:rFonts w:ascii="Arial" w:hAnsi="Arial" w:cs="Arial"/>
        </w:rPr>
      </w:pPr>
    </w:p>
    <w:p w14:paraId="67ECA02D" w14:textId="7BC9BC14" w:rsidR="00C51FFE" w:rsidRPr="00EC3D75" w:rsidRDefault="00C51FFE" w:rsidP="00B551B1">
      <w:pPr>
        <w:pStyle w:val="Header"/>
        <w:rPr>
          <w:rFonts w:ascii="Arial" w:hAnsi="Arial" w:cs="Arial"/>
        </w:rPr>
      </w:pPr>
    </w:p>
    <w:p w14:paraId="05415463" w14:textId="364F1D07" w:rsidR="00C51FFE" w:rsidRPr="00EC3D75" w:rsidRDefault="00C51FFE" w:rsidP="00B551B1">
      <w:pPr>
        <w:pStyle w:val="Header"/>
        <w:rPr>
          <w:rFonts w:ascii="Arial" w:hAnsi="Arial" w:cs="Arial"/>
        </w:rPr>
      </w:pPr>
    </w:p>
    <w:p w14:paraId="14195ED3" w14:textId="2C5790DB" w:rsidR="00C51FFE" w:rsidRPr="00EC3D75" w:rsidRDefault="00C51FFE" w:rsidP="00B551B1">
      <w:pPr>
        <w:pStyle w:val="Header"/>
        <w:rPr>
          <w:rFonts w:ascii="Arial" w:hAnsi="Arial" w:cs="Arial"/>
        </w:rPr>
      </w:pPr>
    </w:p>
    <w:p w14:paraId="365CF0FC" w14:textId="2695BBB4" w:rsidR="00C51FFE" w:rsidRPr="00EC3D75" w:rsidRDefault="00C51FFE" w:rsidP="00B551B1">
      <w:pPr>
        <w:pStyle w:val="Header"/>
        <w:rPr>
          <w:rFonts w:ascii="Arial" w:hAnsi="Arial" w:cs="Arial"/>
        </w:rPr>
      </w:pPr>
    </w:p>
    <w:p w14:paraId="594EBF28" w14:textId="39F4D0D1" w:rsidR="00C51FFE" w:rsidRPr="00EC3D75" w:rsidRDefault="00C51FFE" w:rsidP="00B551B1">
      <w:pPr>
        <w:pStyle w:val="Header"/>
        <w:rPr>
          <w:rFonts w:ascii="Arial" w:hAnsi="Arial" w:cs="Arial"/>
        </w:rPr>
      </w:pPr>
    </w:p>
    <w:p w14:paraId="6E67E9E9" w14:textId="23857A92" w:rsidR="00713698" w:rsidRPr="00EC3D75" w:rsidRDefault="00713698" w:rsidP="00B551B1">
      <w:pPr>
        <w:pStyle w:val="Header"/>
        <w:rPr>
          <w:rFonts w:ascii="Arial" w:hAnsi="Arial" w:cs="Arial"/>
        </w:rPr>
      </w:pPr>
    </w:p>
    <w:p w14:paraId="52BBEE4E" w14:textId="0EB21A2E" w:rsidR="00713698" w:rsidRPr="00EC3D75" w:rsidRDefault="00713698" w:rsidP="00B551B1">
      <w:pPr>
        <w:pStyle w:val="Header"/>
        <w:rPr>
          <w:rFonts w:ascii="Arial" w:hAnsi="Arial" w:cs="Arial"/>
        </w:rPr>
      </w:pPr>
    </w:p>
    <w:p w14:paraId="61A30324" w14:textId="77777777" w:rsidR="00713698" w:rsidRPr="00EC3D75" w:rsidRDefault="00713698" w:rsidP="00B551B1">
      <w:pPr>
        <w:pStyle w:val="Header"/>
        <w:rPr>
          <w:rFonts w:ascii="Arial" w:hAnsi="Arial" w:cs="Arial"/>
        </w:rPr>
      </w:pPr>
    </w:p>
    <w:p w14:paraId="66037A74" w14:textId="2B7EBA8C" w:rsidR="00D948E4" w:rsidRPr="00EC3D75" w:rsidRDefault="00D948E4" w:rsidP="00C51FFE">
      <w:pPr>
        <w:pStyle w:val="Header"/>
        <w:jc w:val="right"/>
        <w:rPr>
          <w:rFonts w:ascii="Arial" w:hAnsi="Arial" w:cs="Arial"/>
        </w:rPr>
      </w:pPr>
      <w:r w:rsidRPr="00EC3D75">
        <w:rPr>
          <w:rFonts w:ascii="Arial" w:hAnsi="Arial" w:cs="Arial"/>
        </w:rPr>
        <w:t xml:space="preserve">Handledare: </w:t>
      </w:r>
      <w:r w:rsidR="00713698" w:rsidRPr="00EC3D75">
        <w:rPr>
          <w:rFonts w:ascii="Arial" w:hAnsi="Arial" w:cs="Arial"/>
        </w:rPr>
        <w:t>Fredrik Persson</w:t>
      </w:r>
    </w:p>
    <w:p w14:paraId="2E7D9BEB" w14:textId="77777777" w:rsidR="00D948E4" w:rsidRPr="00EC3D75" w:rsidRDefault="007C440D" w:rsidP="00B551B1">
      <w:pPr>
        <w:pStyle w:val="Rubriknivbrdtext"/>
        <w:rPr>
          <w:rFonts w:cs="Arial"/>
        </w:rPr>
      </w:pPr>
      <w:r w:rsidRPr="00EC3D75">
        <w:rPr>
          <w:rFonts w:cs="Arial"/>
        </w:rPr>
        <w:lastRenderedPageBreak/>
        <w:t>Abstract</w:t>
      </w:r>
    </w:p>
    <w:p w14:paraId="2FD2BF7F" w14:textId="48866DAA" w:rsidR="001B424A" w:rsidRPr="00C87B84" w:rsidRDefault="004A7EFC" w:rsidP="00A72DC3">
      <w:pPr>
        <w:spacing w:line="240" w:lineRule="auto"/>
        <w:rPr>
          <w:rFonts w:cs="Times New Roman"/>
        </w:rPr>
      </w:pPr>
      <w:r w:rsidRPr="00C87B84">
        <w:rPr>
          <w:rFonts w:cs="Times New Roman"/>
        </w:rPr>
        <w:t xml:space="preserve">Webservers are the foundation of </w:t>
      </w:r>
      <w:r w:rsidR="00C63B32" w:rsidRPr="00C87B84">
        <w:rPr>
          <w:rFonts w:cs="Times New Roman"/>
        </w:rPr>
        <w:t>our</w:t>
      </w:r>
      <w:r w:rsidRPr="00C87B84">
        <w:rPr>
          <w:rFonts w:cs="Times New Roman"/>
        </w:rPr>
        <w:t xml:space="preserve"> internet. </w:t>
      </w:r>
      <w:r w:rsidR="00003F79" w:rsidRPr="00C87B84">
        <w:rPr>
          <w:rFonts w:cs="Times New Roman"/>
        </w:rPr>
        <w:t>For example, w</w:t>
      </w:r>
      <w:r w:rsidRPr="00C87B84">
        <w:rPr>
          <w:rFonts w:cs="Times New Roman"/>
        </w:rPr>
        <w:t>ith</w:t>
      </w:r>
      <w:r w:rsidR="00003F79" w:rsidRPr="00C87B84">
        <w:rPr>
          <w:rFonts w:cs="Times New Roman"/>
        </w:rPr>
        <w:t>out webservers we wouldn’t have any of our big social medi</w:t>
      </w:r>
      <w:r w:rsidR="00520B57" w:rsidRPr="00C87B84">
        <w:rPr>
          <w:rFonts w:cs="Times New Roman"/>
        </w:rPr>
        <w:t xml:space="preserve">as, like YouTube or Facebook. </w:t>
      </w:r>
      <w:r w:rsidR="00A8309B" w:rsidRPr="00C87B84">
        <w:rPr>
          <w:rFonts w:cs="Times New Roman"/>
        </w:rPr>
        <w:t>To send, receive and store data, to and from different users, it’s what it all is about.</w:t>
      </w:r>
    </w:p>
    <w:p w14:paraId="55ECB1EB" w14:textId="73CCE5A5" w:rsidR="004A7EFC" w:rsidRPr="00C87B84" w:rsidRDefault="00D97E47" w:rsidP="00A72DC3">
      <w:pPr>
        <w:spacing w:line="240" w:lineRule="auto"/>
        <w:rPr>
          <w:rFonts w:cs="Times New Roman"/>
        </w:rPr>
      </w:pPr>
      <w:r w:rsidRPr="00C87B84">
        <w:rPr>
          <w:rFonts w:cs="Times New Roman"/>
        </w:rPr>
        <w:t>T</w:t>
      </w:r>
      <w:r w:rsidR="009B1248" w:rsidRPr="00C87B84">
        <w:rPr>
          <w:rFonts w:cs="Times New Roman"/>
        </w:rPr>
        <w:t xml:space="preserve">his report will </w:t>
      </w:r>
      <w:r w:rsidR="001B424A" w:rsidRPr="00C87B84">
        <w:rPr>
          <w:rFonts w:cs="Times New Roman"/>
        </w:rPr>
        <w:t xml:space="preserve">compare two different ways to </w:t>
      </w:r>
      <w:r w:rsidR="00B72320" w:rsidRPr="00C87B84">
        <w:rPr>
          <w:rFonts w:cs="Times New Roman"/>
        </w:rPr>
        <w:t xml:space="preserve">accomplish a working </w:t>
      </w:r>
      <w:r w:rsidR="00346B3C" w:rsidRPr="00C87B84">
        <w:rPr>
          <w:rFonts w:cs="Times New Roman"/>
        </w:rPr>
        <w:t xml:space="preserve">modern </w:t>
      </w:r>
      <w:r w:rsidR="00B72320" w:rsidRPr="00C87B84">
        <w:rPr>
          <w:rFonts w:cs="Times New Roman"/>
        </w:rPr>
        <w:t>website,</w:t>
      </w:r>
      <w:r w:rsidR="007A2740" w:rsidRPr="00C87B84">
        <w:rPr>
          <w:rFonts w:cs="Times New Roman"/>
        </w:rPr>
        <w:t xml:space="preserve"> which will include </w:t>
      </w:r>
      <w:r w:rsidR="009543E3" w:rsidRPr="00C87B84">
        <w:rPr>
          <w:rFonts w:cs="Times New Roman"/>
        </w:rPr>
        <w:t xml:space="preserve">data management, </w:t>
      </w:r>
      <w:r w:rsidR="007A2740" w:rsidRPr="00C87B84">
        <w:rPr>
          <w:rFonts w:cs="Times New Roman"/>
        </w:rPr>
        <w:t>data storage</w:t>
      </w:r>
      <w:r w:rsidR="009543E3" w:rsidRPr="00C87B84">
        <w:rPr>
          <w:rFonts w:cs="Times New Roman"/>
        </w:rPr>
        <w:t xml:space="preserve"> and</w:t>
      </w:r>
      <w:r w:rsidR="007A2740" w:rsidRPr="00C87B84">
        <w:rPr>
          <w:rFonts w:cs="Times New Roman"/>
        </w:rPr>
        <w:t xml:space="preserve"> security rules such as authorization and authentication</w:t>
      </w:r>
      <w:r w:rsidR="009543E3" w:rsidRPr="00C87B84">
        <w:rPr>
          <w:rFonts w:cs="Times New Roman"/>
        </w:rPr>
        <w:t xml:space="preserve">. </w:t>
      </w:r>
      <w:r w:rsidR="00464BF4" w:rsidRPr="00C87B84">
        <w:rPr>
          <w:rFonts w:cs="Times New Roman"/>
        </w:rPr>
        <w:t>This project will feature the server backend language</w:t>
      </w:r>
      <w:r w:rsidR="00333E36" w:rsidRPr="00C87B84">
        <w:rPr>
          <w:rFonts w:cs="Times New Roman"/>
        </w:rPr>
        <w:t>;</w:t>
      </w:r>
      <w:r w:rsidR="00464BF4" w:rsidRPr="00C87B84">
        <w:rPr>
          <w:rFonts w:cs="Times New Roman"/>
        </w:rPr>
        <w:t xml:space="preserve"> PHP, and the backend as a service</w:t>
      </w:r>
      <w:r w:rsidR="00333E36" w:rsidRPr="00C87B84">
        <w:rPr>
          <w:rFonts w:cs="Times New Roman"/>
        </w:rPr>
        <w:t xml:space="preserve">; Firebase which will be based on the language </w:t>
      </w:r>
      <w:r w:rsidR="00F04E63" w:rsidRPr="00C87B84">
        <w:rPr>
          <w:rFonts w:cs="Times New Roman"/>
        </w:rPr>
        <w:t>JavaScript</w:t>
      </w:r>
      <w:r w:rsidR="00333E36" w:rsidRPr="00C87B84">
        <w:rPr>
          <w:rFonts w:cs="Times New Roman"/>
        </w:rPr>
        <w:t>.</w:t>
      </w:r>
    </w:p>
    <w:p w14:paraId="302313BD" w14:textId="46599A91" w:rsidR="00F04E63" w:rsidRPr="00C87B84" w:rsidRDefault="008B35F8" w:rsidP="00A72DC3">
      <w:pPr>
        <w:spacing w:line="240" w:lineRule="auto"/>
        <w:rPr>
          <w:rFonts w:cs="Times New Roman"/>
        </w:rPr>
      </w:pPr>
      <w:r w:rsidRPr="00C87B84">
        <w:rPr>
          <w:rFonts w:cs="Times New Roman"/>
        </w:rPr>
        <w:t>The r</w:t>
      </w:r>
      <w:r w:rsidR="00F04E63" w:rsidRPr="00C87B84">
        <w:rPr>
          <w:rFonts w:cs="Times New Roman"/>
        </w:rPr>
        <w:t>eport</w:t>
      </w:r>
      <w:r w:rsidRPr="00C87B84">
        <w:rPr>
          <w:rFonts w:cs="Times New Roman"/>
        </w:rPr>
        <w:t xml:space="preserve"> will </w:t>
      </w:r>
      <w:r w:rsidR="00E45C4A" w:rsidRPr="00C87B84">
        <w:rPr>
          <w:rFonts w:cs="Times New Roman"/>
        </w:rPr>
        <w:t>explore</w:t>
      </w:r>
      <w:r w:rsidR="00F04E63" w:rsidRPr="00C87B84">
        <w:rPr>
          <w:rFonts w:cs="Times New Roman"/>
        </w:rPr>
        <w:t xml:space="preserve"> the differences and similarities </w:t>
      </w:r>
      <w:r w:rsidR="00E45C4A" w:rsidRPr="00C87B84">
        <w:rPr>
          <w:rFonts w:cs="Times New Roman"/>
        </w:rPr>
        <w:t xml:space="preserve">between </w:t>
      </w:r>
      <w:r w:rsidR="00D97E47" w:rsidRPr="00C87B84">
        <w:rPr>
          <w:rFonts w:cs="Times New Roman"/>
        </w:rPr>
        <w:t>Firebase and PHP as well as pros and cons</w:t>
      </w:r>
      <w:r w:rsidR="00EE48CB" w:rsidRPr="00C87B84">
        <w:rPr>
          <w:rFonts w:cs="Times New Roman"/>
        </w:rPr>
        <w:t>;</w:t>
      </w:r>
      <w:r w:rsidR="00D97E47" w:rsidRPr="00C87B84">
        <w:rPr>
          <w:rFonts w:cs="Times New Roman"/>
        </w:rPr>
        <w:t xml:space="preserve"> where </w:t>
      </w:r>
      <w:r w:rsidR="00EE48CB" w:rsidRPr="00C87B84">
        <w:rPr>
          <w:rFonts w:cs="Times New Roman"/>
        </w:rPr>
        <w:t>the main point</w:t>
      </w:r>
      <w:r w:rsidR="005F24D9" w:rsidRPr="00C87B84">
        <w:rPr>
          <w:rFonts w:cs="Times New Roman"/>
        </w:rPr>
        <w:t>s</w:t>
      </w:r>
      <w:r w:rsidR="00EE48CB" w:rsidRPr="00C87B84">
        <w:rPr>
          <w:rFonts w:cs="Times New Roman"/>
        </w:rPr>
        <w:t xml:space="preserve"> are the ease of starting a Firebase project and the flexibility </w:t>
      </w:r>
      <w:r w:rsidR="00566841" w:rsidRPr="00C87B84">
        <w:rPr>
          <w:rFonts w:cs="Times New Roman"/>
        </w:rPr>
        <w:t>as well as control you have over a PHP-project.</w:t>
      </w:r>
    </w:p>
    <w:p w14:paraId="0E490A3B" w14:textId="013F307B" w:rsidR="00FA72BE" w:rsidRPr="00C87B84" w:rsidRDefault="00FA72BE" w:rsidP="00A72DC3">
      <w:pPr>
        <w:spacing w:line="240" w:lineRule="auto"/>
        <w:rPr>
          <w:rFonts w:cs="Times New Roman"/>
        </w:rPr>
      </w:pPr>
    </w:p>
    <w:p w14:paraId="3FD1E5F4" w14:textId="77777777" w:rsidR="00FA72BE" w:rsidRPr="00C87B84" w:rsidRDefault="00FA72BE" w:rsidP="00A72DC3">
      <w:pPr>
        <w:spacing w:line="240" w:lineRule="auto"/>
        <w:rPr>
          <w:rFonts w:cs="Times New Roman"/>
        </w:rPr>
      </w:pPr>
    </w:p>
    <w:p w14:paraId="0C7A26C0" w14:textId="2F7904CD" w:rsidR="002731DA" w:rsidRPr="00C87B84" w:rsidRDefault="002731DA" w:rsidP="00A72DC3">
      <w:pPr>
        <w:spacing w:line="240" w:lineRule="auto"/>
        <w:rPr>
          <w:rFonts w:cs="Times New Roman"/>
        </w:rPr>
      </w:pPr>
      <w:proofErr w:type="spellStart"/>
      <w:r w:rsidRPr="00C87B84">
        <w:rPr>
          <w:rFonts w:cs="Times New Roman"/>
        </w:rPr>
        <w:t>Keyword</w:t>
      </w:r>
      <w:r w:rsidR="005C50A2" w:rsidRPr="00C87B84">
        <w:rPr>
          <w:rFonts w:cs="Times New Roman"/>
        </w:rPr>
        <w:t>s</w:t>
      </w:r>
      <w:proofErr w:type="spellEnd"/>
      <w:r w:rsidRPr="00C87B84">
        <w:rPr>
          <w:rFonts w:cs="Times New Roman"/>
        </w:rPr>
        <w:t xml:space="preserve">: </w:t>
      </w:r>
      <w:r w:rsidR="005C4E45" w:rsidRPr="00C87B84">
        <w:rPr>
          <w:rFonts w:cs="Times New Roman"/>
        </w:rPr>
        <w:t xml:space="preserve">PHP, Firebase, </w:t>
      </w:r>
      <w:proofErr w:type="spellStart"/>
      <w:r w:rsidR="005C4E45" w:rsidRPr="00C87B84">
        <w:rPr>
          <w:rFonts w:cs="Times New Roman"/>
        </w:rPr>
        <w:t>Webserver</w:t>
      </w:r>
      <w:proofErr w:type="spellEnd"/>
      <w:r w:rsidR="005C4E45" w:rsidRPr="00C87B84">
        <w:rPr>
          <w:rFonts w:cs="Times New Roman"/>
        </w:rPr>
        <w:t>, Backen</w:t>
      </w:r>
      <w:r w:rsidR="00863691" w:rsidRPr="00C87B84">
        <w:rPr>
          <w:rFonts w:cs="Times New Roman"/>
        </w:rPr>
        <w:t>d</w:t>
      </w:r>
      <w:r w:rsidR="005C4E45" w:rsidRPr="00C87B84">
        <w:rPr>
          <w:rFonts w:cs="Times New Roman"/>
        </w:rPr>
        <w:t xml:space="preserve"> as a Service</w:t>
      </w:r>
    </w:p>
    <w:p w14:paraId="23D34FCE" w14:textId="5F3EBAF1" w:rsidR="00D948E4" w:rsidRPr="009B1972" w:rsidRDefault="009B1972" w:rsidP="00A72DC3">
      <w:pPr>
        <w:spacing w:line="240" w:lineRule="auto"/>
        <w:rPr>
          <w:rFonts w:cs="Times New Roman"/>
          <w:lang w:val="en-SE"/>
        </w:rPr>
      </w:pPr>
      <w:r>
        <w:rPr>
          <w:rFonts w:cs="Times New Roman"/>
          <w:lang w:val="en-SE"/>
        </w:rPr>
        <w:t xml:space="preserve"> </w:t>
      </w:r>
    </w:p>
    <w:p w14:paraId="1EB77F89" w14:textId="77777777" w:rsidR="004F13D1" w:rsidRPr="00C87B84" w:rsidRDefault="004F13D1" w:rsidP="00A72DC3">
      <w:pPr>
        <w:spacing w:line="240" w:lineRule="auto"/>
        <w:rPr>
          <w:rFonts w:cs="Times New Roman"/>
        </w:rPr>
      </w:pPr>
    </w:p>
    <w:p w14:paraId="00A4757A" w14:textId="77777777" w:rsidR="004F13D1" w:rsidRPr="00C87B84" w:rsidRDefault="004F13D1" w:rsidP="00A72DC3">
      <w:pPr>
        <w:spacing w:line="240" w:lineRule="auto"/>
        <w:rPr>
          <w:rFonts w:cs="Times New Roman"/>
        </w:rPr>
      </w:pPr>
    </w:p>
    <w:p w14:paraId="403B8078" w14:textId="77777777" w:rsidR="004F13D1" w:rsidRPr="00C87B84" w:rsidRDefault="004F13D1" w:rsidP="00A72DC3">
      <w:pPr>
        <w:spacing w:line="240" w:lineRule="auto"/>
        <w:rPr>
          <w:rFonts w:cs="Times New Roman"/>
        </w:rPr>
      </w:pPr>
    </w:p>
    <w:p w14:paraId="04E05F39" w14:textId="77777777" w:rsidR="00D948E4" w:rsidRPr="00C87B84" w:rsidRDefault="00D948E4" w:rsidP="00A72DC3">
      <w:pPr>
        <w:spacing w:line="240" w:lineRule="auto"/>
        <w:rPr>
          <w:rFonts w:cs="Times New Roman"/>
        </w:rPr>
      </w:pPr>
    </w:p>
    <w:p w14:paraId="2EB1B066" w14:textId="77777777" w:rsidR="00D948E4" w:rsidRPr="00C87B84" w:rsidRDefault="00D948E4" w:rsidP="00A72DC3">
      <w:pPr>
        <w:spacing w:line="240" w:lineRule="auto"/>
        <w:rPr>
          <w:rFonts w:cs="Times New Roman"/>
        </w:rPr>
      </w:pPr>
    </w:p>
    <w:p w14:paraId="71C916B6" w14:textId="77777777" w:rsidR="00D948E4" w:rsidRPr="00C87B84" w:rsidRDefault="00D948E4" w:rsidP="00A72DC3">
      <w:pPr>
        <w:spacing w:line="240" w:lineRule="auto"/>
        <w:rPr>
          <w:rFonts w:cs="Times New Roman"/>
        </w:rPr>
      </w:pPr>
    </w:p>
    <w:p w14:paraId="4A794644" w14:textId="77777777" w:rsidR="00D948E4" w:rsidRPr="00C87B84" w:rsidRDefault="00D948E4" w:rsidP="00A72DC3">
      <w:pPr>
        <w:spacing w:line="240" w:lineRule="auto"/>
        <w:rPr>
          <w:rFonts w:cs="Times New Roman"/>
        </w:rPr>
      </w:pPr>
    </w:p>
    <w:p w14:paraId="29898C2D" w14:textId="7C6BFCC2" w:rsidR="00D948E4" w:rsidRPr="00C87B84" w:rsidRDefault="00D948E4" w:rsidP="00A72DC3">
      <w:pPr>
        <w:spacing w:line="240" w:lineRule="auto"/>
        <w:rPr>
          <w:rFonts w:cs="Times New Roman"/>
        </w:rPr>
        <w:sectPr w:rsidR="00D948E4" w:rsidRPr="00C87B84">
          <w:footerReference w:type="default" r:id="rId12"/>
          <w:pgSz w:w="11906" w:h="16838"/>
          <w:pgMar w:top="851" w:right="1985" w:bottom="851" w:left="1985" w:header="720" w:footer="720" w:gutter="0"/>
          <w:cols w:space="720"/>
        </w:sectPr>
      </w:pPr>
    </w:p>
    <w:p w14:paraId="405EC96F" w14:textId="3D73F316" w:rsidR="003C4F24" w:rsidRPr="00C87B84" w:rsidRDefault="003C4F24" w:rsidP="00A72DC3">
      <w:pPr>
        <w:spacing w:line="240" w:lineRule="auto"/>
        <w:rPr>
          <w:rFonts w:cs="Times New Roman"/>
          <w:b/>
          <w:bCs/>
          <w:sz w:val="48"/>
          <w:szCs w:val="40"/>
        </w:rPr>
      </w:pPr>
    </w:p>
    <w:sdt>
      <w:sdtPr>
        <w:rPr>
          <w:rFonts w:cs="Times New Roman"/>
          <w:b/>
          <w:bCs/>
          <w:sz w:val="48"/>
          <w:szCs w:val="40"/>
        </w:rPr>
        <w:id w:val="-294365190"/>
        <w:docPartObj>
          <w:docPartGallery w:val="Table of Contents"/>
          <w:docPartUnique/>
        </w:docPartObj>
      </w:sdtPr>
      <w:sdtEndPr>
        <w:rPr>
          <w:sz w:val="24"/>
          <w:szCs w:val="20"/>
        </w:rPr>
      </w:sdtEndPr>
      <w:sdtContent>
        <w:p w14:paraId="5ECB38BC" w14:textId="77777777" w:rsidR="003C4F24" w:rsidRPr="00C87B84" w:rsidRDefault="003C4F24" w:rsidP="00A72DC3">
          <w:pPr>
            <w:spacing w:after="0" w:line="240" w:lineRule="auto"/>
            <w:ind w:left="0"/>
            <w:rPr>
              <w:rFonts w:cs="Times New Roman"/>
              <w:b/>
              <w:bCs/>
              <w:sz w:val="32"/>
              <w:szCs w:val="32"/>
            </w:rPr>
          </w:pPr>
          <w:r w:rsidRPr="00C87B84">
            <w:rPr>
              <w:rFonts w:cs="Times New Roman"/>
              <w:b/>
              <w:bCs/>
              <w:sz w:val="32"/>
              <w:szCs w:val="32"/>
            </w:rPr>
            <w:t xml:space="preserve">INNEHÅLLSFÖRTECKNING  </w:t>
          </w:r>
        </w:p>
        <w:p w14:paraId="0F627208" w14:textId="354C6242" w:rsidR="003C4F24" w:rsidRPr="00EC3D75" w:rsidRDefault="003C4F24" w:rsidP="0091502D">
          <w:pPr>
            <w:pStyle w:val="TOCHeading"/>
            <w:rPr>
              <w:rFonts w:ascii="Arial" w:hAnsi="Arial" w:cs="Arial"/>
            </w:rPr>
          </w:pPr>
        </w:p>
        <w:p w14:paraId="516DB98B" w14:textId="200762F4" w:rsidR="00FF500E" w:rsidRDefault="00425CC3">
          <w:pPr>
            <w:pStyle w:val="TOC1"/>
            <w:tabs>
              <w:tab w:val="left" w:pos="480"/>
              <w:tab w:val="right" w:leader="dot" w:pos="7926"/>
            </w:tabs>
            <w:rPr>
              <w:rFonts w:asciiTheme="minorHAnsi" w:eastAsiaTheme="minorEastAsia" w:hAnsiTheme="minorHAnsi" w:cstheme="minorBidi"/>
              <w:b w:val="0"/>
              <w:bCs w:val="0"/>
              <w:caps w:val="0"/>
              <w:noProof/>
              <w:sz w:val="22"/>
              <w:szCs w:val="22"/>
            </w:rPr>
          </w:pPr>
          <w:r w:rsidRPr="00C87B84">
            <w:rPr>
              <w:rFonts w:cs="Times New Roman"/>
              <w:b w:val="0"/>
              <w:bCs w:val="0"/>
              <w:caps w:val="0"/>
            </w:rPr>
            <w:fldChar w:fldCharType="begin"/>
          </w:r>
          <w:r w:rsidRPr="00C87B84">
            <w:rPr>
              <w:rFonts w:cs="Times New Roman"/>
              <w:b w:val="0"/>
              <w:bCs w:val="0"/>
              <w:caps w:val="0"/>
            </w:rPr>
            <w:instrText xml:space="preserve"> TOC \o "1-4" \h \z \u </w:instrText>
          </w:r>
          <w:r w:rsidRPr="00C87B84">
            <w:rPr>
              <w:rFonts w:cs="Times New Roman"/>
              <w:b w:val="0"/>
              <w:bCs w:val="0"/>
              <w:caps w:val="0"/>
            </w:rPr>
            <w:fldChar w:fldCharType="separate"/>
          </w:r>
          <w:hyperlink w:anchor="_Toc69234949" w:history="1">
            <w:r w:rsidR="00FF500E" w:rsidRPr="00663E40">
              <w:rPr>
                <w:rStyle w:val="Hyperlink"/>
                <w:rFonts w:cs="Arial"/>
                <w:noProof/>
              </w:rPr>
              <w:t>1</w:t>
            </w:r>
            <w:r w:rsidR="00FF500E">
              <w:rPr>
                <w:rFonts w:asciiTheme="minorHAnsi" w:eastAsiaTheme="minorEastAsia" w:hAnsiTheme="minorHAnsi" w:cstheme="minorBidi"/>
                <w:b w:val="0"/>
                <w:bCs w:val="0"/>
                <w:caps w:val="0"/>
                <w:noProof/>
                <w:sz w:val="22"/>
                <w:szCs w:val="22"/>
              </w:rPr>
              <w:tab/>
            </w:r>
            <w:r w:rsidR="00FF500E" w:rsidRPr="00663E40">
              <w:rPr>
                <w:rStyle w:val="Hyperlink"/>
                <w:rFonts w:cs="Arial"/>
                <w:noProof/>
              </w:rPr>
              <w:t>INLEDNING</w:t>
            </w:r>
            <w:r w:rsidR="00FF500E">
              <w:rPr>
                <w:noProof/>
                <w:webHidden/>
              </w:rPr>
              <w:tab/>
            </w:r>
            <w:r w:rsidR="00FF500E">
              <w:rPr>
                <w:noProof/>
                <w:webHidden/>
              </w:rPr>
              <w:fldChar w:fldCharType="begin"/>
            </w:r>
            <w:r w:rsidR="00FF500E">
              <w:rPr>
                <w:noProof/>
                <w:webHidden/>
              </w:rPr>
              <w:instrText xml:space="preserve"> PAGEREF _Toc69234949 \h </w:instrText>
            </w:r>
            <w:r w:rsidR="00FF500E">
              <w:rPr>
                <w:noProof/>
                <w:webHidden/>
              </w:rPr>
            </w:r>
            <w:r w:rsidR="00FF500E">
              <w:rPr>
                <w:noProof/>
                <w:webHidden/>
              </w:rPr>
              <w:fldChar w:fldCharType="separate"/>
            </w:r>
            <w:r w:rsidR="00FF500E">
              <w:rPr>
                <w:noProof/>
                <w:webHidden/>
              </w:rPr>
              <w:t>- 1 -</w:t>
            </w:r>
            <w:r w:rsidR="00FF500E">
              <w:rPr>
                <w:noProof/>
                <w:webHidden/>
              </w:rPr>
              <w:fldChar w:fldCharType="end"/>
            </w:r>
          </w:hyperlink>
        </w:p>
        <w:p w14:paraId="7973DE89" w14:textId="6A9D632C" w:rsidR="00FF500E" w:rsidRDefault="00BF1D6E">
          <w:pPr>
            <w:pStyle w:val="TOC2"/>
            <w:tabs>
              <w:tab w:val="left" w:pos="720"/>
              <w:tab w:val="right" w:leader="dot" w:pos="7926"/>
            </w:tabs>
            <w:rPr>
              <w:rFonts w:asciiTheme="minorHAnsi" w:eastAsiaTheme="minorEastAsia" w:hAnsiTheme="minorHAnsi" w:cstheme="minorBidi"/>
              <w:smallCaps w:val="0"/>
              <w:noProof/>
              <w:sz w:val="22"/>
              <w:szCs w:val="22"/>
            </w:rPr>
          </w:pPr>
          <w:hyperlink w:anchor="_Toc69234950" w:history="1">
            <w:r w:rsidR="00FF500E" w:rsidRPr="00663E40">
              <w:rPr>
                <w:rStyle w:val="Hyperlink"/>
                <w:rFonts w:cs="Arial"/>
                <w:noProof/>
              </w:rPr>
              <w:t>1.1</w:t>
            </w:r>
            <w:r w:rsidR="00FF500E">
              <w:rPr>
                <w:rFonts w:asciiTheme="minorHAnsi" w:eastAsiaTheme="minorEastAsia" w:hAnsiTheme="minorHAnsi" w:cstheme="minorBidi"/>
                <w:smallCaps w:val="0"/>
                <w:noProof/>
                <w:sz w:val="22"/>
                <w:szCs w:val="22"/>
              </w:rPr>
              <w:tab/>
            </w:r>
            <w:r w:rsidR="00FF500E" w:rsidRPr="00663E40">
              <w:rPr>
                <w:rStyle w:val="Hyperlink"/>
                <w:rFonts w:cs="Arial"/>
                <w:noProof/>
              </w:rPr>
              <w:t>BAKGRUND</w:t>
            </w:r>
            <w:r w:rsidR="00FF500E">
              <w:rPr>
                <w:noProof/>
                <w:webHidden/>
              </w:rPr>
              <w:tab/>
            </w:r>
            <w:r w:rsidR="00FF500E">
              <w:rPr>
                <w:noProof/>
                <w:webHidden/>
              </w:rPr>
              <w:fldChar w:fldCharType="begin"/>
            </w:r>
            <w:r w:rsidR="00FF500E">
              <w:rPr>
                <w:noProof/>
                <w:webHidden/>
              </w:rPr>
              <w:instrText xml:space="preserve"> PAGEREF _Toc69234950 \h </w:instrText>
            </w:r>
            <w:r w:rsidR="00FF500E">
              <w:rPr>
                <w:noProof/>
                <w:webHidden/>
              </w:rPr>
            </w:r>
            <w:r w:rsidR="00FF500E">
              <w:rPr>
                <w:noProof/>
                <w:webHidden/>
              </w:rPr>
              <w:fldChar w:fldCharType="separate"/>
            </w:r>
            <w:r w:rsidR="00FF500E">
              <w:rPr>
                <w:noProof/>
                <w:webHidden/>
              </w:rPr>
              <w:t>- 1 -</w:t>
            </w:r>
            <w:r w:rsidR="00FF500E">
              <w:rPr>
                <w:noProof/>
                <w:webHidden/>
              </w:rPr>
              <w:fldChar w:fldCharType="end"/>
            </w:r>
          </w:hyperlink>
        </w:p>
        <w:p w14:paraId="6D2D3430" w14:textId="4CF1F910" w:rsidR="00FF500E" w:rsidRDefault="00BF1D6E">
          <w:pPr>
            <w:pStyle w:val="TOC3"/>
            <w:tabs>
              <w:tab w:val="left" w:pos="1200"/>
              <w:tab w:val="right" w:leader="dot" w:pos="7926"/>
            </w:tabs>
            <w:rPr>
              <w:rFonts w:asciiTheme="minorHAnsi" w:eastAsiaTheme="minorEastAsia" w:hAnsiTheme="minorHAnsi" w:cstheme="minorBidi"/>
              <w:i w:val="0"/>
              <w:iCs w:val="0"/>
              <w:noProof/>
              <w:sz w:val="22"/>
              <w:szCs w:val="22"/>
            </w:rPr>
          </w:pPr>
          <w:hyperlink w:anchor="_Toc69234951" w:history="1">
            <w:r w:rsidR="00FF500E" w:rsidRPr="00663E40">
              <w:rPr>
                <w:rStyle w:val="Hyperlink"/>
                <w:rFonts w:cs="Arial"/>
                <w:noProof/>
              </w:rPr>
              <w:t>1.1.0</w:t>
            </w:r>
            <w:r w:rsidR="00FF500E">
              <w:rPr>
                <w:rFonts w:asciiTheme="minorHAnsi" w:eastAsiaTheme="minorEastAsia" w:hAnsiTheme="minorHAnsi" w:cstheme="minorBidi"/>
                <w:i w:val="0"/>
                <w:iCs w:val="0"/>
                <w:noProof/>
                <w:sz w:val="22"/>
                <w:szCs w:val="22"/>
              </w:rPr>
              <w:tab/>
            </w:r>
            <w:r w:rsidR="00FF500E" w:rsidRPr="00663E40">
              <w:rPr>
                <w:rStyle w:val="Hyperlink"/>
                <w:rFonts w:cs="Arial"/>
                <w:noProof/>
              </w:rPr>
              <w:t>Notering</w:t>
            </w:r>
            <w:r w:rsidR="00FF500E">
              <w:rPr>
                <w:noProof/>
                <w:webHidden/>
              </w:rPr>
              <w:tab/>
            </w:r>
            <w:r w:rsidR="00FF500E">
              <w:rPr>
                <w:noProof/>
                <w:webHidden/>
              </w:rPr>
              <w:fldChar w:fldCharType="begin"/>
            </w:r>
            <w:r w:rsidR="00FF500E">
              <w:rPr>
                <w:noProof/>
                <w:webHidden/>
              </w:rPr>
              <w:instrText xml:space="preserve"> PAGEREF _Toc69234951 \h </w:instrText>
            </w:r>
            <w:r w:rsidR="00FF500E">
              <w:rPr>
                <w:noProof/>
                <w:webHidden/>
              </w:rPr>
            </w:r>
            <w:r w:rsidR="00FF500E">
              <w:rPr>
                <w:noProof/>
                <w:webHidden/>
              </w:rPr>
              <w:fldChar w:fldCharType="separate"/>
            </w:r>
            <w:r w:rsidR="00FF500E">
              <w:rPr>
                <w:noProof/>
                <w:webHidden/>
              </w:rPr>
              <w:t>- 1 -</w:t>
            </w:r>
            <w:r w:rsidR="00FF500E">
              <w:rPr>
                <w:noProof/>
                <w:webHidden/>
              </w:rPr>
              <w:fldChar w:fldCharType="end"/>
            </w:r>
          </w:hyperlink>
        </w:p>
        <w:p w14:paraId="7A38108B" w14:textId="46BC4910" w:rsidR="00FF500E" w:rsidRDefault="00BF1D6E">
          <w:pPr>
            <w:pStyle w:val="TOC3"/>
            <w:tabs>
              <w:tab w:val="left" w:pos="1200"/>
              <w:tab w:val="right" w:leader="dot" w:pos="7926"/>
            </w:tabs>
            <w:rPr>
              <w:rFonts w:asciiTheme="minorHAnsi" w:eastAsiaTheme="minorEastAsia" w:hAnsiTheme="minorHAnsi" w:cstheme="minorBidi"/>
              <w:i w:val="0"/>
              <w:iCs w:val="0"/>
              <w:noProof/>
              <w:sz w:val="22"/>
              <w:szCs w:val="22"/>
            </w:rPr>
          </w:pPr>
          <w:hyperlink w:anchor="_Toc69234952" w:history="1">
            <w:r w:rsidR="00FF500E" w:rsidRPr="00663E40">
              <w:rPr>
                <w:rStyle w:val="Hyperlink"/>
                <w:rFonts w:cs="Arial"/>
                <w:noProof/>
              </w:rPr>
              <w:t>1.1.1</w:t>
            </w:r>
            <w:r w:rsidR="00FF500E">
              <w:rPr>
                <w:rFonts w:asciiTheme="minorHAnsi" w:eastAsiaTheme="minorEastAsia" w:hAnsiTheme="minorHAnsi" w:cstheme="minorBidi"/>
                <w:i w:val="0"/>
                <w:iCs w:val="0"/>
                <w:noProof/>
                <w:sz w:val="22"/>
                <w:szCs w:val="22"/>
              </w:rPr>
              <w:tab/>
            </w:r>
            <w:r w:rsidR="00FF500E" w:rsidRPr="00663E40">
              <w:rPr>
                <w:rStyle w:val="Hyperlink"/>
                <w:rFonts w:cs="Arial"/>
                <w:noProof/>
              </w:rPr>
              <w:t>Firebase</w:t>
            </w:r>
            <w:r w:rsidR="00FF500E">
              <w:rPr>
                <w:noProof/>
                <w:webHidden/>
              </w:rPr>
              <w:tab/>
            </w:r>
            <w:r w:rsidR="00FF500E">
              <w:rPr>
                <w:noProof/>
                <w:webHidden/>
              </w:rPr>
              <w:fldChar w:fldCharType="begin"/>
            </w:r>
            <w:r w:rsidR="00FF500E">
              <w:rPr>
                <w:noProof/>
                <w:webHidden/>
              </w:rPr>
              <w:instrText xml:space="preserve"> PAGEREF _Toc69234952 \h </w:instrText>
            </w:r>
            <w:r w:rsidR="00FF500E">
              <w:rPr>
                <w:noProof/>
                <w:webHidden/>
              </w:rPr>
            </w:r>
            <w:r w:rsidR="00FF500E">
              <w:rPr>
                <w:noProof/>
                <w:webHidden/>
              </w:rPr>
              <w:fldChar w:fldCharType="separate"/>
            </w:r>
            <w:r w:rsidR="00FF500E">
              <w:rPr>
                <w:noProof/>
                <w:webHidden/>
              </w:rPr>
              <w:t>- 1 -</w:t>
            </w:r>
            <w:r w:rsidR="00FF500E">
              <w:rPr>
                <w:noProof/>
                <w:webHidden/>
              </w:rPr>
              <w:fldChar w:fldCharType="end"/>
            </w:r>
          </w:hyperlink>
        </w:p>
        <w:p w14:paraId="53DF8F1E" w14:textId="3FE3F46D" w:rsidR="00FF500E" w:rsidRDefault="00BF1D6E">
          <w:pPr>
            <w:pStyle w:val="TOC3"/>
            <w:tabs>
              <w:tab w:val="left" w:pos="1200"/>
              <w:tab w:val="right" w:leader="dot" w:pos="7926"/>
            </w:tabs>
            <w:rPr>
              <w:rFonts w:asciiTheme="minorHAnsi" w:eastAsiaTheme="minorEastAsia" w:hAnsiTheme="minorHAnsi" w:cstheme="minorBidi"/>
              <w:i w:val="0"/>
              <w:iCs w:val="0"/>
              <w:noProof/>
              <w:sz w:val="22"/>
              <w:szCs w:val="22"/>
            </w:rPr>
          </w:pPr>
          <w:hyperlink w:anchor="_Toc69234953" w:history="1">
            <w:r w:rsidR="00FF500E" w:rsidRPr="00663E40">
              <w:rPr>
                <w:rStyle w:val="Hyperlink"/>
                <w:rFonts w:cs="Arial"/>
                <w:noProof/>
              </w:rPr>
              <w:t>1.1.2</w:t>
            </w:r>
            <w:r w:rsidR="00FF500E">
              <w:rPr>
                <w:rFonts w:asciiTheme="minorHAnsi" w:eastAsiaTheme="minorEastAsia" w:hAnsiTheme="minorHAnsi" w:cstheme="minorBidi"/>
                <w:i w:val="0"/>
                <w:iCs w:val="0"/>
                <w:noProof/>
                <w:sz w:val="22"/>
                <w:szCs w:val="22"/>
              </w:rPr>
              <w:tab/>
            </w:r>
            <w:r w:rsidR="00FF500E" w:rsidRPr="00663E40">
              <w:rPr>
                <w:rStyle w:val="Hyperlink"/>
                <w:rFonts w:cs="Arial"/>
                <w:noProof/>
              </w:rPr>
              <w:t>PHP</w:t>
            </w:r>
            <w:r w:rsidR="00FF500E">
              <w:rPr>
                <w:noProof/>
                <w:webHidden/>
              </w:rPr>
              <w:tab/>
            </w:r>
            <w:r w:rsidR="00FF500E">
              <w:rPr>
                <w:noProof/>
                <w:webHidden/>
              </w:rPr>
              <w:fldChar w:fldCharType="begin"/>
            </w:r>
            <w:r w:rsidR="00FF500E">
              <w:rPr>
                <w:noProof/>
                <w:webHidden/>
              </w:rPr>
              <w:instrText xml:space="preserve"> PAGEREF _Toc69234953 \h </w:instrText>
            </w:r>
            <w:r w:rsidR="00FF500E">
              <w:rPr>
                <w:noProof/>
                <w:webHidden/>
              </w:rPr>
            </w:r>
            <w:r w:rsidR="00FF500E">
              <w:rPr>
                <w:noProof/>
                <w:webHidden/>
              </w:rPr>
              <w:fldChar w:fldCharType="separate"/>
            </w:r>
            <w:r w:rsidR="00FF500E">
              <w:rPr>
                <w:noProof/>
                <w:webHidden/>
              </w:rPr>
              <w:t>- 2 -</w:t>
            </w:r>
            <w:r w:rsidR="00FF500E">
              <w:rPr>
                <w:noProof/>
                <w:webHidden/>
              </w:rPr>
              <w:fldChar w:fldCharType="end"/>
            </w:r>
          </w:hyperlink>
        </w:p>
        <w:p w14:paraId="42825E05" w14:textId="494CFCCB" w:rsidR="00FF500E" w:rsidRDefault="00BF1D6E">
          <w:pPr>
            <w:pStyle w:val="TOC2"/>
            <w:tabs>
              <w:tab w:val="left" w:pos="720"/>
              <w:tab w:val="right" w:leader="dot" w:pos="7926"/>
            </w:tabs>
            <w:rPr>
              <w:rFonts w:asciiTheme="minorHAnsi" w:eastAsiaTheme="minorEastAsia" w:hAnsiTheme="minorHAnsi" w:cstheme="minorBidi"/>
              <w:smallCaps w:val="0"/>
              <w:noProof/>
              <w:sz w:val="22"/>
              <w:szCs w:val="22"/>
            </w:rPr>
          </w:pPr>
          <w:hyperlink w:anchor="_Toc69234954" w:history="1">
            <w:r w:rsidR="00FF500E" w:rsidRPr="00663E40">
              <w:rPr>
                <w:rStyle w:val="Hyperlink"/>
                <w:rFonts w:cs="Arial"/>
                <w:noProof/>
              </w:rPr>
              <w:t>1.2</w:t>
            </w:r>
            <w:r w:rsidR="00FF500E">
              <w:rPr>
                <w:rFonts w:asciiTheme="minorHAnsi" w:eastAsiaTheme="minorEastAsia" w:hAnsiTheme="minorHAnsi" w:cstheme="minorBidi"/>
                <w:smallCaps w:val="0"/>
                <w:noProof/>
                <w:sz w:val="22"/>
                <w:szCs w:val="22"/>
              </w:rPr>
              <w:tab/>
            </w:r>
            <w:r w:rsidR="00FF500E" w:rsidRPr="00663E40">
              <w:rPr>
                <w:rStyle w:val="Hyperlink"/>
                <w:rFonts w:cs="Arial"/>
                <w:noProof/>
              </w:rPr>
              <w:t>SYFTE</w:t>
            </w:r>
            <w:r w:rsidR="00FF500E">
              <w:rPr>
                <w:noProof/>
                <w:webHidden/>
              </w:rPr>
              <w:tab/>
            </w:r>
            <w:r w:rsidR="00FF500E">
              <w:rPr>
                <w:noProof/>
                <w:webHidden/>
              </w:rPr>
              <w:fldChar w:fldCharType="begin"/>
            </w:r>
            <w:r w:rsidR="00FF500E">
              <w:rPr>
                <w:noProof/>
                <w:webHidden/>
              </w:rPr>
              <w:instrText xml:space="preserve"> PAGEREF _Toc69234954 \h </w:instrText>
            </w:r>
            <w:r w:rsidR="00FF500E">
              <w:rPr>
                <w:noProof/>
                <w:webHidden/>
              </w:rPr>
            </w:r>
            <w:r w:rsidR="00FF500E">
              <w:rPr>
                <w:noProof/>
                <w:webHidden/>
              </w:rPr>
              <w:fldChar w:fldCharType="separate"/>
            </w:r>
            <w:r w:rsidR="00FF500E">
              <w:rPr>
                <w:noProof/>
                <w:webHidden/>
              </w:rPr>
              <w:t>- 2 -</w:t>
            </w:r>
            <w:r w:rsidR="00FF500E">
              <w:rPr>
                <w:noProof/>
                <w:webHidden/>
              </w:rPr>
              <w:fldChar w:fldCharType="end"/>
            </w:r>
          </w:hyperlink>
        </w:p>
        <w:p w14:paraId="1E5DC3C7" w14:textId="2D11F447" w:rsidR="00FF500E" w:rsidRDefault="00BF1D6E">
          <w:pPr>
            <w:pStyle w:val="TOC2"/>
            <w:tabs>
              <w:tab w:val="left" w:pos="720"/>
              <w:tab w:val="right" w:leader="dot" w:pos="7926"/>
            </w:tabs>
            <w:rPr>
              <w:rFonts w:asciiTheme="minorHAnsi" w:eastAsiaTheme="minorEastAsia" w:hAnsiTheme="minorHAnsi" w:cstheme="minorBidi"/>
              <w:smallCaps w:val="0"/>
              <w:noProof/>
              <w:sz w:val="22"/>
              <w:szCs w:val="22"/>
            </w:rPr>
          </w:pPr>
          <w:hyperlink w:anchor="_Toc69234955" w:history="1">
            <w:r w:rsidR="00FF500E" w:rsidRPr="00663E40">
              <w:rPr>
                <w:rStyle w:val="Hyperlink"/>
                <w:rFonts w:cs="Arial"/>
                <w:noProof/>
              </w:rPr>
              <w:t>1.3</w:t>
            </w:r>
            <w:r w:rsidR="00FF500E">
              <w:rPr>
                <w:rFonts w:asciiTheme="minorHAnsi" w:eastAsiaTheme="minorEastAsia" w:hAnsiTheme="minorHAnsi" w:cstheme="minorBidi"/>
                <w:smallCaps w:val="0"/>
                <w:noProof/>
                <w:sz w:val="22"/>
                <w:szCs w:val="22"/>
              </w:rPr>
              <w:tab/>
            </w:r>
            <w:r w:rsidR="00FF500E" w:rsidRPr="00663E40">
              <w:rPr>
                <w:rStyle w:val="Hyperlink"/>
                <w:rFonts w:cs="Arial"/>
                <w:noProof/>
              </w:rPr>
              <w:t>FRÅGESTÄLLNINGAR</w:t>
            </w:r>
            <w:r w:rsidR="00FF500E">
              <w:rPr>
                <w:noProof/>
                <w:webHidden/>
              </w:rPr>
              <w:tab/>
            </w:r>
            <w:r w:rsidR="00FF500E">
              <w:rPr>
                <w:noProof/>
                <w:webHidden/>
              </w:rPr>
              <w:fldChar w:fldCharType="begin"/>
            </w:r>
            <w:r w:rsidR="00FF500E">
              <w:rPr>
                <w:noProof/>
                <w:webHidden/>
              </w:rPr>
              <w:instrText xml:space="preserve"> PAGEREF _Toc69234955 \h </w:instrText>
            </w:r>
            <w:r w:rsidR="00FF500E">
              <w:rPr>
                <w:noProof/>
                <w:webHidden/>
              </w:rPr>
            </w:r>
            <w:r w:rsidR="00FF500E">
              <w:rPr>
                <w:noProof/>
                <w:webHidden/>
              </w:rPr>
              <w:fldChar w:fldCharType="separate"/>
            </w:r>
            <w:r w:rsidR="00FF500E">
              <w:rPr>
                <w:noProof/>
                <w:webHidden/>
              </w:rPr>
              <w:t>- 2 -</w:t>
            </w:r>
            <w:r w:rsidR="00FF500E">
              <w:rPr>
                <w:noProof/>
                <w:webHidden/>
              </w:rPr>
              <w:fldChar w:fldCharType="end"/>
            </w:r>
          </w:hyperlink>
        </w:p>
        <w:p w14:paraId="0E2C7A98" w14:textId="5E9EF079" w:rsidR="00FF500E" w:rsidRDefault="00BF1D6E">
          <w:pPr>
            <w:pStyle w:val="TOC2"/>
            <w:tabs>
              <w:tab w:val="left" w:pos="720"/>
              <w:tab w:val="right" w:leader="dot" w:pos="7926"/>
            </w:tabs>
            <w:rPr>
              <w:rFonts w:asciiTheme="minorHAnsi" w:eastAsiaTheme="minorEastAsia" w:hAnsiTheme="minorHAnsi" w:cstheme="minorBidi"/>
              <w:smallCaps w:val="0"/>
              <w:noProof/>
              <w:sz w:val="22"/>
              <w:szCs w:val="22"/>
            </w:rPr>
          </w:pPr>
          <w:hyperlink w:anchor="_Toc69234956" w:history="1">
            <w:r w:rsidR="00FF500E" w:rsidRPr="00663E40">
              <w:rPr>
                <w:rStyle w:val="Hyperlink"/>
                <w:rFonts w:cs="Arial"/>
                <w:noProof/>
              </w:rPr>
              <w:t>1.4</w:t>
            </w:r>
            <w:r w:rsidR="00FF500E">
              <w:rPr>
                <w:rFonts w:asciiTheme="minorHAnsi" w:eastAsiaTheme="minorEastAsia" w:hAnsiTheme="minorHAnsi" w:cstheme="minorBidi"/>
                <w:smallCaps w:val="0"/>
                <w:noProof/>
                <w:sz w:val="22"/>
                <w:szCs w:val="22"/>
              </w:rPr>
              <w:tab/>
            </w:r>
            <w:r w:rsidR="00FF500E" w:rsidRPr="00663E40">
              <w:rPr>
                <w:rStyle w:val="Hyperlink"/>
                <w:rFonts w:cs="Arial"/>
                <w:noProof/>
              </w:rPr>
              <w:t>AVGRÄNSNINGAR</w:t>
            </w:r>
            <w:r w:rsidR="00FF500E">
              <w:rPr>
                <w:noProof/>
                <w:webHidden/>
              </w:rPr>
              <w:tab/>
            </w:r>
            <w:r w:rsidR="00FF500E">
              <w:rPr>
                <w:noProof/>
                <w:webHidden/>
              </w:rPr>
              <w:fldChar w:fldCharType="begin"/>
            </w:r>
            <w:r w:rsidR="00FF500E">
              <w:rPr>
                <w:noProof/>
                <w:webHidden/>
              </w:rPr>
              <w:instrText xml:space="preserve"> PAGEREF _Toc69234956 \h </w:instrText>
            </w:r>
            <w:r w:rsidR="00FF500E">
              <w:rPr>
                <w:noProof/>
                <w:webHidden/>
              </w:rPr>
            </w:r>
            <w:r w:rsidR="00FF500E">
              <w:rPr>
                <w:noProof/>
                <w:webHidden/>
              </w:rPr>
              <w:fldChar w:fldCharType="separate"/>
            </w:r>
            <w:r w:rsidR="00FF500E">
              <w:rPr>
                <w:noProof/>
                <w:webHidden/>
              </w:rPr>
              <w:t>- 2 -</w:t>
            </w:r>
            <w:r w:rsidR="00FF500E">
              <w:rPr>
                <w:noProof/>
                <w:webHidden/>
              </w:rPr>
              <w:fldChar w:fldCharType="end"/>
            </w:r>
          </w:hyperlink>
        </w:p>
        <w:p w14:paraId="5B67CFC4" w14:textId="75963352" w:rsidR="00FF500E" w:rsidRDefault="00BF1D6E">
          <w:pPr>
            <w:pStyle w:val="TOC1"/>
            <w:tabs>
              <w:tab w:val="left" w:pos="480"/>
              <w:tab w:val="right" w:leader="dot" w:pos="7926"/>
            </w:tabs>
            <w:rPr>
              <w:rFonts w:asciiTheme="minorHAnsi" w:eastAsiaTheme="minorEastAsia" w:hAnsiTheme="minorHAnsi" w:cstheme="minorBidi"/>
              <w:b w:val="0"/>
              <w:bCs w:val="0"/>
              <w:caps w:val="0"/>
              <w:noProof/>
              <w:sz w:val="22"/>
              <w:szCs w:val="22"/>
            </w:rPr>
          </w:pPr>
          <w:hyperlink w:anchor="_Toc69234957" w:history="1">
            <w:r w:rsidR="00FF500E" w:rsidRPr="00663E40">
              <w:rPr>
                <w:rStyle w:val="Hyperlink"/>
                <w:rFonts w:cs="Arial"/>
                <w:noProof/>
              </w:rPr>
              <w:t>2</w:t>
            </w:r>
            <w:r w:rsidR="00FF500E">
              <w:rPr>
                <w:rFonts w:asciiTheme="minorHAnsi" w:eastAsiaTheme="minorEastAsia" w:hAnsiTheme="minorHAnsi" w:cstheme="minorBidi"/>
                <w:b w:val="0"/>
                <w:bCs w:val="0"/>
                <w:caps w:val="0"/>
                <w:noProof/>
                <w:sz w:val="22"/>
                <w:szCs w:val="22"/>
              </w:rPr>
              <w:tab/>
            </w:r>
            <w:r w:rsidR="00FF500E" w:rsidRPr="00663E40">
              <w:rPr>
                <w:rStyle w:val="Hyperlink"/>
                <w:rFonts w:cs="Arial"/>
                <w:noProof/>
              </w:rPr>
              <w:t>METOD</w:t>
            </w:r>
            <w:r w:rsidR="00FF500E">
              <w:rPr>
                <w:noProof/>
                <w:webHidden/>
              </w:rPr>
              <w:tab/>
            </w:r>
            <w:r w:rsidR="00FF500E">
              <w:rPr>
                <w:noProof/>
                <w:webHidden/>
              </w:rPr>
              <w:fldChar w:fldCharType="begin"/>
            </w:r>
            <w:r w:rsidR="00FF500E">
              <w:rPr>
                <w:noProof/>
                <w:webHidden/>
              </w:rPr>
              <w:instrText xml:space="preserve"> PAGEREF _Toc69234957 \h </w:instrText>
            </w:r>
            <w:r w:rsidR="00FF500E">
              <w:rPr>
                <w:noProof/>
                <w:webHidden/>
              </w:rPr>
            </w:r>
            <w:r w:rsidR="00FF500E">
              <w:rPr>
                <w:noProof/>
                <w:webHidden/>
              </w:rPr>
              <w:fldChar w:fldCharType="separate"/>
            </w:r>
            <w:r w:rsidR="00FF500E">
              <w:rPr>
                <w:noProof/>
                <w:webHidden/>
              </w:rPr>
              <w:t>- 4 -</w:t>
            </w:r>
            <w:r w:rsidR="00FF500E">
              <w:rPr>
                <w:noProof/>
                <w:webHidden/>
              </w:rPr>
              <w:fldChar w:fldCharType="end"/>
            </w:r>
          </w:hyperlink>
        </w:p>
        <w:p w14:paraId="389A7509" w14:textId="0CA1C84E" w:rsidR="00FF500E" w:rsidRDefault="00BF1D6E">
          <w:pPr>
            <w:pStyle w:val="TOC2"/>
            <w:tabs>
              <w:tab w:val="left" w:pos="720"/>
              <w:tab w:val="right" w:leader="dot" w:pos="7926"/>
            </w:tabs>
            <w:rPr>
              <w:rFonts w:asciiTheme="minorHAnsi" w:eastAsiaTheme="minorEastAsia" w:hAnsiTheme="minorHAnsi" w:cstheme="minorBidi"/>
              <w:smallCaps w:val="0"/>
              <w:noProof/>
              <w:sz w:val="22"/>
              <w:szCs w:val="22"/>
            </w:rPr>
          </w:pPr>
          <w:hyperlink w:anchor="_Toc69234958" w:history="1">
            <w:r w:rsidR="00FF500E" w:rsidRPr="00663E40">
              <w:rPr>
                <w:rStyle w:val="Hyperlink"/>
                <w:rFonts w:cs="Arial"/>
                <w:noProof/>
              </w:rPr>
              <w:t>2.1</w:t>
            </w:r>
            <w:r w:rsidR="00FF500E">
              <w:rPr>
                <w:rFonts w:asciiTheme="minorHAnsi" w:eastAsiaTheme="minorEastAsia" w:hAnsiTheme="minorHAnsi" w:cstheme="minorBidi"/>
                <w:smallCaps w:val="0"/>
                <w:noProof/>
                <w:sz w:val="22"/>
                <w:szCs w:val="22"/>
              </w:rPr>
              <w:tab/>
            </w:r>
            <w:r w:rsidR="00FF500E" w:rsidRPr="00663E40">
              <w:rPr>
                <w:rStyle w:val="Hyperlink"/>
                <w:rFonts w:cs="Arial"/>
                <w:noProof/>
              </w:rPr>
              <w:t>VAL AV ARBETE</w:t>
            </w:r>
            <w:r w:rsidR="00FF500E">
              <w:rPr>
                <w:noProof/>
                <w:webHidden/>
              </w:rPr>
              <w:tab/>
            </w:r>
            <w:r w:rsidR="00FF500E">
              <w:rPr>
                <w:noProof/>
                <w:webHidden/>
              </w:rPr>
              <w:fldChar w:fldCharType="begin"/>
            </w:r>
            <w:r w:rsidR="00FF500E">
              <w:rPr>
                <w:noProof/>
                <w:webHidden/>
              </w:rPr>
              <w:instrText xml:space="preserve"> PAGEREF _Toc69234958 \h </w:instrText>
            </w:r>
            <w:r w:rsidR="00FF500E">
              <w:rPr>
                <w:noProof/>
                <w:webHidden/>
              </w:rPr>
            </w:r>
            <w:r w:rsidR="00FF500E">
              <w:rPr>
                <w:noProof/>
                <w:webHidden/>
              </w:rPr>
              <w:fldChar w:fldCharType="separate"/>
            </w:r>
            <w:r w:rsidR="00FF500E">
              <w:rPr>
                <w:noProof/>
                <w:webHidden/>
              </w:rPr>
              <w:t>- 4 -</w:t>
            </w:r>
            <w:r w:rsidR="00FF500E">
              <w:rPr>
                <w:noProof/>
                <w:webHidden/>
              </w:rPr>
              <w:fldChar w:fldCharType="end"/>
            </w:r>
          </w:hyperlink>
        </w:p>
        <w:p w14:paraId="1888A427" w14:textId="595BC827" w:rsidR="00FF500E" w:rsidRDefault="00BF1D6E">
          <w:pPr>
            <w:pStyle w:val="TOC2"/>
            <w:tabs>
              <w:tab w:val="left" w:pos="720"/>
              <w:tab w:val="right" w:leader="dot" w:pos="7926"/>
            </w:tabs>
            <w:rPr>
              <w:rFonts w:asciiTheme="minorHAnsi" w:eastAsiaTheme="minorEastAsia" w:hAnsiTheme="minorHAnsi" w:cstheme="minorBidi"/>
              <w:smallCaps w:val="0"/>
              <w:noProof/>
              <w:sz w:val="22"/>
              <w:szCs w:val="22"/>
            </w:rPr>
          </w:pPr>
          <w:hyperlink w:anchor="_Toc69234959" w:history="1">
            <w:r w:rsidR="00FF500E" w:rsidRPr="00663E40">
              <w:rPr>
                <w:rStyle w:val="Hyperlink"/>
                <w:rFonts w:cs="Arial"/>
                <w:noProof/>
              </w:rPr>
              <w:t>2.2</w:t>
            </w:r>
            <w:r w:rsidR="00FF500E">
              <w:rPr>
                <w:rFonts w:asciiTheme="minorHAnsi" w:eastAsiaTheme="minorEastAsia" w:hAnsiTheme="minorHAnsi" w:cstheme="minorBidi"/>
                <w:smallCaps w:val="0"/>
                <w:noProof/>
                <w:sz w:val="22"/>
                <w:szCs w:val="22"/>
              </w:rPr>
              <w:tab/>
            </w:r>
            <w:r w:rsidR="00FF500E" w:rsidRPr="00663E40">
              <w:rPr>
                <w:rStyle w:val="Hyperlink"/>
                <w:rFonts w:cs="Arial"/>
                <w:noProof/>
              </w:rPr>
              <w:t>INLÄRNING AV FIREBASE &amp; PHP</w:t>
            </w:r>
            <w:r w:rsidR="00FF500E">
              <w:rPr>
                <w:noProof/>
                <w:webHidden/>
              </w:rPr>
              <w:tab/>
            </w:r>
            <w:r w:rsidR="00FF500E">
              <w:rPr>
                <w:noProof/>
                <w:webHidden/>
              </w:rPr>
              <w:fldChar w:fldCharType="begin"/>
            </w:r>
            <w:r w:rsidR="00FF500E">
              <w:rPr>
                <w:noProof/>
                <w:webHidden/>
              </w:rPr>
              <w:instrText xml:space="preserve"> PAGEREF _Toc69234959 \h </w:instrText>
            </w:r>
            <w:r w:rsidR="00FF500E">
              <w:rPr>
                <w:noProof/>
                <w:webHidden/>
              </w:rPr>
            </w:r>
            <w:r w:rsidR="00FF500E">
              <w:rPr>
                <w:noProof/>
                <w:webHidden/>
              </w:rPr>
              <w:fldChar w:fldCharType="separate"/>
            </w:r>
            <w:r w:rsidR="00FF500E">
              <w:rPr>
                <w:noProof/>
                <w:webHidden/>
              </w:rPr>
              <w:t>- 4 -</w:t>
            </w:r>
            <w:r w:rsidR="00FF500E">
              <w:rPr>
                <w:noProof/>
                <w:webHidden/>
              </w:rPr>
              <w:fldChar w:fldCharType="end"/>
            </w:r>
          </w:hyperlink>
        </w:p>
        <w:p w14:paraId="4D0E2364" w14:textId="5EE1F9CB" w:rsidR="00FF500E" w:rsidRDefault="00BF1D6E">
          <w:pPr>
            <w:pStyle w:val="TOC3"/>
            <w:tabs>
              <w:tab w:val="left" w:pos="1200"/>
              <w:tab w:val="right" w:leader="dot" w:pos="7926"/>
            </w:tabs>
            <w:rPr>
              <w:rFonts w:asciiTheme="minorHAnsi" w:eastAsiaTheme="minorEastAsia" w:hAnsiTheme="minorHAnsi" w:cstheme="minorBidi"/>
              <w:i w:val="0"/>
              <w:iCs w:val="0"/>
              <w:noProof/>
              <w:sz w:val="22"/>
              <w:szCs w:val="22"/>
            </w:rPr>
          </w:pPr>
          <w:hyperlink w:anchor="_Toc69234960" w:history="1">
            <w:r w:rsidR="00FF500E" w:rsidRPr="00663E40">
              <w:rPr>
                <w:rStyle w:val="Hyperlink"/>
                <w:rFonts w:cs="Arial"/>
                <w:noProof/>
              </w:rPr>
              <w:t>2.2.1</w:t>
            </w:r>
            <w:r w:rsidR="00FF500E">
              <w:rPr>
                <w:rFonts w:asciiTheme="minorHAnsi" w:eastAsiaTheme="minorEastAsia" w:hAnsiTheme="minorHAnsi" w:cstheme="minorBidi"/>
                <w:i w:val="0"/>
                <w:iCs w:val="0"/>
                <w:noProof/>
                <w:sz w:val="22"/>
                <w:szCs w:val="22"/>
              </w:rPr>
              <w:tab/>
            </w:r>
            <w:r w:rsidR="00FF500E" w:rsidRPr="00663E40">
              <w:rPr>
                <w:rStyle w:val="Hyperlink"/>
                <w:rFonts w:cs="Arial"/>
                <w:noProof/>
              </w:rPr>
              <w:t>Vad behöver man lära sig?</w:t>
            </w:r>
            <w:r w:rsidR="00FF500E">
              <w:rPr>
                <w:noProof/>
                <w:webHidden/>
              </w:rPr>
              <w:tab/>
            </w:r>
            <w:r w:rsidR="00FF500E">
              <w:rPr>
                <w:noProof/>
                <w:webHidden/>
              </w:rPr>
              <w:fldChar w:fldCharType="begin"/>
            </w:r>
            <w:r w:rsidR="00FF500E">
              <w:rPr>
                <w:noProof/>
                <w:webHidden/>
              </w:rPr>
              <w:instrText xml:space="preserve"> PAGEREF _Toc69234960 \h </w:instrText>
            </w:r>
            <w:r w:rsidR="00FF500E">
              <w:rPr>
                <w:noProof/>
                <w:webHidden/>
              </w:rPr>
            </w:r>
            <w:r w:rsidR="00FF500E">
              <w:rPr>
                <w:noProof/>
                <w:webHidden/>
              </w:rPr>
              <w:fldChar w:fldCharType="separate"/>
            </w:r>
            <w:r w:rsidR="00FF500E">
              <w:rPr>
                <w:noProof/>
                <w:webHidden/>
              </w:rPr>
              <w:t>- 4 -</w:t>
            </w:r>
            <w:r w:rsidR="00FF500E">
              <w:rPr>
                <w:noProof/>
                <w:webHidden/>
              </w:rPr>
              <w:fldChar w:fldCharType="end"/>
            </w:r>
          </w:hyperlink>
        </w:p>
        <w:p w14:paraId="32708826" w14:textId="05227C86" w:rsidR="00FF500E" w:rsidRDefault="00BF1D6E">
          <w:pPr>
            <w:pStyle w:val="TOC3"/>
            <w:tabs>
              <w:tab w:val="left" w:pos="1200"/>
              <w:tab w:val="right" w:leader="dot" w:pos="7926"/>
            </w:tabs>
            <w:rPr>
              <w:rFonts w:asciiTheme="minorHAnsi" w:eastAsiaTheme="minorEastAsia" w:hAnsiTheme="minorHAnsi" w:cstheme="minorBidi"/>
              <w:i w:val="0"/>
              <w:iCs w:val="0"/>
              <w:noProof/>
              <w:sz w:val="22"/>
              <w:szCs w:val="22"/>
            </w:rPr>
          </w:pPr>
          <w:hyperlink w:anchor="_Toc69234961" w:history="1">
            <w:r w:rsidR="00FF500E" w:rsidRPr="00663E40">
              <w:rPr>
                <w:rStyle w:val="Hyperlink"/>
                <w:rFonts w:cs="Arial"/>
                <w:noProof/>
              </w:rPr>
              <w:t>2.2.2</w:t>
            </w:r>
            <w:r w:rsidR="00FF500E">
              <w:rPr>
                <w:rFonts w:asciiTheme="minorHAnsi" w:eastAsiaTheme="minorEastAsia" w:hAnsiTheme="minorHAnsi" w:cstheme="minorBidi"/>
                <w:i w:val="0"/>
                <w:iCs w:val="0"/>
                <w:noProof/>
                <w:sz w:val="22"/>
                <w:szCs w:val="22"/>
              </w:rPr>
              <w:tab/>
            </w:r>
            <w:r w:rsidR="00FF500E" w:rsidRPr="00663E40">
              <w:rPr>
                <w:rStyle w:val="Hyperlink"/>
                <w:rFonts w:cs="Arial"/>
                <w:noProof/>
              </w:rPr>
              <w:t>Hur lärde jag mig?</w:t>
            </w:r>
            <w:r w:rsidR="00FF500E">
              <w:rPr>
                <w:noProof/>
                <w:webHidden/>
              </w:rPr>
              <w:tab/>
            </w:r>
            <w:r w:rsidR="00FF500E">
              <w:rPr>
                <w:noProof/>
                <w:webHidden/>
              </w:rPr>
              <w:fldChar w:fldCharType="begin"/>
            </w:r>
            <w:r w:rsidR="00FF500E">
              <w:rPr>
                <w:noProof/>
                <w:webHidden/>
              </w:rPr>
              <w:instrText xml:space="preserve"> PAGEREF _Toc69234961 \h </w:instrText>
            </w:r>
            <w:r w:rsidR="00FF500E">
              <w:rPr>
                <w:noProof/>
                <w:webHidden/>
              </w:rPr>
            </w:r>
            <w:r w:rsidR="00FF500E">
              <w:rPr>
                <w:noProof/>
                <w:webHidden/>
              </w:rPr>
              <w:fldChar w:fldCharType="separate"/>
            </w:r>
            <w:r w:rsidR="00FF500E">
              <w:rPr>
                <w:noProof/>
                <w:webHidden/>
              </w:rPr>
              <w:t>- 4 -</w:t>
            </w:r>
            <w:r w:rsidR="00FF500E">
              <w:rPr>
                <w:noProof/>
                <w:webHidden/>
              </w:rPr>
              <w:fldChar w:fldCharType="end"/>
            </w:r>
          </w:hyperlink>
        </w:p>
        <w:p w14:paraId="2223E4F6" w14:textId="5734D92A" w:rsidR="00FF500E" w:rsidRDefault="00BF1D6E">
          <w:pPr>
            <w:pStyle w:val="TOC2"/>
            <w:tabs>
              <w:tab w:val="left" w:pos="720"/>
              <w:tab w:val="right" w:leader="dot" w:pos="7926"/>
            </w:tabs>
            <w:rPr>
              <w:rFonts w:asciiTheme="minorHAnsi" w:eastAsiaTheme="minorEastAsia" w:hAnsiTheme="minorHAnsi" w:cstheme="minorBidi"/>
              <w:smallCaps w:val="0"/>
              <w:noProof/>
              <w:sz w:val="22"/>
              <w:szCs w:val="22"/>
            </w:rPr>
          </w:pPr>
          <w:hyperlink w:anchor="_Toc69234962" w:history="1">
            <w:r w:rsidR="00FF500E" w:rsidRPr="00663E40">
              <w:rPr>
                <w:rStyle w:val="Hyperlink"/>
                <w:rFonts w:cs="Arial"/>
                <w:noProof/>
              </w:rPr>
              <w:t>2.3</w:t>
            </w:r>
            <w:r w:rsidR="00FF500E">
              <w:rPr>
                <w:rFonts w:asciiTheme="minorHAnsi" w:eastAsiaTheme="minorEastAsia" w:hAnsiTheme="minorHAnsi" w:cstheme="minorBidi"/>
                <w:smallCaps w:val="0"/>
                <w:noProof/>
                <w:sz w:val="22"/>
                <w:szCs w:val="22"/>
              </w:rPr>
              <w:tab/>
            </w:r>
            <w:r w:rsidR="00FF500E" w:rsidRPr="00663E40">
              <w:rPr>
                <w:rStyle w:val="Hyperlink"/>
                <w:rFonts w:cs="Arial"/>
                <w:noProof/>
              </w:rPr>
              <w:t>WEBBSIDA &amp; ANALYS</w:t>
            </w:r>
            <w:r w:rsidR="00FF500E">
              <w:rPr>
                <w:noProof/>
                <w:webHidden/>
              </w:rPr>
              <w:tab/>
            </w:r>
            <w:r w:rsidR="00FF500E">
              <w:rPr>
                <w:noProof/>
                <w:webHidden/>
              </w:rPr>
              <w:fldChar w:fldCharType="begin"/>
            </w:r>
            <w:r w:rsidR="00FF500E">
              <w:rPr>
                <w:noProof/>
                <w:webHidden/>
              </w:rPr>
              <w:instrText xml:space="preserve"> PAGEREF _Toc69234962 \h </w:instrText>
            </w:r>
            <w:r w:rsidR="00FF500E">
              <w:rPr>
                <w:noProof/>
                <w:webHidden/>
              </w:rPr>
            </w:r>
            <w:r w:rsidR="00FF500E">
              <w:rPr>
                <w:noProof/>
                <w:webHidden/>
              </w:rPr>
              <w:fldChar w:fldCharType="separate"/>
            </w:r>
            <w:r w:rsidR="00FF500E">
              <w:rPr>
                <w:noProof/>
                <w:webHidden/>
              </w:rPr>
              <w:t>- 4 -</w:t>
            </w:r>
            <w:r w:rsidR="00FF500E">
              <w:rPr>
                <w:noProof/>
                <w:webHidden/>
              </w:rPr>
              <w:fldChar w:fldCharType="end"/>
            </w:r>
          </w:hyperlink>
        </w:p>
        <w:p w14:paraId="56136BF6" w14:textId="27909853" w:rsidR="00FF500E" w:rsidRDefault="00BF1D6E">
          <w:pPr>
            <w:pStyle w:val="TOC2"/>
            <w:tabs>
              <w:tab w:val="left" w:pos="720"/>
              <w:tab w:val="right" w:leader="dot" w:pos="7926"/>
            </w:tabs>
            <w:rPr>
              <w:rFonts w:asciiTheme="minorHAnsi" w:eastAsiaTheme="minorEastAsia" w:hAnsiTheme="minorHAnsi" w:cstheme="minorBidi"/>
              <w:smallCaps w:val="0"/>
              <w:noProof/>
              <w:sz w:val="22"/>
              <w:szCs w:val="22"/>
            </w:rPr>
          </w:pPr>
          <w:hyperlink w:anchor="_Toc69234963" w:history="1">
            <w:r w:rsidR="00FF500E" w:rsidRPr="00663E40">
              <w:rPr>
                <w:rStyle w:val="Hyperlink"/>
                <w:rFonts w:cs="Arial"/>
                <w:noProof/>
              </w:rPr>
              <w:t>2.4</w:t>
            </w:r>
            <w:r w:rsidR="00FF500E">
              <w:rPr>
                <w:rFonts w:asciiTheme="minorHAnsi" w:eastAsiaTheme="minorEastAsia" w:hAnsiTheme="minorHAnsi" w:cstheme="minorBidi"/>
                <w:smallCaps w:val="0"/>
                <w:noProof/>
                <w:sz w:val="22"/>
                <w:szCs w:val="22"/>
              </w:rPr>
              <w:tab/>
            </w:r>
            <w:r w:rsidR="00FF500E" w:rsidRPr="00663E40">
              <w:rPr>
                <w:rStyle w:val="Hyperlink"/>
                <w:rFonts w:cs="Arial"/>
                <w:noProof/>
              </w:rPr>
              <w:t>VERTYG</w:t>
            </w:r>
            <w:r w:rsidR="00FF500E">
              <w:rPr>
                <w:noProof/>
                <w:webHidden/>
              </w:rPr>
              <w:tab/>
            </w:r>
            <w:r w:rsidR="00FF500E">
              <w:rPr>
                <w:noProof/>
                <w:webHidden/>
              </w:rPr>
              <w:fldChar w:fldCharType="begin"/>
            </w:r>
            <w:r w:rsidR="00FF500E">
              <w:rPr>
                <w:noProof/>
                <w:webHidden/>
              </w:rPr>
              <w:instrText xml:space="preserve"> PAGEREF _Toc69234963 \h </w:instrText>
            </w:r>
            <w:r w:rsidR="00FF500E">
              <w:rPr>
                <w:noProof/>
                <w:webHidden/>
              </w:rPr>
            </w:r>
            <w:r w:rsidR="00FF500E">
              <w:rPr>
                <w:noProof/>
                <w:webHidden/>
              </w:rPr>
              <w:fldChar w:fldCharType="separate"/>
            </w:r>
            <w:r w:rsidR="00FF500E">
              <w:rPr>
                <w:noProof/>
                <w:webHidden/>
              </w:rPr>
              <w:t>- 5 -</w:t>
            </w:r>
            <w:r w:rsidR="00FF500E">
              <w:rPr>
                <w:noProof/>
                <w:webHidden/>
              </w:rPr>
              <w:fldChar w:fldCharType="end"/>
            </w:r>
          </w:hyperlink>
        </w:p>
        <w:p w14:paraId="422197DB" w14:textId="4C667FA0" w:rsidR="00FF500E" w:rsidRDefault="00BF1D6E">
          <w:pPr>
            <w:pStyle w:val="TOC2"/>
            <w:tabs>
              <w:tab w:val="left" w:pos="720"/>
              <w:tab w:val="right" w:leader="dot" w:pos="7926"/>
            </w:tabs>
            <w:rPr>
              <w:rFonts w:asciiTheme="minorHAnsi" w:eastAsiaTheme="minorEastAsia" w:hAnsiTheme="minorHAnsi" w:cstheme="minorBidi"/>
              <w:smallCaps w:val="0"/>
              <w:noProof/>
              <w:sz w:val="22"/>
              <w:szCs w:val="22"/>
            </w:rPr>
          </w:pPr>
          <w:hyperlink w:anchor="_Toc69234964" w:history="1">
            <w:r w:rsidR="00FF500E" w:rsidRPr="00663E40">
              <w:rPr>
                <w:rStyle w:val="Hyperlink"/>
                <w:rFonts w:cs="Arial"/>
                <w:noProof/>
              </w:rPr>
              <w:t>2.5</w:t>
            </w:r>
            <w:r w:rsidR="00FF500E">
              <w:rPr>
                <w:rFonts w:asciiTheme="minorHAnsi" w:eastAsiaTheme="minorEastAsia" w:hAnsiTheme="minorHAnsi" w:cstheme="minorBidi"/>
                <w:smallCaps w:val="0"/>
                <w:noProof/>
                <w:sz w:val="22"/>
                <w:szCs w:val="22"/>
              </w:rPr>
              <w:tab/>
            </w:r>
            <w:r w:rsidR="00FF500E" w:rsidRPr="00663E40">
              <w:rPr>
                <w:rStyle w:val="Hyperlink"/>
                <w:rFonts w:cs="Arial"/>
                <w:noProof/>
              </w:rPr>
              <w:t>SCHEMA</w:t>
            </w:r>
            <w:r w:rsidR="00FF500E">
              <w:rPr>
                <w:noProof/>
                <w:webHidden/>
              </w:rPr>
              <w:tab/>
            </w:r>
            <w:r w:rsidR="00FF500E">
              <w:rPr>
                <w:noProof/>
                <w:webHidden/>
              </w:rPr>
              <w:fldChar w:fldCharType="begin"/>
            </w:r>
            <w:r w:rsidR="00FF500E">
              <w:rPr>
                <w:noProof/>
                <w:webHidden/>
              </w:rPr>
              <w:instrText xml:space="preserve"> PAGEREF _Toc69234964 \h </w:instrText>
            </w:r>
            <w:r w:rsidR="00FF500E">
              <w:rPr>
                <w:noProof/>
                <w:webHidden/>
              </w:rPr>
            </w:r>
            <w:r w:rsidR="00FF500E">
              <w:rPr>
                <w:noProof/>
                <w:webHidden/>
              </w:rPr>
              <w:fldChar w:fldCharType="separate"/>
            </w:r>
            <w:r w:rsidR="00FF500E">
              <w:rPr>
                <w:noProof/>
                <w:webHidden/>
              </w:rPr>
              <w:t>- 5 -</w:t>
            </w:r>
            <w:r w:rsidR="00FF500E">
              <w:rPr>
                <w:noProof/>
                <w:webHidden/>
              </w:rPr>
              <w:fldChar w:fldCharType="end"/>
            </w:r>
          </w:hyperlink>
        </w:p>
        <w:p w14:paraId="1DCB7E15" w14:textId="4BBE7879" w:rsidR="00FF500E" w:rsidRDefault="00BF1D6E">
          <w:pPr>
            <w:pStyle w:val="TOC1"/>
            <w:tabs>
              <w:tab w:val="left" w:pos="480"/>
              <w:tab w:val="right" w:leader="dot" w:pos="7926"/>
            </w:tabs>
            <w:rPr>
              <w:rFonts w:asciiTheme="minorHAnsi" w:eastAsiaTheme="minorEastAsia" w:hAnsiTheme="minorHAnsi" w:cstheme="minorBidi"/>
              <w:b w:val="0"/>
              <w:bCs w:val="0"/>
              <w:caps w:val="0"/>
              <w:noProof/>
              <w:sz w:val="22"/>
              <w:szCs w:val="22"/>
            </w:rPr>
          </w:pPr>
          <w:hyperlink w:anchor="_Toc69234965" w:history="1">
            <w:r w:rsidR="00FF500E" w:rsidRPr="00663E40">
              <w:rPr>
                <w:rStyle w:val="Hyperlink"/>
                <w:rFonts w:cs="Arial"/>
                <w:noProof/>
              </w:rPr>
              <w:t>3</w:t>
            </w:r>
            <w:r w:rsidR="00FF500E">
              <w:rPr>
                <w:rFonts w:asciiTheme="minorHAnsi" w:eastAsiaTheme="minorEastAsia" w:hAnsiTheme="minorHAnsi" w:cstheme="minorBidi"/>
                <w:b w:val="0"/>
                <w:bCs w:val="0"/>
                <w:caps w:val="0"/>
                <w:noProof/>
                <w:sz w:val="22"/>
                <w:szCs w:val="22"/>
              </w:rPr>
              <w:tab/>
            </w:r>
            <w:r w:rsidR="00FF500E" w:rsidRPr="00663E40">
              <w:rPr>
                <w:rStyle w:val="Hyperlink"/>
                <w:rFonts w:cs="Arial"/>
                <w:noProof/>
              </w:rPr>
              <w:t>RESULTATREDOVISNING</w:t>
            </w:r>
            <w:r w:rsidR="00FF500E">
              <w:rPr>
                <w:noProof/>
                <w:webHidden/>
              </w:rPr>
              <w:tab/>
            </w:r>
            <w:r w:rsidR="00FF500E">
              <w:rPr>
                <w:noProof/>
                <w:webHidden/>
              </w:rPr>
              <w:fldChar w:fldCharType="begin"/>
            </w:r>
            <w:r w:rsidR="00FF500E">
              <w:rPr>
                <w:noProof/>
                <w:webHidden/>
              </w:rPr>
              <w:instrText xml:space="preserve"> PAGEREF _Toc69234965 \h </w:instrText>
            </w:r>
            <w:r w:rsidR="00FF500E">
              <w:rPr>
                <w:noProof/>
                <w:webHidden/>
              </w:rPr>
            </w:r>
            <w:r w:rsidR="00FF500E">
              <w:rPr>
                <w:noProof/>
                <w:webHidden/>
              </w:rPr>
              <w:fldChar w:fldCharType="separate"/>
            </w:r>
            <w:r w:rsidR="00FF500E">
              <w:rPr>
                <w:noProof/>
                <w:webHidden/>
              </w:rPr>
              <w:t>- 7 -</w:t>
            </w:r>
            <w:r w:rsidR="00FF500E">
              <w:rPr>
                <w:noProof/>
                <w:webHidden/>
              </w:rPr>
              <w:fldChar w:fldCharType="end"/>
            </w:r>
          </w:hyperlink>
        </w:p>
        <w:p w14:paraId="22B0B715" w14:textId="6BBB6AB5" w:rsidR="00FF500E" w:rsidRDefault="00BF1D6E">
          <w:pPr>
            <w:pStyle w:val="TOC2"/>
            <w:tabs>
              <w:tab w:val="left" w:pos="720"/>
              <w:tab w:val="right" w:leader="dot" w:pos="7926"/>
            </w:tabs>
            <w:rPr>
              <w:rFonts w:asciiTheme="minorHAnsi" w:eastAsiaTheme="minorEastAsia" w:hAnsiTheme="minorHAnsi" w:cstheme="minorBidi"/>
              <w:smallCaps w:val="0"/>
              <w:noProof/>
              <w:sz w:val="22"/>
              <w:szCs w:val="22"/>
            </w:rPr>
          </w:pPr>
          <w:hyperlink w:anchor="_Toc69234966" w:history="1">
            <w:r w:rsidR="00FF500E" w:rsidRPr="00663E40">
              <w:rPr>
                <w:rStyle w:val="Hyperlink"/>
                <w:rFonts w:cs="Arial"/>
                <w:noProof/>
              </w:rPr>
              <w:t>3.1</w:t>
            </w:r>
            <w:r w:rsidR="00FF500E">
              <w:rPr>
                <w:rFonts w:asciiTheme="minorHAnsi" w:eastAsiaTheme="minorEastAsia" w:hAnsiTheme="minorHAnsi" w:cstheme="minorBidi"/>
                <w:smallCaps w:val="0"/>
                <w:noProof/>
                <w:sz w:val="22"/>
                <w:szCs w:val="22"/>
              </w:rPr>
              <w:tab/>
            </w:r>
            <w:r w:rsidR="00FF500E" w:rsidRPr="00663E40">
              <w:rPr>
                <w:rStyle w:val="Hyperlink"/>
                <w:rFonts w:cs="Arial"/>
                <w:noProof/>
              </w:rPr>
              <w:t>UPPSTART AV PROJEKT</w:t>
            </w:r>
            <w:r w:rsidR="00FF500E">
              <w:rPr>
                <w:noProof/>
                <w:webHidden/>
              </w:rPr>
              <w:tab/>
            </w:r>
            <w:r w:rsidR="00FF500E">
              <w:rPr>
                <w:noProof/>
                <w:webHidden/>
              </w:rPr>
              <w:fldChar w:fldCharType="begin"/>
            </w:r>
            <w:r w:rsidR="00FF500E">
              <w:rPr>
                <w:noProof/>
                <w:webHidden/>
              </w:rPr>
              <w:instrText xml:space="preserve"> PAGEREF _Toc69234966 \h </w:instrText>
            </w:r>
            <w:r w:rsidR="00FF500E">
              <w:rPr>
                <w:noProof/>
                <w:webHidden/>
              </w:rPr>
            </w:r>
            <w:r w:rsidR="00FF500E">
              <w:rPr>
                <w:noProof/>
                <w:webHidden/>
              </w:rPr>
              <w:fldChar w:fldCharType="separate"/>
            </w:r>
            <w:r w:rsidR="00FF500E">
              <w:rPr>
                <w:noProof/>
                <w:webHidden/>
              </w:rPr>
              <w:t>- 7 -</w:t>
            </w:r>
            <w:r w:rsidR="00FF500E">
              <w:rPr>
                <w:noProof/>
                <w:webHidden/>
              </w:rPr>
              <w:fldChar w:fldCharType="end"/>
            </w:r>
          </w:hyperlink>
        </w:p>
        <w:p w14:paraId="706C7718" w14:textId="6B4B004D" w:rsidR="00FF500E" w:rsidRDefault="00BF1D6E">
          <w:pPr>
            <w:pStyle w:val="TOC3"/>
            <w:tabs>
              <w:tab w:val="left" w:pos="1200"/>
              <w:tab w:val="right" w:leader="dot" w:pos="7926"/>
            </w:tabs>
            <w:rPr>
              <w:rFonts w:asciiTheme="minorHAnsi" w:eastAsiaTheme="minorEastAsia" w:hAnsiTheme="minorHAnsi" w:cstheme="minorBidi"/>
              <w:i w:val="0"/>
              <w:iCs w:val="0"/>
              <w:noProof/>
              <w:sz w:val="22"/>
              <w:szCs w:val="22"/>
            </w:rPr>
          </w:pPr>
          <w:hyperlink w:anchor="_Toc69234967" w:history="1">
            <w:r w:rsidR="00FF500E" w:rsidRPr="00663E40">
              <w:rPr>
                <w:rStyle w:val="Hyperlink"/>
                <w:rFonts w:cs="Arial"/>
                <w:noProof/>
              </w:rPr>
              <w:t>3.1.1</w:t>
            </w:r>
            <w:r w:rsidR="00FF500E">
              <w:rPr>
                <w:rFonts w:asciiTheme="minorHAnsi" w:eastAsiaTheme="minorEastAsia" w:hAnsiTheme="minorHAnsi" w:cstheme="minorBidi"/>
                <w:i w:val="0"/>
                <w:iCs w:val="0"/>
                <w:noProof/>
                <w:sz w:val="22"/>
                <w:szCs w:val="22"/>
              </w:rPr>
              <w:tab/>
            </w:r>
            <w:r w:rsidR="00FF500E" w:rsidRPr="00663E40">
              <w:rPr>
                <w:rStyle w:val="Hyperlink"/>
                <w:rFonts w:cs="Arial"/>
                <w:noProof/>
              </w:rPr>
              <w:t>Firebase</w:t>
            </w:r>
            <w:r w:rsidR="00FF500E">
              <w:rPr>
                <w:noProof/>
                <w:webHidden/>
              </w:rPr>
              <w:tab/>
            </w:r>
            <w:r w:rsidR="00FF500E">
              <w:rPr>
                <w:noProof/>
                <w:webHidden/>
              </w:rPr>
              <w:fldChar w:fldCharType="begin"/>
            </w:r>
            <w:r w:rsidR="00FF500E">
              <w:rPr>
                <w:noProof/>
                <w:webHidden/>
              </w:rPr>
              <w:instrText xml:space="preserve"> PAGEREF _Toc69234967 \h </w:instrText>
            </w:r>
            <w:r w:rsidR="00FF500E">
              <w:rPr>
                <w:noProof/>
                <w:webHidden/>
              </w:rPr>
            </w:r>
            <w:r w:rsidR="00FF500E">
              <w:rPr>
                <w:noProof/>
                <w:webHidden/>
              </w:rPr>
              <w:fldChar w:fldCharType="separate"/>
            </w:r>
            <w:r w:rsidR="00FF500E">
              <w:rPr>
                <w:noProof/>
                <w:webHidden/>
              </w:rPr>
              <w:t>- 7 -</w:t>
            </w:r>
            <w:r w:rsidR="00FF500E">
              <w:rPr>
                <w:noProof/>
                <w:webHidden/>
              </w:rPr>
              <w:fldChar w:fldCharType="end"/>
            </w:r>
          </w:hyperlink>
        </w:p>
        <w:p w14:paraId="0C21C517" w14:textId="1D7E2683" w:rsidR="00FF500E" w:rsidRDefault="00BF1D6E">
          <w:pPr>
            <w:pStyle w:val="TOC3"/>
            <w:tabs>
              <w:tab w:val="left" w:pos="1200"/>
              <w:tab w:val="right" w:leader="dot" w:pos="7926"/>
            </w:tabs>
            <w:rPr>
              <w:rFonts w:asciiTheme="minorHAnsi" w:eastAsiaTheme="minorEastAsia" w:hAnsiTheme="minorHAnsi" w:cstheme="minorBidi"/>
              <w:i w:val="0"/>
              <w:iCs w:val="0"/>
              <w:noProof/>
              <w:sz w:val="22"/>
              <w:szCs w:val="22"/>
            </w:rPr>
          </w:pPr>
          <w:hyperlink w:anchor="_Toc69234968" w:history="1">
            <w:r w:rsidR="00FF500E" w:rsidRPr="00663E40">
              <w:rPr>
                <w:rStyle w:val="Hyperlink"/>
                <w:rFonts w:cs="Arial"/>
                <w:noProof/>
              </w:rPr>
              <w:t>3.1.2</w:t>
            </w:r>
            <w:r w:rsidR="00FF500E">
              <w:rPr>
                <w:rFonts w:asciiTheme="minorHAnsi" w:eastAsiaTheme="minorEastAsia" w:hAnsiTheme="minorHAnsi" w:cstheme="minorBidi"/>
                <w:i w:val="0"/>
                <w:iCs w:val="0"/>
                <w:noProof/>
                <w:sz w:val="22"/>
                <w:szCs w:val="22"/>
              </w:rPr>
              <w:tab/>
            </w:r>
            <w:r w:rsidR="00FF500E" w:rsidRPr="00663E40">
              <w:rPr>
                <w:rStyle w:val="Hyperlink"/>
                <w:rFonts w:cs="Arial"/>
                <w:noProof/>
              </w:rPr>
              <w:t>PHP</w:t>
            </w:r>
            <w:r w:rsidR="00FF500E">
              <w:rPr>
                <w:noProof/>
                <w:webHidden/>
              </w:rPr>
              <w:tab/>
            </w:r>
            <w:r w:rsidR="00FF500E">
              <w:rPr>
                <w:noProof/>
                <w:webHidden/>
              </w:rPr>
              <w:fldChar w:fldCharType="begin"/>
            </w:r>
            <w:r w:rsidR="00FF500E">
              <w:rPr>
                <w:noProof/>
                <w:webHidden/>
              </w:rPr>
              <w:instrText xml:space="preserve"> PAGEREF _Toc69234968 \h </w:instrText>
            </w:r>
            <w:r w:rsidR="00FF500E">
              <w:rPr>
                <w:noProof/>
                <w:webHidden/>
              </w:rPr>
            </w:r>
            <w:r w:rsidR="00FF500E">
              <w:rPr>
                <w:noProof/>
                <w:webHidden/>
              </w:rPr>
              <w:fldChar w:fldCharType="separate"/>
            </w:r>
            <w:r w:rsidR="00FF500E">
              <w:rPr>
                <w:noProof/>
                <w:webHidden/>
              </w:rPr>
              <w:t>- 9 -</w:t>
            </w:r>
            <w:r w:rsidR="00FF500E">
              <w:rPr>
                <w:noProof/>
                <w:webHidden/>
              </w:rPr>
              <w:fldChar w:fldCharType="end"/>
            </w:r>
          </w:hyperlink>
        </w:p>
        <w:p w14:paraId="0692B017" w14:textId="4C958A00" w:rsidR="00FF500E" w:rsidRDefault="00BF1D6E">
          <w:pPr>
            <w:pStyle w:val="TOC3"/>
            <w:tabs>
              <w:tab w:val="left" w:pos="1200"/>
              <w:tab w:val="right" w:leader="dot" w:pos="7926"/>
            </w:tabs>
            <w:rPr>
              <w:rFonts w:asciiTheme="minorHAnsi" w:eastAsiaTheme="minorEastAsia" w:hAnsiTheme="minorHAnsi" w:cstheme="minorBidi"/>
              <w:i w:val="0"/>
              <w:iCs w:val="0"/>
              <w:noProof/>
              <w:sz w:val="22"/>
              <w:szCs w:val="22"/>
            </w:rPr>
          </w:pPr>
          <w:hyperlink w:anchor="_Toc69234969" w:history="1">
            <w:r w:rsidR="00FF500E" w:rsidRPr="00663E40">
              <w:rPr>
                <w:rStyle w:val="Hyperlink"/>
                <w:rFonts w:cs="Arial"/>
                <w:noProof/>
              </w:rPr>
              <w:t>3.1.3</w:t>
            </w:r>
            <w:r w:rsidR="00FF500E">
              <w:rPr>
                <w:rFonts w:asciiTheme="minorHAnsi" w:eastAsiaTheme="minorEastAsia" w:hAnsiTheme="minorHAnsi" w:cstheme="minorBidi"/>
                <w:i w:val="0"/>
                <w:iCs w:val="0"/>
                <w:noProof/>
                <w:sz w:val="22"/>
                <w:szCs w:val="22"/>
              </w:rPr>
              <w:tab/>
            </w:r>
            <w:r w:rsidR="00FF500E" w:rsidRPr="00663E40">
              <w:rPr>
                <w:rStyle w:val="Hyperlink"/>
                <w:rFonts w:cs="Arial"/>
                <w:noProof/>
              </w:rPr>
              <w:t>Starta sin webbsida</w:t>
            </w:r>
            <w:r w:rsidR="00FF500E">
              <w:rPr>
                <w:noProof/>
                <w:webHidden/>
              </w:rPr>
              <w:tab/>
            </w:r>
            <w:r w:rsidR="00FF500E">
              <w:rPr>
                <w:noProof/>
                <w:webHidden/>
              </w:rPr>
              <w:fldChar w:fldCharType="begin"/>
            </w:r>
            <w:r w:rsidR="00FF500E">
              <w:rPr>
                <w:noProof/>
                <w:webHidden/>
              </w:rPr>
              <w:instrText xml:space="preserve"> PAGEREF _Toc69234969 \h </w:instrText>
            </w:r>
            <w:r w:rsidR="00FF500E">
              <w:rPr>
                <w:noProof/>
                <w:webHidden/>
              </w:rPr>
            </w:r>
            <w:r w:rsidR="00FF500E">
              <w:rPr>
                <w:noProof/>
                <w:webHidden/>
              </w:rPr>
              <w:fldChar w:fldCharType="separate"/>
            </w:r>
            <w:r w:rsidR="00FF500E">
              <w:rPr>
                <w:noProof/>
                <w:webHidden/>
              </w:rPr>
              <w:t>- 9 -</w:t>
            </w:r>
            <w:r w:rsidR="00FF500E">
              <w:rPr>
                <w:noProof/>
                <w:webHidden/>
              </w:rPr>
              <w:fldChar w:fldCharType="end"/>
            </w:r>
          </w:hyperlink>
        </w:p>
        <w:p w14:paraId="447A26B1" w14:textId="3621399E" w:rsidR="00FF500E" w:rsidRDefault="00BF1D6E">
          <w:pPr>
            <w:pStyle w:val="TOC2"/>
            <w:tabs>
              <w:tab w:val="left" w:pos="720"/>
              <w:tab w:val="right" w:leader="dot" w:pos="7926"/>
            </w:tabs>
            <w:rPr>
              <w:rFonts w:asciiTheme="minorHAnsi" w:eastAsiaTheme="minorEastAsia" w:hAnsiTheme="minorHAnsi" w:cstheme="minorBidi"/>
              <w:smallCaps w:val="0"/>
              <w:noProof/>
              <w:sz w:val="22"/>
              <w:szCs w:val="22"/>
            </w:rPr>
          </w:pPr>
          <w:hyperlink w:anchor="_Toc69234970" w:history="1">
            <w:r w:rsidR="00FF500E" w:rsidRPr="00663E40">
              <w:rPr>
                <w:rStyle w:val="Hyperlink"/>
                <w:rFonts w:cs="Arial"/>
                <w:noProof/>
              </w:rPr>
              <w:t>3.2</w:t>
            </w:r>
            <w:r w:rsidR="00FF500E">
              <w:rPr>
                <w:rFonts w:asciiTheme="minorHAnsi" w:eastAsiaTheme="minorEastAsia" w:hAnsiTheme="minorHAnsi" w:cstheme="minorBidi"/>
                <w:smallCaps w:val="0"/>
                <w:noProof/>
                <w:sz w:val="22"/>
                <w:szCs w:val="22"/>
              </w:rPr>
              <w:tab/>
            </w:r>
            <w:r w:rsidR="00FF500E" w:rsidRPr="00663E40">
              <w:rPr>
                <w:rStyle w:val="Hyperlink"/>
                <w:rFonts w:cs="Arial"/>
                <w:noProof/>
              </w:rPr>
              <w:t>HUVUDDEL</w:t>
            </w:r>
            <w:r w:rsidR="00FF500E">
              <w:rPr>
                <w:noProof/>
                <w:webHidden/>
              </w:rPr>
              <w:tab/>
            </w:r>
            <w:r w:rsidR="00FF500E">
              <w:rPr>
                <w:noProof/>
                <w:webHidden/>
              </w:rPr>
              <w:fldChar w:fldCharType="begin"/>
            </w:r>
            <w:r w:rsidR="00FF500E">
              <w:rPr>
                <w:noProof/>
                <w:webHidden/>
              </w:rPr>
              <w:instrText xml:space="preserve"> PAGEREF _Toc69234970 \h </w:instrText>
            </w:r>
            <w:r w:rsidR="00FF500E">
              <w:rPr>
                <w:noProof/>
                <w:webHidden/>
              </w:rPr>
            </w:r>
            <w:r w:rsidR="00FF500E">
              <w:rPr>
                <w:noProof/>
                <w:webHidden/>
              </w:rPr>
              <w:fldChar w:fldCharType="separate"/>
            </w:r>
            <w:r w:rsidR="00FF500E">
              <w:rPr>
                <w:noProof/>
                <w:webHidden/>
              </w:rPr>
              <w:t>- 10 -</w:t>
            </w:r>
            <w:r w:rsidR="00FF500E">
              <w:rPr>
                <w:noProof/>
                <w:webHidden/>
              </w:rPr>
              <w:fldChar w:fldCharType="end"/>
            </w:r>
          </w:hyperlink>
        </w:p>
        <w:p w14:paraId="1D2B20F4" w14:textId="704DA9CE" w:rsidR="00FF500E" w:rsidRDefault="00BF1D6E">
          <w:pPr>
            <w:pStyle w:val="TOC3"/>
            <w:tabs>
              <w:tab w:val="left" w:pos="1200"/>
              <w:tab w:val="right" w:leader="dot" w:pos="7926"/>
            </w:tabs>
            <w:rPr>
              <w:rFonts w:asciiTheme="minorHAnsi" w:eastAsiaTheme="minorEastAsia" w:hAnsiTheme="minorHAnsi" w:cstheme="minorBidi"/>
              <w:i w:val="0"/>
              <w:iCs w:val="0"/>
              <w:noProof/>
              <w:sz w:val="22"/>
              <w:szCs w:val="22"/>
            </w:rPr>
          </w:pPr>
          <w:hyperlink w:anchor="_Toc69234971" w:history="1">
            <w:r w:rsidR="00FF500E" w:rsidRPr="00663E40">
              <w:rPr>
                <w:rStyle w:val="Hyperlink"/>
                <w:rFonts w:cs="Arial"/>
                <w:noProof/>
              </w:rPr>
              <w:t>3.2.1</w:t>
            </w:r>
            <w:r w:rsidR="00FF500E">
              <w:rPr>
                <w:rFonts w:asciiTheme="minorHAnsi" w:eastAsiaTheme="minorEastAsia" w:hAnsiTheme="minorHAnsi" w:cstheme="minorBidi"/>
                <w:i w:val="0"/>
                <w:iCs w:val="0"/>
                <w:noProof/>
                <w:sz w:val="22"/>
                <w:szCs w:val="22"/>
              </w:rPr>
              <w:tab/>
            </w:r>
            <w:r w:rsidR="00FF500E" w:rsidRPr="00663E40">
              <w:rPr>
                <w:rStyle w:val="Hyperlink"/>
                <w:rFonts w:cs="Arial"/>
                <w:noProof/>
              </w:rPr>
              <w:t>Autentisering</w:t>
            </w:r>
            <w:r w:rsidR="00FF500E">
              <w:rPr>
                <w:noProof/>
                <w:webHidden/>
              </w:rPr>
              <w:tab/>
            </w:r>
            <w:r w:rsidR="00FF500E">
              <w:rPr>
                <w:noProof/>
                <w:webHidden/>
              </w:rPr>
              <w:fldChar w:fldCharType="begin"/>
            </w:r>
            <w:r w:rsidR="00FF500E">
              <w:rPr>
                <w:noProof/>
                <w:webHidden/>
              </w:rPr>
              <w:instrText xml:space="preserve"> PAGEREF _Toc69234971 \h </w:instrText>
            </w:r>
            <w:r w:rsidR="00FF500E">
              <w:rPr>
                <w:noProof/>
                <w:webHidden/>
              </w:rPr>
            </w:r>
            <w:r w:rsidR="00FF500E">
              <w:rPr>
                <w:noProof/>
                <w:webHidden/>
              </w:rPr>
              <w:fldChar w:fldCharType="separate"/>
            </w:r>
            <w:r w:rsidR="00FF500E">
              <w:rPr>
                <w:noProof/>
                <w:webHidden/>
              </w:rPr>
              <w:t>- 10 -</w:t>
            </w:r>
            <w:r w:rsidR="00FF500E">
              <w:rPr>
                <w:noProof/>
                <w:webHidden/>
              </w:rPr>
              <w:fldChar w:fldCharType="end"/>
            </w:r>
          </w:hyperlink>
        </w:p>
        <w:p w14:paraId="1A9C0384" w14:textId="11B35D65" w:rsidR="00FF500E" w:rsidRDefault="00BF1D6E">
          <w:pPr>
            <w:pStyle w:val="TOC4"/>
            <w:tabs>
              <w:tab w:val="left" w:pos="1440"/>
              <w:tab w:val="right" w:leader="dot" w:pos="7926"/>
            </w:tabs>
            <w:rPr>
              <w:rFonts w:asciiTheme="minorHAnsi" w:eastAsiaTheme="minorEastAsia" w:hAnsiTheme="minorHAnsi" w:cstheme="minorBidi"/>
              <w:noProof/>
              <w:sz w:val="22"/>
              <w:szCs w:val="22"/>
            </w:rPr>
          </w:pPr>
          <w:hyperlink w:anchor="_Toc69234972" w:history="1">
            <w:r w:rsidR="00FF500E" w:rsidRPr="00663E40">
              <w:rPr>
                <w:rStyle w:val="Hyperlink"/>
                <w:rFonts w:cs="Arial"/>
                <w:noProof/>
              </w:rPr>
              <w:t>3.2.1.1</w:t>
            </w:r>
            <w:r w:rsidR="00FF500E">
              <w:rPr>
                <w:rFonts w:asciiTheme="minorHAnsi" w:eastAsiaTheme="minorEastAsia" w:hAnsiTheme="minorHAnsi" w:cstheme="minorBidi"/>
                <w:noProof/>
                <w:sz w:val="22"/>
                <w:szCs w:val="22"/>
              </w:rPr>
              <w:tab/>
            </w:r>
            <w:r w:rsidR="00FF500E" w:rsidRPr="00663E40">
              <w:rPr>
                <w:rStyle w:val="Hyperlink"/>
                <w:rFonts w:cs="Arial"/>
                <w:noProof/>
              </w:rPr>
              <w:t>REGISTRERING</w:t>
            </w:r>
            <w:r w:rsidR="00FF500E">
              <w:rPr>
                <w:noProof/>
                <w:webHidden/>
              </w:rPr>
              <w:tab/>
            </w:r>
            <w:r w:rsidR="00FF500E">
              <w:rPr>
                <w:noProof/>
                <w:webHidden/>
              </w:rPr>
              <w:fldChar w:fldCharType="begin"/>
            </w:r>
            <w:r w:rsidR="00FF500E">
              <w:rPr>
                <w:noProof/>
                <w:webHidden/>
              </w:rPr>
              <w:instrText xml:space="preserve"> PAGEREF _Toc69234972 \h </w:instrText>
            </w:r>
            <w:r w:rsidR="00FF500E">
              <w:rPr>
                <w:noProof/>
                <w:webHidden/>
              </w:rPr>
            </w:r>
            <w:r w:rsidR="00FF500E">
              <w:rPr>
                <w:noProof/>
                <w:webHidden/>
              </w:rPr>
              <w:fldChar w:fldCharType="separate"/>
            </w:r>
            <w:r w:rsidR="00FF500E">
              <w:rPr>
                <w:noProof/>
                <w:webHidden/>
              </w:rPr>
              <w:t>- 11 -</w:t>
            </w:r>
            <w:r w:rsidR="00FF500E">
              <w:rPr>
                <w:noProof/>
                <w:webHidden/>
              </w:rPr>
              <w:fldChar w:fldCharType="end"/>
            </w:r>
          </w:hyperlink>
        </w:p>
        <w:p w14:paraId="6E3F8E61" w14:textId="45484D7C" w:rsidR="00FF500E" w:rsidRDefault="00BF1D6E">
          <w:pPr>
            <w:pStyle w:val="TOC4"/>
            <w:tabs>
              <w:tab w:val="left" w:pos="1440"/>
              <w:tab w:val="right" w:leader="dot" w:pos="7926"/>
            </w:tabs>
            <w:rPr>
              <w:rFonts w:asciiTheme="minorHAnsi" w:eastAsiaTheme="minorEastAsia" w:hAnsiTheme="minorHAnsi" w:cstheme="minorBidi"/>
              <w:noProof/>
              <w:sz w:val="22"/>
              <w:szCs w:val="22"/>
            </w:rPr>
          </w:pPr>
          <w:hyperlink w:anchor="_Toc69234973" w:history="1">
            <w:r w:rsidR="00FF500E" w:rsidRPr="00663E40">
              <w:rPr>
                <w:rStyle w:val="Hyperlink"/>
                <w:rFonts w:cs="Arial"/>
                <w:noProof/>
              </w:rPr>
              <w:t>3.2.1.2</w:t>
            </w:r>
            <w:r w:rsidR="00FF500E">
              <w:rPr>
                <w:rFonts w:asciiTheme="minorHAnsi" w:eastAsiaTheme="minorEastAsia" w:hAnsiTheme="minorHAnsi" w:cstheme="minorBidi"/>
                <w:noProof/>
                <w:sz w:val="22"/>
                <w:szCs w:val="22"/>
              </w:rPr>
              <w:tab/>
            </w:r>
            <w:r w:rsidR="00FF500E" w:rsidRPr="00663E40">
              <w:rPr>
                <w:rStyle w:val="Hyperlink"/>
                <w:rFonts w:cs="Arial"/>
                <w:noProof/>
              </w:rPr>
              <w:t>INLOGGNINGSPROCESS</w:t>
            </w:r>
            <w:r w:rsidR="00FF500E">
              <w:rPr>
                <w:noProof/>
                <w:webHidden/>
              </w:rPr>
              <w:tab/>
            </w:r>
            <w:r w:rsidR="00FF500E">
              <w:rPr>
                <w:noProof/>
                <w:webHidden/>
              </w:rPr>
              <w:fldChar w:fldCharType="begin"/>
            </w:r>
            <w:r w:rsidR="00FF500E">
              <w:rPr>
                <w:noProof/>
                <w:webHidden/>
              </w:rPr>
              <w:instrText xml:space="preserve"> PAGEREF _Toc69234973 \h </w:instrText>
            </w:r>
            <w:r w:rsidR="00FF500E">
              <w:rPr>
                <w:noProof/>
                <w:webHidden/>
              </w:rPr>
            </w:r>
            <w:r w:rsidR="00FF500E">
              <w:rPr>
                <w:noProof/>
                <w:webHidden/>
              </w:rPr>
              <w:fldChar w:fldCharType="separate"/>
            </w:r>
            <w:r w:rsidR="00FF500E">
              <w:rPr>
                <w:noProof/>
                <w:webHidden/>
              </w:rPr>
              <w:t>- 14 -</w:t>
            </w:r>
            <w:r w:rsidR="00FF500E">
              <w:rPr>
                <w:noProof/>
                <w:webHidden/>
              </w:rPr>
              <w:fldChar w:fldCharType="end"/>
            </w:r>
          </w:hyperlink>
        </w:p>
        <w:p w14:paraId="17461E9F" w14:textId="07173999" w:rsidR="00FF500E" w:rsidRDefault="00BF1D6E">
          <w:pPr>
            <w:pStyle w:val="TOC4"/>
            <w:tabs>
              <w:tab w:val="left" w:pos="1440"/>
              <w:tab w:val="right" w:leader="dot" w:pos="7926"/>
            </w:tabs>
            <w:rPr>
              <w:rFonts w:asciiTheme="minorHAnsi" w:eastAsiaTheme="minorEastAsia" w:hAnsiTheme="minorHAnsi" w:cstheme="minorBidi"/>
              <w:noProof/>
              <w:sz w:val="22"/>
              <w:szCs w:val="22"/>
            </w:rPr>
          </w:pPr>
          <w:hyperlink w:anchor="_Toc69234974" w:history="1">
            <w:r w:rsidR="00FF500E" w:rsidRPr="00663E40">
              <w:rPr>
                <w:rStyle w:val="Hyperlink"/>
                <w:rFonts w:cs="Arial"/>
                <w:noProof/>
              </w:rPr>
              <w:t>3.2.1.3</w:t>
            </w:r>
            <w:r w:rsidR="00FF500E">
              <w:rPr>
                <w:rFonts w:asciiTheme="minorHAnsi" w:eastAsiaTheme="minorEastAsia" w:hAnsiTheme="minorHAnsi" w:cstheme="minorBidi"/>
                <w:noProof/>
                <w:sz w:val="22"/>
                <w:szCs w:val="22"/>
              </w:rPr>
              <w:tab/>
            </w:r>
            <w:r w:rsidR="00FF500E" w:rsidRPr="00663E40">
              <w:rPr>
                <w:rStyle w:val="Hyperlink"/>
                <w:rFonts w:cs="Arial"/>
                <w:noProof/>
              </w:rPr>
              <w:t>ANVÄNDARINFORMATION</w:t>
            </w:r>
            <w:r w:rsidR="00FF500E">
              <w:rPr>
                <w:noProof/>
                <w:webHidden/>
              </w:rPr>
              <w:tab/>
            </w:r>
            <w:r w:rsidR="00FF500E">
              <w:rPr>
                <w:noProof/>
                <w:webHidden/>
              </w:rPr>
              <w:fldChar w:fldCharType="begin"/>
            </w:r>
            <w:r w:rsidR="00FF500E">
              <w:rPr>
                <w:noProof/>
                <w:webHidden/>
              </w:rPr>
              <w:instrText xml:space="preserve"> PAGEREF _Toc69234974 \h </w:instrText>
            </w:r>
            <w:r w:rsidR="00FF500E">
              <w:rPr>
                <w:noProof/>
                <w:webHidden/>
              </w:rPr>
            </w:r>
            <w:r w:rsidR="00FF500E">
              <w:rPr>
                <w:noProof/>
                <w:webHidden/>
              </w:rPr>
              <w:fldChar w:fldCharType="separate"/>
            </w:r>
            <w:r w:rsidR="00FF500E">
              <w:rPr>
                <w:noProof/>
                <w:webHidden/>
              </w:rPr>
              <w:t>- 15 -</w:t>
            </w:r>
            <w:r w:rsidR="00FF500E">
              <w:rPr>
                <w:noProof/>
                <w:webHidden/>
              </w:rPr>
              <w:fldChar w:fldCharType="end"/>
            </w:r>
          </w:hyperlink>
        </w:p>
        <w:p w14:paraId="78116524" w14:textId="552C9141" w:rsidR="00FF500E" w:rsidRDefault="00BF1D6E">
          <w:pPr>
            <w:pStyle w:val="TOC3"/>
            <w:tabs>
              <w:tab w:val="left" w:pos="1200"/>
              <w:tab w:val="right" w:leader="dot" w:pos="7926"/>
            </w:tabs>
            <w:rPr>
              <w:rFonts w:asciiTheme="minorHAnsi" w:eastAsiaTheme="minorEastAsia" w:hAnsiTheme="minorHAnsi" w:cstheme="minorBidi"/>
              <w:i w:val="0"/>
              <w:iCs w:val="0"/>
              <w:noProof/>
              <w:sz w:val="22"/>
              <w:szCs w:val="22"/>
            </w:rPr>
          </w:pPr>
          <w:hyperlink w:anchor="_Toc69234975" w:history="1">
            <w:r w:rsidR="00FF500E" w:rsidRPr="00663E40">
              <w:rPr>
                <w:rStyle w:val="Hyperlink"/>
                <w:rFonts w:cs="Arial"/>
                <w:noProof/>
              </w:rPr>
              <w:t>3.2.2</w:t>
            </w:r>
            <w:r w:rsidR="00FF500E">
              <w:rPr>
                <w:rFonts w:asciiTheme="minorHAnsi" w:eastAsiaTheme="minorEastAsia" w:hAnsiTheme="minorHAnsi" w:cstheme="minorBidi"/>
                <w:i w:val="0"/>
                <w:iCs w:val="0"/>
                <w:noProof/>
                <w:sz w:val="22"/>
                <w:szCs w:val="22"/>
              </w:rPr>
              <w:tab/>
            </w:r>
            <w:r w:rsidR="00FF500E" w:rsidRPr="00663E40">
              <w:rPr>
                <w:rStyle w:val="Hyperlink"/>
                <w:rFonts w:cs="Arial"/>
                <w:noProof/>
              </w:rPr>
              <w:t>CRUD – Create, Read, Update, Delete</w:t>
            </w:r>
            <w:r w:rsidR="00FF500E">
              <w:rPr>
                <w:noProof/>
                <w:webHidden/>
              </w:rPr>
              <w:tab/>
            </w:r>
            <w:r w:rsidR="00FF500E">
              <w:rPr>
                <w:noProof/>
                <w:webHidden/>
              </w:rPr>
              <w:fldChar w:fldCharType="begin"/>
            </w:r>
            <w:r w:rsidR="00FF500E">
              <w:rPr>
                <w:noProof/>
                <w:webHidden/>
              </w:rPr>
              <w:instrText xml:space="preserve"> PAGEREF _Toc69234975 \h </w:instrText>
            </w:r>
            <w:r w:rsidR="00FF500E">
              <w:rPr>
                <w:noProof/>
                <w:webHidden/>
              </w:rPr>
            </w:r>
            <w:r w:rsidR="00FF500E">
              <w:rPr>
                <w:noProof/>
                <w:webHidden/>
              </w:rPr>
              <w:fldChar w:fldCharType="separate"/>
            </w:r>
            <w:r w:rsidR="00FF500E">
              <w:rPr>
                <w:noProof/>
                <w:webHidden/>
              </w:rPr>
              <w:t>- 16 -</w:t>
            </w:r>
            <w:r w:rsidR="00FF500E">
              <w:rPr>
                <w:noProof/>
                <w:webHidden/>
              </w:rPr>
              <w:fldChar w:fldCharType="end"/>
            </w:r>
          </w:hyperlink>
        </w:p>
        <w:p w14:paraId="4E621CCC" w14:textId="4CB0500E" w:rsidR="00FF500E" w:rsidRDefault="00BF1D6E">
          <w:pPr>
            <w:pStyle w:val="TOC4"/>
            <w:tabs>
              <w:tab w:val="left" w:pos="1440"/>
              <w:tab w:val="right" w:leader="dot" w:pos="7926"/>
            </w:tabs>
            <w:rPr>
              <w:rFonts w:asciiTheme="minorHAnsi" w:eastAsiaTheme="minorEastAsia" w:hAnsiTheme="minorHAnsi" w:cstheme="minorBidi"/>
              <w:noProof/>
              <w:sz w:val="22"/>
              <w:szCs w:val="22"/>
            </w:rPr>
          </w:pPr>
          <w:hyperlink w:anchor="_Toc69234976" w:history="1">
            <w:r w:rsidR="00FF500E" w:rsidRPr="00663E40">
              <w:rPr>
                <w:rStyle w:val="Hyperlink"/>
                <w:rFonts w:cs="Arial"/>
                <w:noProof/>
              </w:rPr>
              <w:t>3.2.2.1</w:t>
            </w:r>
            <w:r w:rsidR="00FF500E">
              <w:rPr>
                <w:rFonts w:asciiTheme="minorHAnsi" w:eastAsiaTheme="minorEastAsia" w:hAnsiTheme="minorHAnsi" w:cstheme="minorBidi"/>
                <w:noProof/>
                <w:sz w:val="22"/>
                <w:szCs w:val="22"/>
              </w:rPr>
              <w:tab/>
            </w:r>
            <w:r w:rsidR="00FF500E" w:rsidRPr="00663E40">
              <w:rPr>
                <w:rStyle w:val="Hyperlink"/>
                <w:rFonts w:cs="Arial"/>
                <w:noProof/>
              </w:rPr>
              <w:t>CREATE</w:t>
            </w:r>
            <w:r w:rsidR="00FF500E">
              <w:rPr>
                <w:noProof/>
                <w:webHidden/>
              </w:rPr>
              <w:tab/>
            </w:r>
            <w:r w:rsidR="00FF500E">
              <w:rPr>
                <w:noProof/>
                <w:webHidden/>
              </w:rPr>
              <w:fldChar w:fldCharType="begin"/>
            </w:r>
            <w:r w:rsidR="00FF500E">
              <w:rPr>
                <w:noProof/>
                <w:webHidden/>
              </w:rPr>
              <w:instrText xml:space="preserve"> PAGEREF _Toc69234976 \h </w:instrText>
            </w:r>
            <w:r w:rsidR="00FF500E">
              <w:rPr>
                <w:noProof/>
                <w:webHidden/>
              </w:rPr>
            </w:r>
            <w:r w:rsidR="00FF500E">
              <w:rPr>
                <w:noProof/>
                <w:webHidden/>
              </w:rPr>
              <w:fldChar w:fldCharType="separate"/>
            </w:r>
            <w:r w:rsidR="00FF500E">
              <w:rPr>
                <w:noProof/>
                <w:webHidden/>
              </w:rPr>
              <w:t>- 17 -</w:t>
            </w:r>
            <w:r w:rsidR="00FF500E">
              <w:rPr>
                <w:noProof/>
                <w:webHidden/>
              </w:rPr>
              <w:fldChar w:fldCharType="end"/>
            </w:r>
          </w:hyperlink>
        </w:p>
        <w:p w14:paraId="24F7AEBB" w14:textId="744C8BCE" w:rsidR="00FF500E" w:rsidRDefault="00BF1D6E">
          <w:pPr>
            <w:pStyle w:val="TOC4"/>
            <w:tabs>
              <w:tab w:val="left" w:pos="1440"/>
              <w:tab w:val="right" w:leader="dot" w:pos="7926"/>
            </w:tabs>
            <w:rPr>
              <w:rFonts w:asciiTheme="minorHAnsi" w:eastAsiaTheme="minorEastAsia" w:hAnsiTheme="minorHAnsi" w:cstheme="minorBidi"/>
              <w:noProof/>
              <w:sz w:val="22"/>
              <w:szCs w:val="22"/>
            </w:rPr>
          </w:pPr>
          <w:hyperlink w:anchor="_Toc69234977" w:history="1">
            <w:r w:rsidR="00FF500E" w:rsidRPr="00663E40">
              <w:rPr>
                <w:rStyle w:val="Hyperlink"/>
                <w:rFonts w:cs="Arial"/>
                <w:noProof/>
              </w:rPr>
              <w:t>3.2.2.2</w:t>
            </w:r>
            <w:r w:rsidR="00FF500E">
              <w:rPr>
                <w:rFonts w:asciiTheme="minorHAnsi" w:eastAsiaTheme="minorEastAsia" w:hAnsiTheme="minorHAnsi" w:cstheme="minorBidi"/>
                <w:noProof/>
                <w:sz w:val="22"/>
                <w:szCs w:val="22"/>
              </w:rPr>
              <w:tab/>
            </w:r>
            <w:r w:rsidR="00FF500E" w:rsidRPr="00663E40">
              <w:rPr>
                <w:rStyle w:val="Hyperlink"/>
                <w:rFonts w:cs="Arial"/>
                <w:noProof/>
              </w:rPr>
              <w:t>READ</w:t>
            </w:r>
            <w:r w:rsidR="00FF500E">
              <w:rPr>
                <w:noProof/>
                <w:webHidden/>
              </w:rPr>
              <w:tab/>
            </w:r>
            <w:r w:rsidR="00FF500E">
              <w:rPr>
                <w:noProof/>
                <w:webHidden/>
              </w:rPr>
              <w:fldChar w:fldCharType="begin"/>
            </w:r>
            <w:r w:rsidR="00FF500E">
              <w:rPr>
                <w:noProof/>
                <w:webHidden/>
              </w:rPr>
              <w:instrText xml:space="preserve"> PAGEREF _Toc69234977 \h </w:instrText>
            </w:r>
            <w:r w:rsidR="00FF500E">
              <w:rPr>
                <w:noProof/>
                <w:webHidden/>
              </w:rPr>
            </w:r>
            <w:r w:rsidR="00FF500E">
              <w:rPr>
                <w:noProof/>
                <w:webHidden/>
              </w:rPr>
              <w:fldChar w:fldCharType="separate"/>
            </w:r>
            <w:r w:rsidR="00FF500E">
              <w:rPr>
                <w:noProof/>
                <w:webHidden/>
              </w:rPr>
              <w:t>- 20 -</w:t>
            </w:r>
            <w:r w:rsidR="00FF500E">
              <w:rPr>
                <w:noProof/>
                <w:webHidden/>
              </w:rPr>
              <w:fldChar w:fldCharType="end"/>
            </w:r>
          </w:hyperlink>
        </w:p>
        <w:p w14:paraId="4CF6EFA2" w14:textId="63862DFE" w:rsidR="00FF500E" w:rsidRDefault="00BF1D6E">
          <w:pPr>
            <w:pStyle w:val="TOC4"/>
            <w:tabs>
              <w:tab w:val="left" w:pos="1440"/>
              <w:tab w:val="right" w:leader="dot" w:pos="7926"/>
            </w:tabs>
            <w:rPr>
              <w:rFonts w:asciiTheme="minorHAnsi" w:eastAsiaTheme="minorEastAsia" w:hAnsiTheme="minorHAnsi" w:cstheme="minorBidi"/>
              <w:noProof/>
              <w:sz w:val="22"/>
              <w:szCs w:val="22"/>
            </w:rPr>
          </w:pPr>
          <w:hyperlink w:anchor="_Toc69234978" w:history="1">
            <w:r w:rsidR="00FF500E" w:rsidRPr="00663E40">
              <w:rPr>
                <w:rStyle w:val="Hyperlink"/>
                <w:rFonts w:cs="Arial"/>
                <w:noProof/>
              </w:rPr>
              <w:t>3.2.2.3</w:t>
            </w:r>
            <w:r w:rsidR="00FF500E">
              <w:rPr>
                <w:rFonts w:asciiTheme="minorHAnsi" w:eastAsiaTheme="minorEastAsia" w:hAnsiTheme="minorHAnsi" w:cstheme="minorBidi"/>
                <w:noProof/>
                <w:sz w:val="22"/>
                <w:szCs w:val="22"/>
              </w:rPr>
              <w:tab/>
            </w:r>
            <w:r w:rsidR="00FF500E" w:rsidRPr="00663E40">
              <w:rPr>
                <w:rStyle w:val="Hyperlink"/>
                <w:rFonts w:cs="Arial"/>
                <w:noProof/>
              </w:rPr>
              <w:t>UPDATE</w:t>
            </w:r>
            <w:r w:rsidR="00FF500E">
              <w:rPr>
                <w:noProof/>
                <w:webHidden/>
              </w:rPr>
              <w:tab/>
            </w:r>
            <w:r w:rsidR="00FF500E">
              <w:rPr>
                <w:noProof/>
                <w:webHidden/>
              </w:rPr>
              <w:fldChar w:fldCharType="begin"/>
            </w:r>
            <w:r w:rsidR="00FF500E">
              <w:rPr>
                <w:noProof/>
                <w:webHidden/>
              </w:rPr>
              <w:instrText xml:space="preserve"> PAGEREF _Toc69234978 \h </w:instrText>
            </w:r>
            <w:r w:rsidR="00FF500E">
              <w:rPr>
                <w:noProof/>
                <w:webHidden/>
              </w:rPr>
            </w:r>
            <w:r w:rsidR="00FF500E">
              <w:rPr>
                <w:noProof/>
                <w:webHidden/>
              </w:rPr>
              <w:fldChar w:fldCharType="separate"/>
            </w:r>
            <w:r w:rsidR="00FF500E">
              <w:rPr>
                <w:noProof/>
                <w:webHidden/>
              </w:rPr>
              <w:t>- 21 -</w:t>
            </w:r>
            <w:r w:rsidR="00FF500E">
              <w:rPr>
                <w:noProof/>
                <w:webHidden/>
              </w:rPr>
              <w:fldChar w:fldCharType="end"/>
            </w:r>
          </w:hyperlink>
        </w:p>
        <w:p w14:paraId="3854006E" w14:textId="5DD71F3E" w:rsidR="00FF500E" w:rsidRDefault="00BF1D6E">
          <w:pPr>
            <w:pStyle w:val="TOC4"/>
            <w:tabs>
              <w:tab w:val="left" w:pos="1440"/>
              <w:tab w:val="right" w:leader="dot" w:pos="7926"/>
            </w:tabs>
            <w:rPr>
              <w:rFonts w:asciiTheme="minorHAnsi" w:eastAsiaTheme="minorEastAsia" w:hAnsiTheme="minorHAnsi" w:cstheme="minorBidi"/>
              <w:noProof/>
              <w:sz w:val="22"/>
              <w:szCs w:val="22"/>
            </w:rPr>
          </w:pPr>
          <w:hyperlink w:anchor="_Toc69234979" w:history="1">
            <w:r w:rsidR="00FF500E" w:rsidRPr="00663E40">
              <w:rPr>
                <w:rStyle w:val="Hyperlink"/>
                <w:rFonts w:cs="Arial"/>
                <w:noProof/>
              </w:rPr>
              <w:t>3.2.2.4</w:t>
            </w:r>
            <w:r w:rsidR="00FF500E">
              <w:rPr>
                <w:rFonts w:asciiTheme="minorHAnsi" w:eastAsiaTheme="minorEastAsia" w:hAnsiTheme="minorHAnsi" w:cstheme="minorBidi"/>
                <w:noProof/>
                <w:sz w:val="22"/>
                <w:szCs w:val="22"/>
              </w:rPr>
              <w:tab/>
            </w:r>
            <w:r w:rsidR="00FF500E" w:rsidRPr="00663E40">
              <w:rPr>
                <w:rStyle w:val="Hyperlink"/>
                <w:rFonts w:cs="Arial"/>
                <w:noProof/>
              </w:rPr>
              <w:t>DELETE</w:t>
            </w:r>
            <w:r w:rsidR="00FF500E">
              <w:rPr>
                <w:noProof/>
                <w:webHidden/>
              </w:rPr>
              <w:tab/>
            </w:r>
            <w:r w:rsidR="00FF500E">
              <w:rPr>
                <w:noProof/>
                <w:webHidden/>
              </w:rPr>
              <w:fldChar w:fldCharType="begin"/>
            </w:r>
            <w:r w:rsidR="00FF500E">
              <w:rPr>
                <w:noProof/>
                <w:webHidden/>
              </w:rPr>
              <w:instrText xml:space="preserve"> PAGEREF _Toc69234979 \h </w:instrText>
            </w:r>
            <w:r w:rsidR="00FF500E">
              <w:rPr>
                <w:noProof/>
                <w:webHidden/>
              </w:rPr>
            </w:r>
            <w:r w:rsidR="00FF500E">
              <w:rPr>
                <w:noProof/>
                <w:webHidden/>
              </w:rPr>
              <w:fldChar w:fldCharType="separate"/>
            </w:r>
            <w:r w:rsidR="00FF500E">
              <w:rPr>
                <w:noProof/>
                <w:webHidden/>
              </w:rPr>
              <w:t>- 23 -</w:t>
            </w:r>
            <w:r w:rsidR="00FF500E">
              <w:rPr>
                <w:noProof/>
                <w:webHidden/>
              </w:rPr>
              <w:fldChar w:fldCharType="end"/>
            </w:r>
          </w:hyperlink>
        </w:p>
        <w:p w14:paraId="09A148FE" w14:textId="1ABAD057" w:rsidR="00FF500E" w:rsidRDefault="00BF1D6E">
          <w:pPr>
            <w:pStyle w:val="TOC3"/>
            <w:tabs>
              <w:tab w:val="left" w:pos="1200"/>
              <w:tab w:val="right" w:leader="dot" w:pos="7926"/>
            </w:tabs>
            <w:rPr>
              <w:rFonts w:asciiTheme="minorHAnsi" w:eastAsiaTheme="minorEastAsia" w:hAnsiTheme="minorHAnsi" w:cstheme="minorBidi"/>
              <w:i w:val="0"/>
              <w:iCs w:val="0"/>
              <w:noProof/>
              <w:sz w:val="22"/>
              <w:szCs w:val="22"/>
            </w:rPr>
          </w:pPr>
          <w:hyperlink w:anchor="_Toc69234980" w:history="1">
            <w:r w:rsidR="00FF500E" w:rsidRPr="00663E40">
              <w:rPr>
                <w:rStyle w:val="Hyperlink"/>
                <w:rFonts w:cs="Arial"/>
                <w:noProof/>
              </w:rPr>
              <w:t>3.2.3</w:t>
            </w:r>
            <w:r w:rsidR="00FF500E">
              <w:rPr>
                <w:rFonts w:asciiTheme="minorHAnsi" w:eastAsiaTheme="minorEastAsia" w:hAnsiTheme="minorHAnsi" w:cstheme="minorBidi"/>
                <w:i w:val="0"/>
                <w:iCs w:val="0"/>
                <w:noProof/>
                <w:sz w:val="22"/>
                <w:szCs w:val="22"/>
              </w:rPr>
              <w:tab/>
            </w:r>
            <w:r w:rsidR="00FF500E" w:rsidRPr="00663E40">
              <w:rPr>
                <w:rStyle w:val="Hyperlink"/>
                <w:rFonts w:cs="Arial"/>
                <w:noProof/>
              </w:rPr>
              <w:t>Övrigt</w:t>
            </w:r>
            <w:r w:rsidR="00FF500E">
              <w:rPr>
                <w:noProof/>
                <w:webHidden/>
              </w:rPr>
              <w:tab/>
            </w:r>
            <w:r w:rsidR="00FF500E">
              <w:rPr>
                <w:noProof/>
                <w:webHidden/>
              </w:rPr>
              <w:fldChar w:fldCharType="begin"/>
            </w:r>
            <w:r w:rsidR="00FF500E">
              <w:rPr>
                <w:noProof/>
                <w:webHidden/>
              </w:rPr>
              <w:instrText xml:space="preserve"> PAGEREF _Toc69234980 \h </w:instrText>
            </w:r>
            <w:r w:rsidR="00FF500E">
              <w:rPr>
                <w:noProof/>
                <w:webHidden/>
              </w:rPr>
            </w:r>
            <w:r w:rsidR="00FF500E">
              <w:rPr>
                <w:noProof/>
                <w:webHidden/>
              </w:rPr>
              <w:fldChar w:fldCharType="separate"/>
            </w:r>
            <w:r w:rsidR="00FF500E">
              <w:rPr>
                <w:noProof/>
                <w:webHidden/>
              </w:rPr>
              <w:t>- 24 -</w:t>
            </w:r>
            <w:r w:rsidR="00FF500E">
              <w:rPr>
                <w:noProof/>
                <w:webHidden/>
              </w:rPr>
              <w:fldChar w:fldCharType="end"/>
            </w:r>
          </w:hyperlink>
        </w:p>
        <w:p w14:paraId="0B79E143" w14:textId="1AB1B8CF" w:rsidR="00FF500E" w:rsidRDefault="00BF1D6E">
          <w:pPr>
            <w:pStyle w:val="TOC4"/>
            <w:tabs>
              <w:tab w:val="left" w:pos="1440"/>
              <w:tab w:val="right" w:leader="dot" w:pos="7926"/>
            </w:tabs>
            <w:rPr>
              <w:rFonts w:asciiTheme="minorHAnsi" w:eastAsiaTheme="minorEastAsia" w:hAnsiTheme="minorHAnsi" w:cstheme="minorBidi"/>
              <w:noProof/>
              <w:sz w:val="22"/>
              <w:szCs w:val="22"/>
            </w:rPr>
          </w:pPr>
          <w:hyperlink w:anchor="_Toc69234981" w:history="1">
            <w:r w:rsidR="00FF500E" w:rsidRPr="00663E40">
              <w:rPr>
                <w:rStyle w:val="Hyperlink"/>
                <w:rFonts w:cs="Arial"/>
                <w:noProof/>
              </w:rPr>
              <w:t>3.2.3.1</w:t>
            </w:r>
            <w:r w:rsidR="00FF500E">
              <w:rPr>
                <w:rFonts w:asciiTheme="minorHAnsi" w:eastAsiaTheme="minorEastAsia" w:hAnsiTheme="minorHAnsi" w:cstheme="minorBidi"/>
                <w:noProof/>
                <w:sz w:val="22"/>
                <w:szCs w:val="22"/>
              </w:rPr>
              <w:tab/>
            </w:r>
            <w:r w:rsidR="00FF500E" w:rsidRPr="00663E40">
              <w:rPr>
                <w:rStyle w:val="Hyperlink"/>
                <w:rFonts w:cs="Arial"/>
                <w:noProof/>
              </w:rPr>
              <w:t>ASYNC-AWAIT</w:t>
            </w:r>
            <w:r w:rsidR="00FF500E">
              <w:rPr>
                <w:noProof/>
                <w:webHidden/>
              </w:rPr>
              <w:tab/>
            </w:r>
            <w:r w:rsidR="00FF500E">
              <w:rPr>
                <w:noProof/>
                <w:webHidden/>
              </w:rPr>
              <w:fldChar w:fldCharType="begin"/>
            </w:r>
            <w:r w:rsidR="00FF500E">
              <w:rPr>
                <w:noProof/>
                <w:webHidden/>
              </w:rPr>
              <w:instrText xml:space="preserve"> PAGEREF _Toc69234981 \h </w:instrText>
            </w:r>
            <w:r w:rsidR="00FF500E">
              <w:rPr>
                <w:noProof/>
                <w:webHidden/>
              </w:rPr>
            </w:r>
            <w:r w:rsidR="00FF500E">
              <w:rPr>
                <w:noProof/>
                <w:webHidden/>
              </w:rPr>
              <w:fldChar w:fldCharType="separate"/>
            </w:r>
            <w:r w:rsidR="00FF500E">
              <w:rPr>
                <w:noProof/>
                <w:webHidden/>
              </w:rPr>
              <w:t>- 24 -</w:t>
            </w:r>
            <w:r w:rsidR="00FF500E">
              <w:rPr>
                <w:noProof/>
                <w:webHidden/>
              </w:rPr>
              <w:fldChar w:fldCharType="end"/>
            </w:r>
          </w:hyperlink>
        </w:p>
        <w:p w14:paraId="5DC38887" w14:textId="126D1D69" w:rsidR="00FF500E" w:rsidRDefault="00BF1D6E">
          <w:pPr>
            <w:pStyle w:val="TOC4"/>
            <w:tabs>
              <w:tab w:val="left" w:pos="1440"/>
              <w:tab w:val="right" w:leader="dot" w:pos="7926"/>
            </w:tabs>
            <w:rPr>
              <w:rFonts w:asciiTheme="minorHAnsi" w:eastAsiaTheme="minorEastAsia" w:hAnsiTheme="minorHAnsi" w:cstheme="minorBidi"/>
              <w:noProof/>
              <w:sz w:val="22"/>
              <w:szCs w:val="22"/>
            </w:rPr>
          </w:pPr>
          <w:hyperlink w:anchor="_Toc69234982" w:history="1">
            <w:r w:rsidR="00FF500E" w:rsidRPr="00663E40">
              <w:rPr>
                <w:rStyle w:val="Hyperlink"/>
                <w:rFonts w:cs="Arial"/>
                <w:noProof/>
              </w:rPr>
              <w:t>3.2.3.2</w:t>
            </w:r>
            <w:r w:rsidR="00FF500E">
              <w:rPr>
                <w:rFonts w:asciiTheme="minorHAnsi" w:eastAsiaTheme="minorEastAsia" w:hAnsiTheme="minorHAnsi" w:cstheme="minorBidi"/>
                <w:noProof/>
                <w:sz w:val="22"/>
                <w:szCs w:val="22"/>
              </w:rPr>
              <w:tab/>
            </w:r>
            <w:r w:rsidR="00FF500E" w:rsidRPr="00663E40">
              <w:rPr>
                <w:rStyle w:val="Hyperlink"/>
                <w:rFonts w:cs="Arial"/>
                <w:noProof/>
              </w:rPr>
              <w:t>FETCH</w:t>
            </w:r>
            <w:r w:rsidR="00FF500E">
              <w:rPr>
                <w:noProof/>
                <w:webHidden/>
              </w:rPr>
              <w:tab/>
            </w:r>
            <w:r w:rsidR="00FF500E">
              <w:rPr>
                <w:noProof/>
                <w:webHidden/>
              </w:rPr>
              <w:fldChar w:fldCharType="begin"/>
            </w:r>
            <w:r w:rsidR="00FF500E">
              <w:rPr>
                <w:noProof/>
                <w:webHidden/>
              </w:rPr>
              <w:instrText xml:space="preserve"> PAGEREF _Toc69234982 \h </w:instrText>
            </w:r>
            <w:r w:rsidR="00FF500E">
              <w:rPr>
                <w:noProof/>
                <w:webHidden/>
              </w:rPr>
            </w:r>
            <w:r w:rsidR="00FF500E">
              <w:rPr>
                <w:noProof/>
                <w:webHidden/>
              </w:rPr>
              <w:fldChar w:fldCharType="separate"/>
            </w:r>
            <w:r w:rsidR="00FF500E">
              <w:rPr>
                <w:noProof/>
                <w:webHidden/>
              </w:rPr>
              <w:t>- 24 -</w:t>
            </w:r>
            <w:r w:rsidR="00FF500E">
              <w:rPr>
                <w:noProof/>
                <w:webHidden/>
              </w:rPr>
              <w:fldChar w:fldCharType="end"/>
            </w:r>
          </w:hyperlink>
        </w:p>
        <w:p w14:paraId="31597DEF" w14:textId="3A87572E" w:rsidR="00FF500E" w:rsidRDefault="00BF1D6E">
          <w:pPr>
            <w:pStyle w:val="TOC4"/>
            <w:tabs>
              <w:tab w:val="left" w:pos="1440"/>
              <w:tab w:val="right" w:leader="dot" w:pos="7926"/>
            </w:tabs>
            <w:rPr>
              <w:rFonts w:asciiTheme="minorHAnsi" w:eastAsiaTheme="minorEastAsia" w:hAnsiTheme="minorHAnsi" w:cstheme="minorBidi"/>
              <w:noProof/>
              <w:sz w:val="22"/>
              <w:szCs w:val="22"/>
            </w:rPr>
          </w:pPr>
          <w:hyperlink w:anchor="_Toc69234983" w:history="1">
            <w:r w:rsidR="00FF500E" w:rsidRPr="00663E40">
              <w:rPr>
                <w:rStyle w:val="Hyperlink"/>
                <w:rFonts w:cs="Arial"/>
                <w:noProof/>
              </w:rPr>
              <w:t>3.2.3.3</w:t>
            </w:r>
            <w:r w:rsidR="00FF500E">
              <w:rPr>
                <w:rFonts w:asciiTheme="minorHAnsi" w:eastAsiaTheme="minorEastAsia" w:hAnsiTheme="minorHAnsi" w:cstheme="minorBidi"/>
                <w:noProof/>
                <w:sz w:val="22"/>
                <w:szCs w:val="22"/>
              </w:rPr>
              <w:tab/>
            </w:r>
            <w:r w:rsidR="00FF500E" w:rsidRPr="00663E40">
              <w:rPr>
                <w:rStyle w:val="Hyperlink"/>
                <w:rFonts w:cs="Arial"/>
                <w:noProof/>
              </w:rPr>
              <w:t>TEMPLATE</w:t>
            </w:r>
            <w:r w:rsidR="00FF500E">
              <w:rPr>
                <w:noProof/>
                <w:webHidden/>
              </w:rPr>
              <w:tab/>
            </w:r>
            <w:r w:rsidR="00FF500E">
              <w:rPr>
                <w:noProof/>
                <w:webHidden/>
              </w:rPr>
              <w:fldChar w:fldCharType="begin"/>
            </w:r>
            <w:r w:rsidR="00FF500E">
              <w:rPr>
                <w:noProof/>
                <w:webHidden/>
              </w:rPr>
              <w:instrText xml:space="preserve"> PAGEREF _Toc69234983 \h </w:instrText>
            </w:r>
            <w:r w:rsidR="00FF500E">
              <w:rPr>
                <w:noProof/>
                <w:webHidden/>
              </w:rPr>
            </w:r>
            <w:r w:rsidR="00FF500E">
              <w:rPr>
                <w:noProof/>
                <w:webHidden/>
              </w:rPr>
              <w:fldChar w:fldCharType="separate"/>
            </w:r>
            <w:r w:rsidR="00FF500E">
              <w:rPr>
                <w:noProof/>
                <w:webHidden/>
              </w:rPr>
              <w:t>- 25 -</w:t>
            </w:r>
            <w:r w:rsidR="00FF500E">
              <w:rPr>
                <w:noProof/>
                <w:webHidden/>
              </w:rPr>
              <w:fldChar w:fldCharType="end"/>
            </w:r>
          </w:hyperlink>
        </w:p>
        <w:p w14:paraId="5140F9F6" w14:textId="75FCE8B1" w:rsidR="00FF500E" w:rsidRDefault="00BF1D6E">
          <w:pPr>
            <w:pStyle w:val="TOC2"/>
            <w:tabs>
              <w:tab w:val="left" w:pos="720"/>
              <w:tab w:val="right" w:leader="dot" w:pos="7926"/>
            </w:tabs>
            <w:rPr>
              <w:rFonts w:asciiTheme="minorHAnsi" w:eastAsiaTheme="minorEastAsia" w:hAnsiTheme="minorHAnsi" w:cstheme="minorBidi"/>
              <w:smallCaps w:val="0"/>
              <w:noProof/>
              <w:sz w:val="22"/>
              <w:szCs w:val="22"/>
            </w:rPr>
          </w:pPr>
          <w:hyperlink w:anchor="_Toc69234984" w:history="1">
            <w:r w:rsidR="00FF500E" w:rsidRPr="00663E40">
              <w:rPr>
                <w:rStyle w:val="Hyperlink"/>
                <w:rFonts w:cs="Arial"/>
                <w:noProof/>
              </w:rPr>
              <w:t>3.3</w:t>
            </w:r>
            <w:r w:rsidR="00FF500E">
              <w:rPr>
                <w:rFonts w:asciiTheme="minorHAnsi" w:eastAsiaTheme="minorEastAsia" w:hAnsiTheme="minorHAnsi" w:cstheme="minorBidi"/>
                <w:smallCaps w:val="0"/>
                <w:noProof/>
                <w:sz w:val="22"/>
                <w:szCs w:val="22"/>
              </w:rPr>
              <w:tab/>
            </w:r>
            <w:r w:rsidR="00FF500E" w:rsidRPr="00663E40">
              <w:rPr>
                <w:rStyle w:val="Hyperlink"/>
                <w:rFonts w:cs="Arial"/>
                <w:noProof/>
              </w:rPr>
              <w:t>SÄKERHET</w:t>
            </w:r>
            <w:r w:rsidR="00FF500E">
              <w:rPr>
                <w:noProof/>
                <w:webHidden/>
              </w:rPr>
              <w:tab/>
            </w:r>
            <w:r w:rsidR="00FF500E">
              <w:rPr>
                <w:noProof/>
                <w:webHidden/>
              </w:rPr>
              <w:fldChar w:fldCharType="begin"/>
            </w:r>
            <w:r w:rsidR="00FF500E">
              <w:rPr>
                <w:noProof/>
                <w:webHidden/>
              </w:rPr>
              <w:instrText xml:space="preserve"> PAGEREF _Toc69234984 \h </w:instrText>
            </w:r>
            <w:r w:rsidR="00FF500E">
              <w:rPr>
                <w:noProof/>
                <w:webHidden/>
              </w:rPr>
            </w:r>
            <w:r w:rsidR="00FF500E">
              <w:rPr>
                <w:noProof/>
                <w:webHidden/>
              </w:rPr>
              <w:fldChar w:fldCharType="separate"/>
            </w:r>
            <w:r w:rsidR="00FF500E">
              <w:rPr>
                <w:noProof/>
                <w:webHidden/>
              </w:rPr>
              <w:t>- 25 -</w:t>
            </w:r>
            <w:r w:rsidR="00FF500E">
              <w:rPr>
                <w:noProof/>
                <w:webHidden/>
              </w:rPr>
              <w:fldChar w:fldCharType="end"/>
            </w:r>
          </w:hyperlink>
        </w:p>
        <w:p w14:paraId="44C23ECA" w14:textId="20DFA6C7" w:rsidR="00FF500E" w:rsidRDefault="00BF1D6E">
          <w:pPr>
            <w:pStyle w:val="TOC3"/>
            <w:tabs>
              <w:tab w:val="left" w:pos="1200"/>
              <w:tab w:val="right" w:leader="dot" w:pos="7926"/>
            </w:tabs>
            <w:rPr>
              <w:rFonts w:asciiTheme="minorHAnsi" w:eastAsiaTheme="minorEastAsia" w:hAnsiTheme="minorHAnsi" w:cstheme="minorBidi"/>
              <w:i w:val="0"/>
              <w:iCs w:val="0"/>
              <w:noProof/>
              <w:sz w:val="22"/>
              <w:szCs w:val="22"/>
            </w:rPr>
          </w:pPr>
          <w:hyperlink w:anchor="_Toc69234985" w:history="1">
            <w:r w:rsidR="00FF500E" w:rsidRPr="00663E40">
              <w:rPr>
                <w:rStyle w:val="Hyperlink"/>
                <w:rFonts w:cs="Arial"/>
                <w:noProof/>
              </w:rPr>
              <w:t>3.3.1</w:t>
            </w:r>
            <w:r w:rsidR="00FF500E">
              <w:rPr>
                <w:rFonts w:asciiTheme="minorHAnsi" w:eastAsiaTheme="minorEastAsia" w:hAnsiTheme="minorHAnsi" w:cstheme="minorBidi"/>
                <w:i w:val="0"/>
                <w:iCs w:val="0"/>
                <w:noProof/>
                <w:sz w:val="22"/>
                <w:szCs w:val="22"/>
              </w:rPr>
              <w:tab/>
            </w:r>
            <w:r w:rsidR="00FF500E" w:rsidRPr="00663E40">
              <w:rPr>
                <w:rStyle w:val="Hyperlink"/>
                <w:rFonts w:cs="Arial"/>
                <w:noProof/>
              </w:rPr>
              <w:t>Säkerhetsanordningar</w:t>
            </w:r>
            <w:r w:rsidR="00FF500E">
              <w:rPr>
                <w:noProof/>
                <w:webHidden/>
              </w:rPr>
              <w:tab/>
            </w:r>
            <w:r w:rsidR="00FF500E">
              <w:rPr>
                <w:noProof/>
                <w:webHidden/>
              </w:rPr>
              <w:fldChar w:fldCharType="begin"/>
            </w:r>
            <w:r w:rsidR="00FF500E">
              <w:rPr>
                <w:noProof/>
                <w:webHidden/>
              </w:rPr>
              <w:instrText xml:space="preserve"> PAGEREF _Toc69234985 \h </w:instrText>
            </w:r>
            <w:r w:rsidR="00FF500E">
              <w:rPr>
                <w:noProof/>
                <w:webHidden/>
              </w:rPr>
            </w:r>
            <w:r w:rsidR="00FF500E">
              <w:rPr>
                <w:noProof/>
                <w:webHidden/>
              </w:rPr>
              <w:fldChar w:fldCharType="separate"/>
            </w:r>
            <w:r w:rsidR="00FF500E">
              <w:rPr>
                <w:noProof/>
                <w:webHidden/>
              </w:rPr>
              <w:t>- 25 -</w:t>
            </w:r>
            <w:r w:rsidR="00FF500E">
              <w:rPr>
                <w:noProof/>
                <w:webHidden/>
              </w:rPr>
              <w:fldChar w:fldCharType="end"/>
            </w:r>
          </w:hyperlink>
        </w:p>
        <w:p w14:paraId="6AEF9EDA" w14:textId="7E873606" w:rsidR="00FF500E" w:rsidRDefault="00BF1D6E">
          <w:pPr>
            <w:pStyle w:val="TOC4"/>
            <w:tabs>
              <w:tab w:val="left" w:pos="1440"/>
              <w:tab w:val="right" w:leader="dot" w:pos="7926"/>
            </w:tabs>
            <w:rPr>
              <w:rFonts w:asciiTheme="minorHAnsi" w:eastAsiaTheme="minorEastAsia" w:hAnsiTheme="minorHAnsi" w:cstheme="minorBidi"/>
              <w:noProof/>
              <w:sz w:val="22"/>
              <w:szCs w:val="22"/>
            </w:rPr>
          </w:pPr>
          <w:hyperlink w:anchor="_Toc69234986" w:history="1">
            <w:r w:rsidR="00FF500E" w:rsidRPr="00663E40">
              <w:rPr>
                <w:rStyle w:val="Hyperlink"/>
                <w:rFonts w:cs="Arial"/>
                <w:noProof/>
              </w:rPr>
              <w:t>3.3.1.1</w:t>
            </w:r>
            <w:r w:rsidR="00FF500E">
              <w:rPr>
                <w:rFonts w:asciiTheme="minorHAnsi" w:eastAsiaTheme="minorEastAsia" w:hAnsiTheme="minorHAnsi" w:cstheme="minorBidi"/>
                <w:noProof/>
                <w:sz w:val="22"/>
                <w:szCs w:val="22"/>
              </w:rPr>
              <w:tab/>
            </w:r>
            <w:r w:rsidR="00FF500E" w:rsidRPr="00663E40">
              <w:rPr>
                <w:rStyle w:val="Hyperlink"/>
                <w:rFonts w:cs="Arial"/>
                <w:noProof/>
              </w:rPr>
              <w:t>AUTENTISERING</w:t>
            </w:r>
            <w:r w:rsidR="00FF500E">
              <w:rPr>
                <w:noProof/>
                <w:webHidden/>
              </w:rPr>
              <w:tab/>
            </w:r>
            <w:r w:rsidR="00FF500E">
              <w:rPr>
                <w:noProof/>
                <w:webHidden/>
              </w:rPr>
              <w:fldChar w:fldCharType="begin"/>
            </w:r>
            <w:r w:rsidR="00FF500E">
              <w:rPr>
                <w:noProof/>
                <w:webHidden/>
              </w:rPr>
              <w:instrText xml:space="preserve"> PAGEREF _Toc69234986 \h </w:instrText>
            </w:r>
            <w:r w:rsidR="00FF500E">
              <w:rPr>
                <w:noProof/>
                <w:webHidden/>
              </w:rPr>
            </w:r>
            <w:r w:rsidR="00FF500E">
              <w:rPr>
                <w:noProof/>
                <w:webHidden/>
              </w:rPr>
              <w:fldChar w:fldCharType="separate"/>
            </w:r>
            <w:r w:rsidR="00FF500E">
              <w:rPr>
                <w:noProof/>
                <w:webHidden/>
              </w:rPr>
              <w:t>- 25 -</w:t>
            </w:r>
            <w:r w:rsidR="00FF500E">
              <w:rPr>
                <w:noProof/>
                <w:webHidden/>
              </w:rPr>
              <w:fldChar w:fldCharType="end"/>
            </w:r>
          </w:hyperlink>
        </w:p>
        <w:p w14:paraId="05ADF860" w14:textId="2EF17966" w:rsidR="00FF500E" w:rsidRDefault="00BF1D6E">
          <w:pPr>
            <w:pStyle w:val="TOC4"/>
            <w:tabs>
              <w:tab w:val="left" w:pos="1440"/>
              <w:tab w:val="right" w:leader="dot" w:pos="7926"/>
            </w:tabs>
            <w:rPr>
              <w:rFonts w:asciiTheme="minorHAnsi" w:eastAsiaTheme="minorEastAsia" w:hAnsiTheme="minorHAnsi" w:cstheme="minorBidi"/>
              <w:noProof/>
              <w:sz w:val="22"/>
              <w:szCs w:val="22"/>
            </w:rPr>
          </w:pPr>
          <w:hyperlink w:anchor="_Toc69234987" w:history="1">
            <w:r w:rsidR="00FF500E" w:rsidRPr="00663E40">
              <w:rPr>
                <w:rStyle w:val="Hyperlink"/>
                <w:rFonts w:cs="Arial"/>
                <w:noProof/>
              </w:rPr>
              <w:t>3.3.1.2</w:t>
            </w:r>
            <w:r w:rsidR="00FF500E">
              <w:rPr>
                <w:rFonts w:asciiTheme="minorHAnsi" w:eastAsiaTheme="minorEastAsia" w:hAnsiTheme="minorHAnsi" w:cstheme="minorBidi"/>
                <w:noProof/>
                <w:sz w:val="22"/>
                <w:szCs w:val="22"/>
              </w:rPr>
              <w:tab/>
            </w:r>
            <w:r w:rsidR="00FF500E" w:rsidRPr="00663E40">
              <w:rPr>
                <w:rStyle w:val="Hyperlink"/>
                <w:rFonts w:cs="Arial"/>
                <w:noProof/>
              </w:rPr>
              <w:t>KLIENT-SÄKERHET</w:t>
            </w:r>
            <w:r w:rsidR="00FF500E">
              <w:rPr>
                <w:noProof/>
                <w:webHidden/>
              </w:rPr>
              <w:tab/>
            </w:r>
            <w:r w:rsidR="00FF500E">
              <w:rPr>
                <w:noProof/>
                <w:webHidden/>
              </w:rPr>
              <w:fldChar w:fldCharType="begin"/>
            </w:r>
            <w:r w:rsidR="00FF500E">
              <w:rPr>
                <w:noProof/>
                <w:webHidden/>
              </w:rPr>
              <w:instrText xml:space="preserve"> PAGEREF _Toc69234987 \h </w:instrText>
            </w:r>
            <w:r w:rsidR="00FF500E">
              <w:rPr>
                <w:noProof/>
                <w:webHidden/>
              </w:rPr>
            </w:r>
            <w:r w:rsidR="00FF500E">
              <w:rPr>
                <w:noProof/>
                <w:webHidden/>
              </w:rPr>
              <w:fldChar w:fldCharType="separate"/>
            </w:r>
            <w:r w:rsidR="00FF500E">
              <w:rPr>
                <w:noProof/>
                <w:webHidden/>
              </w:rPr>
              <w:t>- 26 -</w:t>
            </w:r>
            <w:r w:rsidR="00FF500E">
              <w:rPr>
                <w:noProof/>
                <w:webHidden/>
              </w:rPr>
              <w:fldChar w:fldCharType="end"/>
            </w:r>
          </w:hyperlink>
        </w:p>
        <w:p w14:paraId="7E1E32FE" w14:textId="2E5E7BCE" w:rsidR="00FF500E" w:rsidRDefault="00BF1D6E">
          <w:pPr>
            <w:pStyle w:val="TOC4"/>
            <w:tabs>
              <w:tab w:val="left" w:pos="1440"/>
              <w:tab w:val="right" w:leader="dot" w:pos="7926"/>
            </w:tabs>
            <w:rPr>
              <w:rFonts w:asciiTheme="minorHAnsi" w:eastAsiaTheme="minorEastAsia" w:hAnsiTheme="minorHAnsi" w:cstheme="minorBidi"/>
              <w:noProof/>
              <w:sz w:val="22"/>
              <w:szCs w:val="22"/>
            </w:rPr>
          </w:pPr>
          <w:hyperlink w:anchor="_Toc69234988" w:history="1">
            <w:r w:rsidR="00FF500E" w:rsidRPr="00663E40">
              <w:rPr>
                <w:rStyle w:val="Hyperlink"/>
                <w:rFonts w:cs="Arial"/>
                <w:noProof/>
              </w:rPr>
              <w:t>3.3.1.3</w:t>
            </w:r>
            <w:r w:rsidR="00FF500E">
              <w:rPr>
                <w:rFonts w:asciiTheme="minorHAnsi" w:eastAsiaTheme="minorEastAsia" w:hAnsiTheme="minorHAnsi" w:cstheme="minorBidi"/>
                <w:noProof/>
                <w:sz w:val="22"/>
                <w:szCs w:val="22"/>
              </w:rPr>
              <w:tab/>
            </w:r>
            <w:r w:rsidR="00FF500E" w:rsidRPr="00663E40">
              <w:rPr>
                <w:rStyle w:val="Hyperlink"/>
                <w:rFonts w:cs="Arial"/>
                <w:noProof/>
              </w:rPr>
              <w:t>AUKTORISERING</w:t>
            </w:r>
            <w:r w:rsidR="00FF500E">
              <w:rPr>
                <w:noProof/>
                <w:webHidden/>
              </w:rPr>
              <w:tab/>
            </w:r>
            <w:r w:rsidR="00FF500E">
              <w:rPr>
                <w:noProof/>
                <w:webHidden/>
              </w:rPr>
              <w:fldChar w:fldCharType="begin"/>
            </w:r>
            <w:r w:rsidR="00FF500E">
              <w:rPr>
                <w:noProof/>
                <w:webHidden/>
              </w:rPr>
              <w:instrText xml:space="preserve"> PAGEREF _Toc69234988 \h </w:instrText>
            </w:r>
            <w:r w:rsidR="00FF500E">
              <w:rPr>
                <w:noProof/>
                <w:webHidden/>
              </w:rPr>
            </w:r>
            <w:r w:rsidR="00FF500E">
              <w:rPr>
                <w:noProof/>
                <w:webHidden/>
              </w:rPr>
              <w:fldChar w:fldCharType="separate"/>
            </w:r>
            <w:r w:rsidR="00FF500E">
              <w:rPr>
                <w:noProof/>
                <w:webHidden/>
              </w:rPr>
              <w:t>- 27 -</w:t>
            </w:r>
            <w:r w:rsidR="00FF500E">
              <w:rPr>
                <w:noProof/>
                <w:webHidden/>
              </w:rPr>
              <w:fldChar w:fldCharType="end"/>
            </w:r>
          </w:hyperlink>
        </w:p>
        <w:p w14:paraId="67973C59" w14:textId="5E7EDBDB" w:rsidR="00FF500E" w:rsidRDefault="00BF1D6E">
          <w:pPr>
            <w:pStyle w:val="TOC3"/>
            <w:tabs>
              <w:tab w:val="left" w:pos="1200"/>
              <w:tab w:val="right" w:leader="dot" w:pos="7926"/>
            </w:tabs>
            <w:rPr>
              <w:rFonts w:asciiTheme="minorHAnsi" w:eastAsiaTheme="minorEastAsia" w:hAnsiTheme="minorHAnsi" w:cstheme="minorBidi"/>
              <w:i w:val="0"/>
              <w:iCs w:val="0"/>
              <w:noProof/>
              <w:sz w:val="22"/>
              <w:szCs w:val="22"/>
            </w:rPr>
          </w:pPr>
          <w:hyperlink w:anchor="_Toc69234989" w:history="1">
            <w:r w:rsidR="00FF500E" w:rsidRPr="00663E40">
              <w:rPr>
                <w:rStyle w:val="Hyperlink"/>
                <w:rFonts w:cs="Arial"/>
                <w:noProof/>
              </w:rPr>
              <w:t>3.3.2</w:t>
            </w:r>
            <w:r w:rsidR="00FF500E">
              <w:rPr>
                <w:rFonts w:asciiTheme="minorHAnsi" w:eastAsiaTheme="minorEastAsia" w:hAnsiTheme="minorHAnsi" w:cstheme="minorBidi"/>
                <w:i w:val="0"/>
                <w:iCs w:val="0"/>
                <w:noProof/>
                <w:sz w:val="22"/>
                <w:szCs w:val="22"/>
              </w:rPr>
              <w:tab/>
            </w:r>
            <w:r w:rsidR="00FF500E" w:rsidRPr="00663E40">
              <w:rPr>
                <w:rStyle w:val="Hyperlink"/>
                <w:rFonts w:cs="Arial"/>
                <w:noProof/>
              </w:rPr>
              <w:t>Felhantering</w:t>
            </w:r>
            <w:r w:rsidR="00FF500E">
              <w:rPr>
                <w:noProof/>
                <w:webHidden/>
              </w:rPr>
              <w:tab/>
            </w:r>
            <w:r w:rsidR="00FF500E">
              <w:rPr>
                <w:noProof/>
                <w:webHidden/>
              </w:rPr>
              <w:fldChar w:fldCharType="begin"/>
            </w:r>
            <w:r w:rsidR="00FF500E">
              <w:rPr>
                <w:noProof/>
                <w:webHidden/>
              </w:rPr>
              <w:instrText xml:space="preserve"> PAGEREF _Toc69234989 \h </w:instrText>
            </w:r>
            <w:r w:rsidR="00FF500E">
              <w:rPr>
                <w:noProof/>
                <w:webHidden/>
              </w:rPr>
            </w:r>
            <w:r w:rsidR="00FF500E">
              <w:rPr>
                <w:noProof/>
                <w:webHidden/>
              </w:rPr>
              <w:fldChar w:fldCharType="separate"/>
            </w:r>
            <w:r w:rsidR="00FF500E">
              <w:rPr>
                <w:noProof/>
                <w:webHidden/>
              </w:rPr>
              <w:t>- 28 -</w:t>
            </w:r>
            <w:r w:rsidR="00FF500E">
              <w:rPr>
                <w:noProof/>
                <w:webHidden/>
              </w:rPr>
              <w:fldChar w:fldCharType="end"/>
            </w:r>
          </w:hyperlink>
        </w:p>
        <w:p w14:paraId="2FF308C3" w14:textId="17720986" w:rsidR="00FF500E" w:rsidRDefault="00BF1D6E">
          <w:pPr>
            <w:pStyle w:val="TOC3"/>
            <w:tabs>
              <w:tab w:val="left" w:pos="1200"/>
              <w:tab w:val="right" w:leader="dot" w:pos="7926"/>
            </w:tabs>
            <w:rPr>
              <w:rFonts w:asciiTheme="minorHAnsi" w:eastAsiaTheme="minorEastAsia" w:hAnsiTheme="minorHAnsi" w:cstheme="minorBidi"/>
              <w:i w:val="0"/>
              <w:iCs w:val="0"/>
              <w:noProof/>
              <w:sz w:val="22"/>
              <w:szCs w:val="22"/>
            </w:rPr>
          </w:pPr>
          <w:hyperlink w:anchor="_Toc69234990" w:history="1">
            <w:r w:rsidR="00FF500E" w:rsidRPr="00663E40">
              <w:rPr>
                <w:rStyle w:val="Hyperlink"/>
                <w:rFonts w:cs="Arial"/>
                <w:noProof/>
              </w:rPr>
              <w:t>3.3.3</w:t>
            </w:r>
            <w:r w:rsidR="00FF500E">
              <w:rPr>
                <w:rFonts w:asciiTheme="minorHAnsi" w:eastAsiaTheme="minorEastAsia" w:hAnsiTheme="minorHAnsi" w:cstheme="minorBidi"/>
                <w:i w:val="0"/>
                <w:iCs w:val="0"/>
                <w:noProof/>
                <w:sz w:val="22"/>
                <w:szCs w:val="22"/>
              </w:rPr>
              <w:tab/>
            </w:r>
            <w:r w:rsidR="00FF500E" w:rsidRPr="00663E40">
              <w:rPr>
                <w:rStyle w:val="Hyperlink"/>
                <w:rFonts w:cs="Arial"/>
                <w:noProof/>
              </w:rPr>
              <w:t>IP/Domän-bindning för Firebase</w:t>
            </w:r>
            <w:r w:rsidR="00FF500E">
              <w:rPr>
                <w:noProof/>
                <w:webHidden/>
              </w:rPr>
              <w:tab/>
            </w:r>
            <w:r w:rsidR="00FF500E">
              <w:rPr>
                <w:noProof/>
                <w:webHidden/>
              </w:rPr>
              <w:fldChar w:fldCharType="begin"/>
            </w:r>
            <w:r w:rsidR="00FF500E">
              <w:rPr>
                <w:noProof/>
                <w:webHidden/>
              </w:rPr>
              <w:instrText xml:space="preserve"> PAGEREF _Toc69234990 \h </w:instrText>
            </w:r>
            <w:r w:rsidR="00FF500E">
              <w:rPr>
                <w:noProof/>
                <w:webHidden/>
              </w:rPr>
            </w:r>
            <w:r w:rsidR="00FF500E">
              <w:rPr>
                <w:noProof/>
                <w:webHidden/>
              </w:rPr>
              <w:fldChar w:fldCharType="separate"/>
            </w:r>
            <w:r w:rsidR="00FF500E">
              <w:rPr>
                <w:noProof/>
                <w:webHidden/>
              </w:rPr>
              <w:t>- 29 -</w:t>
            </w:r>
            <w:r w:rsidR="00FF500E">
              <w:rPr>
                <w:noProof/>
                <w:webHidden/>
              </w:rPr>
              <w:fldChar w:fldCharType="end"/>
            </w:r>
          </w:hyperlink>
        </w:p>
        <w:p w14:paraId="19A3DFEF" w14:textId="669E40F2" w:rsidR="00FF500E" w:rsidRDefault="00BF1D6E">
          <w:pPr>
            <w:pStyle w:val="TOC1"/>
            <w:tabs>
              <w:tab w:val="left" w:pos="480"/>
              <w:tab w:val="right" w:leader="dot" w:pos="7926"/>
            </w:tabs>
            <w:rPr>
              <w:rFonts w:asciiTheme="minorHAnsi" w:eastAsiaTheme="minorEastAsia" w:hAnsiTheme="minorHAnsi" w:cstheme="minorBidi"/>
              <w:b w:val="0"/>
              <w:bCs w:val="0"/>
              <w:caps w:val="0"/>
              <w:noProof/>
              <w:sz w:val="22"/>
              <w:szCs w:val="22"/>
            </w:rPr>
          </w:pPr>
          <w:hyperlink w:anchor="_Toc69234991" w:history="1">
            <w:r w:rsidR="00FF500E" w:rsidRPr="00663E40">
              <w:rPr>
                <w:rStyle w:val="Hyperlink"/>
                <w:rFonts w:cs="Arial"/>
                <w:noProof/>
              </w:rPr>
              <w:t>4</w:t>
            </w:r>
            <w:r w:rsidR="00FF500E">
              <w:rPr>
                <w:rFonts w:asciiTheme="minorHAnsi" w:eastAsiaTheme="minorEastAsia" w:hAnsiTheme="minorHAnsi" w:cstheme="minorBidi"/>
                <w:b w:val="0"/>
                <w:bCs w:val="0"/>
                <w:caps w:val="0"/>
                <w:noProof/>
                <w:sz w:val="22"/>
                <w:szCs w:val="22"/>
              </w:rPr>
              <w:tab/>
            </w:r>
            <w:r w:rsidR="00FF500E" w:rsidRPr="00663E40">
              <w:rPr>
                <w:rStyle w:val="Hyperlink"/>
                <w:rFonts w:cs="Arial"/>
                <w:noProof/>
              </w:rPr>
              <w:t>DISKUSSION OCH SLUTSATS</w:t>
            </w:r>
            <w:r w:rsidR="00FF500E">
              <w:rPr>
                <w:noProof/>
                <w:webHidden/>
              </w:rPr>
              <w:tab/>
            </w:r>
            <w:r w:rsidR="00FF500E">
              <w:rPr>
                <w:noProof/>
                <w:webHidden/>
              </w:rPr>
              <w:fldChar w:fldCharType="begin"/>
            </w:r>
            <w:r w:rsidR="00FF500E">
              <w:rPr>
                <w:noProof/>
                <w:webHidden/>
              </w:rPr>
              <w:instrText xml:space="preserve"> PAGEREF _Toc69234991 \h </w:instrText>
            </w:r>
            <w:r w:rsidR="00FF500E">
              <w:rPr>
                <w:noProof/>
                <w:webHidden/>
              </w:rPr>
            </w:r>
            <w:r w:rsidR="00FF500E">
              <w:rPr>
                <w:noProof/>
                <w:webHidden/>
              </w:rPr>
              <w:fldChar w:fldCharType="separate"/>
            </w:r>
            <w:r w:rsidR="00FF500E">
              <w:rPr>
                <w:noProof/>
                <w:webHidden/>
              </w:rPr>
              <w:t>- 30 -</w:t>
            </w:r>
            <w:r w:rsidR="00FF500E">
              <w:rPr>
                <w:noProof/>
                <w:webHidden/>
              </w:rPr>
              <w:fldChar w:fldCharType="end"/>
            </w:r>
          </w:hyperlink>
        </w:p>
        <w:p w14:paraId="3ED2850D" w14:textId="199F9E2A" w:rsidR="00FF500E" w:rsidRDefault="00BF1D6E">
          <w:pPr>
            <w:pStyle w:val="TOC1"/>
            <w:tabs>
              <w:tab w:val="left" w:pos="480"/>
              <w:tab w:val="right" w:leader="dot" w:pos="7926"/>
            </w:tabs>
            <w:rPr>
              <w:rFonts w:asciiTheme="minorHAnsi" w:eastAsiaTheme="minorEastAsia" w:hAnsiTheme="minorHAnsi" w:cstheme="minorBidi"/>
              <w:b w:val="0"/>
              <w:bCs w:val="0"/>
              <w:caps w:val="0"/>
              <w:noProof/>
              <w:sz w:val="22"/>
              <w:szCs w:val="22"/>
            </w:rPr>
          </w:pPr>
          <w:hyperlink w:anchor="_Toc69234992" w:history="1">
            <w:r w:rsidR="00FF500E" w:rsidRPr="00663E40">
              <w:rPr>
                <w:rStyle w:val="Hyperlink"/>
                <w:rFonts w:cs="Arial"/>
                <w:noProof/>
              </w:rPr>
              <w:t>5</w:t>
            </w:r>
            <w:r w:rsidR="00FF500E">
              <w:rPr>
                <w:rFonts w:asciiTheme="minorHAnsi" w:eastAsiaTheme="minorEastAsia" w:hAnsiTheme="minorHAnsi" w:cstheme="minorBidi"/>
                <w:b w:val="0"/>
                <w:bCs w:val="0"/>
                <w:caps w:val="0"/>
                <w:noProof/>
                <w:sz w:val="22"/>
                <w:szCs w:val="22"/>
              </w:rPr>
              <w:tab/>
            </w:r>
            <w:r w:rsidR="00FF500E" w:rsidRPr="00663E40">
              <w:rPr>
                <w:rStyle w:val="Hyperlink"/>
                <w:rFonts w:cs="Arial"/>
                <w:noProof/>
              </w:rPr>
              <w:t>KÄLL- OCH LITTERATURFÖRTECKNING</w:t>
            </w:r>
            <w:r w:rsidR="00FF500E">
              <w:rPr>
                <w:noProof/>
                <w:webHidden/>
              </w:rPr>
              <w:tab/>
            </w:r>
            <w:r w:rsidR="00FF500E">
              <w:rPr>
                <w:noProof/>
                <w:webHidden/>
              </w:rPr>
              <w:fldChar w:fldCharType="begin"/>
            </w:r>
            <w:r w:rsidR="00FF500E">
              <w:rPr>
                <w:noProof/>
                <w:webHidden/>
              </w:rPr>
              <w:instrText xml:space="preserve"> PAGEREF _Toc69234992 \h </w:instrText>
            </w:r>
            <w:r w:rsidR="00FF500E">
              <w:rPr>
                <w:noProof/>
                <w:webHidden/>
              </w:rPr>
            </w:r>
            <w:r w:rsidR="00FF500E">
              <w:rPr>
                <w:noProof/>
                <w:webHidden/>
              </w:rPr>
              <w:fldChar w:fldCharType="separate"/>
            </w:r>
            <w:r w:rsidR="00FF500E">
              <w:rPr>
                <w:noProof/>
                <w:webHidden/>
              </w:rPr>
              <w:t>- 31 -</w:t>
            </w:r>
            <w:r w:rsidR="00FF500E">
              <w:rPr>
                <w:noProof/>
                <w:webHidden/>
              </w:rPr>
              <w:fldChar w:fldCharType="end"/>
            </w:r>
          </w:hyperlink>
        </w:p>
        <w:p w14:paraId="2D472A87" w14:textId="7501084A" w:rsidR="00FF500E" w:rsidRDefault="00BF1D6E">
          <w:pPr>
            <w:pStyle w:val="TOC1"/>
            <w:tabs>
              <w:tab w:val="left" w:pos="480"/>
              <w:tab w:val="right" w:leader="dot" w:pos="7926"/>
            </w:tabs>
            <w:rPr>
              <w:rFonts w:asciiTheme="minorHAnsi" w:eastAsiaTheme="minorEastAsia" w:hAnsiTheme="minorHAnsi" w:cstheme="minorBidi"/>
              <w:b w:val="0"/>
              <w:bCs w:val="0"/>
              <w:caps w:val="0"/>
              <w:noProof/>
              <w:sz w:val="22"/>
              <w:szCs w:val="22"/>
            </w:rPr>
          </w:pPr>
          <w:hyperlink w:anchor="_Toc69234993" w:history="1">
            <w:r w:rsidR="00FF500E" w:rsidRPr="00663E40">
              <w:rPr>
                <w:rStyle w:val="Hyperlink"/>
                <w:rFonts w:cs="Arial"/>
                <w:noProof/>
              </w:rPr>
              <w:t>6</w:t>
            </w:r>
            <w:r w:rsidR="00FF500E">
              <w:rPr>
                <w:rFonts w:asciiTheme="minorHAnsi" w:eastAsiaTheme="minorEastAsia" w:hAnsiTheme="minorHAnsi" w:cstheme="minorBidi"/>
                <w:b w:val="0"/>
                <w:bCs w:val="0"/>
                <w:caps w:val="0"/>
                <w:noProof/>
                <w:sz w:val="22"/>
                <w:szCs w:val="22"/>
              </w:rPr>
              <w:tab/>
            </w:r>
            <w:r w:rsidR="00FF500E" w:rsidRPr="00663E40">
              <w:rPr>
                <w:rStyle w:val="Hyperlink"/>
                <w:rFonts w:cs="Arial"/>
                <w:noProof/>
              </w:rPr>
              <w:t>BILAGOR</w:t>
            </w:r>
            <w:r w:rsidR="00FF500E">
              <w:rPr>
                <w:noProof/>
                <w:webHidden/>
              </w:rPr>
              <w:tab/>
            </w:r>
            <w:r w:rsidR="00FF500E">
              <w:rPr>
                <w:noProof/>
                <w:webHidden/>
              </w:rPr>
              <w:fldChar w:fldCharType="begin"/>
            </w:r>
            <w:r w:rsidR="00FF500E">
              <w:rPr>
                <w:noProof/>
                <w:webHidden/>
              </w:rPr>
              <w:instrText xml:space="preserve"> PAGEREF _Toc69234993 \h </w:instrText>
            </w:r>
            <w:r w:rsidR="00FF500E">
              <w:rPr>
                <w:noProof/>
                <w:webHidden/>
              </w:rPr>
            </w:r>
            <w:r w:rsidR="00FF500E">
              <w:rPr>
                <w:noProof/>
                <w:webHidden/>
              </w:rPr>
              <w:fldChar w:fldCharType="separate"/>
            </w:r>
            <w:r w:rsidR="00FF500E">
              <w:rPr>
                <w:noProof/>
                <w:webHidden/>
              </w:rPr>
              <w:t>- 32 -</w:t>
            </w:r>
            <w:r w:rsidR="00FF500E">
              <w:rPr>
                <w:noProof/>
                <w:webHidden/>
              </w:rPr>
              <w:fldChar w:fldCharType="end"/>
            </w:r>
          </w:hyperlink>
        </w:p>
        <w:p w14:paraId="1E37389D" w14:textId="7B4BE6CC" w:rsidR="00FF500E" w:rsidRDefault="00BF1D6E">
          <w:pPr>
            <w:pStyle w:val="TOC2"/>
            <w:tabs>
              <w:tab w:val="left" w:pos="720"/>
              <w:tab w:val="right" w:leader="dot" w:pos="7926"/>
            </w:tabs>
            <w:rPr>
              <w:rFonts w:asciiTheme="minorHAnsi" w:eastAsiaTheme="minorEastAsia" w:hAnsiTheme="minorHAnsi" w:cstheme="minorBidi"/>
              <w:smallCaps w:val="0"/>
              <w:noProof/>
              <w:sz w:val="22"/>
              <w:szCs w:val="22"/>
            </w:rPr>
          </w:pPr>
          <w:hyperlink w:anchor="_Toc69234994" w:history="1">
            <w:r w:rsidR="00FF500E" w:rsidRPr="00663E40">
              <w:rPr>
                <w:rStyle w:val="Hyperlink"/>
                <w:rFonts w:cs="Arial"/>
                <w:noProof/>
              </w:rPr>
              <w:t>6.1</w:t>
            </w:r>
            <w:r w:rsidR="00FF500E">
              <w:rPr>
                <w:rFonts w:asciiTheme="minorHAnsi" w:eastAsiaTheme="minorEastAsia" w:hAnsiTheme="minorHAnsi" w:cstheme="minorBidi"/>
                <w:smallCaps w:val="0"/>
                <w:noProof/>
                <w:sz w:val="22"/>
                <w:szCs w:val="22"/>
              </w:rPr>
              <w:tab/>
            </w:r>
            <w:r w:rsidR="00FF500E" w:rsidRPr="00663E40">
              <w:rPr>
                <w:rStyle w:val="Hyperlink"/>
                <w:rFonts w:cs="Arial"/>
                <w:noProof/>
              </w:rPr>
              <w:t>Firebase - JavaScript</w:t>
            </w:r>
            <w:r w:rsidR="00FF500E">
              <w:rPr>
                <w:noProof/>
                <w:webHidden/>
              </w:rPr>
              <w:tab/>
            </w:r>
            <w:r w:rsidR="00FF500E">
              <w:rPr>
                <w:noProof/>
                <w:webHidden/>
              </w:rPr>
              <w:fldChar w:fldCharType="begin"/>
            </w:r>
            <w:r w:rsidR="00FF500E">
              <w:rPr>
                <w:noProof/>
                <w:webHidden/>
              </w:rPr>
              <w:instrText xml:space="preserve"> PAGEREF _Toc69234994 \h </w:instrText>
            </w:r>
            <w:r w:rsidR="00FF500E">
              <w:rPr>
                <w:noProof/>
                <w:webHidden/>
              </w:rPr>
            </w:r>
            <w:r w:rsidR="00FF500E">
              <w:rPr>
                <w:noProof/>
                <w:webHidden/>
              </w:rPr>
              <w:fldChar w:fldCharType="separate"/>
            </w:r>
            <w:r w:rsidR="00FF500E">
              <w:rPr>
                <w:noProof/>
                <w:webHidden/>
              </w:rPr>
              <w:t>- 32 -</w:t>
            </w:r>
            <w:r w:rsidR="00FF500E">
              <w:rPr>
                <w:noProof/>
                <w:webHidden/>
              </w:rPr>
              <w:fldChar w:fldCharType="end"/>
            </w:r>
          </w:hyperlink>
        </w:p>
        <w:p w14:paraId="4783A205" w14:textId="182FBA63" w:rsidR="00FF500E" w:rsidRDefault="00BF1D6E">
          <w:pPr>
            <w:pStyle w:val="TOC2"/>
            <w:tabs>
              <w:tab w:val="left" w:pos="720"/>
              <w:tab w:val="right" w:leader="dot" w:pos="7926"/>
            </w:tabs>
            <w:rPr>
              <w:rFonts w:asciiTheme="minorHAnsi" w:eastAsiaTheme="minorEastAsia" w:hAnsiTheme="minorHAnsi" w:cstheme="minorBidi"/>
              <w:smallCaps w:val="0"/>
              <w:noProof/>
              <w:sz w:val="22"/>
              <w:szCs w:val="22"/>
            </w:rPr>
          </w:pPr>
          <w:hyperlink w:anchor="_Toc69234995" w:history="1">
            <w:r w:rsidR="00FF500E" w:rsidRPr="00663E40">
              <w:rPr>
                <w:rStyle w:val="Hyperlink"/>
                <w:rFonts w:cs="Arial"/>
                <w:noProof/>
              </w:rPr>
              <w:t>6.2</w:t>
            </w:r>
            <w:r w:rsidR="00FF500E">
              <w:rPr>
                <w:rFonts w:asciiTheme="minorHAnsi" w:eastAsiaTheme="minorEastAsia" w:hAnsiTheme="minorHAnsi" w:cstheme="minorBidi"/>
                <w:smallCaps w:val="0"/>
                <w:noProof/>
                <w:sz w:val="22"/>
                <w:szCs w:val="22"/>
              </w:rPr>
              <w:tab/>
            </w:r>
            <w:r w:rsidR="00FF500E" w:rsidRPr="00663E40">
              <w:rPr>
                <w:rStyle w:val="Hyperlink"/>
                <w:rFonts w:cs="Arial"/>
                <w:noProof/>
              </w:rPr>
              <w:t>Firebase – HTML, HTML-Mallar &amp; CSS</w:t>
            </w:r>
            <w:r w:rsidR="00FF500E">
              <w:rPr>
                <w:noProof/>
                <w:webHidden/>
              </w:rPr>
              <w:tab/>
            </w:r>
            <w:r w:rsidR="00FF500E">
              <w:rPr>
                <w:noProof/>
                <w:webHidden/>
              </w:rPr>
              <w:fldChar w:fldCharType="begin"/>
            </w:r>
            <w:r w:rsidR="00FF500E">
              <w:rPr>
                <w:noProof/>
                <w:webHidden/>
              </w:rPr>
              <w:instrText xml:space="preserve"> PAGEREF _Toc69234995 \h </w:instrText>
            </w:r>
            <w:r w:rsidR="00FF500E">
              <w:rPr>
                <w:noProof/>
                <w:webHidden/>
              </w:rPr>
            </w:r>
            <w:r w:rsidR="00FF500E">
              <w:rPr>
                <w:noProof/>
                <w:webHidden/>
              </w:rPr>
              <w:fldChar w:fldCharType="separate"/>
            </w:r>
            <w:r w:rsidR="00FF500E">
              <w:rPr>
                <w:noProof/>
                <w:webHidden/>
              </w:rPr>
              <w:t>- 46 -</w:t>
            </w:r>
            <w:r w:rsidR="00FF500E">
              <w:rPr>
                <w:noProof/>
                <w:webHidden/>
              </w:rPr>
              <w:fldChar w:fldCharType="end"/>
            </w:r>
          </w:hyperlink>
        </w:p>
        <w:p w14:paraId="1FEB827E" w14:textId="7DCED434" w:rsidR="00FF500E" w:rsidRDefault="00BF1D6E">
          <w:pPr>
            <w:pStyle w:val="TOC2"/>
            <w:tabs>
              <w:tab w:val="left" w:pos="720"/>
              <w:tab w:val="right" w:leader="dot" w:pos="7926"/>
            </w:tabs>
            <w:rPr>
              <w:rFonts w:asciiTheme="minorHAnsi" w:eastAsiaTheme="minorEastAsia" w:hAnsiTheme="minorHAnsi" w:cstheme="minorBidi"/>
              <w:smallCaps w:val="0"/>
              <w:noProof/>
              <w:sz w:val="22"/>
              <w:szCs w:val="22"/>
            </w:rPr>
          </w:pPr>
          <w:hyperlink w:anchor="_Toc69234996" w:history="1">
            <w:r w:rsidR="00FF500E" w:rsidRPr="00663E40">
              <w:rPr>
                <w:rStyle w:val="Hyperlink"/>
                <w:noProof/>
              </w:rPr>
              <w:t>6.3</w:t>
            </w:r>
            <w:r w:rsidR="00FF500E">
              <w:rPr>
                <w:rFonts w:asciiTheme="minorHAnsi" w:eastAsiaTheme="minorEastAsia" w:hAnsiTheme="minorHAnsi" w:cstheme="minorBidi"/>
                <w:smallCaps w:val="0"/>
                <w:noProof/>
                <w:sz w:val="22"/>
                <w:szCs w:val="22"/>
              </w:rPr>
              <w:tab/>
            </w:r>
            <w:r w:rsidR="00FF500E" w:rsidRPr="00663E40">
              <w:rPr>
                <w:rStyle w:val="Hyperlink"/>
                <w:noProof/>
              </w:rPr>
              <w:t>Klientvy</w:t>
            </w:r>
            <w:r w:rsidR="00FF500E">
              <w:rPr>
                <w:noProof/>
                <w:webHidden/>
              </w:rPr>
              <w:tab/>
            </w:r>
            <w:r w:rsidR="00FF500E">
              <w:rPr>
                <w:noProof/>
                <w:webHidden/>
              </w:rPr>
              <w:fldChar w:fldCharType="begin"/>
            </w:r>
            <w:r w:rsidR="00FF500E">
              <w:rPr>
                <w:noProof/>
                <w:webHidden/>
              </w:rPr>
              <w:instrText xml:space="preserve"> PAGEREF _Toc69234996 \h </w:instrText>
            </w:r>
            <w:r w:rsidR="00FF500E">
              <w:rPr>
                <w:noProof/>
                <w:webHidden/>
              </w:rPr>
            </w:r>
            <w:r w:rsidR="00FF500E">
              <w:rPr>
                <w:noProof/>
                <w:webHidden/>
              </w:rPr>
              <w:fldChar w:fldCharType="separate"/>
            </w:r>
            <w:r w:rsidR="00FF500E">
              <w:rPr>
                <w:noProof/>
                <w:webHidden/>
              </w:rPr>
              <w:t>- 56 -</w:t>
            </w:r>
            <w:r w:rsidR="00FF500E">
              <w:rPr>
                <w:noProof/>
                <w:webHidden/>
              </w:rPr>
              <w:fldChar w:fldCharType="end"/>
            </w:r>
          </w:hyperlink>
        </w:p>
        <w:p w14:paraId="28F9EC19" w14:textId="56E0E211" w:rsidR="00FF500E" w:rsidRDefault="00BF1D6E">
          <w:pPr>
            <w:pStyle w:val="TOC3"/>
            <w:tabs>
              <w:tab w:val="left" w:pos="1200"/>
              <w:tab w:val="right" w:leader="dot" w:pos="7926"/>
            </w:tabs>
            <w:rPr>
              <w:rFonts w:asciiTheme="minorHAnsi" w:eastAsiaTheme="minorEastAsia" w:hAnsiTheme="minorHAnsi" w:cstheme="minorBidi"/>
              <w:i w:val="0"/>
              <w:iCs w:val="0"/>
              <w:noProof/>
              <w:sz w:val="22"/>
              <w:szCs w:val="22"/>
            </w:rPr>
          </w:pPr>
          <w:hyperlink w:anchor="_Toc69234997" w:history="1">
            <w:r w:rsidR="00FF500E" w:rsidRPr="00663E40">
              <w:rPr>
                <w:rStyle w:val="Hyperlink"/>
                <w:noProof/>
              </w:rPr>
              <w:t>6.3.1</w:t>
            </w:r>
            <w:r w:rsidR="00FF500E">
              <w:rPr>
                <w:rFonts w:asciiTheme="minorHAnsi" w:eastAsiaTheme="minorEastAsia" w:hAnsiTheme="minorHAnsi" w:cstheme="minorBidi"/>
                <w:i w:val="0"/>
                <w:iCs w:val="0"/>
                <w:noProof/>
                <w:sz w:val="22"/>
                <w:szCs w:val="22"/>
              </w:rPr>
              <w:tab/>
            </w:r>
            <w:r w:rsidR="00FF500E" w:rsidRPr="00663E40">
              <w:rPr>
                <w:rStyle w:val="Hyperlink"/>
                <w:noProof/>
              </w:rPr>
              <w:t>Startsida</w:t>
            </w:r>
            <w:r w:rsidR="00FF500E">
              <w:rPr>
                <w:noProof/>
                <w:webHidden/>
              </w:rPr>
              <w:tab/>
            </w:r>
            <w:r w:rsidR="00FF500E">
              <w:rPr>
                <w:noProof/>
                <w:webHidden/>
              </w:rPr>
              <w:fldChar w:fldCharType="begin"/>
            </w:r>
            <w:r w:rsidR="00FF500E">
              <w:rPr>
                <w:noProof/>
                <w:webHidden/>
              </w:rPr>
              <w:instrText xml:space="preserve"> PAGEREF _Toc69234997 \h </w:instrText>
            </w:r>
            <w:r w:rsidR="00FF500E">
              <w:rPr>
                <w:noProof/>
                <w:webHidden/>
              </w:rPr>
            </w:r>
            <w:r w:rsidR="00FF500E">
              <w:rPr>
                <w:noProof/>
                <w:webHidden/>
              </w:rPr>
              <w:fldChar w:fldCharType="separate"/>
            </w:r>
            <w:r w:rsidR="00FF500E">
              <w:rPr>
                <w:noProof/>
                <w:webHidden/>
              </w:rPr>
              <w:t>- 56 -</w:t>
            </w:r>
            <w:r w:rsidR="00FF500E">
              <w:rPr>
                <w:noProof/>
                <w:webHidden/>
              </w:rPr>
              <w:fldChar w:fldCharType="end"/>
            </w:r>
          </w:hyperlink>
        </w:p>
        <w:p w14:paraId="16E34A22" w14:textId="2498DFE1" w:rsidR="00FF500E" w:rsidRDefault="00BF1D6E">
          <w:pPr>
            <w:pStyle w:val="TOC3"/>
            <w:tabs>
              <w:tab w:val="left" w:pos="1200"/>
              <w:tab w:val="right" w:leader="dot" w:pos="7926"/>
            </w:tabs>
            <w:rPr>
              <w:rFonts w:asciiTheme="minorHAnsi" w:eastAsiaTheme="minorEastAsia" w:hAnsiTheme="minorHAnsi" w:cstheme="minorBidi"/>
              <w:i w:val="0"/>
              <w:iCs w:val="0"/>
              <w:noProof/>
              <w:sz w:val="22"/>
              <w:szCs w:val="22"/>
            </w:rPr>
          </w:pPr>
          <w:hyperlink w:anchor="_Toc69234998" w:history="1">
            <w:r w:rsidR="00FF500E" w:rsidRPr="00663E40">
              <w:rPr>
                <w:rStyle w:val="Hyperlink"/>
                <w:noProof/>
              </w:rPr>
              <w:t>6.3.2</w:t>
            </w:r>
            <w:r w:rsidR="00FF500E">
              <w:rPr>
                <w:rFonts w:asciiTheme="minorHAnsi" w:eastAsiaTheme="minorEastAsia" w:hAnsiTheme="minorHAnsi" w:cstheme="minorBidi"/>
                <w:i w:val="0"/>
                <w:iCs w:val="0"/>
                <w:noProof/>
                <w:sz w:val="22"/>
                <w:szCs w:val="22"/>
              </w:rPr>
              <w:tab/>
            </w:r>
            <w:r w:rsidR="00FF500E" w:rsidRPr="00663E40">
              <w:rPr>
                <w:rStyle w:val="Hyperlink"/>
                <w:noProof/>
              </w:rPr>
              <w:t>Bok-vy</w:t>
            </w:r>
            <w:r w:rsidR="00FF500E">
              <w:rPr>
                <w:noProof/>
                <w:webHidden/>
              </w:rPr>
              <w:tab/>
            </w:r>
            <w:r w:rsidR="00FF500E">
              <w:rPr>
                <w:noProof/>
                <w:webHidden/>
              </w:rPr>
              <w:fldChar w:fldCharType="begin"/>
            </w:r>
            <w:r w:rsidR="00FF500E">
              <w:rPr>
                <w:noProof/>
                <w:webHidden/>
              </w:rPr>
              <w:instrText xml:space="preserve"> PAGEREF _Toc69234998 \h </w:instrText>
            </w:r>
            <w:r w:rsidR="00FF500E">
              <w:rPr>
                <w:noProof/>
                <w:webHidden/>
              </w:rPr>
            </w:r>
            <w:r w:rsidR="00FF500E">
              <w:rPr>
                <w:noProof/>
                <w:webHidden/>
              </w:rPr>
              <w:fldChar w:fldCharType="separate"/>
            </w:r>
            <w:r w:rsidR="00FF500E">
              <w:rPr>
                <w:noProof/>
                <w:webHidden/>
              </w:rPr>
              <w:t>- 56 -</w:t>
            </w:r>
            <w:r w:rsidR="00FF500E">
              <w:rPr>
                <w:noProof/>
                <w:webHidden/>
              </w:rPr>
              <w:fldChar w:fldCharType="end"/>
            </w:r>
          </w:hyperlink>
        </w:p>
        <w:p w14:paraId="289FC608" w14:textId="02312B46" w:rsidR="00FF500E" w:rsidRDefault="00BF1D6E">
          <w:pPr>
            <w:pStyle w:val="TOC3"/>
            <w:tabs>
              <w:tab w:val="left" w:pos="1200"/>
              <w:tab w:val="right" w:leader="dot" w:pos="7926"/>
            </w:tabs>
            <w:rPr>
              <w:rFonts w:asciiTheme="minorHAnsi" w:eastAsiaTheme="minorEastAsia" w:hAnsiTheme="minorHAnsi" w:cstheme="minorBidi"/>
              <w:i w:val="0"/>
              <w:iCs w:val="0"/>
              <w:noProof/>
              <w:sz w:val="22"/>
              <w:szCs w:val="22"/>
            </w:rPr>
          </w:pPr>
          <w:hyperlink w:anchor="_Toc69234999" w:history="1">
            <w:r w:rsidR="00FF500E" w:rsidRPr="00663E40">
              <w:rPr>
                <w:rStyle w:val="Hyperlink"/>
                <w:noProof/>
              </w:rPr>
              <w:t>6.3.3</w:t>
            </w:r>
            <w:r w:rsidR="00FF500E">
              <w:rPr>
                <w:rFonts w:asciiTheme="minorHAnsi" w:eastAsiaTheme="minorEastAsia" w:hAnsiTheme="minorHAnsi" w:cstheme="minorBidi"/>
                <w:i w:val="0"/>
                <w:iCs w:val="0"/>
                <w:noProof/>
                <w:sz w:val="22"/>
                <w:szCs w:val="22"/>
              </w:rPr>
              <w:tab/>
            </w:r>
            <w:r w:rsidR="00FF500E" w:rsidRPr="00663E40">
              <w:rPr>
                <w:rStyle w:val="Hyperlink"/>
                <w:noProof/>
              </w:rPr>
              <w:t>Login-vy</w:t>
            </w:r>
            <w:r w:rsidR="00FF500E">
              <w:rPr>
                <w:noProof/>
                <w:webHidden/>
              </w:rPr>
              <w:tab/>
            </w:r>
            <w:r w:rsidR="00FF500E">
              <w:rPr>
                <w:noProof/>
                <w:webHidden/>
              </w:rPr>
              <w:fldChar w:fldCharType="begin"/>
            </w:r>
            <w:r w:rsidR="00FF500E">
              <w:rPr>
                <w:noProof/>
                <w:webHidden/>
              </w:rPr>
              <w:instrText xml:space="preserve"> PAGEREF _Toc69234999 \h </w:instrText>
            </w:r>
            <w:r w:rsidR="00FF500E">
              <w:rPr>
                <w:noProof/>
                <w:webHidden/>
              </w:rPr>
            </w:r>
            <w:r w:rsidR="00FF500E">
              <w:rPr>
                <w:noProof/>
                <w:webHidden/>
              </w:rPr>
              <w:fldChar w:fldCharType="separate"/>
            </w:r>
            <w:r w:rsidR="00FF500E">
              <w:rPr>
                <w:noProof/>
                <w:webHidden/>
              </w:rPr>
              <w:t>- 57 -</w:t>
            </w:r>
            <w:r w:rsidR="00FF500E">
              <w:rPr>
                <w:noProof/>
                <w:webHidden/>
              </w:rPr>
              <w:fldChar w:fldCharType="end"/>
            </w:r>
          </w:hyperlink>
        </w:p>
        <w:p w14:paraId="147CE5EB" w14:textId="47141E56" w:rsidR="00FF500E" w:rsidRDefault="00BF1D6E">
          <w:pPr>
            <w:pStyle w:val="TOC3"/>
            <w:tabs>
              <w:tab w:val="left" w:pos="1200"/>
              <w:tab w:val="right" w:leader="dot" w:pos="7926"/>
            </w:tabs>
            <w:rPr>
              <w:rFonts w:asciiTheme="minorHAnsi" w:eastAsiaTheme="minorEastAsia" w:hAnsiTheme="minorHAnsi" w:cstheme="minorBidi"/>
              <w:i w:val="0"/>
              <w:iCs w:val="0"/>
              <w:noProof/>
              <w:sz w:val="22"/>
              <w:szCs w:val="22"/>
            </w:rPr>
          </w:pPr>
          <w:hyperlink w:anchor="_Toc69235000" w:history="1">
            <w:r w:rsidR="00FF500E" w:rsidRPr="00663E40">
              <w:rPr>
                <w:rStyle w:val="Hyperlink"/>
                <w:noProof/>
              </w:rPr>
              <w:t>6.3.4</w:t>
            </w:r>
            <w:r w:rsidR="00FF500E">
              <w:rPr>
                <w:rFonts w:asciiTheme="minorHAnsi" w:eastAsiaTheme="minorEastAsia" w:hAnsiTheme="minorHAnsi" w:cstheme="minorBidi"/>
                <w:i w:val="0"/>
                <w:iCs w:val="0"/>
                <w:noProof/>
                <w:sz w:val="22"/>
                <w:szCs w:val="22"/>
              </w:rPr>
              <w:tab/>
            </w:r>
            <w:r w:rsidR="00FF500E" w:rsidRPr="00663E40">
              <w:rPr>
                <w:rStyle w:val="Hyperlink"/>
                <w:noProof/>
              </w:rPr>
              <w:t>Registrerings-vy</w:t>
            </w:r>
            <w:r w:rsidR="00FF500E">
              <w:rPr>
                <w:noProof/>
                <w:webHidden/>
              </w:rPr>
              <w:tab/>
            </w:r>
            <w:r w:rsidR="00FF500E">
              <w:rPr>
                <w:noProof/>
                <w:webHidden/>
              </w:rPr>
              <w:fldChar w:fldCharType="begin"/>
            </w:r>
            <w:r w:rsidR="00FF500E">
              <w:rPr>
                <w:noProof/>
                <w:webHidden/>
              </w:rPr>
              <w:instrText xml:space="preserve"> PAGEREF _Toc69235000 \h </w:instrText>
            </w:r>
            <w:r w:rsidR="00FF500E">
              <w:rPr>
                <w:noProof/>
                <w:webHidden/>
              </w:rPr>
            </w:r>
            <w:r w:rsidR="00FF500E">
              <w:rPr>
                <w:noProof/>
                <w:webHidden/>
              </w:rPr>
              <w:fldChar w:fldCharType="separate"/>
            </w:r>
            <w:r w:rsidR="00FF500E">
              <w:rPr>
                <w:noProof/>
                <w:webHidden/>
              </w:rPr>
              <w:t>- 57 -</w:t>
            </w:r>
            <w:r w:rsidR="00FF500E">
              <w:rPr>
                <w:noProof/>
                <w:webHidden/>
              </w:rPr>
              <w:fldChar w:fldCharType="end"/>
            </w:r>
          </w:hyperlink>
        </w:p>
        <w:p w14:paraId="168D2704" w14:textId="29C2C9EC" w:rsidR="00FF500E" w:rsidRDefault="00BF1D6E">
          <w:pPr>
            <w:pStyle w:val="TOC3"/>
            <w:tabs>
              <w:tab w:val="left" w:pos="1200"/>
              <w:tab w:val="right" w:leader="dot" w:pos="7926"/>
            </w:tabs>
            <w:rPr>
              <w:rFonts w:asciiTheme="minorHAnsi" w:eastAsiaTheme="minorEastAsia" w:hAnsiTheme="minorHAnsi" w:cstheme="minorBidi"/>
              <w:i w:val="0"/>
              <w:iCs w:val="0"/>
              <w:noProof/>
              <w:sz w:val="22"/>
              <w:szCs w:val="22"/>
            </w:rPr>
          </w:pPr>
          <w:hyperlink w:anchor="_Toc69235001" w:history="1">
            <w:r w:rsidR="00FF500E" w:rsidRPr="00663E40">
              <w:rPr>
                <w:rStyle w:val="Hyperlink"/>
                <w:noProof/>
              </w:rPr>
              <w:t>6.3.5</w:t>
            </w:r>
            <w:r w:rsidR="00FF500E">
              <w:rPr>
                <w:rFonts w:asciiTheme="minorHAnsi" w:eastAsiaTheme="minorEastAsia" w:hAnsiTheme="minorHAnsi" w:cstheme="minorBidi"/>
                <w:i w:val="0"/>
                <w:iCs w:val="0"/>
                <w:noProof/>
                <w:sz w:val="22"/>
                <w:szCs w:val="22"/>
              </w:rPr>
              <w:tab/>
            </w:r>
            <w:r w:rsidR="00FF500E" w:rsidRPr="00663E40">
              <w:rPr>
                <w:rStyle w:val="Hyperlink"/>
                <w:noProof/>
              </w:rPr>
              <w:t>’Add a username’-vy</w:t>
            </w:r>
            <w:r w:rsidR="00FF500E">
              <w:rPr>
                <w:noProof/>
                <w:webHidden/>
              </w:rPr>
              <w:tab/>
            </w:r>
            <w:r w:rsidR="00FF500E">
              <w:rPr>
                <w:noProof/>
                <w:webHidden/>
              </w:rPr>
              <w:fldChar w:fldCharType="begin"/>
            </w:r>
            <w:r w:rsidR="00FF500E">
              <w:rPr>
                <w:noProof/>
                <w:webHidden/>
              </w:rPr>
              <w:instrText xml:space="preserve"> PAGEREF _Toc69235001 \h </w:instrText>
            </w:r>
            <w:r w:rsidR="00FF500E">
              <w:rPr>
                <w:noProof/>
                <w:webHidden/>
              </w:rPr>
            </w:r>
            <w:r w:rsidR="00FF500E">
              <w:rPr>
                <w:noProof/>
                <w:webHidden/>
              </w:rPr>
              <w:fldChar w:fldCharType="separate"/>
            </w:r>
            <w:r w:rsidR="00FF500E">
              <w:rPr>
                <w:noProof/>
                <w:webHidden/>
              </w:rPr>
              <w:t>- 58 -</w:t>
            </w:r>
            <w:r w:rsidR="00FF500E">
              <w:rPr>
                <w:noProof/>
                <w:webHidden/>
              </w:rPr>
              <w:fldChar w:fldCharType="end"/>
            </w:r>
          </w:hyperlink>
        </w:p>
        <w:p w14:paraId="401E723C" w14:textId="7F86A928" w:rsidR="00FF500E" w:rsidRDefault="00BF1D6E">
          <w:pPr>
            <w:pStyle w:val="TOC3"/>
            <w:tabs>
              <w:tab w:val="left" w:pos="1200"/>
              <w:tab w:val="right" w:leader="dot" w:pos="7926"/>
            </w:tabs>
            <w:rPr>
              <w:rFonts w:asciiTheme="minorHAnsi" w:eastAsiaTheme="minorEastAsia" w:hAnsiTheme="minorHAnsi" w:cstheme="minorBidi"/>
              <w:i w:val="0"/>
              <w:iCs w:val="0"/>
              <w:noProof/>
              <w:sz w:val="22"/>
              <w:szCs w:val="22"/>
            </w:rPr>
          </w:pPr>
          <w:hyperlink w:anchor="_Toc69235002" w:history="1">
            <w:r w:rsidR="00FF500E" w:rsidRPr="00663E40">
              <w:rPr>
                <w:rStyle w:val="Hyperlink"/>
                <w:noProof/>
              </w:rPr>
              <w:t>6.3.6</w:t>
            </w:r>
            <w:r w:rsidR="00FF500E">
              <w:rPr>
                <w:rFonts w:asciiTheme="minorHAnsi" w:eastAsiaTheme="minorEastAsia" w:hAnsiTheme="minorHAnsi" w:cstheme="minorBidi"/>
                <w:i w:val="0"/>
                <w:iCs w:val="0"/>
                <w:noProof/>
                <w:sz w:val="22"/>
                <w:szCs w:val="22"/>
              </w:rPr>
              <w:tab/>
            </w:r>
            <w:r w:rsidR="00FF500E" w:rsidRPr="00663E40">
              <w:rPr>
                <w:rStyle w:val="Hyperlink"/>
                <w:noProof/>
              </w:rPr>
              <w:t>Lägg till bok i bibliotek-vy</w:t>
            </w:r>
            <w:r w:rsidR="00FF500E">
              <w:rPr>
                <w:noProof/>
                <w:webHidden/>
              </w:rPr>
              <w:tab/>
            </w:r>
            <w:r w:rsidR="00FF500E">
              <w:rPr>
                <w:noProof/>
                <w:webHidden/>
              </w:rPr>
              <w:fldChar w:fldCharType="begin"/>
            </w:r>
            <w:r w:rsidR="00FF500E">
              <w:rPr>
                <w:noProof/>
                <w:webHidden/>
              </w:rPr>
              <w:instrText xml:space="preserve"> PAGEREF _Toc69235002 \h </w:instrText>
            </w:r>
            <w:r w:rsidR="00FF500E">
              <w:rPr>
                <w:noProof/>
                <w:webHidden/>
              </w:rPr>
            </w:r>
            <w:r w:rsidR="00FF500E">
              <w:rPr>
                <w:noProof/>
                <w:webHidden/>
              </w:rPr>
              <w:fldChar w:fldCharType="separate"/>
            </w:r>
            <w:r w:rsidR="00FF500E">
              <w:rPr>
                <w:noProof/>
                <w:webHidden/>
              </w:rPr>
              <w:t>- 58 -</w:t>
            </w:r>
            <w:r w:rsidR="00FF500E">
              <w:rPr>
                <w:noProof/>
                <w:webHidden/>
              </w:rPr>
              <w:fldChar w:fldCharType="end"/>
            </w:r>
          </w:hyperlink>
        </w:p>
        <w:p w14:paraId="4EBD540E" w14:textId="7C99DADE" w:rsidR="003C4F24" w:rsidRPr="00C87B84" w:rsidRDefault="00425CC3" w:rsidP="00A72DC3">
          <w:pPr>
            <w:spacing w:line="240" w:lineRule="auto"/>
            <w:rPr>
              <w:rFonts w:cs="Times New Roman"/>
            </w:rPr>
          </w:pPr>
          <w:r w:rsidRPr="00C87B84">
            <w:rPr>
              <w:rFonts w:cs="Times New Roman"/>
              <w:b/>
              <w:bCs/>
              <w:caps/>
              <w:sz w:val="20"/>
            </w:rPr>
            <w:fldChar w:fldCharType="end"/>
          </w:r>
        </w:p>
      </w:sdtContent>
    </w:sdt>
    <w:p w14:paraId="7BAA5EB7" w14:textId="77777777" w:rsidR="009208F1" w:rsidRPr="00C87B84" w:rsidRDefault="009208F1" w:rsidP="00A72DC3">
      <w:pPr>
        <w:spacing w:after="0" w:line="240" w:lineRule="auto"/>
        <w:ind w:left="0"/>
        <w:rPr>
          <w:rFonts w:cs="Times New Roman"/>
        </w:rPr>
      </w:pPr>
      <w:r w:rsidRPr="00C87B84">
        <w:rPr>
          <w:rFonts w:cs="Times New Roman"/>
        </w:rPr>
        <w:br w:type="page"/>
      </w:r>
    </w:p>
    <w:p w14:paraId="0A42D680" w14:textId="77777777" w:rsidR="009E11BF" w:rsidRPr="00C87B84" w:rsidRDefault="009E11BF" w:rsidP="00A72DC3">
      <w:pPr>
        <w:spacing w:line="240" w:lineRule="auto"/>
        <w:rPr>
          <w:rFonts w:cs="Times New Roman"/>
        </w:rPr>
        <w:sectPr w:rsidR="009E11BF" w:rsidRPr="00C87B84" w:rsidSect="003962AA">
          <w:pgSz w:w="11906" w:h="16838"/>
          <w:pgMar w:top="851" w:right="1985" w:bottom="851" w:left="1985" w:header="720" w:footer="720" w:gutter="0"/>
          <w:pgNumType w:fmt="numberInDash" w:start="1"/>
          <w:cols w:space="720"/>
        </w:sectPr>
      </w:pPr>
    </w:p>
    <w:p w14:paraId="412B9ACE" w14:textId="77777777" w:rsidR="00D948E4" w:rsidRPr="00EC3D75" w:rsidRDefault="00D948E4" w:rsidP="0091502D">
      <w:pPr>
        <w:pStyle w:val="Heading1"/>
        <w:rPr>
          <w:rFonts w:cs="Arial"/>
        </w:rPr>
      </w:pPr>
      <w:bookmarkStart w:id="0" w:name="_Toc3711112"/>
      <w:bookmarkStart w:id="1" w:name="_Toc104628295"/>
      <w:bookmarkStart w:id="2" w:name="_Toc68621601"/>
      <w:bookmarkStart w:id="3" w:name="_Toc69234949"/>
      <w:bookmarkStart w:id="4" w:name="_Toc69227465"/>
      <w:r w:rsidRPr="00EC3D75">
        <w:rPr>
          <w:rFonts w:cs="Arial"/>
        </w:rPr>
        <w:lastRenderedPageBreak/>
        <w:t>INLEDNING</w:t>
      </w:r>
      <w:bookmarkEnd w:id="0"/>
      <w:bookmarkEnd w:id="1"/>
      <w:bookmarkEnd w:id="2"/>
      <w:bookmarkEnd w:id="3"/>
      <w:bookmarkEnd w:id="4"/>
      <w:r w:rsidRPr="00EC3D75">
        <w:rPr>
          <w:rFonts w:cs="Arial"/>
        </w:rPr>
        <w:t xml:space="preserve"> </w:t>
      </w:r>
    </w:p>
    <w:p w14:paraId="40DEB46A" w14:textId="7680EC74" w:rsidR="00D948E4" w:rsidRPr="00EC3D75" w:rsidRDefault="00D948E4" w:rsidP="00B551B1">
      <w:pPr>
        <w:pStyle w:val="Heading2"/>
        <w:rPr>
          <w:rFonts w:cs="Arial"/>
        </w:rPr>
      </w:pPr>
      <w:bookmarkStart w:id="5" w:name="_Toc3711113"/>
      <w:bookmarkStart w:id="6" w:name="_Toc104628296"/>
      <w:bookmarkStart w:id="7" w:name="_Toc68621602"/>
      <w:bookmarkStart w:id="8" w:name="_Toc69234950"/>
      <w:bookmarkStart w:id="9" w:name="_Toc69227466"/>
      <w:r w:rsidRPr="00EC3D75">
        <w:rPr>
          <w:rFonts w:cs="Arial"/>
        </w:rPr>
        <w:t>BAKGRUND</w:t>
      </w:r>
      <w:bookmarkEnd w:id="5"/>
      <w:bookmarkEnd w:id="6"/>
      <w:bookmarkEnd w:id="7"/>
      <w:bookmarkEnd w:id="8"/>
      <w:bookmarkEnd w:id="9"/>
      <w:r w:rsidRPr="00EC3D75">
        <w:rPr>
          <w:rFonts w:cs="Arial"/>
        </w:rPr>
        <w:t xml:space="preserve"> </w:t>
      </w:r>
    </w:p>
    <w:p w14:paraId="4AFC1880" w14:textId="1A65F45F" w:rsidR="00997065" w:rsidRPr="00C87B84" w:rsidRDefault="00997065" w:rsidP="00A72DC3">
      <w:pPr>
        <w:spacing w:line="240" w:lineRule="auto"/>
        <w:rPr>
          <w:rFonts w:cs="Times New Roman"/>
        </w:rPr>
      </w:pPr>
    </w:p>
    <w:p w14:paraId="545C8D65" w14:textId="0B490DF3" w:rsidR="00997065" w:rsidRPr="00C87B84" w:rsidRDefault="007A1754" w:rsidP="00A72DC3">
      <w:pPr>
        <w:spacing w:line="240" w:lineRule="auto"/>
        <w:rPr>
          <w:rFonts w:cs="Times New Roman"/>
        </w:rPr>
      </w:pPr>
      <w:r w:rsidRPr="00C87B84">
        <w:rPr>
          <w:rFonts w:cs="Times New Roman"/>
        </w:rPr>
        <w:t xml:space="preserve">Webbservrar är grunden för dagens </w:t>
      </w:r>
      <w:r w:rsidR="00722EFF" w:rsidRPr="00C87B84">
        <w:rPr>
          <w:rFonts w:cs="Times New Roman"/>
        </w:rPr>
        <w:t xml:space="preserve">hemsidor. </w:t>
      </w:r>
      <w:r w:rsidR="00A13302" w:rsidRPr="00C87B84">
        <w:rPr>
          <w:rFonts w:cs="Times New Roman"/>
        </w:rPr>
        <w:t>Oavsett</w:t>
      </w:r>
      <w:r w:rsidR="00200638" w:rsidRPr="00C87B84">
        <w:rPr>
          <w:rFonts w:cs="Times New Roman"/>
        </w:rPr>
        <w:t xml:space="preserve"> om det är Facebook,</w:t>
      </w:r>
      <w:r w:rsidR="00E95F70" w:rsidRPr="00C87B84">
        <w:rPr>
          <w:rFonts w:cs="Times New Roman"/>
        </w:rPr>
        <w:t xml:space="preserve"> </w:t>
      </w:r>
      <w:r w:rsidR="00200638" w:rsidRPr="00C87B84">
        <w:rPr>
          <w:rFonts w:cs="Times New Roman"/>
        </w:rPr>
        <w:t xml:space="preserve">Youtube eller recept.se, så använder alla olika typer av </w:t>
      </w:r>
      <w:r w:rsidR="00A13302" w:rsidRPr="00C87B84">
        <w:rPr>
          <w:rFonts w:cs="Times New Roman"/>
        </w:rPr>
        <w:t>webbserverprogrammering</w:t>
      </w:r>
      <w:r w:rsidR="00200638" w:rsidRPr="00C87B84">
        <w:rPr>
          <w:rFonts w:cs="Times New Roman"/>
        </w:rPr>
        <w:t>.</w:t>
      </w:r>
      <w:r w:rsidR="00065256" w:rsidRPr="00C87B84">
        <w:rPr>
          <w:rFonts w:cs="Times New Roman"/>
        </w:rPr>
        <w:t xml:space="preserve"> Utmatning av data i nyhetsflöden,</w:t>
      </w:r>
      <w:r w:rsidR="0063738D" w:rsidRPr="00C87B84">
        <w:rPr>
          <w:rFonts w:cs="Times New Roman"/>
        </w:rPr>
        <w:t xml:space="preserve"> </w:t>
      </w:r>
      <w:r w:rsidR="0064338D" w:rsidRPr="00C87B84">
        <w:rPr>
          <w:rFonts w:cs="Times New Roman"/>
        </w:rPr>
        <w:t>lagring</w:t>
      </w:r>
      <w:r w:rsidR="0063738D" w:rsidRPr="00C87B84">
        <w:rPr>
          <w:rFonts w:cs="Times New Roman"/>
        </w:rPr>
        <w:t xml:space="preserve"> av data, </w:t>
      </w:r>
      <w:r w:rsidR="00BE30E2" w:rsidRPr="00C87B84">
        <w:rPr>
          <w:rFonts w:cs="Times New Roman"/>
        </w:rPr>
        <w:t xml:space="preserve">användarkonton </w:t>
      </w:r>
      <w:r w:rsidR="0064338D" w:rsidRPr="00C87B84">
        <w:rPr>
          <w:rFonts w:cs="Times New Roman"/>
        </w:rPr>
        <w:t>och mycket</w:t>
      </w:r>
      <w:r w:rsidR="00BE30E2" w:rsidRPr="00C87B84">
        <w:rPr>
          <w:rFonts w:cs="Times New Roman"/>
        </w:rPr>
        <w:t xml:space="preserve"> mer</w:t>
      </w:r>
      <w:r w:rsidR="0064338D" w:rsidRPr="00C87B84">
        <w:rPr>
          <w:rFonts w:cs="Times New Roman"/>
        </w:rPr>
        <w:t xml:space="preserve"> </w:t>
      </w:r>
      <w:r w:rsidR="00BE30E2" w:rsidRPr="00C87B84">
        <w:rPr>
          <w:rFonts w:cs="Times New Roman"/>
        </w:rPr>
        <w:t xml:space="preserve">sköts med olika typer av webbservrar </w:t>
      </w:r>
      <w:r w:rsidR="005514E1" w:rsidRPr="00C87B84">
        <w:rPr>
          <w:rFonts w:cs="Times New Roman"/>
        </w:rPr>
        <w:t xml:space="preserve">som är programmerade på olika sätt för att uppnå olika </w:t>
      </w:r>
      <w:r w:rsidR="00104714" w:rsidRPr="00C87B84">
        <w:rPr>
          <w:rFonts w:cs="Times New Roman"/>
        </w:rPr>
        <w:t>mål</w:t>
      </w:r>
      <w:r w:rsidR="005514E1" w:rsidRPr="00C87B84">
        <w:rPr>
          <w:rFonts w:cs="Times New Roman"/>
        </w:rPr>
        <w:t>.</w:t>
      </w:r>
    </w:p>
    <w:p w14:paraId="226E58EB" w14:textId="7B985252" w:rsidR="005A1F13" w:rsidRPr="00C87B84" w:rsidRDefault="009C6935" w:rsidP="00A72DC3">
      <w:pPr>
        <w:spacing w:line="240" w:lineRule="auto"/>
        <w:rPr>
          <w:rFonts w:cs="Times New Roman"/>
        </w:rPr>
      </w:pPr>
      <w:r w:rsidRPr="00C87B84">
        <w:rPr>
          <w:rFonts w:cs="Times New Roman"/>
        </w:rPr>
        <w:t xml:space="preserve">Ett av de </w:t>
      </w:r>
      <w:r w:rsidR="001413B8" w:rsidRPr="00C87B84">
        <w:rPr>
          <w:rFonts w:cs="Times New Roman"/>
        </w:rPr>
        <w:t xml:space="preserve">nyare sätten att göra detta är med Firebase (se rubrik 1.1.1) som kommer att jämföras </w:t>
      </w:r>
      <w:r w:rsidR="00183F8F" w:rsidRPr="00C87B84">
        <w:rPr>
          <w:rFonts w:cs="Times New Roman"/>
        </w:rPr>
        <w:t>mot</w:t>
      </w:r>
      <w:r w:rsidR="001413B8" w:rsidRPr="00C87B84">
        <w:rPr>
          <w:rFonts w:cs="Times New Roman"/>
        </w:rPr>
        <w:t xml:space="preserve"> den mer traditionella webbserverprogrammeringen i språket </w:t>
      </w:r>
      <w:r w:rsidR="00290013" w:rsidRPr="00C87B84">
        <w:rPr>
          <w:rFonts w:cs="Times New Roman"/>
        </w:rPr>
        <w:t>PHP</w:t>
      </w:r>
      <w:r w:rsidR="001413B8" w:rsidRPr="00C87B84">
        <w:rPr>
          <w:rFonts w:cs="Times New Roman"/>
        </w:rPr>
        <w:t xml:space="preserve"> (se rubrik 1.1.</w:t>
      </w:r>
      <w:r w:rsidR="00CA047E" w:rsidRPr="00C87B84">
        <w:rPr>
          <w:rFonts w:cs="Times New Roman"/>
        </w:rPr>
        <w:t>2</w:t>
      </w:r>
      <w:r w:rsidR="001413B8" w:rsidRPr="00C87B84">
        <w:rPr>
          <w:rFonts w:cs="Times New Roman"/>
        </w:rPr>
        <w:t>).</w:t>
      </w:r>
      <w:r w:rsidR="00EC5EC1" w:rsidRPr="00C87B84">
        <w:rPr>
          <w:rFonts w:cs="Times New Roman"/>
        </w:rPr>
        <w:t xml:space="preserve"> Språket som </w:t>
      </w:r>
      <w:r w:rsidR="00D64F24" w:rsidRPr="00C87B84">
        <w:rPr>
          <w:rFonts w:cs="Times New Roman"/>
        </w:rPr>
        <w:t>denna rapport kommer huvudsakligen grunda sig mot är Firebase, det kommer ske mer förklaringar i helhet över hur Firebase-hemsidan fungerar än hur den motsvarande PHP-sidan fungerar</w:t>
      </w:r>
      <w:r w:rsidR="00183F8F" w:rsidRPr="00C87B84">
        <w:rPr>
          <w:rFonts w:cs="Times New Roman"/>
        </w:rPr>
        <w:t>, med denna rapport är ingen guide till hur man skriver Firebase.</w:t>
      </w:r>
    </w:p>
    <w:p w14:paraId="2B81B4DE" w14:textId="0EE1BCAC" w:rsidR="001413B8" w:rsidRPr="00C87B84" w:rsidRDefault="001413B8" w:rsidP="00A72DC3">
      <w:pPr>
        <w:spacing w:line="240" w:lineRule="auto"/>
        <w:rPr>
          <w:rFonts w:cs="Times New Roman"/>
          <w:noProof/>
        </w:rPr>
      </w:pPr>
      <w:r w:rsidRPr="00C87B84">
        <w:rPr>
          <w:rFonts w:cs="Times New Roman"/>
          <w:noProof/>
        </w:rPr>
        <w:t xml:space="preserve">Mitt namn är Richard Johansson, jag avslutar </w:t>
      </w:r>
      <w:r w:rsidR="00AF754D" w:rsidRPr="00C87B84">
        <w:rPr>
          <w:rFonts w:cs="Times New Roman"/>
          <w:noProof/>
        </w:rPr>
        <w:t>för närvarande mitt tredje och sista år på Kattegattgymnasiet inom teknikprogrammet med inriktning Information och Kommunikations teknik.</w:t>
      </w:r>
      <w:r w:rsidR="00A157C6" w:rsidRPr="00C87B84">
        <w:rPr>
          <w:rFonts w:cs="Times New Roman"/>
          <w:noProof/>
        </w:rPr>
        <w:t xml:space="preserve"> Jag har valt att för</w:t>
      </w:r>
      <w:r w:rsidR="00157529" w:rsidRPr="00C87B84">
        <w:rPr>
          <w:rFonts w:cs="Times New Roman"/>
          <w:noProof/>
        </w:rPr>
        <w:t xml:space="preserve">djupa mig inom webbserverprogramering </w:t>
      </w:r>
      <w:r w:rsidR="00C87EC2" w:rsidRPr="00C87B84">
        <w:rPr>
          <w:rFonts w:cs="Times New Roman"/>
          <w:noProof/>
        </w:rPr>
        <w:t xml:space="preserve">då jag personligen tycker det är intressant, samt för att jag vill vidja mina vyer inom </w:t>
      </w:r>
      <w:r w:rsidR="00523480" w:rsidRPr="00C87B84">
        <w:rPr>
          <w:rFonts w:cs="Times New Roman"/>
          <w:noProof/>
        </w:rPr>
        <w:t>webbserverns värld</w:t>
      </w:r>
      <w:r w:rsidR="00C87EC2" w:rsidRPr="00C87B84">
        <w:rPr>
          <w:rFonts w:cs="Times New Roman"/>
          <w:noProof/>
        </w:rPr>
        <w:t>,</w:t>
      </w:r>
      <w:r w:rsidR="00523480" w:rsidRPr="00C87B84">
        <w:rPr>
          <w:rFonts w:cs="Times New Roman"/>
          <w:noProof/>
        </w:rPr>
        <w:t xml:space="preserve"> </w:t>
      </w:r>
      <w:r w:rsidR="00424442" w:rsidRPr="00C87B84">
        <w:rPr>
          <w:rFonts w:cs="Times New Roman"/>
          <w:noProof/>
        </w:rPr>
        <w:t>men även för</w:t>
      </w:r>
      <w:r w:rsidR="00C87EC2" w:rsidRPr="00C87B84">
        <w:rPr>
          <w:rFonts w:cs="Times New Roman"/>
          <w:noProof/>
        </w:rPr>
        <w:t xml:space="preserve"> att kunna anpassa </w:t>
      </w:r>
      <w:r w:rsidR="00424442" w:rsidRPr="00C87B84">
        <w:rPr>
          <w:rFonts w:cs="Times New Roman"/>
          <w:noProof/>
        </w:rPr>
        <w:t>mina</w:t>
      </w:r>
      <w:r w:rsidR="00FD0444" w:rsidRPr="00C87B84">
        <w:rPr>
          <w:rFonts w:cs="Times New Roman"/>
          <w:noProof/>
        </w:rPr>
        <w:t xml:space="preserve"> handlingsätt för att maximera </w:t>
      </w:r>
      <w:r w:rsidR="00424442" w:rsidRPr="00C87B84">
        <w:rPr>
          <w:rFonts w:cs="Times New Roman"/>
          <w:noProof/>
        </w:rPr>
        <w:t>min</w:t>
      </w:r>
      <w:r w:rsidR="00FD0444" w:rsidRPr="00C87B84">
        <w:rPr>
          <w:rFonts w:cs="Times New Roman"/>
          <w:noProof/>
        </w:rPr>
        <w:t xml:space="preserve"> effektivitet.</w:t>
      </w:r>
      <w:r w:rsidR="00DC0A49" w:rsidRPr="00C87B84">
        <w:rPr>
          <w:rFonts w:cs="Times New Roman"/>
          <w:noProof/>
        </w:rPr>
        <w:t xml:space="preserve"> Varför </w:t>
      </w:r>
      <w:r w:rsidR="0099528E" w:rsidRPr="00C87B84">
        <w:rPr>
          <w:rFonts w:cs="Times New Roman"/>
          <w:noProof/>
        </w:rPr>
        <w:t>jag</w:t>
      </w:r>
      <w:r w:rsidR="00DC0A49" w:rsidRPr="00C87B84">
        <w:rPr>
          <w:rFonts w:cs="Times New Roman"/>
          <w:noProof/>
        </w:rPr>
        <w:t xml:space="preserve"> valde att lära mig Firebase är av </w:t>
      </w:r>
      <w:r w:rsidR="00EF11E4" w:rsidRPr="00C87B84">
        <w:rPr>
          <w:rFonts w:cs="Times New Roman"/>
          <w:noProof/>
        </w:rPr>
        <w:t xml:space="preserve">rekomendationer samt </w:t>
      </w:r>
      <w:r w:rsidR="00A726FD" w:rsidRPr="00C87B84">
        <w:rPr>
          <w:rFonts w:cs="Times New Roman"/>
          <w:noProof/>
        </w:rPr>
        <w:t xml:space="preserve">att det är ett ypperligt tillfälle </w:t>
      </w:r>
      <w:r w:rsidR="00EF11E4" w:rsidRPr="00C87B84">
        <w:rPr>
          <w:rFonts w:cs="Times New Roman"/>
          <w:noProof/>
        </w:rPr>
        <w:t xml:space="preserve">att uteckla mina javascript kunskaper. </w:t>
      </w:r>
    </w:p>
    <w:p w14:paraId="37DC5054" w14:textId="16191F98" w:rsidR="00A56246" w:rsidRPr="00EC3D75" w:rsidRDefault="003657DD" w:rsidP="003657DD">
      <w:pPr>
        <w:pStyle w:val="Heading3"/>
        <w:numPr>
          <w:ilvl w:val="2"/>
          <w:numId w:val="33"/>
        </w:numPr>
        <w:rPr>
          <w:rFonts w:cs="Arial"/>
          <w:noProof/>
        </w:rPr>
      </w:pPr>
      <w:bookmarkStart w:id="10" w:name="_Toc68621603"/>
      <w:bookmarkStart w:id="11" w:name="_Toc69234951"/>
      <w:bookmarkStart w:id="12" w:name="_Toc69227467"/>
      <w:r w:rsidRPr="00EC3D75">
        <w:rPr>
          <w:rFonts w:cs="Arial"/>
          <w:noProof/>
        </w:rPr>
        <w:t>Notering</w:t>
      </w:r>
      <w:bookmarkEnd w:id="10"/>
      <w:bookmarkEnd w:id="11"/>
      <w:bookmarkEnd w:id="12"/>
    </w:p>
    <w:p w14:paraId="5CDDD84B" w14:textId="226CC6AF" w:rsidR="003657DD" w:rsidRDefault="003657DD" w:rsidP="00A72DC3">
      <w:pPr>
        <w:spacing w:line="240" w:lineRule="auto"/>
        <w:rPr>
          <w:rFonts w:cs="Times New Roman"/>
        </w:rPr>
      </w:pPr>
      <w:r w:rsidRPr="00C87B84">
        <w:rPr>
          <w:rFonts w:cs="Times New Roman"/>
        </w:rPr>
        <w:t>I denna rapport kommer jag att refer</w:t>
      </w:r>
      <w:r w:rsidR="007E0E92" w:rsidRPr="00C87B84">
        <w:rPr>
          <w:rFonts w:cs="Times New Roman"/>
        </w:rPr>
        <w:t xml:space="preserve">era till Firebase (baserad på JavaScript) och PHP som två olika programmeringsspråk även om det inte är av helt korrekt användning. Firebase per sig är inget språk, utan kan </w:t>
      </w:r>
      <w:r w:rsidR="004933C5" w:rsidRPr="00C87B84">
        <w:rPr>
          <w:rFonts w:cs="Times New Roman"/>
        </w:rPr>
        <w:t xml:space="preserve">appliceras till olika programmeringsspråk (inklusive till PHP), </w:t>
      </w:r>
      <w:r w:rsidR="00A700A5" w:rsidRPr="00C87B84">
        <w:rPr>
          <w:rFonts w:cs="Times New Roman"/>
        </w:rPr>
        <w:t xml:space="preserve">och när det </w:t>
      </w:r>
      <w:r w:rsidR="005D4748" w:rsidRPr="00C87B84">
        <w:rPr>
          <w:rFonts w:cs="Times New Roman"/>
        </w:rPr>
        <w:t>refereras</w:t>
      </w:r>
      <w:r w:rsidR="00FA48E4" w:rsidRPr="00C87B84">
        <w:rPr>
          <w:rFonts w:cs="Times New Roman"/>
        </w:rPr>
        <w:t xml:space="preserve"> som ett språk i detta projekt är det mer </w:t>
      </w:r>
      <w:r w:rsidR="005D4748" w:rsidRPr="00C87B84">
        <w:rPr>
          <w:rFonts w:cs="Times New Roman"/>
        </w:rPr>
        <w:t>yppat</w:t>
      </w:r>
      <w:r w:rsidR="00FA48E4" w:rsidRPr="00C87B84">
        <w:rPr>
          <w:rFonts w:cs="Times New Roman"/>
        </w:rPr>
        <w:t xml:space="preserve"> till att JavaScript som </w:t>
      </w:r>
      <w:r w:rsidR="005D4748" w:rsidRPr="00C87B84">
        <w:rPr>
          <w:rFonts w:cs="Times New Roman"/>
        </w:rPr>
        <w:t>detta Firebaseprojekt kommer att appliceras till</w:t>
      </w:r>
      <w:r w:rsidR="000825CC" w:rsidRPr="00C87B84">
        <w:rPr>
          <w:rFonts w:cs="Times New Roman"/>
        </w:rPr>
        <w:t>,</w:t>
      </w:r>
      <w:r w:rsidR="005D4748" w:rsidRPr="00C87B84">
        <w:rPr>
          <w:rFonts w:cs="Times New Roman"/>
        </w:rPr>
        <w:t xml:space="preserve"> är ett separat programmeringsspråk</w:t>
      </w:r>
      <w:r w:rsidR="006E04CF" w:rsidRPr="00C87B84">
        <w:rPr>
          <w:rFonts w:cs="Times New Roman"/>
        </w:rPr>
        <w:t>,</w:t>
      </w:r>
      <w:r w:rsidR="000825CC" w:rsidRPr="00C87B84">
        <w:rPr>
          <w:rFonts w:cs="Times New Roman"/>
        </w:rPr>
        <w:t xml:space="preserve"> skilt från PHP</w:t>
      </w:r>
      <w:r w:rsidR="005D4748" w:rsidRPr="00C87B84">
        <w:rPr>
          <w:rFonts w:cs="Times New Roman"/>
        </w:rPr>
        <w:t xml:space="preserve">. </w:t>
      </w:r>
    </w:p>
    <w:p w14:paraId="2D9ACDC2" w14:textId="3F9CC6DB" w:rsidR="0050349B" w:rsidRPr="00C87B84" w:rsidRDefault="0050349B" w:rsidP="00A72DC3">
      <w:pPr>
        <w:spacing w:line="240" w:lineRule="auto"/>
        <w:rPr>
          <w:rFonts w:cs="Times New Roman"/>
        </w:rPr>
      </w:pPr>
      <w:r>
        <w:rPr>
          <w:rFonts w:cs="Times New Roman"/>
        </w:rPr>
        <w:t>Rapporten är även skriven utifrån mina egna upplevelser</w:t>
      </w:r>
      <w:r w:rsidR="00F723A7">
        <w:rPr>
          <w:rFonts w:cs="Times New Roman"/>
        </w:rPr>
        <w:t xml:space="preserve">, svårigheter och utmaningar. Därav av Resultatredovisning baserad på mina egna arbeten med mig själv som primärkälla om inget annat har </w:t>
      </w:r>
      <w:r w:rsidR="006B401E">
        <w:rPr>
          <w:rFonts w:cs="Times New Roman"/>
        </w:rPr>
        <w:t>angetts</w:t>
      </w:r>
      <w:r w:rsidR="00F723A7">
        <w:rPr>
          <w:rFonts w:cs="Times New Roman"/>
        </w:rPr>
        <w:t>.</w:t>
      </w:r>
    </w:p>
    <w:p w14:paraId="5CD30FC5" w14:textId="091D2CF4" w:rsidR="00EF11E4" w:rsidRPr="00EC3D75" w:rsidRDefault="0092282D" w:rsidP="0092282D">
      <w:pPr>
        <w:pStyle w:val="Heading3"/>
        <w:rPr>
          <w:rFonts w:cs="Arial"/>
          <w:noProof/>
        </w:rPr>
      </w:pPr>
      <w:bookmarkStart w:id="13" w:name="_Toc68621604"/>
      <w:bookmarkStart w:id="14" w:name="_Toc69234952"/>
      <w:bookmarkStart w:id="15" w:name="_Toc69227468"/>
      <w:r w:rsidRPr="00EC3D75">
        <w:rPr>
          <w:rFonts w:cs="Arial"/>
          <w:noProof/>
        </w:rPr>
        <w:t>Firebase</w:t>
      </w:r>
      <w:bookmarkEnd w:id="13"/>
      <w:bookmarkEnd w:id="14"/>
      <w:bookmarkEnd w:id="15"/>
    </w:p>
    <w:p w14:paraId="3F524A9B" w14:textId="3DF33952" w:rsidR="00C37A71" w:rsidRPr="00C87B84" w:rsidRDefault="00C37A71" w:rsidP="00A72DC3">
      <w:pPr>
        <w:spacing w:line="240" w:lineRule="auto"/>
        <w:rPr>
          <w:rFonts w:cs="Times New Roman"/>
        </w:rPr>
      </w:pPr>
      <w:r w:rsidRPr="00C87B84">
        <w:rPr>
          <w:rFonts w:cs="Times New Roman"/>
        </w:rPr>
        <w:t xml:space="preserve">Enligt Doug Stevenson (2018, 25 sep) i sin artikel </w:t>
      </w:r>
      <w:proofErr w:type="spellStart"/>
      <w:r w:rsidRPr="00C87B84">
        <w:rPr>
          <w:rFonts w:cs="Times New Roman"/>
          <w:i/>
          <w:iCs/>
        </w:rPr>
        <w:t>What</w:t>
      </w:r>
      <w:proofErr w:type="spellEnd"/>
      <w:r w:rsidRPr="00C87B84">
        <w:rPr>
          <w:rFonts w:cs="Times New Roman"/>
          <w:i/>
          <w:iCs/>
        </w:rPr>
        <w:t xml:space="preserve"> is Firebase? The </w:t>
      </w:r>
      <w:proofErr w:type="spellStart"/>
      <w:r w:rsidRPr="00C87B84">
        <w:rPr>
          <w:rFonts w:cs="Times New Roman"/>
          <w:i/>
          <w:iCs/>
        </w:rPr>
        <w:t>complete</w:t>
      </w:r>
      <w:proofErr w:type="spellEnd"/>
      <w:r w:rsidRPr="00C87B84">
        <w:rPr>
          <w:rFonts w:cs="Times New Roman"/>
          <w:i/>
          <w:iCs/>
        </w:rPr>
        <w:t xml:space="preserve"> story, </w:t>
      </w:r>
      <w:proofErr w:type="spellStart"/>
      <w:r w:rsidRPr="00C87B84">
        <w:rPr>
          <w:rFonts w:cs="Times New Roman"/>
          <w:i/>
          <w:iCs/>
        </w:rPr>
        <w:t>abridged</w:t>
      </w:r>
      <w:proofErr w:type="spellEnd"/>
      <w:r w:rsidR="00162F2B" w:rsidRPr="00C87B84">
        <w:rPr>
          <w:rFonts w:cs="Times New Roman"/>
          <w:i/>
          <w:iCs/>
        </w:rPr>
        <w:t>.</w:t>
      </w:r>
      <w:r w:rsidR="00162F2B" w:rsidRPr="00C87B84">
        <w:rPr>
          <w:rFonts w:cs="Times New Roman"/>
        </w:rPr>
        <w:t xml:space="preserve"> hos </w:t>
      </w:r>
      <w:r w:rsidR="00162F2B" w:rsidRPr="00C87B84">
        <w:rPr>
          <w:rFonts w:cs="Times New Roman"/>
          <w:i/>
          <w:iCs/>
        </w:rPr>
        <w:t>medium.com</w:t>
      </w:r>
      <w:r w:rsidR="008B72C7" w:rsidRPr="00C87B84">
        <w:rPr>
          <w:rFonts w:cs="Times New Roman"/>
        </w:rPr>
        <w:t xml:space="preserve"> </w:t>
      </w:r>
      <w:r w:rsidR="00C45AD3" w:rsidRPr="00C87B84">
        <w:rPr>
          <w:rFonts w:cs="Times New Roman"/>
        </w:rPr>
        <w:t xml:space="preserve">drar </w:t>
      </w:r>
      <w:r w:rsidR="0008273C" w:rsidRPr="00C87B84">
        <w:rPr>
          <w:rFonts w:cs="Times New Roman"/>
        </w:rPr>
        <w:t>han</w:t>
      </w:r>
      <w:r w:rsidR="00C45AD3" w:rsidRPr="00C87B84">
        <w:rPr>
          <w:rFonts w:cs="Times New Roman"/>
        </w:rPr>
        <w:t xml:space="preserve"> liknelsen till</w:t>
      </w:r>
      <w:r w:rsidR="0008273C" w:rsidRPr="00C87B84">
        <w:rPr>
          <w:rFonts w:cs="Times New Roman"/>
        </w:rPr>
        <w:t xml:space="preserve"> att Firebase är</w:t>
      </w:r>
      <w:r w:rsidR="008E6AC5" w:rsidRPr="00C87B84">
        <w:rPr>
          <w:rFonts w:cs="Times New Roman"/>
        </w:rPr>
        <w:t xml:space="preserve"> en verktygslåda,</w:t>
      </w:r>
      <w:r w:rsidR="00E47DA4" w:rsidRPr="00C87B84">
        <w:rPr>
          <w:rFonts w:cs="Times New Roman"/>
        </w:rPr>
        <w:t xml:space="preserve"> </w:t>
      </w:r>
      <w:r w:rsidR="000746DE" w:rsidRPr="00C87B84">
        <w:rPr>
          <w:rFonts w:cs="Times New Roman"/>
        </w:rPr>
        <w:t>en</w:t>
      </w:r>
      <w:r w:rsidR="00E47DA4" w:rsidRPr="00C87B84">
        <w:rPr>
          <w:rFonts w:cs="Times New Roman"/>
        </w:rPr>
        <w:t xml:space="preserve"> verktygslåda </w:t>
      </w:r>
      <w:r w:rsidR="000746DE" w:rsidRPr="00C87B84">
        <w:rPr>
          <w:rFonts w:cs="Times New Roman"/>
        </w:rPr>
        <w:t xml:space="preserve">som </w:t>
      </w:r>
      <w:r w:rsidR="00E47DA4" w:rsidRPr="00C87B84">
        <w:rPr>
          <w:rFonts w:cs="Times New Roman"/>
        </w:rPr>
        <w:t xml:space="preserve">innehåller verktyg </w:t>
      </w:r>
      <w:r w:rsidR="000746DE" w:rsidRPr="00C87B84">
        <w:rPr>
          <w:rFonts w:cs="Times New Roman"/>
        </w:rPr>
        <w:t xml:space="preserve">som är gjorda för </w:t>
      </w:r>
      <w:r w:rsidR="00E47DA4" w:rsidRPr="00C87B84">
        <w:rPr>
          <w:rFonts w:cs="Times New Roman"/>
        </w:rPr>
        <w:t>webbserver</w:t>
      </w:r>
      <w:r w:rsidR="004472F6" w:rsidRPr="00C87B84">
        <w:rPr>
          <w:rFonts w:cs="Times New Roman"/>
        </w:rPr>
        <w:t>programmerare</w:t>
      </w:r>
      <w:r w:rsidR="000746DE" w:rsidRPr="00C87B84">
        <w:rPr>
          <w:rFonts w:cs="Times New Roman"/>
        </w:rPr>
        <w:t xml:space="preserve">. </w:t>
      </w:r>
      <w:r w:rsidR="00EB69D0" w:rsidRPr="00C87B84">
        <w:rPr>
          <w:rFonts w:cs="Times New Roman"/>
        </w:rPr>
        <w:t xml:space="preserve">Eftersom i vanliga fall tvingas </w:t>
      </w:r>
      <w:r w:rsidR="00BB7CC4" w:rsidRPr="00C87B84">
        <w:rPr>
          <w:rFonts w:cs="Times New Roman"/>
        </w:rPr>
        <w:t>programmerarna</w:t>
      </w:r>
      <w:r w:rsidR="00EB69D0" w:rsidRPr="00C87B84">
        <w:rPr>
          <w:rFonts w:cs="Times New Roman"/>
        </w:rPr>
        <w:t xml:space="preserve"> att</w:t>
      </w:r>
      <w:r w:rsidR="004472F6" w:rsidRPr="00C87B84">
        <w:rPr>
          <w:rFonts w:cs="Times New Roman"/>
        </w:rPr>
        <w:t xml:space="preserve"> bygga </w:t>
      </w:r>
      <w:r w:rsidR="00EB69D0" w:rsidRPr="00C87B84">
        <w:rPr>
          <w:rFonts w:cs="Times New Roman"/>
        </w:rPr>
        <w:t xml:space="preserve">dessa verktyg </w:t>
      </w:r>
      <w:r w:rsidR="004472F6" w:rsidRPr="00C87B84">
        <w:rPr>
          <w:rFonts w:cs="Times New Roman"/>
        </w:rPr>
        <w:t xml:space="preserve">själva, inte för att de vill bygga </w:t>
      </w:r>
      <w:r w:rsidR="00EB69D0" w:rsidRPr="00C87B84">
        <w:rPr>
          <w:rFonts w:cs="Times New Roman"/>
        </w:rPr>
        <w:t xml:space="preserve">dem </w:t>
      </w:r>
      <w:r w:rsidR="004472F6" w:rsidRPr="00C87B84">
        <w:rPr>
          <w:rFonts w:cs="Times New Roman"/>
        </w:rPr>
        <w:t>utan för att de måste göra det</w:t>
      </w:r>
      <w:r w:rsidR="00C71CA6" w:rsidRPr="00C87B84">
        <w:rPr>
          <w:rFonts w:cs="Times New Roman"/>
        </w:rPr>
        <w:t>,</w:t>
      </w:r>
      <w:r w:rsidR="004472F6" w:rsidRPr="00C87B84">
        <w:rPr>
          <w:rFonts w:cs="Times New Roman"/>
        </w:rPr>
        <w:t xml:space="preserve"> för att ha en </w:t>
      </w:r>
      <w:r w:rsidR="00BB7CC4" w:rsidRPr="00C87B84">
        <w:rPr>
          <w:rFonts w:cs="Times New Roman"/>
        </w:rPr>
        <w:t>funktionell</w:t>
      </w:r>
      <w:r w:rsidR="004472F6" w:rsidRPr="00C87B84">
        <w:rPr>
          <w:rFonts w:cs="Times New Roman"/>
        </w:rPr>
        <w:t xml:space="preserve"> hemsida.</w:t>
      </w:r>
      <w:r w:rsidR="00C71CA6" w:rsidRPr="00C87B84">
        <w:rPr>
          <w:rFonts w:cs="Times New Roman"/>
        </w:rPr>
        <w:t xml:space="preserve"> </w:t>
      </w:r>
    </w:p>
    <w:p w14:paraId="3D91BF72" w14:textId="7EDF37FF" w:rsidR="00A76E97" w:rsidRPr="00C87B84" w:rsidRDefault="00BB7CC4" w:rsidP="00A72DC3">
      <w:pPr>
        <w:spacing w:line="240" w:lineRule="auto"/>
        <w:rPr>
          <w:rFonts w:cs="Times New Roman"/>
        </w:rPr>
      </w:pPr>
      <w:r w:rsidRPr="00C87B84">
        <w:rPr>
          <w:rFonts w:cs="Times New Roman"/>
        </w:rPr>
        <w:t xml:space="preserve">Det är det geniala med Firebase, man får en färdig verktygslåda </w:t>
      </w:r>
      <w:r w:rsidR="00F75906" w:rsidRPr="00C87B84">
        <w:rPr>
          <w:rFonts w:cs="Times New Roman"/>
        </w:rPr>
        <w:t xml:space="preserve">som bara är att använda. Funktioner som </w:t>
      </w:r>
      <w:r w:rsidR="00480F82" w:rsidRPr="00C87B84">
        <w:rPr>
          <w:rFonts w:cs="Times New Roman"/>
        </w:rPr>
        <w:t>Firebase</w:t>
      </w:r>
      <w:r w:rsidR="00F75906" w:rsidRPr="00C87B84">
        <w:rPr>
          <w:rFonts w:cs="Times New Roman"/>
        </w:rPr>
        <w:t xml:space="preserve"> ger är bland annat</w:t>
      </w:r>
      <w:r w:rsidR="00FB093A" w:rsidRPr="00C87B84">
        <w:rPr>
          <w:rFonts w:cs="Times New Roman"/>
        </w:rPr>
        <w:t xml:space="preserve"> analys</w:t>
      </w:r>
      <w:r w:rsidR="002A7147" w:rsidRPr="00C87B84">
        <w:rPr>
          <w:rFonts w:cs="Times New Roman"/>
        </w:rPr>
        <w:t xml:space="preserve">verktyg, </w:t>
      </w:r>
      <w:r w:rsidR="00FB093A" w:rsidRPr="00C87B84">
        <w:rPr>
          <w:rFonts w:cs="Times New Roman"/>
        </w:rPr>
        <w:t xml:space="preserve">användaridentifiering, </w:t>
      </w:r>
      <w:r w:rsidRPr="00C87B84">
        <w:rPr>
          <w:rFonts w:cs="Times New Roman"/>
        </w:rPr>
        <w:t xml:space="preserve"> </w:t>
      </w:r>
      <w:r w:rsidR="00480F82" w:rsidRPr="00C87B84">
        <w:rPr>
          <w:rFonts w:cs="Times New Roman"/>
        </w:rPr>
        <w:t>databaser</w:t>
      </w:r>
      <w:r w:rsidR="002A7147" w:rsidRPr="00C87B84">
        <w:rPr>
          <w:rFonts w:cs="Times New Roman"/>
        </w:rPr>
        <w:t>, fillagring</w:t>
      </w:r>
      <w:r w:rsidR="00480F82" w:rsidRPr="00C87B84">
        <w:rPr>
          <w:rFonts w:cs="Times New Roman"/>
        </w:rPr>
        <w:t>, push notiser och mycket mer.</w:t>
      </w:r>
      <w:r w:rsidR="00A76E97" w:rsidRPr="00C87B84">
        <w:rPr>
          <w:rFonts w:cs="Times New Roman"/>
        </w:rPr>
        <w:t xml:space="preserve"> </w:t>
      </w:r>
      <w:r w:rsidR="00A76E97" w:rsidRPr="00C87B84">
        <w:rPr>
          <w:rFonts w:cs="Times New Roman"/>
        </w:rPr>
        <w:lastRenderedPageBreak/>
        <w:t xml:space="preserve">Att använda </w:t>
      </w:r>
      <w:r w:rsidR="001A7F88" w:rsidRPr="00C87B84">
        <w:rPr>
          <w:rFonts w:cs="Times New Roman"/>
        </w:rPr>
        <w:t>fördefinierade</w:t>
      </w:r>
      <w:r w:rsidR="00A76E97" w:rsidRPr="00C87B84">
        <w:rPr>
          <w:rFonts w:cs="Times New Roman"/>
        </w:rPr>
        <w:t xml:space="preserve"> funktioner har sina för och nackdelar, vilket jag kommer att utforska i </w:t>
      </w:r>
      <w:r w:rsidR="00B0285D" w:rsidRPr="00C87B84">
        <w:rPr>
          <w:rFonts w:cs="Times New Roman"/>
        </w:rPr>
        <w:t>denna rapport</w:t>
      </w:r>
      <w:r w:rsidR="00A76E97" w:rsidRPr="00C87B84">
        <w:rPr>
          <w:rFonts w:cs="Times New Roman"/>
        </w:rPr>
        <w:t>.</w:t>
      </w:r>
    </w:p>
    <w:p w14:paraId="611D9B1B" w14:textId="1A38D2DD" w:rsidR="000B60FF" w:rsidRPr="00C87B84" w:rsidRDefault="00C12D74" w:rsidP="00A72DC3">
      <w:pPr>
        <w:spacing w:line="240" w:lineRule="auto"/>
        <w:rPr>
          <w:rFonts w:cs="Times New Roman"/>
        </w:rPr>
      </w:pPr>
      <w:r w:rsidRPr="00C87B84">
        <w:rPr>
          <w:rFonts w:cs="Times New Roman"/>
        </w:rPr>
        <w:t>Från Fireba</w:t>
      </w:r>
      <w:r w:rsidR="00121FEC" w:rsidRPr="00C87B84">
        <w:rPr>
          <w:rFonts w:cs="Times New Roman"/>
        </w:rPr>
        <w:t>se</w:t>
      </w:r>
      <w:r w:rsidR="002672F1" w:rsidRPr="00C87B84">
        <w:rPr>
          <w:rFonts w:cs="Times New Roman"/>
        </w:rPr>
        <w:t xml:space="preserve"> </w:t>
      </w:r>
      <w:r w:rsidR="00121FEC" w:rsidRPr="00C87B84">
        <w:rPr>
          <w:rFonts w:cs="Times New Roman"/>
        </w:rPr>
        <w:t xml:space="preserve">hemsida </w:t>
      </w:r>
      <w:r w:rsidR="002672F1" w:rsidRPr="00C87B84">
        <w:rPr>
          <w:rFonts w:cs="Times New Roman"/>
        </w:rPr>
        <w:t xml:space="preserve">(firebase.google.com, ”2021”) kan man se att </w:t>
      </w:r>
      <w:r w:rsidR="0068530F" w:rsidRPr="00C87B84">
        <w:rPr>
          <w:rFonts w:cs="Times New Roman"/>
        </w:rPr>
        <w:t>Firebase</w:t>
      </w:r>
      <w:r w:rsidR="002672F1" w:rsidRPr="00C87B84">
        <w:rPr>
          <w:rFonts w:cs="Times New Roman"/>
        </w:rPr>
        <w:t xml:space="preserve"> kan appliceras till ett flertal </w:t>
      </w:r>
      <w:r w:rsidR="0068530F" w:rsidRPr="00C87B84">
        <w:rPr>
          <w:rFonts w:cs="Times New Roman"/>
        </w:rPr>
        <w:t>programmeringsspråk, såsom JavaScript, Swift, Java, Python, PHP med mera.</w:t>
      </w:r>
      <w:r w:rsidR="0009231C" w:rsidRPr="00C87B84">
        <w:rPr>
          <w:rFonts w:cs="Times New Roman"/>
        </w:rPr>
        <w:t xml:space="preserve"> Det går att applicera i </w:t>
      </w:r>
      <w:r w:rsidR="0063446B" w:rsidRPr="00C87B84">
        <w:rPr>
          <w:rFonts w:cs="Times New Roman"/>
        </w:rPr>
        <w:t>in princip</w:t>
      </w:r>
      <w:r w:rsidR="0009231C" w:rsidRPr="00C87B84">
        <w:rPr>
          <w:rFonts w:cs="Times New Roman"/>
        </w:rPr>
        <w:t xml:space="preserve"> alla miljöer.</w:t>
      </w:r>
      <w:r w:rsidR="000B60FF" w:rsidRPr="00C87B84">
        <w:rPr>
          <w:rFonts w:cs="Times New Roman"/>
        </w:rPr>
        <w:t>’</w:t>
      </w:r>
    </w:p>
    <w:p w14:paraId="10FE304B" w14:textId="62E1FC69" w:rsidR="00AA7A43" w:rsidRPr="00C87B84" w:rsidRDefault="00AA7A43" w:rsidP="00A72DC3">
      <w:pPr>
        <w:spacing w:line="240" w:lineRule="auto"/>
        <w:rPr>
          <w:rFonts w:cs="Times New Roman"/>
        </w:rPr>
      </w:pPr>
      <w:r w:rsidRPr="00C87B84">
        <w:rPr>
          <w:rFonts w:cs="Times New Roman"/>
        </w:rPr>
        <w:t>Firebase</w:t>
      </w:r>
      <w:r w:rsidR="00C60296" w:rsidRPr="00C87B84">
        <w:rPr>
          <w:rFonts w:cs="Times New Roman"/>
        </w:rPr>
        <w:t xml:space="preserve"> är i mindre skalor gratis att använda. Dä</w:t>
      </w:r>
      <w:r w:rsidR="002934BF" w:rsidRPr="00C87B84">
        <w:rPr>
          <w:rFonts w:cs="Times New Roman"/>
        </w:rPr>
        <w:t xml:space="preserve">remot om man bygger en hemsida som kommer ha </w:t>
      </w:r>
      <w:r w:rsidR="00766CC0" w:rsidRPr="00C87B84">
        <w:rPr>
          <w:rFonts w:cs="Times New Roman"/>
        </w:rPr>
        <w:t xml:space="preserve">mindre till måttlig </w:t>
      </w:r>
      <w:proofErr w:type="spellStart"/>
      <w:r w:rsidR="00766CC0" w:rsidRPr="00C87B84">
        <w:rPr>
          <w:rFonts w:cs="Times New Roman"/>
        </w:rPr>
        <w:t>använing</w:t>
      </w:r>
      <w:proofErr w:type="spellEnd"/>
      <w:r w:rsidR="00BE7E16" w:rsidRPr="00C87B84">
        <w:rPr>
          <w:rFonts w:cs="Times New Roman"/>
        </w:rPr>
        <w:t>,</w:t>
      </w:r>
      <w:r w:rsidR="002934BF" w:rsidRPr="00C87B84">
        <w:rPr>
          <w:rFonts w:cs="Times New Roman"/>
        </w:rPr>
        <w:t xml:space="preserve"> kommer gratisplanen vara </w:t>
      </w:r>
      <w:r w:rsidR="00766CC0" w:rsidRPr="00C87B84">
        <w:rPr>
          <w:rFonts w:cs="Times New Roman"/>
        </w:rPr>
        <w:t>enkel att överstiga.</w:t>
      </w:r>
    </w:p>
    <w:p w14:paraId="617E7CF3" w14:textId="6DE8E4E2" w:rsidR="00CA047E" w:rsidRPr="00EC3D75" w:rsidRDefault="00290013" w:rsidP="00CA047E">
      <w:pPr>
        <w:pStyle w:val="Heading3"/>
        <w:rPr>
          <w:rFonts w:cs="Arial"/>
        </w:rPr>
      </w:pPr>
      <w:bookmarkStart w:id="16" w:name="_Toc68621605"/>
      <w:bookmarkStart w:id="17" w:name="_Toc69234953"/>
      <w:bookmarkStart w:id="18" w:name="_Toc69227469"/>
      <w:r w:rsidRPr="00EC3D75">
        <w:rPr>
          <w:rFonts w:cs="Arial"/>
        </w:rPr>
        <w:t>PHP</w:t>
      </w:r>
      <w:bookmarkEnd w:id="16"/>
      <w:bookmarkEnd w:id="17"/>
      <w:bookmarkEnd w:id="18"/>
    </w:p>
    <w:p w14:paraId="5BA64A97" w14:textId="4D667F5A" w:rsidR="00CA047E" w:rsidRPr="00C87B84" w:rsidRDefault="00290013" w:rsidP="00A72DC3">
      <w:pPr>
        <w:spacing w:line="240" w:lineRule="auto"/>
        <w:rPr>
          <w:rFonts w:cs="Times New Roman"/>
        </w:rPr>
      </w:pPr>
      <w:r w:rsidRPr="00C87B84">
        <w:rPr>
          <w:rFonts w:cs="Times New Roman"/>
        </w:rPr>
        <w:t>PHP</w:t>
      </w:r>
      <w:r w:rsidR="005D1A73" w:rsidRPr="00C87B84">
        <w:rPr>
          <w:rFonts w:cs="Times New Roman"/>
        </w:rPr>
        <w:t xml:space="preserve"> stod från början för </w:t>
      </w:r>
      <w:r w:rsidR="005D1A73" w:rsidRPr="00C87B84">
        <w:rPr>
          <w:rFonts w:cs="Times New Roman"/>
          <w:i/>
          <w:iCs/>
        </w:rPr>
        <w:t xml:space="preserve">Personal </w:t>
      </w:r>
      <w:proofErr w:type="spellStart"/>
      <w:r w:rsidR="005D1A73" w:rsidRPr="00C87B84">
        <w:rPr>
          <w:rFonts w:cs="Times New Roman"/>
          <w:i/>
          <w:iCs/>
        </w:rPr>
        <w:t>Home</w:t>
      </w:r>
      <w:proofErr w:type="spellEnd"/>
      <w:r w:rsidR="005D1A73" w:rsidRPr="00C87B84">
        <w:rPr>
          <w:rFonts w:cs="Times New Roman"/>
          <w:i/>
          <w:iCs/>
        </w:rPr>
        <w:t xml:space="preserve"> Page</w:t>
      </w:r>
      <w:r w:rsidR="005D1A73" w:rsidRPr="00C87B84">
        <w:rPr>
          <w:rFonts w:cs="Times New Roman"/>
        </w:rPr>
        <w:t xml:space="preserve">, men har senare </w:t>
      </w:r>
      <w:r w:rsidR="00992177" w:rsidRPr="00C87B84">
        <w:rPr>
          <w:rFonts w:cs="Times New Roman"/>
        </w:rPr>
        <w:t xml:space="preserve">byts till </w:t>
      </w:r>
      <w:r w:rsidR="00ED2693" w:rsidRPr="00C87B84">
        <w:rPr>
          <w:rFonts w:cs="Times New Roman"/>
          <w:i/>
          <w:iCs/>
        </w:rPr>
        <w:t>Hyper</w:t>
      </w:r>
      <w:r w:rsidR="00C11881" w:rsidRPr="00C87B84">
        <w:rPr>
          <w:rFonts w:cs="Times New Roman"/>
          <w:i/>
          <w:iCs/>
        </w:rPr>
        <w:t>text Preprocessor</w:t>
      </w:r>
      <w:r w:rsidR="00992177" w:rsidRPr="00C87B84">
        <w:rPr>
          <w:rFonts w:cs="Times New Roman"/>
        </w:rPr>
        <w:t xml:space="preserve">. </w:t>
      </w:r>
      <w:r w:rsidRPr="00C87B84">
        <w:rPr>
          <w:rFonts w:cs="Times New Roman"/>
        </w:rPr>
        <w:t>PHP</w:t>
      </w:r>
      <w:r w:rsidR="00992177" w:rsidRPr="00C87B84">
        <w:rPr>
          <w:rFonts w:cs="Times New Roman"/>
        </w:rPr>
        <w:t xml:space="preserve">, som är ett skriftspråk används </w:t>
      </w:r>
      <w:r w:rsidR="00FB5130" w:rsidRPr="00C87B84">
        <w:rPr>
          <w:rFonts w:cs="Times New Roman"/>
        </w:rPr>
        <w:t xml:space="preserve">främst </w:t>
      </w:r>
      <w:r w:rsidR="00992177" w:rsidRPr="00C87B84">
        <w:rPr>
          <w:rFonts w:cs="Times New Roman"/>
        </w:rPr>
        <w:t xml:space="preserve">för </w:t>
      </w:r>
      <w:r w:rsidR="00117C1E" w:rsidRPr="00C87B84">
        <w:rPr>
          <w:rFonts w:cs="Times New Roman"/>
        </w:rPr>
        <w:t>we</w:t>
      </w:r>
      <w:r w:rsidR="00FB5130" w:rsidRPr="00C87B84">
        <w:rPr>
          <w:rFonts w:cs="Times New Roman"/>
        </w:rPr>
        <w:t>b</w:t>
      </w:r>
      <w:r w:rsidR="00117C1E" w:rsidRPr="00C87B84">
        <w:rPr>
          <w:rFonts w:cs="Times New Roman"/>
        </w:rPr>
        <w:t xml:space="preserve">bservrar </w:t>
      </w:r>
      <w:r w:rsidR="00D54697" w:rsidRPr="00C87B84">
        <w:rPr>
          <w:rFonts w:cs="Times New Roman"/>
        </w:rPr>
        <w:t xml:space="preserve">där dess uppgift är att genomföra hela eller delar av </w:t>
      </w:r>
      <w:proofErr w:type="gramStart"/>
      <w:r w:rsidR="0036708F" w:rsidRPr="00C87B84">
        <w:rPr>
          <w:rFonts w:cs="Times New Roman"/>
        </w:rPr>
        <w:t xml:space="preserve">ett  </w:t>
      </w:r>
      <w:r w:rsidR="00D54697" w:rsidRPr="00C87B84">
        <w:rPr>
          <w:rFonts w:cs="Times New Roman"/>
        </w:rPr>
        <w:t>HTTP</w:t>
      </w:r>
      <w:proofErr w:type="gramEnd"/>
      <w:r w:rsidR="00D54697" w:rsidRPr="00C87B84">
        <w:rPr>
          <w:rFonts w:cs="Times New Roman"/>
        </w:rPr>
        <w:t>-</w:t>
      </w:r>
      <w:r w:rsidR="0036708F" w:rsidRPr="00C87B84">
        <w:rPr>
          <w:rFonts w:cs="Times New Roman"/>
        </w:rPr>
        <w:t xml:space="preserve">respons. </w:t>
      </w:r>
      <w:r w:rsidR="00E34036" w:rsidRPr="00C87B84">
        <w:rPr>
          <w:rFonts w:cs="Times New Roman"/>
        </w:rPr>
        <w:t xml:space="preserve">PHP som webbserver </w:t>
      </w:r>
      <w:r w:rsidR="00841905" w:rsidRPr="00C87B84">
        <w:rPr>
          <w:rFonts w:cs="Times New Roman"/>
        </w:rPr>
        <w:t xml:space="preserve">motsvarar ungefär 80% av serverkodade </w:t>
      </w:r>
      <w:r w:rsidR="0042079A" w:rsidRPr="00C87B84">
        <w:rPr>
          <w:rFonts w:cs="Times New Roman"/>
        </w:rPr>
        <w:t xml:space="preserve">webbplatser </w:t>
      </w:r>
      <w:r w:rsidR="000D1CA5" w:rsidRPr="00C87B84">
        <w:rPr>
          <w:rFonts w:cs="Times New Roman"/>
        </w:rPr>
        <w:t>enligt</w:t>
      </w:r>
      <w:r w:rsidR="0042079A" w:rsidRPr="00C87B84">
        <w:rPr>
          <w:rFonts w:cs="Times New Roman"/>
        </w:rPr>
        <w:t xml:space="preserve"> </w:t>
      </w:r>
      <w:r w:rsidR="000D1CA5" w:rsidRPr="00C87B84">
        <w:rPr>
          <w:rFonts w:cs="Times New Roman"/>
        </w:rPr>
        <w:t>w3techs (w3techs.com</w:t>
      </w:r>
      <w:r w:rsidR="002B6AF5" w:rsidRPr="00C87B84">
        <w:rPr>
          <w:rFonts w:cs="Times New Roman"/>
        </w:rPr>
        <w:t>, 2021</w:t>
      </w:r>
      <w:r w:rsidR="000D1CA5" w:rsidRPr="00C87B84">
        <w:rPr>
          <w:rFonts w:cs="Times New Roman"/>
        </w:rPr>
        <w:t xml:space="preserve">). </w:t>
      </w:r>
      <w:r w:rsidR="002B6AF5" w:rsidRPr="00C87B84">
        <w:rPr>
          <w:rFonts w:cs="Times New Roman"/>
        </w:rPr>
        <w:t>Hos</w:t>
      </w:r>
      <w:r w:rsidR="00A44269" w:rsidRPr="00C87B84">
        <w:rPr>
          <w:rFonts w:cs="Times New Roman"/>
        </w:rPr>
        <w:t xml:space="preserve"> </w:t>
      </w:r>
      <w:r w:rsidR="00EE6EAD" w:rsidRPr="00C87B84">
        <w:rPr>
          <w:rFonts w:cs="Times New Roman"/>
        </w:rPr>
        <w:t>Wikipedia</w:t>
      </w:r>
      <w:r w:rsidR="00A44269" w:rsidRPr="00C87B84">
        <w:rPr>
          <w:rFonts w:cs="Times New Roman"/>
        </w:rPr>
        <w:t xml:space="preserve"> </w:t>
      </w:r>
      <w:r w:rsidR="00EE6EAD" w:rsidRPr="00C87B84">
        <w:rPr>
          <w:rFonts w:cs="Times New Roman"/>
        </w:rPr>
        <w:t>(”PHP”, 2021, 1 april)</w:t>
      </w:r>
      <w:r w:rsidR="006876B2" w:rsidRPr="00C87B84">
        <w:rPr>
          <w:rFonts w:cs="Times New Roman"/>
        </w:rPr>
        <w:t xml:space="preserve"> </w:t>
      </w:r>
      <w:r w:rsidR="002B6AF5" w:rsidRPr="00C87B84">
        <w:rPr>
          <w:rFonts w:cs="Times New Roman"/>
        </w:rPr>
        <w:t xml:space="preserve">står det att </w:t>
      </w:r>
      <w:r w:rsidRPr="00C87B84">
        <w:rPr>
          <w:rFonts w:cs="Times New Roman"/>
        </w:rPr>
        <w:t>PHP</w:t>
      </w:r>
      <w:r w:rsidR="003B15AC" w:rsidRPr="00C87B84">
        <w:rPr>
          <w:rFonts w:cs="Times New Roman"/>
        </w:rPr>
        <w:t xml:space="preserve"> inte </w:t>
      </w:r>
      <w:r w:rsidR="002B6AF5" w:rsidRPr="00C87B84">
        <w:rPr>
          <w:rFonts w:cs="Times New Roman"/>
        </w:rPr>
        <w:t xml:space="preserve">är </w:t>
      </w:r>
      <w:r w:rsidR="003B15AC" w:rsidRPr="00C87B84">
        <w:rPr>
          <w:rFonts w:cs="Times New Roman"/>
        </w:rPr>
        <w:t>begränsa</w:t>
      </w:r>
      <w:r w:rsidR="006876B2" w:rsidRPr="00C87B84">
        <w:rPr>
          <w:rFonts w:cs="Times New Roman"/>
        </w:rPr>
        <w:t>d end</w:t>
      </w:r>
      <w:r w:rsidR="001A7F88" w:rsidRPr="00C87B84">
        <w:rPr>
          <w:rFonts w:cs="Times New Roman"/>
        </w:rPr>
        <w:t>ast</w:t>
      </w:r>
      <w:r w:rsidR="003B15AC" w:rsidRPr="00C87B84">
        <w:rPr>
          <w:rFonts w:cs="Times New Roman"/>
        </w:rPr>
        <w:t xml:space="preserve"> till webbservrar utan kan även användas till </w:t>
      </w:r>
      <w:r w:rsidRPr="00C87B84">
        <w:rPr>
          <w:rFonts w:cs="Times New Roman"/>
        </w:rPr>
        <w:t>programmerings</w:t>
      </w:r>
      <w:r w:rsidR="00DD3864" w:rsidRPr="00C87B84">
        <w:rPr>
          <w:rFonts w:cs="Times New Roman"/>
        </w:rPr>
        <w:t>uppgifter</w:t>
      </w:r>
      <w:r w:rsidRPr="00C87B84">
        <w:rPr>
          <w:rFonts w:cs="Times New Roman"/>
        </w:rPr>
        <w:t xml:space="preserve"> </w:t>
      </w:r>
      <w:r w:rsidR="009443D3" w:rsidRPr="00C87B84">
        <w:rPr>
          <w:rFonts w:cs="Times New Roman"/>
        </w:rPr>
        <w:t xml:space="preserve">exempelvis som </w:t>
      </w:r>
      <w:r w:rsidR="0064338D" w:rsidRPr="00C87B84">
        <w:rPr>
          <w:rFonts w:cs="Times New Roman"/>
        </w:rPr>
        <w:t>fristående grafikapplikation</w:t>
      </w:r>
      <w:r w:rsidR="00F12398" w:rsidRPr="00C87B84">
        <w:rPr>
          <w:rFonts w:cs="Times New Roman"/>
        </w:rPr>
        <w:t xml:space="preserve"> eller robotisk drönar</w:t>
      </w:r>
      <w:r w:rsidR="001A7F88" w:rsidRPr="00C87B84">
        <w:rPr>
          <w:rFonts w:cs="Times New Roman"/>
        </w:rPr>
        <w:t>k</w:t>
      </w:r>
      <w:r w:rsidR="00F12398" w:rsidRPr="00C87B84">
        <w:rPr>
          <w:rFonts w:cs="Times New Roman"/>
        </w:rPr>
        <w:t>ontrol.</w:t>
      </w:r>
    </w:p>
    <w:p w14:paraId="71CE849D" w14:textId="39969256" w:rsidR="0064338D" w:rsidRPr="00C87B84" w:rsidRDefault="00D70A8B" w:rsidP="00A72DC3">
      <w:pPr>
        <w:spacing w:line="240" w:lineRule="auto"/>
        <w:rPr>
          <w:rFonts w:cs="Times New Roman"/>
        </w:rPr>
      </w:pPr>
      <w:r w:rsidRPr="00C87B84">
        <w:rPr>
          <w:rFonts w:cs="Times New Roman"/>
        </w:rPr>
        <w:t xml:space="preserve">PHP är en </w:t>
      </w:r>
      <w:r w:rsidR="00636245" w:rsidRPr="00C87B84">
        <w:rPr>
          <w:rFonts w:cs="Times New Roman"/>
        </w:rPr>
        <w:t xml:space="preserve">helt gratis, </w:t>
      </w:r>
      <w:proofErr w:type="spellStart"/>
      <w:r w:rsidRPr="00C87B84">
        <w:rPr>
          <w:rFonts w:cs="Times New Roman"/>
        </w:rPr>
        <w:t>open</w:t>
      </w:r>
      <w:proofErr w:type="spellEnd"/>
      <w:r w:rsidRPr="00C87B84">
        <w:rPr>
          <w:rFonts w:cs="Times New Roman"/>
        </w:rPr>
        <w:t xml:space="preserve">-source general </w:t>
      </w:r>
      <w:proofErr w:type="spellStart"/>
      <w:r w:rsidRPr="00C87B84">
        <w:rPr>
          <w:rFonts w:cs="Times New Roman"/>
        </w:rPr>
        <w:t>purpose</w:t>
      </w:r>
      <w:proofErr w:type="spellEnd"/>
      <w:r w:rsidRPr="00C87B84">
        <w:rPr>
          <w:rFonts w:cs="Times New Roman"/>
        </w:rPr>
        <w:t xml:space="preserve"> skript språk.</w:t>
      </w:r>
    </w:p>
    <w:p w14:paraId="3ABC2FB5" w14:textId="77777777" w:rsidR="00D948E4" w:rsidRPr="00C87B84" w:rsidRDefault="00D948E4" w:rsidP="00A72DC3">
      <w:pPr>
        <w:spacing w:line="240" w:lineRule="auto"/>
        <w:rPr>
          <w:rFonts w:cs="Times New Roman"/>
        </w:rPr>
      </w:pPr>
    </w:p>
    <w:p w14:paraId="607F0D7E" w14:textId="6A9C40E5" w:rsidR="00D948E4" w:rsidRPr="00EC3D75" w:rsidRDefault="00D948E4" w:rsidP="00B551B1">
      <w:pPr>
        <w:pStyle w:val="Heading2"/>
        <w:rPr>
          <w:rFonts w:cs="Arial"/>
        </w:rPr>
      </w:pPr>
      <w:bookmarkStart w:id="19" w:name="_Toc3711114"/>
      <w:bookmarkStart w:id="20" w:name="_Toc104628297"/>
      <w:bookmarkStart w:id="21" w:name="_Toc68621606"/>
      <w:bookmarkStart w:id="22" w:name="_Toc69234954"/>
      <w:bookmarkStart w:id="23" w:name="_Toc69227470"/>
      <w:r w:rsidRPr="00EC3D75">
        <w:rPr>
          <w:rFonts w:cs="Arial"/>
        </w:rPr>
        <w:t>SYFTE</w:t>
      </w:r>
      <w:bookmarkEnd w:id="19"/>
      <w:bookmarkEnd w:id="20"/>
      <w:bookmarkEnd w:id="21"/>
      <w:bookmarkEnd w:id="22"/>
      <w:bookmarkEnd w:id="23"/>
    </w:p>
    <w:p w14:paraId="07729405" w14:textId="28BF3EC2" w:rsidR="006C323E" w:rsidRPr="00C87B84" w:rsidRDefault="006C323E" w:rsidP="00A72DC3">
      <w:pPr>
        <w:spacing w:line="240" w:lineRule="auto"/>
        <w:rPr>
          <w:rFonts w:cs="Times New Roman"/>
        </w:rPr>
      </w:pPr>
      <w:r w:rsidRPr="00C87B84">
        <w:rPr>
          <w:rFonts w:cs="Times New Roman"/>
        </w:rPr>
        <w:t xml:space="preserve">Syftet med detta </w:t>
      </w:r>
      <w:r w:rsidR="00227AF3" w:rsidRPr="00C87B84">
        <w:rPr>
          <w:rFonts w:cs="Times New Roman"/>
        </w:rPr>
        <w:t xml:space="preserve">gymnastikprojekt är skapa en djupare förståelse för hur olika typer </w:t>
      </w:r>
      <w:r w:rsidR="00E064E9" w:rsidRPr="00C87B84">
        <w:rPr>
          <w:rFonts w:cs="Times New Roman"/>
        </w:rPr>
        <w:t xml:space="preserve">av </w:t>
      </w:r>
      <w:r w:rsidR="00227AF3" w:rsidRPr="00C87B84">
        <w:rPr>
          <w:rFonts w:cs="Times New Roman"/>
        </w:rPr>
        <w:t xml:space="preserve">webbservrar </w:t>
      </w:r>
      <w:r w:rsidR="00913474" w:rsidRPr="00C87B84">
        <w:rPr>
          <w:rFonts w:cs="Times New Roman"/>
        </w:rPr>
        <w:t xml:space="preserve">fungerar samt olika sätt att programmera dem på. En stor del av detta projekt kommer att gå ut på att </w:t>
      </w:r>
      <w:r w:rsidR="005F0683" w:rsidRPr="00C87B84">
        <w:rPr>
          <w:rFonts w:cs="Times New Roman"/>
        </w:rPr>
        <w:t>lära sig Firebase i kombination med JavaScript</w:t>
      </w:r>
      <w:r w:rsidR="00DB3452" w:rsidRPr="00C87B84">
        <w:rPr>
          <w:rFonts w:cs="Times New Roman"/>
        </w:rPr>
        <w:t>,</w:t>
      </w:r>
      <w:r w:rsidR="005F0683" w:rsidRPr="00C87B84">
        <w:rPr>
          <w:rFonts w:cs="Times New Roman"/>
        </w:rPr>
        <w:t xml:space="preserve"> som </w:t>
      </w:r>
      <w:r w:rsidR="0046701F" w:rsidRPr="00C87B84">
        <w:rPr>
          <w:rFonts w:cs="Times New Roman"/>
        </w:rPr>
        <w:t>Firebase i mitt fall</w:t>
      </w:r>
      <w:r w:rsidR="005F0683" w:rsidRPr="00C87B84">
        <w:rPr>
          <w:rFonts w:cs="Times New Roman"/>
        </w:rPr>
        <w:t xml:space="preserve"> kommer </w:t>
      </w:r>
      <w:r w:rsidR="00D70A3B" w:rsidRPr="00C87B84">
        <w:rPr>
          <w:rFonts w:cs="Times New Roman"/>
        </w:rPr>
        <w:t>vara</w:t>
      </w:r>
      <w:r w:rsidR="005F0683" w:rsidRPr="00C87B84">
        <w:rPr>
          <w:rFonts w:cs="Times New Roman"/>
        </w:rPr>
        <w:t xml:space="preserve"> grunda</w:t>
      </w:r>
      <w:r w:rsidR="00D70A3B" w:rsidRPr="00C87B84">
        <w:rPr>
          <w:rFonts w:cs="Times New Roman"/>
        </w:rPr>
        <w:t>t</w:t>
      </w:r>
      <w:r w:rsidR="005F0683" w:rsidRPr="00C87B84">
        <w:rPr>
          <w:rFonts w:cs="Times New Roman"/>
        </w:rPr>
        <w:t xml:space="preserve"> på.</w:t>
      </w:r>
    </w:p>
    <w:p w14:paraId="71693F48" w14:textId="14863D52" w:rsidR="00225AD7" w:rsidRPr="00C87B84" w:rsidRDefault="00225AD7" w:rsidP="00A72DC3">
      <w:pPr>
        <w:spacing w:line="240" w:lineRule="auto"/>
        <w:rPr>
          <w:rFonts w:cs="Times New Roman"/>
        </w:rPr>
      </w:pPr>
      <w:r w:rsidRPr="00C87B84">
        <w:rPr>
          <w:rFonts w:cs="Times New Roman"/>
        </w:rPr>
        <w:t xml:space="preserve">Efter att grunden </w:t>
      </w:r>
      <w:r w:rsidR="009F0B3D" w:rsidRPr="00C87B84">
        <w:rPr>
          <w:rFonts w:cs="Times New Roman"/>
        </w:rPr>
        <w:t>h</w:t>
      </w:r>
      <w:r w:rsidRPr="00C87B84">
        <w:rPr>
          <w:rFonts w:cs="Times New Roman"/>
        </w:rPr>
        <w:t>a</w:t>
      </w:r>
      <w:r w:rsidR="009F0B3D" w:rsidRPr="00C87B84">
        <w:rPr>
          <w:rFonts w:cs="Times New Roman"/>
        </w:rPr>
        <w:t>r</w:t>
      </w:r>
      <w:r w:rsidRPr="00C87B84">
        <w:rPr>
          <w:rFonts w:cs="Times New Roman"/>
        </w:rPr>
        <w:t xml:space="preserve"> </w:t>
      </w:r>
      <w:r w:rsidR="0046701F" w:rsidRPr="00C87B84">
        <w:rPr>
          <w:rFonts w:cs="Times New Roman"/>
        </w:rPr>
        <w:t>etablerats</w:t>
      </w:r>
      <w:r w:rsidRPr="00C87B84">
        <w:rPr>
          <w:rFonts w:cs="Times New Roman"/>
        </w:rPr>
        <w:t xml:space="preserve"> kommer det ske en jämförelse mellan Firebase och det traditionella PHP för att </w:t>
      </w:r>
      <w:r w:rsidR="00A27F89" w:rsidRPr="00C87B84">
        <w:rPr>
          <w:rFonts w:cs="Times New Roman"/>
        </w:rPr>
        <w:t xml:space="preserve">analysera ett flertal frågor som kan ses </w:t>
      </w:r>
      <w:r w:rsidR="00AC0E94" w:rsidRPr="00C87B84">
        <w:rPr>
          <w:rFonts w:cs="Times New Roman"/>
        </w:rPr>
        <w:t>under</w:t>
      </w:r>
      <w:r w:rsidR="00A27F89" w:rsidRPr="00C87B84">
        <w:rPr>
          <w:rFonts w:cs="Times New Roman"/>
        </w:rPr>
        <w:t xml:space="preserve"> rubrik </w:t>
      </w:r>
      <w:r w:rsidR="00A27F89" w:rsidRPr="00C87B84">
        <w:rPr>
          <w:rFonts w:cs="Times New Roman"/>
          <w:b/>
          <w:bCs/>
        </w:rPr>
        <w:t>1.3 Frågeställningar</w:t>
      </w:r>
      <w:r w:rsidR="00A746CC" w:rsidRPr="00C87B84">
        <w:rPr>
          <w:rFonts w:cs="Times New Roman"/>
        </w:rPr>
        <w:t xml:space="preserve">. </w:t>
      </w:r>
      <w:r w:rsidR="00AC0E94" w:rsidRPr="00C87B84">
        <w:rPr>
          <w:rFonts w:cs="Times New Roman"/>
        </w:rPr>
        <w:t>Under och efter analysen av frågeställningarna kom</w:t>
      </w:r>
      <w:r w:rsidR="00CD130B" w:rsidRPr="00C87B84">
        <w:rPr>
          <w:rFonts w:cs="Times New Roman"/>
        </w:rPr>
        <w:t xml:space="preserve">mer det ske en slutsats </w:t>
      </w:r>
      <w:r w:rsidR="00CE60F7" w:rsidRPr="00C87B84">
        <w:rPr>
          <w:rFonts w:cs="Times New Roman"/>
        </w:rPr>
        <w:t>angående</w:t>
      </w:r>
      <w:r w:rsidR="00CD130B" w:rsidRPr="00C87B84">
        <w:rPr>
          <w:rFonts w:cs="Times New Roman"/>
        </w:rPr>
        <w:t xml:space="preserve"> språkens för och nackdelar</w:t>
      </w:r>
      <w:r w:rsidR="00CE60F7" w:rsidRPr="00C87B84">
        <w:rPr>
          <w:rFonts w:cs="Times New Roman"/>
        </w:rPr>
        <w:t xml:space="preserve"> inom olika områden.</w:t>
      </w:r>
    </w:p>
    <w:p w14:paraId="05357358" w14:textId="77777777" w:rsidR="00D948E4" w:rsidRPr="00C87B84" w:rsidRDefault="00D948E4" w:rsidP="00A72DC3">
      <w:pPr>
        <w:spacing w:line="240" w:lineRule="auto"/>
        <w:rPr>
          <w:rFonts w:cs="Times New Roman"/>
        </w:rPr>
      </w:pPr>
    </w:p>
    <w:p w14:paraId="6E969EE7" w14:textId="61C4064C" w:rsidR="007C440D" w:rsidRPr="00EC3D75" w:rsidRDefault="00D948E4" w:rsidP="00B551B1">
      <w:pPr>
        <w:pStyle w:val="Heading2"/>
        <w:rPr>
          <w:rFonts w:cs="Arial"/>
        </w:rPr>
      </w:pPr>
      <w:bookmarkStart w:id="24" w:name="_Toc3711115"/>
      <w:bookmarkStart w:id="25" w:name="_Toc104628298"/>
      <w:bookmarkStart w:id="26" w:name="_Toc68621607"/>
      <w:bookmarkStart w:id="27" w:name="_Toc69234955"/>
      <w:bookmarkStart w:id="28" w:name="_Toc69227471"/>
      <w:r w:rsidRPr="00EC3D75">
        <w:rPr>
          <w:rFonts w:cs="Arial"/>
        </w:rPr>
        <w:t>FRÅGESTÄLLNINGAR</w:t>
      </w:r>
      <w:bookmarkEnd w:id="24"/>
      <w:bookmarkEnd w:id="25"/>
      <w:bookmarkEnd w:id="26"/>
      <w:bookmarkEnd w:id="27"/>
      <w:bookmarkEnd w:id="28"/>
      <w:r w:rsidRPr="00EC3D75">
        <w:rPr>
          <w:rFonts w:cs="Arial"/>
        </w:rPr>
        <w:t xml:space="preserve"> </w:t>
      </w:r>
    </w:p>
    <w:p w14:paraId="38327E2E" w14:textId="330DAA54" w:rsidR="00327D29" w:rsidRPr="00C87B84" w:rsidRDefault="00327D29" w:rsidP="00A72DC3">
      <w:pPr>
        <w:spacing w:line="240" w:lineRule="auto"/>
        <w:rPr>
          <w:rFonts w:cs="Times New Roman"/>
        </w:rPr>
      </w:pPr>
      <w:r w:rsidRPr="00C87B84">
        <w:rPr>
          <w:rFonts w:cs="Times New Roman"/>
        </w:rPr>
        <w:t xml:space="preserve">• </w:t>
      </w:r>
      <w:r w:rsidR="00C57B0D" w:rsidRPr="00C87B84">
        <w:rPr>
          <w:rFonts w:cs="Times New Roman"/>
        </w:rPr>
        <w:t>För och nackdelar med att använda Firebase i stället för PHP.</w:t>
      </w:r>
    </w:p>
    <w:p w14:paraId="43CAF889" w14:textId="08490FD0" w:rsidR="00C57B0D" w:rsidRPr="00C87B84" w:rsidRDefault="00C57B0D" w:rsidP="00A72DC3">
      <w:pPr>
        <w:spacing w:line="240" w:lineRule="auto"/>
        <w:rPr>
          <w:rFonts w:cs="Times New Roman"/>
        </w:rPr>
      </w:pPr>
      <w:r w:rsidRPr="00C87B84">
        <w:rPr>
          <w:rFonts w:cs="Times New Roman"/>
        </w:rPr>
        <w:t>• Är det värt att lära sig Firebase.</w:t>
      </w:r>
    </w:p>
    <w:p w14:paraId="75F04FDD" w14:textId="0D911C0D" w:rsidR="000B5949" w:rsidRPr="00C87B84" w:rsidRDefault="000B5949" w:rsidP="00A72DC3">
      <w:pPr>
        <w:spacing w:line="240" w:lineRule="auto"/>
        <w:rPr>
          <w:rFonts w:cs="Times New Roman"/>
        </w:rPr>
      </w:pPr>
      <w:r w:rsidRPr="00C87B84">
        <w:rPr>
          <w:rFonts w:cs="Times New Roman"/>
        </w:rPr>
        <w:t>• Olika situationer där en</w:t>
      </w:r>
      <w:r w:rsidR="00A56246" w:rsidRPr="00C87B84">
        <w:rPr>
          <w:rFonts w:cs="Times New Roman"/>
        </w:rPr>
        <w:t xml:space="preserve">a eller andra språket är </w:t>
      </w:r>
      <w:r w:rsidR="00E20C2F" w:rsidRPr="00C87B84">
        <w:rPr>
          <w:rFonts w:cs="Times New Roman"/>
        </w:rPr>
        <w:t>fördelaktig</w:t>
      </w:r>
      <w:r w:rsidR="00A56246" w:rsidRPr="00C87B84">
        <w:rPr>
          <w:rFonts w:cs="Times New Roman"/>
        </w:rPr>
        <w:t>.</w:t>
      </w:r>
    </w:p>
    <w:p w14:paraId="75A7329F" w14:textId="6645F26D" w:rsidR="00C57B0D" w:rsidRPr="00C87B84" w:rsidRDefault="00C57B0D" w:rsidP="00A72DC3">
      <w:pPr>
        <w:spacing w:line="240" w:lineRule="auto"/>
        <w:rPr>
          <w:rFonts w:cs="Times New Roman"/>
        </w:rPr>
      </w:pPr>
      <w:r w:rsidRPr="00C87B84">
        <w:rPr>
          <w:rFonts w:cs="Times New Roman"/>
        </w:rPr>
        <w:t xml:space="preserve">• </w:t>
      </w:r>
      <w:r w:rsidR="00AE3AF1" w:rsidRPr="00C87B84">
        <w:rPr>
          <w:rFonts w:cs="Times New Roman"/>
        </w:rPr>
        <w:t xml:space="preserve">I framtida bruk, vilket </w:t>
      </w:r>
      <w:r w:rsidR="0009630E" w:rsidRPr="00C87B84">
        <w:rPr>
          <w:rFonts w:cs="Times New Roman"/>
        </w:rPr>
        <w:t xml:space="preserve">språk </w:t>
      </w:r>
      <w:r w:rsidR="00AE3AF1" w:rsidRPr="00C87B84">
        <w:rPr>
          <w:rFonts w:cs="Times New Roman"/>
        </w:rPr>
        <w:t xml:space="preserve">kommer jag helst att använda. </w:t>
      </w:r>
    </w:p>
    <w:p w14:paraId="235AFD01" w14:textId="77777777" w:rsidR="00510BEB" w:rsidRPr="00C87B84" w:rsidRDefault="00510BEB" w:rsidP="00A72DC3">
      <w:pPr>
        <w:spacing w:line="240" w:lineRule="auto"/>
        <w:rPr>
          <w:rFonts w:cs="Times New Roman"/>
        </w:rPr>
      </w:pPr>
    </w:p>
    <w:p w14:paraId="74A8D737" w14:textId="395D20A1" w:rsidR="00510BEB" w:rsidRPr="00EC3D75" w:rsidRDefault="00F72B39" w:rsidP="00B551B1">
      <w:pPr>
        <w:pStyle w:val="Heading2"/>
        <w:rPr>
          <w:rFonts w:cs="Arial"/>
        </w:rPr>
      </w:pPr>
      <w:bookmarkStart w:id="29" w:name="_Toc69234956"/>
      <w:bookmarkStart w:id="30" w:name="_Toc69227472"/>
      <w:r w:rsidRPr="00EC3D75">
        <w:rPr>
          <w:rFonts w:cs="Arial"/>
        </w:rPr>
        <w:t>AVGRÄNSNINGAR</w:t>
      </w:r>
      <w:bookmarkEnd w:id="29"/>
      <w:bookmarkEnd w:id="30"/>
    </w:p>
    <w:p w14:paraId="19FD1F80" w14:textId="77777777" w:rsidR="001D4778" w:rsidRPr="00C87B84" w:rsidRDefault="000500B4" w:rsidP="00A72DC3">
      <w:pPr>
        <w:spacing w:line="240" w:lineRule="auto"/>
        <w:rPr>
          <w:rFonts w:cs="Times New Roman"/>
        </w:rPr>
      </w:pPr>
      <w:r w:rsidRPr="00C87B84">
        <w:rPr>
          <w:rFonts w:cs="Times New Roman"/>
        </w:rPr>
        <w:t>Det kommer ske en analys mellan Firebase och PHP, men</w:t>
      </w:r>
      <w:r w:rsidR="001D4778" w:rsidRPr="00C87B84">
        <w:rPr>
          <w:rFonts w:cs="Times New Roman"/>
        </w:rPr>
        <w:t xml:space="preserve"> Firebase är huvudsyftet med rapporten och kommer därav ha mest fokus och förklaringar.</w:t>
      </w:r>
    </w:p>
    <w:p w14:paraId="0C55609B" w14:textId="2C70BCB5" w:rsidR="006E5C4B" w:rsidRPr="00C87B84" w:rsidRDefault="001D4778" w:rsidP="00A72DC3">
      <w:pPr>
        <w:spacing w:line="240" w:lineRule="auto"/>
        <w:rPr>
          <w:rFonts w:cs="Times New Roman"/>
        </w:rPr>
      </w:pPr>
      <w:r w:rsidRPr="00C87B84">
        <w:rPr>
          <w:rFonts w:cs="Times New Roman"/>
        </w:rPr>
        <w:lastRenderedPageBreak/>
        <w:t>Även om det sker genomgåendes förklaring för olika funktioner så är denna rapport ingen guide för att börja med vare sig PHP eller Firebase.</w:t>
      </w:r>
      <w:r w:rsidR="006E5C4B" w:rsidRPr="00C87B84">
        <w:rPr>
          <w:rFonts w:cs="Times New Roman"/>
        </w:rPr>
        <w:br w:type="page"/>
      </w:r>
    </w:p>
    <w:p w14:paraId="4267C518" w14:textId="77777777" w:rsidR="00D948E4" w:rsidRPr="00EC3D75" w:rsidRDefault="00D948E4" w:rsidP="0091502D">
      <w:pPr>
        <w:pStyle w:val="Heading1"/>
        <w:rPr>
          <w:rFonts w:cs="Arial"/>
        </w:rPr>
      </w:pPr>
      <w:bookmarkStart w:id="31" w:name="_Toc3711116"/>
      <w:bookmarkStart w:id="32" w:name="_Toc104628299"/>
      <w:bookmarkStart w:id="33" w:name="_Toc68621610"/>
      <w:bookmarkStart w:id="34" w:name="_Toc69234957"/>
      <w:bookmarkStart w:id="35" w:name="_Toc69227473"/>
      <w:r w:rsidRPr="00EC3D75">
        <w:rPr>
          <w:rFonts w:cs="Arial"/>
        </w:rPr>
        <w:lastRenderedPageBreak/>
        <w:t>METOD</w:t>
      </w:r>
      <w:bookmarkEnd w:id="31"/>
      <w:bookmarkEnd w:id="32"/>
      <w:bookmarkEnd w:id="33"/>
      <w:bookmarkEnd w:id="34"/>
      <w:bookmarkEnd w:id="35"/>
      <w:r w:rsidRPr="00EC3D75">
        <w:rPr>
          <w:rFonts w:cs="Arial"/>
        </w:rPr>
        <w:t xml:space="preserve"> </w:t>
      </w:r>
    </w:p>
    <w:p w14:paraId="53596AF8" w14:textId="2A312FA5" w:rsidR="006F058E" w:rsidRPr="00EC3D75" w:rsidRDefault="00AF336F" w:rsidP="00C77383">
      <w:pPr>
        <w:pStyle w:val="Heading2"/>
        <w:rPr>
          <w:rFonts w:cs="Arial"/>
        </w:rPr>
      </w:pPr>
      <w:bookmarkStart w:id="36" w:name="_Toc69234958"/>
      <w:bookmarkStart w:id="37" w:name="_Toc69227474"/>
      <w:r w:rsidRPr="00EC3D75">
        <w:rPr>
          <w:rFonts w:cs="Arial"/>
        </w:rPr>
        <w:t>VAL AV ARBETE</w:t>
      </w:r>
      <w:bookmarkEnd w:id="36"/>
      <w:bookmarkEnd w:id="37"/>
    </w:p>
    <w:p w14:paraId="75D07623" w14:textId="7B6F21A3" w:rsidR="006F058E" w:rsidRPr="00C87B84" w:rsidRDefault="003D1B9C" w:rsidP="00A72DC3">
      <w:pPr>
        <w:spacing w:line="240" w:lineRule="auto"/>
        <w:rPr>
          <w:rFonts w:cs="Times New Roman"/>
        </w:rPr>
      </w:pPr>
      <w:r w:rsidRPr="00C87B84">
        <w:rPr>
          <w:rFonts w:cs="Times New Roman"/>
        </w:rPr>
        <w:t xml:space="preserve">I början av höstterminen vad jag </w:t>
      </w:r>
      <w:r w:rsidR="001D4778" w:rsidRPr="00C87B84">
        <w:rPr>
          <w:rFonts w:cs="Times New Roman"/>
        </w:rPr>
        <w:t>osäker</w:t>
      </w:r>
      <w:r w:rsidR="00A719EF" w:rsidRPr="00C87B84">
        <w:rPr>
          <w:rFonts w:cs="Times New Roman"/>
        </w:rPr>
        <w:t xml:space="preserve"> på</w:t>
      </w:r>
      <w:r w:rsidRPr="00C87B84">
        <w:rPr>
          <w:rFonts w:cs="Times New Roman"/>
        </w:rPr>
        <w:t xml:space="preserve"> </w:t>
      </w:r>
      <w:r w:rsidR="006A48A3" w:rsidRPr="00C87B84">
        <w:rPr>
          <w:rFonts w:cs="Times New Roman"/>
        </w:rPr>
        <w:t>val av gymnasiearbete. Jag var osäker på vad jag ville göra</w:t>
      </w:r>
      <w:r w:rsidR="004F6F7C" w:rsidRPr="00C87B84">
        <w:rPr>
          <w:rFonts w:cs="Times New Roman"/>
        </w:rPr>
        <w:t xml:space="preserve"> och exakt vad som krävdes. Men efter </w:t>
      </w:r>
      <w:r w:rsidR="00A719EF" w:rsidRPr="00C87B84">
        <w:rPr>
          <w:rFonts w:cs="Times New Roman"/>
        </w:rPr>
        <w:t>en del</w:t>
      </w:r>
      <w:r w:rsidR="004F6F7C" w:rsidRPr="00C87B84">
        <w:rPr>
          <w:rFonts w:cs="Times New Roman"/>
        </w:rPr>
        <w:t xml:space="preserve"> diskuterande och många tankegångar fick jag </w:t>
      </w:r>
      <w:r w:rsidR="00A9060F" w:rsidRPr="00C87B84">
        <w:rPr>
          <w:rFonts w:cs="Times New Roman"/>
        </w:rPr>
        <w:t>rekommendationen</w:t>
      </w:r>
      <w:r w:rsidR="004F6F7C" w:rsidRPr="00C87B84">
        <w:rPr>
          <w:rFonts w:cs="Times New Roman"/>
        </w:rPr>
        <w:t xml:space="preserve"> a</w:t>
      </w:r>
      <w:r w:rsidR="00A9060F" w:rsidRPr="00C87B84">
        <w:rPr>
          <w:rFonts w:cs="Times New Roman"/>
        </w:rPr>
        <w:t xml:space="preserve">tt arbeta med Firebase. I början av detta projekt hade jag endast minimal förståelse för </w:t>
      </w:r>
      <w:r w:rsidR="00BB388A" w:rsidRPr="00C87B84">
        <w:rPr>
          <w:rFonts w:cs="Times New Roman"/>
        </w:rPr>
        <w:t>hur serverprogrammering fungerade och</w:t>
      </w:r>
      <w:r w:rsidR="004B297A" w:rsidRPr="00C87B84">
        <w:rPr>
          <w:rFonts w:cs="Times New Roman"/>
        </w:rPr>
        <w:t xml:space="preserve"> då</w:t>
      </w:r>
      <w:r w:rsidR="00BB388A" w:rsidRPr="00C87B84">
        <w:rPr>
          <w:rFonts w:cs="Times New Roman"/>
        </w:rPr>
        <w:t xml:space="preserve"> fick </w:t>
      </w:r>
      <w:r w:rsidR="004B297A" w:rsidRPr="00C87B84">
        <w:rPr>
          <w:rFonts w:cs="Times New Roman"/>
        </w:rPr>
        <w:t xml:space="preserve">jag </w:t>
      </w:r>
      <w:r w:rsidR="00BB388A" w:rsidRPr="00C87B84">
        <w:rPr>
          <w:rFonts w:cs="Times New Roman"/>
        </w:rPr>
        <w:t xml:space="preserve">en förklaring för vad Firebase var som lät intressant. </w:t>
      </w:r>
    </w:p>
    <w:p w14:paraId="28C46809" w14:textId="7BC6D672" w:rsidR="00FE57B4" w:rsidRPr="00EC3D75" w:rsidRDefault="00AF336F" w:rsidP="00C77383">
      <w:pPr>
        <w:pStyle w:val="Heading2"/>
        <w:rPr>
          <w:rFonts w:cs="Arial"/>
        </w:rPr>
      </w:pPr>
      <w:bookmarkStart w:id="38" w:name="_Toc69234959"/>
      <w:bookmarkStart w:id="39" w:name="_Toc69227475"/>
      <w:r w:rsidRPr="00EC3D75">
        <w:rPr>
          <w:rFonts w:cs="Arial"/>
        </w:rPr>
        <w:t>INLÄRNING AV FIREBASE</w:t>
      </w:r>
      <w:r w:rsidR="00176BB0" w:rsidRPr="00EC3D75">
        <w:rPr>
          <w:rFonts w:cs="Arial"/>
        </w:rPr>
        <w:t xml:space="preserve"> &amp; PHP</w:t>
      </w:r>
      <w:bookmarkEnd w:id="38"/>
      <w:bookmarkEnd w:id="39"/>
    </w:p>
    <w:p w14:paraId="64CA039E" w14:textId="39AC040E" w:rsidR="007A2435" w:rsidRPr="00EC3D75" w:rsidRDefault="00B5501F" w:rsidP="00B5501F">
      <w:pPr>
        <w:pStyle w:val="Heading3"/>
        <w:rPr>
          <w:rFonts w:cs="Arial"/>
        </w:rPr>
      </w:pPr>
      <w:bookmarkStart w:id="40" w:name="_Toc69234960"/>
      <w:bookmarkStart w:id="41" w:name="_Toc69227476"/>
      <w:r w:rsidRPr="00EC3D75">
        <w:rPr>
          <w:rFonts w:cs="Arial"/>
        </w:rPr>
        <w:t>Vad behöver man lära sig?</w:t>
      </w:r>
      <w:bookmarkEnd w:id="40"/>
      <w:bookmarkEnd w:id="41"/>
    </w:p>
    <w:p w14:paraId="17245B3D" w14:textId="4BB3D15F" w:rsidR="00204B69" w:rsidRPr="00C87B84" w:rsidRDefault="00204B69" w:rsidP="00A72DC3">
      <w:pPr>
        <w:spacing w:line="240" w:lineRule="auto"/>
        <w:rPr>
          <w:rFonts w:cs="Times New Roman"/>
        </w:rPr>
      </w:pPr>
      <w:r w:rsidRPr="00C87B84">
        <w:rPr>
          <w:rFonts w:cs="Times New Roman"/>
        </w:rPr>
        <w:t>För att göra en analys mellan Firebase och PHP behövde jag lära med ett par olika saker.</w:t>
      </w:r>
    </w:p>
    <w:p w14:paraId="4C74187B" w14:textId="5FAAD679" w:rsidR="00204B69" w:rsidRPr="00C87B84" w:rsidRDefault="00204B69" w:rsidP="00A72DC3">
      <w:pPr>
        <w:spacing w:line="240" w:lineRule="auto"/>
        <w:rPr>
          <w:rFonts w:cs="Times New Roman"/>
        </w:rPr>
      </w:pPr>
      <w:r w:rsidRPr="00C87B84">
        <w:rPr>
          <w:rFonts w:cs="Times New Roman"/>
        </w:rPr>
        <w:t xml:space="preserve">Dels </w:t>
      </w:r>
      <w:r w:rsidR="003E6981" w:rsidRPr="00C87B84">
        <w:rPr>
          <w:rFonts w:cs="Times New Roman"/>
        </w:rPr>
        <w:t xml:space="preserve">behövde </w:t>
      </w:r>
      <w:r w:rsidRPr="00C87B84">
        <w:rPr>
          <w:rFonts w:cs="Times New Roman"/>
        </w:rPr>
        <w:t>jag lära mig hur Firebase fungera</w:t>
      </w:r>
      <w:r w:rsidR="003E6981" w:rsidRPr="00C87B84">
        <w:rPr>
          <w:rFonts w:cs="Times New Roman"/>
        </w:rPr>
        <w:t xml:space="preserve">r, eftersom det är vad projektet handlar om. Jag behövde lära mig JavaScript, språket som jag har använt för att koda </w:t>
      </w:r>
      <w:r w:rsidR="001F0E96" w:rsidRPr="00C87B84">
        <w:rPr>
          <w:rFonts w:cs="Times New Roman"/>
        </w:rPr>
        <w:t xml:space="preserve">med </w:t>
      </w:r>
      <w:r w:rsidR="003E6981" w:rsidRPr="00C87B84">
        <w:rPr>
          <w:rFonts w:cs="Times New Roman"/>
        </w:rPr>
        <w:t>Firebase</w:t>
      </w:r>
      <w:r w:rsidR="001F0E96" w:rsidRPr="00C87B84">
        <w:rPr>
          <w:rFonts w:cs="Times New Roman"/>
        </w:rPr>
        <w:t xml:space="preserve">. Sist behövde jag lära mig </w:t>
      </w:r>
      <w:r w:rsidR="00EC5EC1" w:rsidRPr="00C87B84">
        <w:rPr>
          <w:rFonts w:cs="Times New Roman"/>
        </w:rPr>
        <w:t>PHP, eftersom det är vad projektet kommer att jämföras emot.</w:t>
      </w:r>
    </w:p>
    <w:p w14:paraId="1116E4DB" w14:textId="2C67F206" w:rsidR="00B5501F" w:rsidRPr="00EC3D75" w:rsidRDefault="00B5501F" w:rsidP="00204B69">
      <w:pPr>
        <w:pStyle w:val="Heading3"/>
        <w:rPr>
          <w:rFonts w:cs="Arial"/>
        </w:rPr>
      </w:pPr>
      <w:bookmarkStart w:id="42" w:name="_Toc69234961"/>
      <w:bookmarkStart w:id="43" w:name="_Toc69227477"/>
      <w:r w:rsidRPr="00EC3D75">
        <w:rPr>
          <w:rFonts w:cs="Arial"/>
        </w:rPr>
        <w:t>Hur lär</w:t>
      </w:r>
      <w:r w:rsidR="00204B69" w:rsidRPr="00EC3D75">
        <w:rPr>
          <w:rFonts w:cs="Arial"/>
        </w:rPr>
        <w:t>de jag mig?</w:t>
      </w:r>
      <w:bookmarkEnd w:id="42"/>
      <w:bookmarkEnd w:id="43"/>
    </w:p>
    <w:p w14:paraId="2ABC8EBF" w14:textId="3A959CDA" w:rsidR="007E3796" w:rsidRPr="00C87B84" w:rsidRDefault="007E3796" w:rsidP="00A72DC3">
      <w:pPr>
        <w:spacing w:line="240" w:lineRule="auto"/>
        <w:rPr>
          <w:rFonts w:cs="Times New Roman"/>
        </w:rPr>
      </w:pPr>
      <w:r w:rsidRPr="00C87B84">
        <w:rPr>
          <w:rFonts w:cs="Times New Roman"/>
        </w:rPr>
        <w:t xml:space="preserve">Det finns ett flertal källor man kan använda för att lära sig </w:t>
      </w:r>
      <w:r w:rsidR="008836AB" w:rsidRPr="00C87B84">
        <w:rPr>
          <w:rFonts w:cs="Times New Roman"/>
        </w:rPr>
        <w:t xml:space="preserve">ovanstående punkter. </w:t>
      </w:r>
    </w:p>
    <w:p w14:paraId="18AF26B2" w14:textId="1725802A" w:rsidR="008836AB" w:rsidRPr="00C87B84" w:rsidRDefault="008836AB" w:rsidP="00A72DC3">
      <w:pPr>
        <w:spacing w:line="240" w:lineRule="auto"/>
        <w:rPr>
          <w:rFonts w:cs="Times New Roman"/>
        </w:rPr>
      </w:pPr>
      <w:r w:rsidRPr="00C87B84">
        <w:rPr>
          <w:rFonts w:cs="Times New Roman"/>
        </w:rPr>
        <w:t xml:space="preserve">Tas listan i omvänd ordning, </w:t>
      </w:r>
      <w:r w:rsidR="003946C7" w:rsidRPr="00C87B84">
        <w:rPr>
          <w:rFonts w:cs="Times New Roman"/>
        </w:rPr>
        <w:t xml:space="preserve">så använde jag mig utav tre sätt för att lära mig PHP. Min huvudsakliga inlärningskälla är </w:t>
      </w:r>
      <w:r w:rsidR="004D1FA4" w:rsidRPr="00C87B84">
        <w:rPr>
          <w:rFonts w:cs="Times New Roman"/>
        </w:rPr>
        <w:t>våra lektioner inom webbserverprogrammering</w:t>
      </w:r>
      <w:r w:rsidR="00F43321" w:rsidRPr="00C87B84">
        <w:rPr>
          <w:rFonts w:cs="Times New Roman"/>
        </w:rPr>
        <w:t>,</w:t>
      </w:r>
      <w:r w:rsidR="00176BB0" w:rsidRPr="00C87B84">
        <w:rPr>
          <w:rFonts w:cs="Times New Roman"/>
        </w:rPr>
        <w:t xml:space="preserve"> vilket hölls av min </w:t>
      </w:r>
      <w:r w:rsidR="00385BD1" w:rsidRPr="00C87B84">
        <w:rPr>
          <w:rFonts w:cs="Times New Roman"/>
        </w:rPr>
        <w:t>gymnasieprojektshandledare Fredrik Persson.</w:t>
      </w:r>
      <w:r w:rsidR="00F43321" w:rsidRPr="00C87B84">
        <w:rPr>
          <w:rFonts w:cs="Times New Roman"/>
        </w:rPr>
        <w:t xml:space="preserve"> De övriga sätten där jag lärt mig PHP är delvis Youtube som har många</w:t>
      </w:r>
      <w:r w:rsidR="00B73A2E" w:rsidRPr="00C87B84">
        <w:rPr>
          <w:rFonts w:cs="Times New Roman"/>
        </w:rPr>
        <w:t xml:space="preserve"> genomgångar man kan följa, och </w:t>
      </w:r>
      <w:r w:rsidR="005A2833" w:rsidRPr="00C87B84">
        <w:rPr>
          <w:rFonts w:cs="Times New Roman"/>
        </w:rPr>
        <w:t xml:space="preserve">delvis </w:t>
      </w:r>
      <w:r w:rsidR="00B73A2E" w:rsidRPr="00C87B84">
        <w:rPr>
          <w:rFonts w:cs="Times New Roman"/>
        </w:rPr>
        <w:t xml:space="preserve">hemsidan </w:t>
      </w:r>
      <w:proofErr w:type="spellStart"/>
      <w:r w:rsidR="00B70AB4" w:rsidRPr="00C87B84">
        <w:rPr>
          <w:rFonts w:cs="Times New Roman"/>
        </w:rPr>
        <w:t>StackOverflow</w:t>
      </w:r>
      <w:proofErr w:type="spellEnd"/>
      <w:r w:rsidR="00B70AB4" w:rsidRPr="00C87B84">
        <w:rPr>
          <w:rFonts w:cs="Times New Roman"/>
        </w:rPr>
        <w:t xml:space="preserve"> </w:t>
      </w:r>
      <w:r w:rsidR="005A2833" w:rsidRPr="00C87B84">
        <w:rPr>
          <w:rFonts w:cs="Times New Roman"/>
        </w:rPr>
        <w:t xml:space="preserve">som är </w:t>
      </w:r>
      <w:r w:rsidR="00B73A2E" w:rsidRPr="00C87B84">
        <w:rPr>
          <w:rFonts w:cs="Times New Roman"/>
        </w:rPr>
        <w:t>till oerhörd hjälp inom alla typer av program</w:t>
      </w:r>
      <w:r w:rsidR="00B70AB4" w:rsidRPr="00C87B84">
        <w:rPr>
          <w:rFonts w:cs="Times New Roman"/>
        </w:rPr>
        <w:t>m</w:t>
      </w:r>
      <w:r w:rsidR="00B73A2E" w:rsidRPr="00C87B84">
        <w:rPr>
          <w:rFonts w:cs="Times New Roman"/>
        </w:rPr>
        <w:t>ering.</w:t>
      </w:r>
      <w:r w:rsidR="00F43321" w:rsidRPr="00C87B84">
        <w:rPr>
          <w:rFonts w:cs="Times New Roman"/>
        </w:rPr>
        <w:t xml:space="preserve"> </w:t>
      </w:r>
    </w:p>
    <w:p w14:paraId="25E734F9" w14:textId="2371EEC1" w:rsidR="00B70AB4" w:rsidRPr="00C87B84" w:rsidRDefault="00B70AB4" w:rsidP="00A72DC3">
      <w:pPr>
        <w:spacing w:line="240" w:lineRule="auto"/>
        <w:rPr>
          <w:rFonts w:cs="Times New Roman"/>
        </w:rPr>
      </w:pPr>
      <w:r w:rsidRPr="00C87B84">
        <w:rPr>
          <w:rFonts w:cs="Times New Roman"/>
        </w:rPr>
        <w:t xml:space="preserve">JavaScript </w:t>
      </w:r>
      <w:r w:rsidR="007C684F" w:rsidRPr="00C87B84">
        <w:rPr>
          <w:rFonts w:cs="Times New Roman"/>
        </w:rPr>
        <w:t>som mitt Firebase är grundat på, lärde jag mig dels av min handledare Fredrik Persson</w:t>
      </w:r>
      <w:r w:rsidR="005F7933" w:rsidRPr="00C87B84">
        <w:rPr>
          <w:rFonts w:cs="Times New Roman"/>
        </w:rPr>
        <w:t xml:space="preserve"> i samband med Firebase</w:t>
      </w:r>
      <w:r w:rsidR="007C684F" w:rsidRPr="00C87B84">
        <w:rPr>
          <w:rFonts w:cs="Times New Roman"/>
        </w:rPr>
        <w:t xml:space="preserve">. Men jag har lärt mig mycket </w:t>
      </w:r>
      <w:r w:rsidR="00BF6859" w:rsidRPr="00C87B84">
        <w:rPr>
          <w:rFonts w:cs="Times New Roman"/>
        </w:rPr>
        <w:t xml:space="preserve">JavaScript från Youtube-kurser, </w:t>
      </w:r>
      <w:proofErr w:type="spellStart"/>
      <w:r w:rsidR="00BF6859" w:rsidRPr="00C87B84">
        <w:rPr>
          <w:rFonts w:cs="Times New Roman"/>
        </w:rPr>
        <w:t>StackOverFlow</w:t>
      </w:r>
      <w:proofErr w:type="spellEnd"/>
      <w:r w:rsidR="00BF6859" w:rsidRPr="00C87B84">
        <w:rPr>
          <w:rFonts w:cs="Times New Roman"/>
        </w:rPr>
        <w:t xml:space="preserve"> men också min far som är väldigt kunnig inom just JavaScript.</w:t>
      </w:r>
    </w:p>
    <w:p w14:paraId="19528C1A" w14:textId="1F15AAEB" w:rsidR="00C03A9E" w:rsidRPr="00C87B84" w:rsidRDefault="00C03A9E" w:rsidP="00A72DC3">
      <w:pPr>
        <w:spacing w:line="240" w:lineRule="auto"/>
        <w:rPr>
          <w:rFonts w:cs="Times New Roman"/>
        </w:rPr>
      </w:pPr>
      <w:r w:rsidRPr="00C87B84">
        <w:rPr>
          <w:rFonts w:cs="Times New Roman"/>
        </w:rPr>
        <w:t xml:space="preserve">Sist men inte minst har jag lärt mig Firebase inför detta projekt. </w:t>
      </w:r>
      <w:r w:rsidR="00227CE1" w:rsidRPr="00C87B84">
        <w:rPr>
          <w:rFonts w:cs="Times New Roman"/>
        </w:rPr>
        <w:t xml:space="preserve">För att komma </w:t>
      </w:r>
      <w:proofErr w:type="gramStart"/>
      <w:r w:rsidR="005F7933" w:rsidRPr="00C87B84">
        <w:rPr>
          <w:rFonts w:cs="Times New Roman"/>
        </w:rPr>
        <w:t>igång</w:t>
      </w:r>
      <w:proofErr w:type="gramEnd"/>
      <w:r w:rsidR="00227CE1" w:rsidRPr="00C87B84">
        <w:rPr>
          <w:rFonts w:cs="Times New Roman"/>
        </w:rPr>
        <w:t xml:space="preserve"> fick jag privatlektioner </w:t>
      </w:r>
      <w:r w:rsidR="005F7933" w:rsidRPr="00C87B84">
        <w:rPr>
          <w:rFonts w:cs="Times New Roman"/>
        </w:rPr>
        <w:t xml:space="preserve">av </w:t>
      </w:r>
      <w:r w:rsidR="00227CE1" w:rsidRPr="00C87B84">
        <w:rPr>
          <w:rFonts w:cs="Times New Roman"/>
        </w:rPr>
        <w:t>min handl</w:t>
      </w:r>
      <w:r w:rsidR="005F7933" w:rsidRPr="00C87B84">
        <w:rPr>
          <w:rFonts w:cs="Times New Roman"/>
        </w:rPr>
        <w:t xml:space="preserve">edare F. Persson,  </w:t>
      </w:r>
      <w:r w:rsidR="00810CC0" w:rsidRPr="00C87B84">
        <w:rPr>
          <w:rFonts w:cs="Times New Roman"/>
        </w:rPr>
        <w:t xml:space="preserve">det gav mig grunderna för att påbörja en hemsida baserad på Firebase. Sedan precis som ovanstående punkter så har Youtube varit till stor hjälp i samband med </w:t>
      </w:r>
      <w:proofErr w:type="spellStart"/>
      <w:r w:rsidR="00810CC0" w:rsidRPr="00C87B84">
        <w:rPr>
          <w:rFonts w:cs="Times New Roman"/>
        </w:rPr>
        <w:t>StackOverFlow</w:t>
      </w:r>
      <w:proofErr w:type="spellEnd"/>
      <w:r w:rsidR="00807723" w:rsidRPr="00C87B84">
        <w:rPr>
          <w:rFonts w:cs="Times New Roman"/>
        </w:rPr>
        <w:t>.</w:t>
      </w:r>
      <w:r w:rsidR="002F64CF" w:rsidRPr="00C87B84">
        <w:rPr>
          <w:rFonts w:cs="Times New Roman"/>
        </w:rPr>
        <w:t xml:space="preserve"> Utöver de så har Firebase.google.com, Firebase </w:t>
      </w:r>
      <w:r w:rsidR="005B3955" w:rsidRPr="00C87B84">
        <w:rPr>
          <w:rFonts w:cs="Times New Roman"/>
        </w:rPr>
        <w:t xml:space="preserve">egna </w:t>
      </w:r>
      <w:r w:rsidR="002F64CF" w:rsidRPr="00C87B84">
        <w:rPr>
          <w:rFonts w:cs="Times New Roman"/>
        </w:rPr>
        <w:t xml:space="preserve">hemsida </w:t>
      </w:r>
      <w:r w:rsidR="005B3955" w:rsidRPr="00C87B84">
        <w:rPr>
          <w:rFonts w:cs="Times New Roman"/>
        </w:rPr>
        <w:t xml:space="preserve">används dels för att starta </w:t>
      </w:r>
      <w:r w:rsidR="00890437" w:rsidRPr="00C87B84">
        <w:rPr>
          <w:rFonts w:cs="Times New Roman"/>
        </w:rPr>
        <w:t>projektet,</w:t>
      </w:r>
      <w:r w:rsidR="00B67023" w:rsidRPr="00C87B84">
        <w:rPr>
          <w:rFonts w:cs="Times New Roman"/>
        </w:rPr>
        <w:t xml:space="preserve"> men dels för att använda projektet i sig, för att inte nämna alla funktionsgenomgångar som Firebase har.</w:t>
      </w:r>
    </w:p>
    <w:p w14:paraId="64D356F1" w14:textId="77777777" w:rsidR="00204B69" w:rsidRPr="00C87B84" w:rsidRDefault="00204B69" w:rsidP="00A72DC3">
      <w:pPr>
        <w:spacing w:line="240" w:lineRule="auto"/>
        <w:rPr>
          <w:rFonts w:cs="Times New Roman"/>
        </w:rPr>
      </w:pPr>
    </w:p>
    <w:p w14:paraId="3356E7D9" w14:textId="72BFE576" w:rsidR="000E77A3" w:rsidRPr="00EC3D75" w:rsidRDefault="00AF336F" w:rsidP="007A2435">
      <w:pPr>
        <w:pStyle w:val="Heading2"/>
        <w:rPr>
          <w:rFonts w:cs="Arial"/>
        </w:rPr>
      </w:pPr>
      <w:bookmarkStart w:id="44" w:name="_Toc69234962"/>
      <w:bookmarkStart w:id="45" w:name="_Toc69227478"/>
      <w:r w:rsidRPr="00EC3D75">
        <w:rPr>
          <w:rFonts w:cs="Arial"/>
        </w:rPr>
        <w:t>WEBBSIDA</w:t>
      </w:r>
      <w:r w:rsidR="00807723" w:rsidRPr="00EC3D75">
        <w:rPr>
          <w:rFonts w:cs="Arial"/>
        </w:rPr>
        <w:t xml:space="preserve"> &amp; ANALYS</w:t>
      </w:r>
      <w:bookmarkEnd w:id="44"/>
      <w:bookmarkEnd w:id="45"/>
    </w:p>
    <w:p w14:paraId="5E199E97" w14:textId="24D7376D" w:rsidR="00807723" w:rsidRPr="00C87B84" w:rsidRDefault="00807723" w:rsidP="00A72DC3">
      <w:pPr>
        <w:spacing w:line="240" w:lineRule="auto"/>
        <w:rPr>
          <w:rFonts w:cs="Times New Roman"/>
        </w:rPr>
      </w:pPr>
      <w:r w:rsidRPr="00C87B84">
        <w:rPr>
          <w:rFonts w:cs="Times New Roman"/>
        </w:rPr>
        <w:t>Fö</w:t>
      </w:r>
      <w:r w:rsidR="00E7534F" w:rsidRPr="00C87B84">
        <w:rPr>
          <w:rFonts w:cs="Times New Roman"/>
        </w:rPr>
        <w:t>r att göra en jämför</w:t>
      </w:r>
      <w:r w:rsidR="00B67F73" w:rsidRPr="00C87B84">
        <w:rPr>
          <w:rFonts w:cs="Times New Roman"/>
        </w:rPr>
        <w:t>else mellan Firebase och PHP valde jag att göra en hemsida</w:t>
      </w:r>
      <w:r w:rsidR="00577622" w:rsidRPr="00C87B84">
        <w:rPr>
          <w:rFonts w:cs="Times New Roman"/>
        </w:rPr>
        <w:t xml:space="preserve"> med ett par krav. Kraven för hemsidan är följande:</w:t>
      </w:r>
    </w:p>
    <w:p w14:paraId="6F7621AB" w14:textId="2AC7AAA2" w:rsidR="00577622" w:rsidRPr="00C87B84" w:rsidRDefault="00577622" w:rsidP="00A72DC3">
      <w:pPr>
        <w:spacing w:line="240" w:lineRule="auto"/>
        <w:rPr>
          <w:rFonts w:cs="Times New Roman"/>
        </w:rPr>
      </w:pPr>
      <w:r w:rsidRPr="00C87B84">
        <w:rPr>
          <w:rFonts w:cs="Times New Roman"/>
        </w:rPr>
        <w:lastRenderedPageBreak/>
        <w:t xml:space="preserve">• CRUD – </w:t>
      </w:r>
      <w:proofErr w:type="spellStart"/>
      <w:r w:rsidRPr="00C87B84">
        <w:rPr>
          <w:rFonts w:cs="Times New Roman"/>
        </w:rPr>
        <w:t>Create</w:t>
      </w:r>
      <w:proofErr w:type="spellEnd"/>
      <w:r w:rsidRPr="00C87B84">
        <w:rPr>
          <w:rFonts w:cs="Times New Roman"/>
        </w:rPr>
        <w:t xml:space="preserve">, Read, </w:t>
      </w:r>
      <w:proofErr w:type="spellStart"/>
      <w:r w:rsidRPr="00C87B84">
        <w:rPr>
          <w:rFonts w:cs="Times New Roman"/>
        </w:rPr>
        <w:t>Update</w:t>
      </w:r>
      <w:proofErr w:type="spellEnd"/>
      <w:r w:rsidRPr="00C87B84">
        <w:rPr>
          <w:rFonts w:cs="Times New Roman"/>
        </w:rPr>
        <w:t xml:space="preserve">, </w:t>
      </w:r>
      <w:proofErr w:type="spellStart"/>
      <w:r w:rsidRPr="00C87B84">
        <w:rPr>
          <w:rFonts w:cs="Times New Roman"/>
        </w:rPr>
        <w:t>Delete</w:t>
      </w:r>
      <w:proofErr w:type="spellEnd"/>
      <w:r w:rsidR="00461587" w:rsidRPr="00C87B84">
        <w:rPr>
          <w:rFonts w:cs="Times New Roman"/>
        </w:rPr>
        <w:t xml:space="preserve">. Standard för en </w:t>
      </w:r>
      <w:r w:rsidR="00C6311E" w:rsidRPr="00C87B84">
        <w:rPr>
          <w:rFonts w:cs="Times New Roman"/>
        </w:rPr>
        <w:t>modern hemsida</w:t>
      </w:r>
      <w:r w:rsidR="00FA4C5C" w:rsidRPr="00C87B84">
        <w:rPr>
          <w:rFonts w:cs="Times New Roman"/>
        </w:rPr>
        <w:t>. Det innebär att man ska kunna läsa in hemsida, vanligtvis med en typ av template. Man ska kunna skapa information till hemsidan inkludera</w:t>
      </w:r>
      <w:r w:rsidR="00754649" w:rsidRPr="00C87B84">
        <w:rPr>
          <w:rFonts w:cs="Times New Roman"/>
        </w:rPr>
        <w:t>nde lagring av skapad information</w:t>
      </w:r>
      <w:r w:rsidR="00FA4C5C" w:rsidRPr="00C87B84">
        <w:rPr>
          <w:rFonts w:cs="Times New Roman"/>
        </w:rPr>
        <w:t>, uppdatera informationen samt ha möjligheten att radera tidigare skapad information.</w:t>
      </w:r>
    </w:p>
    <w:p w14:paraId="544C4B62" w14:textId="1E759603" w:rsidR="00461587" w:rsidRPr="00C87B84" w:rsidRDefault="00461587" w:rsidP="00A72DC3">
      <w:pPr>
        <w:spacing w:line="240" w:lineRule="auto"/>
        <w:rPr>
          <w:rFonts w:cs="Times New Roman"/>
        </w:rPr>
      </w:pPr>
      <w:r w:rsidRPr="00C87B84">
        <w:rPr>
          <w:rFonts w:cs="Times New Roman"/>
        </w:rPr>
        <w:t>•</w:t>
      </w:r>
      <w:r w:rsidR="00E25385" w:rsidRPr="00C87B84">
        <w:rPr>
          <w:rFonts w:cs="Times New Roman"/>
        </w:rPr>
        <w:t xml:space="preserve"> Autentisering</w:t>
      </w:r>
      <w:r w:rsidR="00F63B7C" w:rsidRPr="00C87B84">
        <w:rPr>
          <w:rFonts w:cs="Times New Roman"/>
        </w:rPr>
        <w:t xml:space="preserve"> och auktorisering</w:t>
      </w:r>
      <w:r w:rsidR="00E25385" w:rsidRPr="00C87B84">
        <w:rPr>
          <w:rFonts w:cs="Times New Roman"/>
        </w:rPr>
        <w:t>. Registrering</w:t>
      </w:r>
      <w:r w:rsidR="00E00F02" w:rsidRPr="00C87B84">
        <w:rPr>
          <w:rFonts w:cs="Times New Roman"/>
        </w:rPr>
        <w:t xml:space="preserve"> och hantering av användarkonton som </w:t>
      </w:r>
      <w:r w:rsidR="00ED7092" w:rsidRPr="00C87B84">
        <w:rPr>
          <w:rFonts w:cs="Times New Roman"/>
        </w:rPr>
        <w:t>ger vissa förmåner, exempelvis att kunna skapa och uppdatera filer.</w:t>
      </w:r>
    </w:p>
    <w:p w14:paraId="2008B99F" w14:textId="78CD5185" w:rsidR="00F63B7C" w:rsidRPr="00C87B84" w:rsidRDefault="00F63B7C" w:rsidP="00A72DC3">
      <w:pPr>
        <w:spacing w:line="240" w:lineRule="auto"/>
        <w:rPr>
          <w:rFonts w:cs="Times New Roman"/>
        </w:rPr>
      </w:pPr>
      <w:r w:rsidRPr="00C87B84">
        <w:rPr>
          <w:rFonts w:cs="Times New Roman"/>
        </w:rPr>
        <w:t>• Säkerhet. Hemsid</w:t>
      </w:r>
      <w:r w:rsidR="00E764EE" w:rsidRPr="00C87B84">
        <w:rPr>
          <w:rFonts w:cs="Times New Roman"/>
        </w:rPr>
        <w:t>orna ska uppfylla standard säkerhetskrav</w:t>
      </w:r>
    </w:p>
    <w:p w14:paraId="1722330D" w14:textId="188262F5" w:rsidR="00754649" w:rsidRPr="00C87B84" w:rsidRDefault="00381406" w:rsidP="00A72DC3">
      <w:pPr>
        <w:spacing w:line="240" w:lineRule="auto"/>
        <w:rPr>
          <w:rFonts w:cs="Times New Roman"/>
        </w:rPr>
      </w:pPr>
      <w:r w:rsidRPr="00C87B84">
        <w:rPr>
          <w:rFonts w:cs="Times New Roman"/>
        </w:rPr>
        <w:t xml:space="preserve">Genom att följa dessa krav har man grunden för vilken </w:t>
      </w:r>
      <w:r w:rsidR="008C7BA9" w:rsidRPr="00C87B84">
        <w:rPr>
          <w:rFonts w:cs="Times New Roman"/>
        </w:rPr>
        <w:t xml:space="preserve">social webbplattform som helst, oavsett om det är Youtube eller Facebook. Jag valde att skapa en sida där man kan lägga in böcker, </w:t>
      </w:r>
      <w:r w:rsidR="00AE1562" w:rsidRPr="00C87B84">
        <w:rPr>
          <w:rFonts w:cs="Times New Roman"/>
        </w:rPr>
        <w:t xml:space="preserve">och bokserier. </w:t>
      </w:r>
      <w:r w:rsidR="00255E47" w:rsidRPr="00C87B84">
        <w:rPr>
          <w:rFonts w:cs="Times New Roman"/>
        </w:rPr>
        <w:t xml:space="preserve">Under mina lektioner om PHP gjorde jag </w:t>
      </w:r>
      <w:r w:rsidR="00DB69C8" w:rsidRPr="00C87B84">
        <w:rPr>
          <w:rFonts w:cs="Times New Roman"/>
        </w:rPr>
        <w:t xml:space="preserve">även </w:t>
      </w:r>
      <w:r w:rsidR="00255E47" w:rsidRPr="00C87B84">
        <w:rPr>
          <w:rFonts w:cs="Times New Roman"/>
        </w:rPr>
        <w:t xml:space="preserve">en sådan hemsida som slutprojekt, så det var ett klart val att göra samma projekt fast i Firebase. Detta medgav att </w:t>
      </w:r>
      <w:r w:rsidR="005155AE" w:rsidRPr="00C87B84">
        <w:rPr>
          <w:rFonts w:cs="Times New Roman"/>
        </w:rPr>
        <w:t>delar av de visuella element samt strukturen är något som jag redan hade planerat vilket sparade mig arbete.</w:t>
      </w:r>
    </w:p>
    <w:p w14:paraId="2E0EB2C7" w14:textId="5915DC1E" w:rsidR="0089278C" w:rsidRPr="00C87B84" w:rsidRDefault="00AA03FC" w:rsidP="00A72DC3">
      <w:pPr>
        <w:spacing w:line="240" w:lineRule="auto"/>
        <w:rPr>
          <w:rFonts w:cs="Times New Roman"/>
        </w:rPr>
      </w:pPr>
      <w:r w:rsidRPr="00C87B84">
        <w:rPr>
          <w:rFonts w:cs="Times New Roman"/>
        </w:rPr>
        <w:t>Firebase-h</w:t>
      </w:r>
      <w:r w:rsidR="0089278C" w:rsidRPr="00C87B84">
        <w:rPr>
          <w:rFonts w:cs="Times New Roman"/>
        </w:rPr>
        <w:t>emsidan började jag med efter jullovet</w:t>
      </w:r>
      <w:r w:rsidR="004C6753" w:rsidRPr="00C87B84">
        <w:rPr>
          <w:rFonts w:cs="Times New Roman"/>
        </w:rPr>
        <w:t>, under första halvan av vårterminen</w:t>
      </w:r>
      <w:r w:rsidR="002F5075" w:rsidRPr="00C87B84">
        <w:rPr>
          <w:rFonts w:cs="Times New Roman"/>
        </w:rPr>
        <w:t>. Medan PHP hemsidan var färdig i slutet av höstterminen.</w:t>
      </w:r>
    </w:p>
    <w:p w14:paraId="36AA5FCA" w14:textId="2B866831" w:rsidR="00E039FD" w:rsidRPr="00EC3D75" w:rsidRDefault="00E039FD" w:rsidP="00E039FD">
      <w:pPr>
        <w:pStyle w:val="Heading2"/>
        <w:rPr>
          <w:rFonts w:cs="Arial"/>
        </w:rPr>
      </w:pPr>
      <w:bookmarkStart w:id="46" w:name="_Toc69234963"/>
      <w:bookmarkStart w:id="47" w:name="_Toc69227479"/>
      <w:r w:rsidRPr="00EC3D75">
        <w:rPr>
          <w:rFonts w:cs="Arial"/>
        </w:rPr>
        <w:t>VERTYG</w:t>
      </w:r>
      <w:bookmarkEnd w:id="46"/>
      <w:bookmarkEnd w:id="47"/>
    </w:p>
    <w:p w14:paraId="22661D41" w14:textId="331EB57C" w:rsidR="00A84D37" w:rsidRPr="00C87B84" w:rsidRDefault="00A84D37" w:rsidP="00A72DC3">
      <w:pPr>
        <w:spacing w:line="240" w:lineRule="auto"/>
        <w:rPr>
          <w:rFonts w:cs="Times New Roman"/>
        </w:rPr>
      </w:pPr>
      <w:r w:rsidRPr="00C87B84">
        <w:rPr>
          <w:rFonts w:cs="Times New Roman"/>
        </w:rPr>
        <w:t xml:space="preserve">Verktygen som användes under detta projekt är Visual Studio </w:t>
      </w:r>
      <w:proofErr w:type="spellStart"/>
      <w:r w:rsidRPr="00C87B84">
        <w:rPr>
          <w:rFonts w:cs="Times New Roman"/>
        </w:rPr>
        <w:t>Code</w:t>
      </w:r>
      <w:proofErr w:type="spellEnd"/>
      <w:r w:rsidR="005A2F8D" w:rsidRPr="00C87B84">
        <w:rPr>
          <w:rFonts w:cs="Times New Roman"/>
        </w:rPr>
        <w:t>.</w:t>
      </w:r>
      <w:r w:rsidR="00894326" w:rsidRPr="00C87B84">
        <w:rPr>
          <w:rFonts w:cs="Times New Roman"/>
        </w:rPr>
        <w:t xml:space="preserve"> Firebase.google.com – Firebase hemsida vilket ger åtkomst till att skapa projekt, redigera databasregler med mer</w:t>
      </w:r>
      <w:r w:rsidR="005A2F8D" w:rsidRPr="00C87B84">
        <w:rPr>
          <w:rFonts w:cs="Times New Roman"/>
        </w:rPr>
        <w:t xml:space="preserve">. Samt </w:t>
      </w:r>
      <w:r w:rsidRPr="00C87B84">
        <w:rPr>
          <w:rFonts w:cs="Times New Roman"/>
        </w:rPr>
        <w:t>Repl.it</w:t>
      </w:r>
      <w:r w:rsidR="00291480" w:rsidRPr="00C87B84">
        <w:rPr>
          <w:rFonts w:cs="Times New Roman"/>
        </w:rPr>
        <w:t xml:space="preserve"> även kallad </w:t>
      </w:r>
      <w:proofErr w:type="spellStart"/>
      <w:r w:rsidR="00291480" w:rsidRPr="00C87B84">
        <w:rPr>
          <w:rFonts w:cs="Times New Roman"/>
        </w:rPr>
        <w:t>Replit</w:t>
      </w:r>
      <w:proofErr w:type="spellEnd"/>
      <w:r w:rsidR="00291480" w:rsidRPr="00C87B84">
        <w:rPr>
          <w:rFonts w:cs="Times New Roman"/>
        </w:rPr>
        <w:t>.  Det är en onlinetjänst där jag skrev mitt PHP projekt</w:t>
      </w:r>
      <w:r w:rsidR="009E2A60" w:rsidRPr="00C87B84">
        <w:rPr>
          <w:rFonts w:cs="Times New Roman"/>
        </w:rPr>
        <w:t>.</w:t>
      </w:r>
    </w:p>
    <w:p w14:paraId="2BFE3A96" w14:textId="033C7DF1" w:rsidR="007A2435" w:rsidRPr="00EC3D75" w:rsidRDefault="007A2435" w:rsidP="005446EE">
      <w:pPr>
        <w:pStyle w:val="Heading2"/>
        <w:numPr>
          <w:ilvl w:val="0"/>
          <w:numId w:val="0"/>
        </w:numPr>
        <w:ind w:left="576"/>
        <w:rPr>
          <w:rFonts w:cs="Arial"/>
        </w:rPr>
      </w:pPr>
    </w:p>
    <w:p w14:paraId="753DB47D" w14:textId="5AAB1E5C" w:rsidR="004D1FA4" w:rsidRPr="00EC3D75" w:rsidRDefault="00807723" w:rsidP="005B7ED0">
      <w:pPr>
        <w:pStyle w:val="Heading2"/>
        <w:rPr>
          <w:rFonts w:cs="Arial"/>
        </w:rPr>
      </w:pPr>
      <w:bookmarkStart w:id="48" w:name="_Toc69234964"/>
      <w:bookmarkStart w:id="49" w:name="_Toc69227480"/>
      <w:r w:rsidRPr="00EC3D75">
        <w:rPr>
          <w:rFonts w:cs="Arial"/>
        </w:rPr>
        <w:t>SCHEMA</w:t>
      </w:r>
      <w:bookmarkEnd w:id="48"/>
      <w:bookmarkEnd w:id="49"/>
    </w:p>
    <w:p w14:paraId="71B8892F" w14:textId="123E6389" w:rsidR="005446EE" w:rsidRPr="00C87B84" w:rsidRDefault="005446EE" w:rsidP="00A72DC3">
      <w:pPr>
        <w:spacing w:line="240" w:lineRule="auto"/>
        <w:rPr>
          <w:rFonts w:cs="Times New Roman"/>
        </w:rPr>
      </w:pPr>
      <w:r w:rsidRPr="00C87B84">
        <w:rPr>
          <w:rFonts w:cs="Times New Roman"/>
        </w:rPr>
        <w:t>Jag gjorde ett kvartalschema.</w:t>
      </w:r>
    </w:p>
    <w:p w14:paraId="7E7D2FC5" w14:textId="142E73FD" w:rsidR="005446EE" w:rsidRPr="00EC3D75" w:rsidRDefault="00BB468F" w:rsidP="005446EE">
      <w:pPr>
        <w:pStyle w:val="ListParagraph"/>
        <w:numPr>
          <w:ilvl w:val="0"/>
          <w:numId w:val="42"/>
        </w:numPr>
        <w:rPr>
          <w:rFonts w:ascii="Arial" w:hAnsi="Arial" w:cs="Arial"/>
        </w:rPr>
      </w:pPr>
      <w:r w:rsidRPr="00EC3D75">
        <w:rPr>
          <w:rFonts w:ascii="Arial" w:hAnsi="Arial" w:cs="Arial"/>
        </w:rPr>
        <w:t>Årskursk</w:t>
      </w:r>
      <w:r w:rsidR="005446EE" w:rsidRPr="00EC3D75">
        <w:rPr>
          <w:rFonts w:ascii="Arial" w:hAnsi="Arial" w:cs="Arial"/>
        </w:rPr>
        <w:t>vartal 1:</w:t>
      </w:r>
    </w:p>
    <w:p w14:paraId="632AE416" w14:textId="1254DF17" w:rsidR="00C3368D" w:rsidRPr="00C87B84" w:rsidRDefault="00C3368D" w:rsidP="00A72DC3">
      <w:pPr>
        <w:spacing w:line="240" w:lineRule="auto"/>
        <w:rPr>
          <w:rFonts w:cs="Times New Roman"/>
        </w:rPr>
      </w:pPr>
      <w:r w:rsidRPr="00C87B84">
        <w:rPr>
          <w:rFonts w:cs="Times New Roman"/>
        </w:rPr>
        <w:t>Förstå vad webbserverprogrammering innebär. Vad är PHP, vad är Firebase. Samt att börja lära sig Firebase i kombination med JavaScript.</w:t>
      </w:r>
    </w:p>
    <w:p w14:paraId="5CFF3352" w14:textId="4E448701" w:rsidR="00C3368D" w:rsidRPr="00EC3D75" w:rsidRDefault="00BB468F" w:rsidP="00C3368D">
      <w:pPr>
        <w:pStyle w:val="ListParagraph"/>
        <w:numPr>
          <w:ilvl w:val="0"/>
          <w:numId w:val="42"/>
        </w:numPr>
        <w:rPr>
          <w:rFonts w:ascii="Arial" w:hAnsi="Arial" w:cs="Arial"/>
        </w:rPr>
      </w:pPr>
      <w:r w:rsidRPr="00EC3D75">
        <w:rPr>
          <w:rFonts w:ascii="Arial" w:hAnsi="Arial" w:cs="Arial"/>
        </w:rPr>
        <w:t xml:space="preserve">Årskurskvartal </w:t>
      </w:r>
      <w:r w:rsidR="00C3368D" w:rsidRPr="00EC3D75">
        <w:rPr>
          <w:rFonts w:ascii="Arial" w:hAnsi="Arial" w:cs="Arial"/>
        </w:rPr>
        <w:t>2</w:t>
      </w:r>
    </w:p>
    <w:p w14:paraId="03330531" w14:textId="58D78A2A" w:rsidR="005B7ED0" w:rsidRPr="00C87B84" w:rsidRDefault="00BB468F" w:rsidP="00A72DC3">
      <w:pPr>
        <w:spacing w:line="240" w:lineRule="auto"/>
        <w:rPr>
          <w:rFonts w:cs="Times New Roman"/>
        </w:rPr>
      </w:pPr>
      <w:r w:rsidRPr="00C87B84">
        <w:rPr>
          <w:rFonts w:cs="Times New Roman"/>
        </w:rPr>
        <w:t>Lära mig PHP och Firebase. PHP-projektet färdiggjordes under detta kvartal.</w:t>
      </w:r>
    </w:p>
    <w:p w14:paraId="5FDC484B" w14:textId="2D8CEE22" w:rsidR="00BB468F" w:rsidRPr="00EC3D75" w:rsidRDefault="00BB468F" w:rsidP="00BB468F">
      <w:pPr>
        <w:pStyle w:val="ListParagraph"/>
        <w:numPr>
          <w:ilvl w:val="0"/>
          <w:numId w:val="42"/>
        </w:numPr>
        <w:rPr>
          <w:rFonts w:ascii="Arial" w:hAnsi="Arial" w:cs="Arial"/>
        </w:rPr>
      </w:pPr>
      <w:r w:rsidRPr="00EC3D75">
        <w:rPr>
          <w:rFonts w:ascii="Arial" w:hAnsi="Arial" w:cs="Arial"/>
        </w:rPr>
        <w:t>Årskurskvartal 3</w:t>
      </w:r>
    </w:p>
    <w:p w14:paraId="12986B7E" w14:textId="7763B220" w:rsidR="00BB468F" w:rsidRPr="00C87B84" w:rsidRDefault="00BB468F" w:rsidP="00A72DC3">
      <w:pPr>
        <w:spacing w:line="240" w:lineRule="auto"/>
        <w:rPr>
          <w:rFonts w:cs="Times New Roman"/>
        </w:rPr>
      </w:pPr>
      <w:r w:rsidRPr="00C87B84">
        <w:rPr>
          <w:rFonts w:cs="Times New Roman"/>
        </w:rPr>
        <w:t>Skriva Firebase hemsidan samt rapport.</w:t>
      </w:r>
    </w:p>
    <w:p w14:paraId="029FD33C" w14:textId="75517618" w:rsidR="00BB468F" w:rsidRPr="00EC3D75" w:rsidRDefault="00BB468F" w:rsidP="00BB468F">
      <w:pPr>
        <w:pStyle w:val="ListParagraph"/>
        <w:numPr>
          <w:ilvl w:val="0"/>
          <w:numId w:val="42"/>
        </w:numPr>
        <w:rPr>
          <w:rFonts w:ascii="Arial" w:hAnsi="Arial" w:cs="Arial"/>
        </w:rPr>
      </w:pPr>
      <w:r w:rsidRPr="00EC3D75">
        <w:rPr>
          <w:rFonts w:ascii="Arial" w:hAnsi="Arial" w:cs="Arial"/>
        </w:rPr>
        <w:t>Början av kvartal 4</w:t>
      </w:r>
    </w:p>
    <w:p w14:paraId="512C7173" w14:textId="0E477CAA" w:rsidR="00BB468F" w:rsidRDefault="00BB468F" w:rsidP="00A72DC3">
      <w:pPr>
        <w:spacing w:line="240" w:lineRule="auto"/>
        <w:rPr>
          <w:rFonts w:cs="Times New Roman"/>
        </w:rPr>
      </w:pPr>
      <w:r w:rsidRPr="00C87B84">
        <w:rPr>
          <w:rFonts w:cs="Times New Roman"/>
        </w:rPr>
        <w:t xml:space="preserve">Skriv färdigt </w:t>
      </w:r>
      <w:r w:rsidR="00D6155C" w:rsidRPr="00C87B84">
        <w:rPr>
          <w:rFonts w:cs="Times New Roman"/>
        </w:rPr>
        <w:t>och lämna i rapport.</w:t>
      </w:r>
    </w:p>
    <w:p w14:paraId="678647FE" w14:textId="39B910B3" w:rsidR="00463619" w:rsidRDefault="00463619" w:rsidP="00A72DC3">
      <w:pPr>
        <w:spacing w:line="240" w:lineRule="auto"/>
        <w:rPr>
          <w:rFonts w:cs="Times New Roman"/>
        </w:rPr>
      </w:pPr>
      <w:r>
        <w:rPr>
          <w:rFonts w:cs="Times New Roman"/>
        </w:rPr>
        <w:t xml:space="preserve">Övrigt: </w:t>
      </w:r>
    </w:p>
    <w:p w14:paraId="6B155270" w14:textId="35EB7158" w:rsidR="009A3209" w:rsidRPr="00C87B84" w:rsidRDefault="009A3209" w:rsidP="00A72DC3">
      <w:pPr>
        <w:spacing w:line="240" w:lineRule="auto"/>
        <w:rPr>
          <w:rFonts w:cs="Times New Roman"/>
        </w:rPr>
      </w:pPr>
      <w:r>
        <w:rPr>
          <w:rFonts w:cs="Times New Roman"/>
        </w:rPr>
        <w:t xml:space="preserve">Om det är något som jag i efterhand hade ändrar skulle det vara </w:t>
      </w:r>
      <w:r w:rsidR="00AB3D2C">
        <w:rPr>
          <w:rFonts w:cs="Times New Roman"/>
        </w:rPr>
        <w:t xml:space="preserve">Rapportskrivningen. Den börjades lite innan kvartal 4, men jag trodde att </w:t>
      </w:r>
      <w:r w:rsidR="00AB3D2C">
        <w:rPr>
          <w:rFonts w:cs="Times New Roman"/>
        </w:rPr>
        <w:lastRenderedPageBreak/>
        <w:t xml:space="preserve">det skulle </w:t>
      </w:r>
      <w:r w:rsidR="00463619">
        <w:rPr>
          <w:rFonts w:cs="Times New Roman"/>
        </w:rPr>
        <w:t>vara mer tid fram tills inlämning, men</w:t>
      </w:r>
      <w:r w:rsidR="00BC4198">
        <w:rPr>
          <w:rFonts w:cs="Times New Roman"/>
        </w:rPr>
        <w:t xml:space="preserve"> det fanns tillräckligt med </w:t>
      </w:r>
      <w:r w:rsidR="003C6B74">
        <w:rPr>
          <w:rFonts w:cs="Times New Roman"/>
        </w:rPr>
        <w:t>luft i schemat för att ta hand om denna förändring</w:t>
      </w:r>
      <w:r w:rsidR="00463619">
        <w:rPr>
          <w:rFonts w:cs="Times New Roman"/>
        </w:rPr>
        <w:t>.</w:t>
      </w:r>
    </w:p>
    <w:p w14:paraId="7954F48E" w14:textId="776F74A9" w:rsidR="007A2435" w:rsidRPr="00EC3D75" w:rsidRDefault="007A2435" w:rsidP="00BE2C41">
      <w:pPr>
        <w:pStyle w:val="Heading2"/>
        <w:numPr>
          <w:ilvl w:val="0"/>
          <w:numId w:val="0"/>
        </w:numPr>
        <w:ind w:left="576" w:hanging="576"/>
        <w:rPr>
          <w:rFonts w:cs="Arial"/>
        </w:rPr>
      </w:pPr>
    </w:p>
    <w:p w14:paraId="6EFD0518" w14:textId="77777777" w:rsidR="007A2435" w:rsidRPr="00C87B84" w:rsidRDefault="007A2435" w:rsidP="00A72DC3">
      <w:pPr>
        <w:spacing w:line="240" w:lineRule="auto"/>
        <w:ind w:left="0"/>
        <w:rPr>
          <w:rFonts w:cs="Times New Roman"/>
        </w:rPr>
      </w:pPr>
    </w:p>
    <w:p w14:paraId="0F9D97FF" w14:textId="7E35629B" w:rsidR="00D948E4" w:rsidRPr="00EC3D75" w:rsidRDefault="00D948E4" w:rsidP="0091502D">
      <w:pPr>
        <w:pStyle w:val="Heading1"/>
        <w:rPr>
          <w:rFonts w:cs="Arial"/>
        </w:rPr>
      </w:pPr>
      <w:bookmarkStart w:id="50" w:name="_Toc3711117"/>
      <w:bookmarkStart w:id="51" w:name="_Toc104628300"/>
      <w:bookmarkStart w:id="52" w:name="_Toc68621611"/>
      <w:bookmarkStart w:id="53" w:name="_Toc69234965"/>
      <w:bookmarkStart w:id="54" w:name="_Toc69227481"/>
      <w:r w:rsidRPr="00EC3D75">
        <w:rPr>
          <w:rFonts w:cs="Arial"/>
        </w:rPr>
        <w:lastRenderedPageBreak/>
        <w:t>RESULTATREDOVISNING</w:t>
      </w:r>
      <w:bookmarkEnd w:id="50"/>
      <w:bookmarkEnd w:id="51"/>
      <w:bookmarkEnd w:id="52"/>
      <w:bookmarkEnd w:id="53"/>
      <w:bookmarkEnd w:id="54"/>
    </w:p>
    <w:p w14:paraId="0EC0547F" w14:textId="609FC269" w:rsidR="007511F7" w:rsidRPr="00C87B84" w:rsidRDefault="007A0288" w:rsidP="00A72DC3">
      <w:pPr>
        <w:spacing w:line="240" w:lineRule="auto"/>
        <w:rPr>
          <w:rFonts w:cs="Times New Roman"/>
        </w:rPr>
      </w:pPr>
      <w:r w:rsidRPr="00C87B84">
        <w:rPr>
          <w:rFonts w:cs="Times New Roman"/>
        </w:rPr>
        <w:t xml:space="preserve">Under resultatredovisning kommer </w:t>
      </w:r>
      <w:r w:rsidR="00800C42" w:rsidRPr="00C87B84">
        <w:rPr>
          <w:rFonts w:cs="Times New Roman"/>
        </w:rPr>
        <w:t xml:space="preserve">de intressanta delarna av </w:t>
      </w:r>
      <w:r w:rsidRPr="00C87B84">
        <w:rPr>
          <w:rFonts w:cs="Times New Roman"/>
        </w:rPr>
        <w:t xml:space="preserve">koden bakom hemsidorna att redovisas. </w:t>
      </w:r>
      <w:r w:rsidR="00800C42" w:rsidRPr="00C87B84">
        <w:rPr>
          <w:rFonts w:cs="Times New Roman"/>
        </w:rPr>
        <w:t>Under redovisning</w:t>
      </w:r>
      <w:r w:rsidR="00B96D6A" w:rsidRPr="00C87B84">
        <w:rPr>
          <w:rFonts w:cs="Times New Roman"/>
        </w:rPr>
        <w:t>en</w:t>
      </w:r>
      <w:r w:rsidR="00800C42" w:rsidRPr="00C87B84">
        <w:rPr>
          <w:rFonts w:cs="Times New Roman"/>
        </w:rPr>
        <w:t xml:space="preserve"> kommer </w:t>
      </w:r>
      <w:r w:rsidR="00B96D6A" w:rsidRPr="00C87B84">
        <w:rPr>
          <w:rFonts w:cs="Times New Roman"/>
        </w:rPr>
        <w:t>kodblockens funktioner att förklaras och jämföras</w:t>
      </w:r>
      <w:r w:rsidR="00AA3971" w:rsidRPr="00C87B84">
        <w:rPr>
          <w:rFonts w:cs="Times New Roman"/>
        </w:rPr>
        <w:t>, d</w:t>
      </w:r>
      <w:r w:rsidR="005E3B00" w:rsidRPr="00C87B84">
        <w:rPr>
          <w:rFonts w:cs="Times New Roman"/>
        </w:rPr>
        <w:t xml:space="preserve">et kommer </w:t>
      </w:r>
      <w:r w:rsidR="00AA3971" w:rsidRPr="00C87B84">
        <w:rPr>
          <w:rFonts w:cs="Times New Roman"/>
        </w:rPr>
        <w:t xml:space="preserve">även </w:t>
      </w:r>
      <w:r w:rsidR="005E3B00" w:rsidRPr="00C87B84">
        <w:rPr>
          <w:rFonts w:cs="Times New Roman"/>
        </w:rPr>
        <w:t xml:space="preserve">förekomma </w:t>
      </w:r>
      <w:r w:rsidR="00AA3971" w:rsidRPr="00C87B84">
        <w:rPr>
          <w:rFonts w:cs="Times New Roman"/>
        </w:rPr>
        <w:t>korta slutsatser per jämförelse</w:t>
      </w:r>
      <w:r w:rsidR="007511F7" w:rsidRPr="00C87B84">
        <w:rPr>
          <w:rFonts w:cs="Times New Roman"/>
        </w:rPr>
        <w:t xml:space="preserve">. För helhetsbedömning, slutsats och direkta svar för frågeställningarna, se nästa rubrik; </w:t>
      </w:r>
      <w:r w:rsidR="007511F7" w:rsidRPr="00C87B84">
        <w:rPr>
          <w:rFonts w:cs="Times New Roman"/>
          <w:b/>
          <w:bCs/>
        </w:rPr>
        <w:t>4 Diskussion och Slutsats</w:t>
      </w:r>
      <w:r w:rsidR="007511F7" w:rsidRPr="00C87B84">
        <w:rPr>
          <w:rFonts w:cs="Times New Roman"/>
        </w:rPr>
        <w:t>.</w:t>
      </w:r>
    </w:p>
    <w:p w14:paraId="43A518F1" w14:textId="2E2DB71B" w:rsidR="009369A3" w:rsidRPr="00C87B84" w:rsidRDefault="009369A3" w:rsidP="00A72DC3">
      <w:pPr>
        <w:spacing w:line="240" w:lineRule="auto"/>
        <w:rPr>
          <w:rFonts w:cs="Times New Roman"/>
        </w:rPr>
      </w:pPr>
      <w:r w:rsidRPr="00C87B84">
        <w:rPr>
          <w:rFonts w:cs="Times New Roman"/>
        </w:rPr>
        <w:t>Se hela Firebase koden och hemsida</w:t>
      </w:r>
      <w:r w:rsidR="00FC31E5" w:rsidRPr="00C87B84">
        <w:rPr>
          <w:rFonts w:cs="Times New Roman"/>
        </w:rPr>
        <w:t xml:space="preserve">n under </w:t>
      </w:r>
      <w:r w:rsidR="00567558" w:rsidRPr="00C87B84">
        <w:rPr>
          <w:rFonts w:cs="Times New Roman"/>
        </w:rPr>
        <w:t xml:space="preserve">punkt </w:t>
      </w:r>
      <w:r w:rsidR="006E0A6C" w:rsidRPr="00C87B84">
        <w:rPr>
          <w:rFonts w:cs="Times New Roman"/>
          <w:b/>
          <w:bCs/>
        </w:rPr>
        <w:t>6.</w:t>
      </w:r>
      <w:r w:rsidR="00567558" w:rsidRPr="00C87B84">
        <w:rPr>
          <w:rFonts w:cs="Times New Roman"/>
          <w:b/>
          <w:bCs/>
        </w:rPr>
        <w:t xml:space="preserve">1 </w:t>
      </w:r>
      <w:r w:rsidR="00567558" w:rsidRPr="00C87B84">
        <w:rPr>
          <w:rFonts w:cs="Times New Roman"/>
        </w:rPr>
        <w:t xml:space="preserve">och </w:t>
      </w:r>
      <w:r w:rsidR="00567558" w:rsidRPr="00C87B84">
        <w:rPr>
          <w:rFonts w:cs="Times New Roman"/>
          <w:b/>
          <w:bCs/>
        </w:rPr>
        <w:t>6.2</w:t>
      </w:r>
      <w:r w:rsidR="003D106C" w:rsidRPr="00C87B84">
        <w:rPr>
          <w:rFonts w:cs="Times New Roman"/>
        </w:rPr>
        <w:t xml:space="preserve">. </w:t>
      </w:r>
    </w:p>
    <w:p w14:paraId="49327520" w14:textId="3DE17FA6" w:rsidR="00B30EA2" w:rsidRPr="00EC3D75" w:rsidRDefault="00D97578" w:rsidP="00D97578">
      <w:pPr>
        <w:pStyle w:val="Heading2"/>
        <w:rPr>
          <w:rFonts w:cs="Arial"/>
        </w:rPr>
      </w:pPr>
      <w:bookmarkStart w:id="55" w:name="_Toc69234966"/>
      <w:bookmarkStart w:id="56" w:name="_Toc69227482"/>
      <w:r w:rsidRPr="00EC3D75">
        <w:rPr>
          <w:rFonts w:cs="Arial"/>
        </w:rPr>
        <w:t>UPPSTART AV PROJEKT</w:t>
      </w:r>
      <w:bookmarkEnd w:id="55"/>
      <w:bookmarkEnd w:id="56"/>
    </w:p>
    <w:p w14:paraId="44D51D10" w14:textId="3EC8BD30" w:rsidR="009A2EFE" w:rsidRPr="00EC3D75" w:rsidRDefault="009A2EFE" w:rsidP="009A2EFE">
      <w:pPr>
        <w:pStyle w:val="Heading3"/>
        <w:rPr>
          <w:rFonts w:cs="Arial"/>
        </w:rPr>
      </w:pPr>
      <w:bookmarkStart w:id="57" w:name="_Toc69234967"/>
      <w:bookmarkStart w:id="58" w:name="_Toc69227483"/>
      <w:r w:rsidRPr="00EC3D75">
        <w:rPr>
          <w:rFonts w:cs="Arial"/>
        </w:rPr>
        <w:t>Firebase</w:t>
      </w:r>
      <w:bookmarkEnd w:id="57"/>
      <w:bookmarkEnd w:id="58"/>
    </w:p>
    <w:p w14:paraId="44A25D93" w14:textId="3DF96854" w:rsidR="000C59EA" w:rsidRPr="00C87B84" w:rsidRDefault="009A2EFE" w:rsidP="00A72DC3">
      <w:pPr>
        <w:tabs>
          <w:tab w:val="left" w:pos="5073"/>
        </w:tabs>
        <w:spacing w:line="240" w:lineRule="auto"/>
        <w:rPr>
          <w:rFonts w:cs="Times New Roman"/>
        </w:rPr>
      </w:pPr>
      <w:r w:rsidRPr="00C87B84">
        <w:rPr>
          <w:rFonts w:cs="Times New Roman"/>
        </w:rPr>
        <w:t>Att starta ett Firebase</w:t>
      </w:r>
      <w:r w:rsidR="009F0045" w:rsidRPr="00C87B84">
        <w:rPr>
          <w:rFonts w:cs="Times New Roman"/>
        </w:rPr>
        <w:t>-projekt är ganska enkelt</w:t>
      </w:r>
      <w:r w:rsidR="005F73D1" w:rsidRPr="00C87B84">
        <w:rPr>
          <w:rFonts w:cs="Times New Roman"/>
        </w:rPr>
        <w:t xml:space="preserve"> och helt gratis. För att starta behöver man logga in på firebase.google.com</w:t>
      </w:r>
      <w:r w:rsidR="004429B7" w:rsidRPr="00C87B84">
        <w:rPr>
          <w:rFonts w:cs="Times New Roman"/>
        </w:rPr>
        <w:t xml:space="preserve"> och trycka på knappen ’</w:t>
      </w:r>
      <w:proofErr w:type="spellStart"/>
      <w:r w:rsidR="004429B7" w:rsidRPr="00C87B84">
        <w:rPr>
          <w:rFonts w:cs="Times New Roman"/>
        </w:rPr>
        <w:t>create</w:t>
      </w:r>
      <w:proofErr w:type="spellEnd"/>
      <w:r w:rsidR="004429B7" w:rsidRPr="00C87B84">
        <w:rPr>
          <w:rFonts w:cs="Times New Roman"/>
        </w:rPr>
        <w:t xml:space="preserve"> a </w:t>
      </w:r>
      <w:proofErr w:type="spellStart"/>
      <w:r w:rsidR="004429B7" w:rsidRPr="00C87B84">
        <w:rPr>
          <w:rFonts w:cs="Times New Roman"/>
        </w:rPr>
        <w:t>project</w:t>
      </w:r>
      <w:proofErr w:type="spellEnd"/>
      <w:r w:rsidR="004429B7" w:rsidRPr="00C87B84">
        <w:rPr>
          <w:rFonts w:cs="Times New Roman"/>
        </w:rPr>
        <w:t xml:space="preserve">’. </w:t>
      </w:r>
      <w:r w:rsidR="007F2CB7" w:rsidRPr="00C87B84">
        <w:rPr>
          <w:rFonts w:cs="Times New Roman"/>
        </w:rPr>
        <w:t>Därefter presenteras en relativt enkel startprocess</w:t>
      </w:r>
      <w:r w:rsidR="0081523D" w:rsidRPr="00C87B84">
        <w:rPr>
          <w:rFonts w:cs="Times New Roman"/>
        </w:rPr>
        <w:t>, m</w:t>
      </w:r>
      <w:r w:rsidR="007F2CB7" w:rsidRPr="00C87B84">
        <w:rPr>
          <w:rFonts w:cs="Times New Roman"/>
        </w:rPr>
        <w:t>an anger projektnamn</w:t>
      </w:r>
      <w:r w:rsidR="00D45A05" w:rsidRPr="00C87B84">
        <w:rPr>
          <w:rFonts w:cs="Times New Roman"/>
        </w:rPr>
        <w:t xml:space="preserve"> (Bilag</w:t>
      </w:r>
      <w:r w:rsidR="000C59EA" w:rsidRPr="00C87B84">
        <w:rPr>
          <w:rFonts w:cs="Times New Roman"/>
        </w:rPr>
        <w:t>a 7.1</w:t>
      </w:r>
      <w:r w:rsidR="00D45A05" w:rsidRPr="00C87B84">
        <w:rPr>
          <w:rFonts w:cs="Times New Roman"/>
        </w:rPr>
        <w:t xml:space="preserve">), därefter har man ett projekt. </w:t>
      </w:r>
      <w:r w:rsidR="008B08A2" w:rsidRPr="00C87B84">
        <w:rPr>
          <w:rFonts w:cs="Times New Roman"/>
        </w:rPr>
        <w:t xml:space="preserve">För att göra projektet användbart med JavaScript behöver man skapa en webbapplikation (Bilaga </w:t>
      </w:r>
      <w:r w:rsidR="000C59EA" w:rsidRPr="00C87B84">
        <w:rPr>
          <w:rFonts w:cs="Times New Roman"/>
        </w:rPr>
        <w:t>7.2</w:t>
      </w:r>
      <w:r w:rsidR="008B08A2" w:rsidRPr="00C87B84">
        <w:rPr>
          <w:rFonts w:cs="Times New Roman"/>
        </w:rPr>
        <w:t>)</w:t>
      </w:r>
      <w:r w:rsidR="008F0BC4" w:rsidRPr="00C87B84">
        <w:rPr>
          <w:rFonts w:cs="Times New Roman"/>
        </w:rPr>
        <w:t>,</w:t>
      </w:r>
      <w:r w:rsidR="007936C3" w:rsidRPr="00C87B84">
        <w:rPr>
          <w:rFonts w:cs="Times New Roman"/>
        </w:rPr>
        <w:t xml:space="preserve"> vilket görs genom att trycka på webbkods-ikonen på projektets startsida. Man får upp nya </w:t>
      </w:r>
      <w:r w:rsidR="00B129D2" w:rsidRPr="00C87B84">
        <w:rPr>
          <w:rFonts w:cs="Times New Roman"/>
        </w:rPr>
        <w:t xml:space="preserve">alternativ där man ger webbapplikationen ett namn för att därefter få ut en </w:t>
      </w:r>
      <w:r w:rsidR="000A5A8F" w:rsidRPr="00C87B84">
        <w:rPr>
          <w:rFonts w:cs="Times New Roman"/>
        </w:rPr>
        <w:t>k</w:t>
      </w:r>
      <w:r w:rsidR="00B129D2" w:rsidRPr="00C87B84">
        <w:rPr>
          <w:rFonts w:cs="Times New Roman"/>
        </w:rPr>
        <w:t>onfigurationsnyckel</w:t>
      </w:r>
      <w:r w:rsidR="00260638" w:rsidRPr="00C87B84">
        <w:rPr>
          <w:rFonts w:cs="Times New Roman"/>
        </w:rPr>
        <w:t xml:space="preserve"> (Bilaga </w:t>
      </w:r>
      <w:r w:rsidR="00246840" w:rsidRPr="00C87B84">
        <w:rPr>
          <w:rFonts w:cs="Times New Roman"/>
        </w:rPr>
        <w:t>7.3</w:t>
      </w:r>
      <w:r w:rsidR="00260638" w:rsidRPr="00C87B84">
        <w:rPr>
          <w:rFonts w:cs="Times New Roman"/>
        </w:rPr>
        <w:t>)</w:t>
      </w:r>
      <w:r w:rsidR="000A5A8F" w:rsidRPr="00C87B84">
        <w:rPr>
          <w:rFonts w:cs="Times New Roman"/>
        </w:rPr>
        <w:t xml:space="preserve"> som man klistrar in i sin webbsid</w:t>
      </w:r>
      <w:r w:rsidR="00CC7639" w:rsidRPr="00C87B84">
        <w:rPr>
          <w:rFonts w:cs="Times New Roman"/>
        </w:rPr>
        <w:t xml:space="preserve">a. Konfigurationsnycklen är vad som ger en hemsida, oberoende av </w:t>
      </w:r>
      <w:r w:rsidR="008906B2" w:rsidRPr="00C87B84">
        <w:rPr>
          <w:rFonts w:cs="Times New Roman"/>
        </w:rPr>
        <w:t>var servern körs</w:t>
      </w:r>
      <w:r w:rsidR="00902AF2" w:rsidRPr="00C87B84">
        <w:rPr>
          <w:rFonts w:cs="Times New Roman"/>
        </w:rPr>
        <w:t>,</w:t>
      </w:r>
      <w:r w:rsidR="008906B2" w:rsidRPr="00C87B84">
        <w:rPr>
          <w:rFonts w:cs="Times New Roman"/>
        </w:rPr>
        <w:t xml:space="preserve"> tillgång till att läsa, skapa och ändra filer</w:t>
      </w:r>
      <w:r w:rsidR="00B2721C" w:rsidRPr="00C87B84">
        <w:rPr>
          <w:rFonts w:cs="Times New Roman"/>
        </w:rPr>
        <w:t xml:space="preserve"> hos ett Firebaseprojekt. Därav, när ens hemsida är färdig anger man en</w:t>
      </w:r>
      <w:r w:rsidR="00DA0FFA" w:rsidRPr="00C87B84">
        <w:rPr>
          <w:rFonts w:cs="Times New Roman"/>
        </w:rPr>
        <w:t>s server</w:t>
      </w:r>
      <w:r w:rsidR="00B2721C" w:rsidRPr="00C87B84">
        <w:rPr>
          <w:rFonts w:cs="Times New Roman"/>
        </w:rPr>
        <w:t xml:space="preserve"> IP</w:t>
      </w:r>
      <w:r w:rsidR="00DA0FFA" w:rsidRPr="00C87B84">
        <w:rPr>
          <w:rFonts w:cs="Times New Roman"/>
        </w:rPr>
        <w:t xml:space="preserve"> och säger att </w:t>
      </w:r>
      <w:r w:rsidR="00B4605A" w:rsidRPr="00C87B84">
        <w:rPr>
          <w:rFonts w:cs="Times New Roman"/>
        </w:rPr>
        <w:t xml:space="preserve">den IP är den enda som får röra en Firebaseprojekt, detta kommer att redovisas i </w:t>
      </w:r>
      <w:r w:rsidR="0091792D" w:rsidRPr="00C87B84">
        <w:rPr>
          <w:rFonts w:cs="Times New Roman"/>
        </w:rPr>
        <w:t>punkt</w:t>
      </w:r>
      <w:r w:rsidR="00B4605A" w:rsidRPr="00C87B84">
        <w:rPr>
          <w:rFonts w:cs="Times New Roman"/>
        </w:rPr>
        <w:t xml:space="preserve"> </w:t>
      </w:r>
      <w:r w:rsidR="00246840" w:rsidRPr="00C87B84">
        <w:rPr>
          <w:rFonts w:cs="Times New Roman"/>
          <w:b/>
          <w:bCs/>
        </w:rPr>
        <w:t>3.3.1.3</w:t>
      </w:r>
      <w:r w:rsidR="00DA0FFA" w:rsidRPr="00C87B84">
        <w:rPr>
          <w:rFonts w:cs="Times New Roman"/>
        </w:rPr>
        <w:t xml:space="preserve">. </w:t>
      </w:r>
    </w:p>
    <w:p w14:paraId="723AF3F0" w14:textId="4A6449F9" w:rsidR="00267CC7" w:rsidRPr="00C87B84" w:rsidRDefault="00267CC7" w:rsidP="00A72DC3">
      <w:pPr>
        <w:tabs>
          <w:tab w:val="left" w:pos="5073"/>
        </w:tabs>
        <w:spacing w:line="240" w:lineRule="auto"/>
        <w:rPr>
          <w:rFonts w:cs="Times New Roman"/>
          <w:b/>
          <w:bCs/>
        </w:rPr>
      </w:pPr>
      <w:r w:rsidRPr="00C87B84">
        <w:rPr>
          <w:rFonts w:cs="Times New Roman"/>
          <w:b/>
          <w:bCs/>
        </w:rPr>
        <w:t>Bilaga 7.1</w:t>
      </w:r>
    </w:p>
    <w:p w14:paraId="6DEF9041" w14:textId="29FBF305" w:rsidR="00814F2B" w:rsidRPr="00C87B84" w:rsidRDefault="00814F2B" w:rsidP="00A72DC3">
      <w:pPr>
        <w:tabs>
          <w:tab w:val="left" w:pos="5073"/>
        </w:tabs>
        <w:spacing w:line="240" w:lineRule="auto"/>
        <w:rPr>
          <w:rFonts w:cs="Times New Roman"/>
          <w:b/>
          <w:bCs/>
        </w:rPr>
      </w:pPr>
      <w:r w:rsidRPr="00C87B84">
        <w:rPr>
          <w:rFonts w:cs="Times New Roman"/>
          <w:noProof/>
        </w:rPr>
        <w:drawing>
          <wp:inline distT="0" distB="0" distL="0" distR="0" wp14:anchorId="5AE95820" wp14:editId="44E6AFD2">
            <wp:extent cx="3413052" cy="2397780"/>
            <wp:effectExtent l="0" t="0" r="0" b="254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36667" cy="2414370"/>
                    </a:xfrm>
                    <a:prstGeom prst="rect">
                      <a:avLst/>
                    </a:prstGeom>
                    <a:noFill/>
                    <a:ln>
                      <a:noFill/>
                    </a:ln>
                  </pic:spPr>
                </pic:pic>
              </a:graphicData>
            </a:graphic>
          </wp:inline>
        </w:drawing>
      </w:r>
    </w:p>
    <w:p w14:paraId="41A6DA36" w14:textId="390E29D3" w:rsidR="000C59EA" w:rsidRPr="00C87B84" w:rsidRDefault="000C59EA" w:rsidP="00A72DC3">
      <w:pPr>
        <w:tabs>
          <w:tab w:val="left" w:pos="5073"/>
        </w:tabs>
        <w:spacing w:line="240" w:lineRule="auto"/>
        <w:rPr>
          <w:rFonts w:cs="Times New Roman"/>
          <w:b/>
          <w:bCs/>
        </w:rPr>
      </w:pPr>
    </w:p>
    <w:p w14:paraId="6F67662E" w14:textId="6CC7ED71" w:rsidR="000C59EA" w:rsidRPr="00C87B84" w:rsidRDefault="000C59EA" w:rsidP="00A72DC3">
      <w:pPr>
        <w:tabs>
          <w:tab w:val="left" w:pos="5073"/>
        </w:tabs>
        <w:spacing w:line="240" w:lineRule="auto"/>
        <w:rPr>
          <w:rFonts w:cs="Times New Roman"/>
          <w:b/>
          <w:bCs/>
        </w:rPr>
      </w:pPr>
    </w:p>
    <w:p w14:paraId="69B9D1DE" w14:textId="77777777" w:rsidR="00A72DC3" w:rsidRDefault="00A72DC3">
      <w:pPr>
        <w:spacing w:after="0" w:line="240" w:lineRule="auto"/>
        <w:ind w:left="0"/>
        <w:rPr>
          <w:rFonts w:cs="Times New Roman"/>
          <w:b/>
          <w:bCs/>
        </w:rPr>
      </w:pPr>
      <w:r>
        <w:rPr>
          <w:rFonts w:cs="Times New Roman"/>
          <w:b/>
          <w:bCs/>
        </w:rPr>
        <w:br w:type="page"/>
      </w:r>
    </w:p>
    <w:p w14:paraId="16BFA6D7" w14:textId="593C845B" w:rsidR="00814F2B" w:rsidRPr="00A72DC3" w:rsidRDefault="00267CC7" w:rsidP="00A72DC3">
      <w:pPr>
        <w:tabs>
          <w:tab w:val="left" w:pos="5073"/>
        </w:tabs>
        <w:spacing w:line="240" w:lineRule="auto"/>
        <w:rPr>
          <w:rFonts w:cs="Times New Roman"/>
          <w:b/>
          <w:bCs/>
        </w:rPr>
      </w:pPr>
      <w:r w:rsidRPr="00C87B84">
        <w:rPr>
          <w:rFonts w:cs="Times New Roman"/>
          <w:b/>
          <w:bCs/>
        </w:rPr>
        <w:lastRenderedPageBreak/>
        <w:t>Bilaga 7.2</w:t>
      </w:r>
      <w:r w:rsidR="00814F2B" w:rsidRPr="00C87B84">
        <w:rPr>
          <w:rFonts w:cs="Times New Roman"/>
          <w:noProof/>
        </w:rPr>
        <w:drawing>
          <wp:inline distT="0" distB="0" distL="0" distR="0" wp14:anchorId="1D27D2D7" wp14:editId="05DE6437">
            <wp:extent cx="5039360" cy="3348355"/>
            <wp:effectExtent l="0" t="0" r="8890" b="4445"/>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9360" cy="3348355"/>
                    </a:xfrm>
                    <a:prstGeom prst="rect">
                      <a:avLst/>
                    </a:prstGeom>
                    <a:noFill/>
                    <a:ln>
                      <a:noFill/>
                    </a:ln>
                  </pic:spPr>
                </pic:pic>
              </a:graphicData>
            </a:graphic>
          </wp:inline>
        </w:drawing>
      </w:r>
      <w:r w:rsidR="00246840" w:rsidRPr="00C87B84">
        <w:rPr>
          <w:rFonts w:cs="Times New Roman"/>
          <w:b/>
          <w:bCs/>
        </w:rPr>
        <w:lastRenderedPageBreak/>
        <w:t>Bilaga 7.3</w:t>
      </w:r>
      <w:r w:rsidR="00814F2B" w:rsidRPr="00C87B84">
        <w:rPr>
          <w:rFonts w:cs="Times New Roman"/>
          <w:noProof/>
        </w:rPr>
        <w:drawing>
          <wp:inline distT="0" distB="0" distL="0" distR="0" wp14:anchorId="5B15A703" wp14:editId="68B50D22">
            <wp:extent cx="5039995" cy="5337810"/>
            <wp:effectExtent l="0" t="0" r="8255" b="0"/>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39995" cy="5337810"/>
                    </a:xfrm>
                    <a:prstGeom prst="rect">
                      <a:avLst/>
                    </a:prstGeom>
                    <a:noFill/>
                    <a:ln>
                      <a:noFill/>
                    </a:ln>
                  </pic:spPr>
                </pic:pic>
              </a:graphicData>
            </a:graphic>
          </wp:inline>
        </w:drawing>
      </w:r>
    </w:p>
    <w:p w14:paraId="5170450B" w14:textId="77777777" w:rsidR="00814F2B" w:rsidRPr="00C87B84" w:rsidRDefault="00814F2B" w:rsidP="00A72DC3">
      <w:pPr>
        <w:spacing w:line="240" w:lineRule="auto"/>
        <w:rPr>
          <w:rFonts w:cs="Times New Roman"/>
        </w:rPr>
      </w:pPr>
      <w:r w:rsidRPr="00C87B84">
        <w:rPr>
          <w:rFonts w:cs="Times New Roman"/>
        </w:rPr>
        <w:t>OBS! Denna konfigurationsnyckel kommer från ett tillfälligt exempelprojekt och kommer inte kunna appliceras.</w:t>
      </w:r>
    </w:p>
    <w:p w14:paraId="6D1259F8" w14:textId="77777777" w:rsidR="00814F2B" w:rsidRPr="00C87B84" w:rsidRDefault="00814F2B" w:rsidP="00A72DC3">
      <w:pPr>
        <w:tabs>
          <w:tab w:val="left" w:pos="5073"/>
        </w:tabs>
        <w:spacing w:line="240" w:lineRule="auto"/>
        <w:rPr>
          <w:rFonts w:cs="Times New Roman"/>
          <w:b/>
          <w:bCs/>
        </w:rPr>
      </w:pPr>
    </w:p>
    <w:p w14:paraId="22BCC526" w14:textId="1B636E3E" w:rsidR="00D97578" w:rsidRPr="00EC3D75" w:rsidRDefault="00902AF2" w:rsidP="00902AF2">
      <w:pPr>
        <w:pStyle w:val="Heading3"/>
        <w:rPr>
          <w:rFonts w:cs="Arial"/>
        </w:rPr>
      </w:pPr>
      <w:bookmarkStart w:id="59" w:name="_Toc69234968"/>
      <w:bookmarkStart w:id="60" w:name="_Toc69227484"/>
      <w:r w:rsidRPr="00EC3D75">
        <w:rPr>
          <w:rFonts w:cs="Arial"/>
        </w:rPr>
        <w:t>PHP</w:t>
      </w:r>
      <w:bookmarkEnd w:id="59"/>
      <w:bookmarkEnd w:id="60"/>
      <w:r w:rsidRPr="00EC3D75">
        <w:rPr>
          <w:rFonts w:cs="Arial"/>
        </w:rPr>
        <w:t xml:space="preserve"> </w:t>
      </w:r>
    </w:p>
    <w:p w14:paraId="0979A960" w14:textId="482E9301" w:rsidR="00902AF2" w:rsidRPr="00C87B84" w:rsidRDefault="00181376" w:rsidP="00A72DC3">
      <w:pPr>
        <w:spacing w:line="240" w:lineRule="auto"/>
        <w:rPr>
          <w:rFonts w:cs="Times New Roman"/>
        </w:rPr>
      </w:pPr>
      <w:r w:rsidRPr="00C87B84">
        <w:rPr>
          <w:rFonts w:cs="Times New Roman"/>
        </w:rPr>
        <w:t xml:space="preserve">Att starta ett PHP projekt kan göras på ett par olika sätt. Dels kan det </w:t>
      </w:r>
      <w:r w:rsidR="008D4B09" w:rsidRPr="00C87B84">
        <w:rPr>
          <w:rFonts w:cs="Times New Roman"/>
        </w:rPr>
        <w:t>göras</w:t>
      </w:r>
      <w:r w:rsidRPr="00C87B84">
        <w:rPr>
          <w:rFonts w:cs="Times New Roman"/>
        </w:rPr>
        <w:t xml:space="preserve"> </w:t>
      </w:r>
      <w:r w:rsidR="008D4B09" w:rsidRPr="00C87B84">
        <w:rPr>
          <w:rFonts w:cs="Times New Roman"/>
        </w:rPr>
        <w:t>lokalt, dels</w:t>
      </w:r>
      <w:r w:rsidRPr="00C87B84">
        <w:rPr>
          <w:rFonts w:cs="Times New Roman"/>
        </w:rPr>
        <w:t xml:space="preserve"> kan det </w:t>
      </w:r>
      <w:r w:rsidR="008D4B09" w:rsidRPr="00C87B84">
        <w:rPr>
          <w:rFonts w:cs="Times New Roman"/>
        </w:rPr>
        <w:t xml:space="preserve">göras online. Väljer man att köra PHP lokalt kräver det installation av en </w:t>
      </w:r>
      <w:proofErr w:type="spellStart"/>
      <w:r w:rsidR="008D4B09" w:rsidRPr="00C87B84">
        <w:rPr>
          <w:rFonts w:cs="Times New Roman"/>
        </w:rPr>
        <w:t>Wamp</w:t>
      </w:r>
      <w:proofErr w:type="spellEnd"/>
      <w:r w:rsidR="008D4B09" w:rsidRPr="00C87B84">
        <w:rPr>
          <w:rFonts w:cs="Times New Roman"/>
        </w:rPr>
        <w:t xml:space="preserve">-server, vilket är ett separat program. Kör man PHP online kan man göra det via flera olika tjänster, tjänsten som PHP-hemsidan använder är </w:t>
      </w:r>
      <w:proofErr w:type="spellStart"/>
      <w:r w:rsidR="008D4B09" w:rsidRPr="00C87B84">
        <w:rPr>
          <w:rFonts w:cs="Times New Roman"/>
        </w:rPr>
        <w:t>Replit</w:t>
      </w:r>
      <w:proofErr w:type="spellEnd"/>
      <w:r w:rsidR="008D4B09" w:rsidRPr="00C87B84">
        <w:rPr>
          <w:rFonts w:cs="Times New Roman"/>
        </w:rPr>
        <w:t xml:space="preserve">; </w:t>
      </w:r>
      <w:r w:rsidR="000968BD" w:rsidRPr="00C87B84">
        <w:rPr>
          <w:rFonts w:cs="Times New Roman"/>
        </w:rPr>
        <w:t>en</w:t>
      </w:r>
      <w:r w:rsidR="008D4B09" w:rsidRPr="00C87B84">
        <w:rPr>
          <w:rFonts w:cs="Times New Roman"/>
        </w:rPr>
        <w:t xml:space="preserve"> gratis</w:t>
      </w:r>
      <w:r w:rsidR="00901B64" w:rsidRPr="00C87B84">
        <w:rPr>
          <w:rFonts w:cs="Times New Roman"/>
        </w:rPr>
        <w:t xml:space="preserve">, </w:t>
      </w:r>
      <w:r w:rsidR="00031D51" w:rsidRPr="00C87B84">
        <w:rPr>
          <w:rFonts w:cs="Times New Roman"/>
        </w:rPr>
        <w:t>webbsida stödjer webbservrar som</w:t>
      </w:r>
      <w:r w:rsidR="00901B64" w:rsidRPr="00C87B84">
        <w:rPr>
          <w:rFonts w:cs="Times New Roman"/>
        </w:rPr>
        <w:t xml:space="preserve"> PHP.</w:t>
      </w:r>
      <w:r w:rsidR="003F6A3C" w:rsidRPr="00C87B84">
        <w:rPr>
          <w:rFonts w:cs="Times New Roman"/>
        </w:rPr>
        <w:t xml:space="preserve"> </w:t>
      </w:r>
    </w:p>
    <w:p w14:paraId="723B198F" w14:textId="319DF534" w:rsidR="003557A8" w:rsidRPr="00EC3D75" w:rsidRDefault="00A82B81" w:rsidP="00524E99">
      <w:pPr>
        <w:pStyle w:val="Heading3"/>
        <w:rPr>
          <w:rFonts w:cs="Arial"/>
        </w:rPr>
      </w:pPr>
      <w:bookmarkStart w:id="61" w:name="_Toc69234969"/>
      <w:bookmarkStart w:id="62" w:name="_Toc69227485"/>
      <w:r w:rsidRPr="00EC3D75">
        <w:rPr>
          <w:rFonts w:cs="Arial"/>
        </w:rPr>
        <w:t>Starta</w:t>
      </w:r>
      <w:r w:rsidR="00524E99" w:rsidRPr="00EC3D75">
        <w:rPr>
          <w:rFonts w:cs="Arial"/>
        </w:rPr>
        <w:t xml:space="preserve"> </w:t>
      </w:r>
      <w:r w:rsidR="004363B8" w:rsidRPr="00EC3D75">
        <w:rPr>
          <w:rFonts w:cs="Arial"/>
        </w:rPr>
        <w:t xml:space="preserve">sin </w:t>
      </w:r>
      <w:r w:rsidR="00C27A4D" w:rsidRPr="00EC3D75">
        <w:rPr>
          <w:rFonts w:cs="Arial"/>
        </w:rPr>
        <w:t>webbsida</w:t>
      </w:r>
      <w:bookmarkEnd w:id="61"/>
      <w:bookmarkEnd w:id="62"/>
    </w:p>
    <w:p w14:paraId="76305225" w14:textId="71E6B483" w:rsidR="00326B83" w:rsidRPr="00C87B84" w:rsidRDefault="0039056F" w:rsidP="00A72DC3">
      <w:pPr>
        <w:spacing w:line="240" w:lineRule="auto"/>
        <w:rPr>
          <w:rFonts w:cs="Times New Roman"/>
        </w:rPr>
      </w:pPr>
      <w:r w:rsidRPr="00C87B84">
        <w:rPr>
          <w:rFonts w:cs="Times New Roman"/>
        </w:rPr>
        <w:t xml:space="preserve">Firebase projektet skrivs i programmet Visual Studio </w:t>
      </w:r>
      <w:proofErr w:type="spellStart"/>
      <w:r w:rsidRPr="00C87B84">
        <w:rPr>
          <w:rFonts w:cs="Times New Roman"/>
        </w:rPr>
        <w:t>Code</w:t>
      </w:r>
      <w:proofErr w:type="spellEnd"/>
      <w:r w:rsidRPr="00C87B84">
        <w:rPr>
          <w:rFonts w:cs="Times New Roman"/>
        </w:rPr>
        <w:t xml:space="preserve">, vilket är gratis att </w:t>
      </w:r>
      <w:r w:rsidR="00984F8D" w:rsidRPr="00C87B84">
        <w:rPr>
          <w:rFonts w:cs="Times New Roman"/>
        </w:rPr>
        <w:t>ladda ner och använda.</w:t>
      </w:r>
      <w:r w:rsidR="009D5790" w:rsidRPr="00C87B84">
        <w:rPr>
          <w:rFonts w:cs="Times New Roman"/>
        </w:rPr>
        <w:t xml:space="preserve"> </w:t>
      </w:r>
    </w:p>
    <w:p w14:paraId="3AA7FE60" w14:textId="42DC6074" w:rsidR="008E58F5" w:rsidRPr="00C87B84" w:rsidRDefault="008E58F5" w:rsidP="00A72DC3">
      <w:pPr>
        <w:spacing w:line="240" w:lineRule="auto"/>
        <w:rPr>
          <w:rFonts w:cs="Times New Roman"/>
        </w:rPr>
      </w:pPr>
    </w:p>
    <w:p w14:paraId="3168AE9B" w14:textId="12361ED6" w:rsidR="008E58F5" w:rsidRPr="00C87B84" w:rsidRDefault="00326B83" w:rsidP="00A72DC3">
      <w:pPr>
        <w:spacing w:line="240" w:lineRule="auto"/>
        <w:rPr>
          <w:rFonts w:cs="Times New Roman"/>
        </w:rPr>
      </w:pPr>
      <w:r w:rsidRPr="00C87B84">
        <w:rPr>
          <w:rFonts w:cs="Times New Roman"/>
        </w:rPr>
        <w:t xml:space="preserve">När man arbetar med webbplatser med Firebase </w:t>
      </w:r>
      <w:r w:rsidR="004D2FB9" w:rsidRPr="00C87B84">
        <w:rPr>
          <w:rFonts w:cs="Times New Roman"/>
        </w:rPr>
        <w:t>grundar sig allt i ett html-</w:t>
      </w:r>
      <w:r w:rsidR="00A00FF5" w:rsidRPr="00C87B84">
        <w:rPr>
          <w:rFonts w:cs="Times New Roman"/>
        </w:rPr>
        <w:t>formulär</w:t>
      </w:r>
      <w:r w:rsidR="004D2FB9" w:rsidRPr="00C87B84">
        <w:rPr>
          <w:rFonts w:cs="Times New Roman"/>
        </w:rPr>
        <w:t xml:space="preserve"> som hämtar alla JavaScript funktioner</w:t>
      </w:r>
      <w:r w:rsidR="00A00FF5" w:rsidRPr="00C87B84">
        <w:rPr>
          <w:rFonts w:cs="Times New Roman"/>
        </w:rPr>
        <w:t xml:space="preserve"> och kör koden. </w:t>
      </w:r>
      <w:r w:rsidR="009D5790" w:rsidRPr="00C87B84">
        <w:rPr>
          <w:rFonts w:cs="Times New Roman"/>
        </w:rPr>
        <w:t xml:space="preserve">För att </w:t>
      </w:r>
      <w:r w:rsidR="00AC3FF9" w:rsidRPr="00C87B84">
        <w:rPr>
          <w:rFonts w:cs="Times New Roman"/>
        </w:rPr>
        <w:t>få tillgång till Firebase-funktioner</w:t>
      </w:r>
      <w:r w:rsidR="002F4E90" w:rsidRPr="00C87B84">
        <w:rPr>
          <w:rFonts w:cs="Times New Roman"/>
        </w:rPr>
        <w:t>na</w:t>
      </w:r>
      <w:r w:rsidR="00AC3FF9" w:rsidRPr="00C87B84">
        <w:rPr>
          <w:rFonts w:cs="Times New Roman"/>
        </w:rPr>
        <w:t xml:space="preserve"> </w:t>
      </w:r>
      <w:r w:rsidR="008F0DAC" w:rsidRPr="00C87B84">
        <w:rPr>
          <w:rFonts w:cs="Times New Roman"/>
        </w:rPr>
        <w:t xml:space="preserve">behöver man importera </w:t>
      </w:r>
      <w:r w:rsidR="00E34348" w:rsidRPr="00C87B84">
        <w:rPr>
          <w:rFonts w:cs="Times New Roman"/>
        </w:rPr>
        <w:t xml:space="preserve">de </w:t>
      </w:r>
      <w:r w:rsidR="00E34348" w:rsidRPr="00C87B84">
        <w:rPr>
          <w:rFonts w:cs="Times New Roman"/>
        </w:rPr>
        <w:lastRenderedPageBreak/>
        <w:t>Firebase</w:t>
      </w:r>
      <w:r w:rsidR="00123CD6" w:rsidRPr="00C87B84">
        <w:rPr>
          <w:rFonts w:cs="Times New Roman"/>
        </w:rPr>
        <w:t>bibliotek</w:t>
      </w:r>
      <w:r w:rsidR="0034304D" w:rsidRPr="00C87B84">
        <w:rPr>
          <w:rFonts w:cs="Times New Roman"/>
        </w:rPr>
        <w:t xml:space="preserve"> </w:t>
      </w:r>
      <w:r w:rsidR="00A256A4" w:rsidRPr="00C87B84">
        <w:rPr>
          <w:rFonts w:cs="Times New Roman"/>
        </w:rPr>
        <w:t xml:space="preserve">(bilaga </w:t>
      </w:r>
      <w:r w:rsidR="00325F5A" w:rsidRPr="00C87B84">
        <w:rPr>
          <w:rFonts w:cs="Times New Roman"/>
        </w:rPr>
        <w:t>7.4</w:t>
      </w:r>
      <w:r w:rsidR="00A256A4" w:rsidRPr="00C87B84">
        <w:rPr>
          <w:rFonts w:cs="Times New Roman"/>
        </w:rPr>
        <w:t xml:space="preserve">) </w:t>
      </w:r>
      <w:r w:rsidR="0034304D" w:rsidRPr="00C87B84">
        <w:rPr>
          <w:rFonts w:cs="Times New Roman"/>
        </w:rPr>
        <w:t xml:space="preserve">som man ska använda </w:t>
      </w:r>
      <w:r w:rsidR="00AC3FF9" w:rsidRPr="00C87B84">
        <w:rPr>
          <w:rFonts w:cs="Times New Roman"/>
        </w:rPr>
        <w:t>till</w:t>
      </w:r>
      <w:r w:rsidR="00A256A4" w:rsidRPr="00C87B84">
        <w:rPr>
          <w:rFonts w:cs="Times New Roman"/>
        </w:rPr>
        <w:t xml:space="preserve"> sitt projekt. Det ska ske innan man anger sin </w:t>
      </w:r>
      <w:r w:rsidR="00CF1D57" w:rsidRPr="00C87B84">
        <w:rPr>
          <w:rFonts w:cs="Times New Roman"/>
        </w:rPr>
        <w:t>konfigurationsnyckel</w:t>
      </w:r>
      <w:r w:rsidR="00A256A4" w:rsidRPr="00C87B84">
        <w:rPr>
          <w:rFonts w:cs="Times New Roman"/>
        </w:rPr>
        <w:t xml:space="preserve"> och innan man använder </w:t>
      </w:r>
      <w:r w:rsidR="00CF1D57" w:rsidRPr="00C87B84">
        <w:rPr>
          <w:rFonts w:cs="Times New Roman"/>
        </w:rPr>
        <w:t xml:space="preserve">någon </w:t>
      </w:r>
      <w:r w:rsidR="00873860" w:rsidRPr="00C87B84">
        <w:rPr>
          <w:rFonts w:cs="Times New Roman"/>
        </w:rPr>
        <w:t>F</w:t>
      </w:r>
      <w:r w:rsidR="00CF1D57" w:rsidRPr="00C87B84">
        <w:rPr>
          <w:rFonts w:cs="Times New Roman"/>
        </w:rPr>
        <w:t>irebasefunktion.</w:t>
      </w:r>
      <w:r w:rsidR="00873860" w:rsidRPr="00C87B84">
        <w:rPr>
          <w:rFonts w:cs="Times New Roman"/>
        </w:rPr>
        <w:t xml:space="preserve"> Efter </w:t>
      </w:r>
      <w:r w:rsidR="00584659" w:rsidRPr="00C87B84">
        <w:rPr>
          <w:rFonts w:cs="Times New Roman"/>
        </w:rPr>
        <w:t xml:space="preserve">ens import av </w:t>
      </w:r>
      <w:r w:rsidR="005C7317" w:rsidRPr="00C87B84">
        <w:rPr>
          <w:rFonts w:cs="Times New Roman"/>
        </w:rPr>
        <w:t>Firebasebiblioteken</w:t>
      </w:r>
      <w:r w:rsidR="00584659" w:rsidRPr="00C87B84">
        <w:rPr>
          <w:rFonts w:cs="Times New Roman"/>
        </w:rPr>
        <w:t xml:space="preserve"> anges ens </w:t>
      </w:r>
      <w:r w:rsidR="005C7317" w:rsidRPr="00C87B84">
        <w:rPr>
          <w:rFonts w:cs="Times New Roman"/>
        </w:rPr>
        <w:t>konfigurations</w:t>
      </w:r>
      <w:r w:rsidR="00584659" w:rsidRPr="00C87B84">
        <w:rPr>
          <w:rFonts w:cs="Times New Roman"/>
        </w:rPr>
        <w:t>nyckel, det kan ske genom att klistra in en script-tag med nyckeln, alternativt</w:t>
      </w:r>
      <w:r w:rsidR="005C7317" w:rsidRPr="00C87B84">
        <w:rPr>
          <w:rFonts w:cs="Times New Roman"/>
        </w:rPr>
        <w:t xml:space="preserve"> importerar man ett dokument med nyckeln för snyggare och mer läsbar kod.</w:t>
      </w:r>
      <w:r w:rsidR="00A82B81" w:rsidRPr="00C87B84">
        <w:rPr>
          <w:rFonts w:cs="Times New Roman"/>
        </w:rPr>
        <w:t xml:space="preserve"> </w:t>
      </w:r>
    </w:p>
    <w:p w14:paraId="6658C46A" w14:textId="3798ECEE" w:rsidR="00325F5A" w:rsidRPr="00C87B84" w:rsidRDefault="00325F5A" w:rsidP="00A72DC3">
      <w:pPr>
        <w:spacing w:line="240" w:lineRule="auto"/>
        <w:rPr>
          <w:rFonts w:cs="Times New Roman"/>
          <w:b/>
          <w:bCs/>
        </w:rPr>
      </w:pPr>
      <w:r w:rsidRPr="00C87B84">
        <w:rPr>
          <w:rFonts w:cs="Times New Roman"/>
          <w:b/>
          <w:bCs/>
        </w:rPr>
        <w:t>Bilaga 7.4</w:t>
      </w:r>
    </w:p>
    <w:p w14:paraId="59A3F130" w14:textId="56652F05" w:rsidR="00524E99" w:rsidRPr="00C87B84" w:rsidRDefault="008E58F5" w:rsidP="00A72DC3">
      <w:pPr>
        <w:spacing w:line="240" w:lineRule="auto"/>
        <w:rPr>
          <w:rFonts w:cs="Times New Roman"/>
        </w:rPr>
      </w:pPr>
      <w:r w:rsidRPr="00C87B84">
        <w:rPr>
          <w:rFonts w:cs="Times New Roman"/>
          <w:noProof/>
        </w:rPr>
        <w:drawing>
          <wp:inline distT="0" distB="0" distL="0" distR="0" wp14:anchorId="55539C85" wp14:editId="03A88B3D">
            <wp:extent cx="5029200" cy="6057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29200" cy="605790"/>
                    </a:xfrm>
                    <a:prstGeom prst="rect">
                      <a:avLst/>
                    </a:prstGeom>
                    <a:noFill/>
                    <a:ln>
                      <a:noFill/>
                    </a:ln>
                  </pic:spPr>
                </pic:pic>
              </a:graphicData>
            </a:graphic>
          </wp:inline>
        </w:drawing>
      </w:r>
    </w:p>
    <w:p w14:paraId="7B45AD84" w14:textId="6FDC0FA5" w:rsidR="00A00FF5" w:rsidRPr="00C87B84" w:rsidRDefault="00C27A4D" w:rsidP="00A72DC3">
      <w:pPr>
        <w:spacing w:line="240" w:lineRule="auto"/>
        <w:rPr>
          <w:rFonts w:cs="Times New Roman"/>
        </w:rPr>
      </w:pPr>
      <w:r w:rsidRPr="00C87B84">
        <w:rPr>
          <w:rFonts w:cs="Times New Roman"/>
        </w:rPr>
        <w:t xml:space="preserve">Det kan tolkas som tidskrävande att starta en </w:t>
      </w:r>
      <w:r w:rsidR="00FF78A0" w:rsidRPr="00C87B84">
        <w:rPr>
          <w:rFonts w:cs="Times New Roman"/>
        </w:rPr>
        <w:t xml:space="preserve">firebase </w:t>
      </w:r>
      <w:r w:rsidRPr="00C87B84">
        <w:rPr>
          <w:rFonts w:cs="Times New Roman"/>
        </w:rPr>
        <w:t xml:space="preserve">webbsida. Men det är bara att kopiera och klistra in. </w:t>
      </w:r>
    </w:p>
    <w:p w14:paraId="59015DBB" w14:textId="73911062" w:rsidR="00295A92" w:rsidRPr="00C87B84" w:rsidRDefault="00714710" w:rsidP="00A72DC3">
      <w:pPr>
        <w:spacing w:line="240" w:lineRule="auto"/>
        <w:rPr>
          <w:rFonts w:cs="Times New Roman"/>
        </w:rPr>
      </w:pPr>
      <w:r w:rsidRPr="00C87B84">
        <w:rPr>
          <w:rFonts w:cs="Times New Roman"/>
        </w:rPr>
        <w:t xml:space="preserve">Att starta en PHP-webbplats via repl.it tar </w:t>
      </w:r>
      <w:r w:rsidR="00AC1DA6" w:rsidRPr="00C87B84">
        <w:rPr>
          <w:rFonts w:cs="Times New Roman"/>
        </w:rPr>
        <w:t xml:space="preserve">knappt </w:t>
      </w:r>
      <w:r w:rsidR="00B545F9" w:rsidRPr="00C87B84">
        <w:rPr>
          <w:rFonts w:cs="Times New Roman"/>
        </w:rPr>
        <w:t xml:space="preserve">någon </w:t>
      </w:r>
      <w:r w:rsidR="00AC1DA6" w:rsidRPr="00C87B84">
        <w:rPr>
          <w:rFonts w:cs="Times New Roman"/>
        </w:rPr>
        <w:t xml:space="preserve">tid. Man trycket på en knapp, namnger sitt projekt och sedan kan man </w:t>
      </w:r>
      <w:r w:rsidR="004363B8" w:rsidRPr="00C87B84">
        <w:rPr>
          <w:rFonts w:cs="Times New Roman"/>
        </w:rPr>
        <w:t>skriva sin hemsida.</w:t>
      </w:r>
    </w:p>
    <w:p w14:paraId="1F2E661B" w14:textId="56CDDC79" w:rsidR="00386353" w:rsidRPr="00C87B84" w:rsidRDefault="00386353" w:rsidP="00A72DC3">
      <w:pPr>
        <w:spacing w:line="240" w:lineRule="auto"/>
        <w:rPr>
          <w:rFonts w:cs="Times New Roman"/>
        </w:rPr>
      </w:pPr>
      <w:r w:rsidRPr="00C87B84">
        <w:rPr>
          <w:rFonts w:cs="Times New Roman"/>
        </w:rPr>
        <w:t xml:space="preserve">Efter alternativt under utvecklingen av sin hemsida kan man </w:t>
      </w:r>
      <w:r w:rsidR="00F547E2" w:rsidRPr="00C87B84">
        <w:rPr>
          <w:rFonts w:cs="Times New Roman"/>
        </w:rPr>
        <w:t>ladda upp sin hemsida till en egen domän. Det är efter detta steg som man kan binda IP adressen för vilka IP:s som får åtkomst till ens Firebaseprojekt. Denna funktion kommer att visas längre ner i punk</w:t>
      </w:r>
      <w:r w:rsidR="00867AEE" w:rsidRPr="00C87B84">
        <w:rPr>
          <w:rFonts w:cs="Times New Roman"/>
          <w:b/>
          <w:bCs/>
        </w:rPr>
        <w:t xml:space="preserve"> 3.3.1.3</w:t>
      </w:r>
      <w:r w:rsidR="00F547E2" w:rsidRPr="00C87B84">
        <w:rPr>
          <w:rFonts w:cs="Times New Roman"/>
        </w:rPr>
        <w:t>.</w:t>
      </w:r>
    </w:p>
    <w:p w14:paraId="0BCAE6F3" w14:textId="4149B70F" w:rsidR="00FF78A0" w:rsidRPr="00EC3D75" w:rsidRDefault="00E04722" w:rsidP="00E04722">
      <w:pPr>
        <w:pStyle w:val="Heading2"/>
        <w:rPr>
          <w:rFonts w:cs="Arial"/>
        </w:rPr>
      </w:pPr>
      <w:bookmarkStart w:id="63" w:name="_Toc69234970"/>
      <w:bookmarkStart w:id="64" w:name="_Toc69227486"/>
      <w:r w:rsidRPr="00EC3D75">
        <w:rPr>
          <w:rFonts w:cs="Arial"/>
        </w:rPr>
        <w:t>HUVUDDEL</w:t>
      </w:r>
      <w:bookmarkEnd w:id="63"/>
      <w:bookmarkEnd w:id="64"/>
    </w:p>
    <w:p w14:paraId="54901E2B" w14:textId="380F7581" w:rsidR="00E04722" w:rsidRPr="00C87B84" w:rsidRDefault="00A97448" w:rsidP="00A72DC3">
      <w:pPr>
        <w:spacing w:line="240" w:lineRule="auto"/>
        <w:rPr>
          <w:rFonts w:cs="Times New Roman"/>
        </w:rPr>
      </w:pPr>
      <w:r w:rsidRPr="00C87B84">
        <w:rPr>
          <w:rFonts w:cs="Times New Roman"/>
        </w:rPr>
        <w:t xml:space="preserve">Efter att </w:t>
      </w:r>
      <w:r w:rsidR="00386353" w:rsidRPr="00C87B84">
        <w:rPr>
          <w:rFonts w:cs="Times New Roman"/>
        </w:rPr>
        <w:t xml:space="preserve">ens webbsida är uppsatt </w:t>
      </w:r>
      <w:r w:rsidR="00872444" w:rsidRPr="00C87B84">
        <w:rPr>
          <w:rFonts w:cs="Times New Roman"/>
        </w:rPr>
        <w:t xml:space="preserve">kan man börja med sin kod. </w:t>
      </w:r>
      <w:r w:rsidR="00154E5B" w:rsidRPr="00C87B84">
        <w:rPr>
          <w:rFonts w:cs="Times New Roman"/>
        </w:rPr>
        <w:t xml:space="preserve">HTML-sidan för Firebaseprojektet kan ses vid </w:t>
      </w:r>
      <w:r w:rsidR="003C102C" w:rsidRPr="00C87B84">
        <w:rPr>
          <w:rFonts w:cs="Times New Roman"/>
        </w:rPr>
        <w:t xml:space="preserve">i punkten </w:t>
      </w:r>
      <w:r w:rsidR="003C102C" w:rsidRPr="00C87B84">
        <w:rPr>
          <w:rFonts w:cs="Times New Roman"/>
          <w:b/>
          <w:bCs/>
        </w:rPr>
        <w:t>6.1.2.</w:t>
      </w:r>
    </w:p>
    <w:p w14:paraId="2D36EB25" w14:textId="163AFE65" w:rsidR="003D313D" w:rsidRPr="00C87B84" w:rsidRDefault="003D313D" w:rsidP="00A72DC3">
      <w:pPr>
        <w:spacing w:line="240" w:lineRule="auto"/>
        <w:rPr>
          <w:rFonts w:cs="Times New Roman"/>
        </w:rPr>
      </w:pPr>
      <w:r w:rsidRPr="00C87B84">
        <w:rPr>
          <w:rFonts w:cs="Times New Roman"/>
        </w:rPr>
        <w:t>De huvudsakligen intressanta punkterna</w:t>
      </w:r>
      <w:r w:rsidR="008461DA" w:rsidRPr="00C87B84">
        <w:rPr>
          <w:rFonts w:cs="Times New Roman"/>
        </w:rPr>
        <w:t xml:space="preserve"> för en webbsida, vilket kommer presenteras och jämföras </w:t>
      </w:r>
      <w:r w:rsidRPr="00C87B84">
        <w:rPr>
          <w:rFonts w:cs="Times New Roman"/>
        </w:rPr>
        <w:t xml:space="preserve">är, </w:t>
      </w:r>
      <w:r w:rsidR="00635FCC" w:rsidRPr="00C87B84">
        <w:rPr>
          <w:rFonts w:cs="Times New Roman"/>
        </w:rPr>
        <w:t>utan inbördes ordning</w:t>
      </w:r>
      <w:r w:rsidR="00FA1C3E" w:rsidRPr="00C87B84">
        <w:rPr>
          <w:rFonts w:cs="Times New Roman"/>
        </w:rPr>
        <w:t xml:space="preserve"> </w:t>
      </w:r>
      <w:r w:rsidR="00F31EAC" w:rsidRPr="00C87B84">
        <w:rPr>
          <w:rFonts w:cs="Times New Roman"/>
        </w:rPr>
        <w:t>följande:</w:t>
      </w:r>
    </w:p>
    <w:p w14:paraId="40EB541E" w14:textId="25326645" w:rsidR="00C905E1" w:rsidRPr="00C87B84" w:rsidRDefault="00C905E1" w:rsidP="00A72DC3">
      <w:pPr>
        <w:spacing w:line="240" w:lineRule="auto"/>
        <w:rPr>
          <w:rFonts w:cs="Times New Roman"/>
        </w:rPr>
      </w:pPr>
      <w:r w:rsidRPr="00C87B84">
        <w:rPr>
          <w:rFonts w:cs="Times New Roman"/>
        </w:rPr>
        <w:t>• Autentisering</w:t>
      </w:r>
    </w:p>
    <w:p w14:paraId="42E3C08E" w14:textId="712F3D5D" w:rsidR="00F31EAC" w:rsidRPr="00C87B84" w:rsidRDefault="00F31EAC" w:rsidP="00A72DC3">
      <w:pPr>
        <w:spacing w:line="240" w:lineRule="auto"/>
        <w:rPr>
          <w:rFonts w:cs="Times New Roman"/>
        </w:rPr>
      </w:pPr>
      <w:r w:rsidRPr="00C87B84">
        <w:rPr>
          <w:rFonts w:cs="Times New Roman"/>
        </w:rPr>
        <w:t>• Registrering</w:t>
      </w:r>
    </w:p>
    <w:p w14:paraId="09C3BDEA" w14:textId="5003FAE4" w:rsidR="00F31EAC" w:rsidRPr="00C87B84" w:rsidRDefault="00F31EAC" w:rsidP="00A72DC3">
      <w:pPr>
        <w:spacing w:line="240" w:lineRule="auto"/>
        <w:rPr>
          <w:rFonts w:cs="Times New Roman"/>
        </w:rPr>
      </w:pPr>
      <w:r w:rsidRPr="00C87B84">
        <w:rPr>
          <w:rFonts w:cs="Times New Roman"/>
        </w:rPr>
        <w:t>• Inloggning</w:t>
      </w:r>
    </w:p>
    <w:p w14:paraId="05467FE5" w14:textId="34624389" w:rsidR="00385046" w:rsidRPr="00C87B84" w:rsidRDefault="00F31EAC" w:rsidP="00A72DC3">
      <w:pPr>
        <w:spacing w:line="240" w:lineRule="auto"/>
        <w:rPr>
          <w:rFonts w:cs="Times New Roman"/>
        </w:rPr>
      </w:pPr>
      <w:r w:rsidRPr="00C87B84">
        <w:rPr>
          <w:rFonts w:cs="Times New Roman"/>
        </w:rPr>
        <w:t xml:space="preserve">• </w:t>
      </w:r>
      <w:r w:rsidR="00385046" w:rsidRPr="00C87B84">
        <w:rPr>
          <w:rFonts w:cs="Times New Roman"/>
        </w:rPr>
        <w:t xml:space="preserve">CRUD – </w:t>
      </w:r>
      <w:proofErr w:type="spellStart"/>
      <w:r w:rsidR="00385046" w:rsidRPr="00C87B84">
        <w:rPr>
          <w:rFonts w:cs="Times New Roman"/>
        </w:rPr>
        <w:t>Create</w:t>
      </w:r>
      <w:proofErr w:type="spellEnd"/>
      <w:r w:rsidR="00385046" w:rsidRPr="00C87B84">
        <w:rPr>
          <w:rFonts w:cs="Times New Roman"/>
        </w:rPr>
        <w:t>,</w:t>
      </w:r>
      <w:r w:rsidR="00D97117" w:rsidRPr="00C87B84">
        <w:rPr>
          <w:rFonts w:cs="Times New Roman"/>
        </w:rPr>
        <w:t xml:space="preserve"> </w:t>
      </w:r>
      <w:r w:rsidR="00385046" w:rsidRPr="00C87B84">
        <w:rPr>
          <w:rFonts w:cs="Times New Roman"/>
        </w:rPr>
        <w:t xml:space="preserve">Read, </w:t>
      </w:r>
      <w:proofErr w:type="spellStart"/>
      <w:r w:rsidR="00385046" w:rsidRPr="00C87B84">
        <w:rPr>
          <w:rFonts w:cs="Times New Roman"/>
        </w:rPr>
        <w:t>Update</w:t>
      </w:r>
      <w:proofErr w:type="spellEnd"/>
      <w:r w:rsidR="00385046" w:rsidRPr="00C87B84">
        <w:rPr>
          <w:rFonts w:cs="Times New Roman"/>
        </w:rPr>
        <w:t xml:space="preserve">, </w:t>
      </w:r>
      <w:proofErr w:type="spellStart"/>
      <w:r w:rsidR="00385046" w:rsidRPr="00C87B84">
        <w:rPr>
          <w:rFonts w:cs="Times New Roman"/>
        </w:rPr>
        <w:t>Delete</w:t>
      </w:r>
      <w:proofErr w:type="spellEnd"/>
    </w:p>
    <w:p w14:paraId="5EC981E8" w14:textId="548ED7D1" w:rsidR="00385046" w:rsidRPr="00C87B84" w:rsidRDefault="00385046" w:rsidP="00A72DC3">
      <w:pPr>
        <w:spacing w:line="240" w:lineRule="auto"/>
        <w:rPr>
          <w:rFonts w:cs="Times New Roman"/>
        </w:rPr>
      </w:pPr>
      <w:r w:rsidRPr="00C87B84">
        <w:rPr>
          <w:rFonts w:cs="Times New Roman"/>
        </w:rPr>
        <w:t>• Säkerhet</w:t>
      </w:r>
    </w:p>
    <w:p w14:paraId="06FA603F" w14:textId="376A424A" w:rsidR="007911B9" w:rsidRPr="00C87B84" w:rsidRDefault="007911B9" w:rsidP="00A72DC3">
      <w:pPr>
        <w:spacing w:line="240" w:lineRule="auto"/>
        <w:rPr>
          <w:rFonts w:cs="Times New Roman"/>
        </w:rPr>
      </w:pPr>
      <w:r w:rsidRPr="00C87B84">
        <w:rPr>
          <w:rFonts w:cs="Times New Roman"/>
        </w:rPr>
        <w:t>• Templeting (</w:t>
      </w:r>
      <w:proofErr w:type="spellStart"/>
      <w:r w:rsidRPr="00C87B84">
        <w:rPr>
          <w:rFonts w:cs="Times New Roman"/>
        </w:rPr>
        <w:t>Fetch</w:t>
      </w:r>
      <w:proofErr w:type="spellEnd"/>
      <w:r w:rsidRPr="00C87B84">
        <w:rPr>
          <w:rFonts w:cs="Times New Roman"/>
        </w:rPr>
        <w:t xml:space="preserve"> / </w:t>
      </w:r>
      <w:proofErr w:type="spellStart"/>
      <w:r w:rsidRPr="00C87B84">
        <w:rPr>
          <w:rFonts w:cs="Times New Roman"/>
        </w:rPr>
        <w:t>Include</w:t>
      </w:r>
      <w:proofErr w:type="spellEnd"/>
      <w:r w:rsidRPr="00C87B84">
        <w:rPr>
          <w:rFonts w:cs="Times New Roman"/>
        </w:rPr>
        <w:t>)</w:t>
      </w:r>
    </w:p>
    <w:p w14:paraId="477490E8" w14:textId="2DDE1E86" w:rsidR="00F31EAC" w:rsidRPr="00C87B84" w:rsidRDefault="00385046" w:rsidP="00A72DC3">
      <w:pPr>
        <w:spacing w:line="240" w:lineRule="auto"/>
        <w:rPr>
          <w:rFonts w:cs="Times New Roman"/>
        </w:rPr>
      </w:pPr>
      <w:r w:rsidRPr="00C87B84">
        <w:rPr>
          <w:rFonts w:cs="Times New Roman"/>
        </w:rPr>
        <w:t>• Övrig</w:t>
      </w:r>
      <w:r w:rsidR="007911B9" w:rsidRPr="00C87B84">
        <w:rPr>
          <w:rFonts w:cs="Times New Roman"/>
        </w:rPr>
        <w:t>a funktioner</w:t>
      </w:r>
      <w:r w:rsidRPr="00C87B84">
        <w:rPr>
          <w:rFonts w:cs="Times New Roman"/>
        </w:rPr>
        <w:t xml:space="preserve"> </w:t>
      </w:r>
    </w:p>
    <w:p w14:paraId="675E8F1E" w14:textId="49E0F3EE" w:rsidR="00D97117" w:rsidRPr="00EC3D75" w:rsidRDefault="00C905E1" w:rsidP="00C905E1">
      <w:pPr>
        <w:pStyle w:val="Heading3"/>
        <w:rPr>
          <w:rFonts w:cs="Arial"/>
        </w:rPr>
      </w:pPr>
      <w:bookmarkStart w:id="65" w:name="_Toc69234971"/>
      <w:bookmarkStart w:id="66" w:name="_Toc69227487"/>
      <w:r w:rsidRPr="00EC3D75">
        <w:rPr>
          <w:rFonts w:cs="Arial"/>
        </w:rPr>
        <w:t>Autentisering</w:t>
      </w:r>
      <w:bookmarkEnd w:id="65"/>
      <w:bookmarkEnd w:id="66"/>
    </w:p>
    <w:p w14:paraId="244CA4EC" w14:textId="7B7CA25E" w:rsidR="00FE1D05" w:rsidRPr="00C87B84" w:rsidRDefault="00955B19" w:rsidP="00A72DC3">
      <w:pPr>
        <w:spacing w:line="240" w:lineRule="auto"/>
        <w:rPr>
          <w:rFonts w:cs="Times New Roman"/>
        </w:rPr>
      </w:pPr>
      <w:r w:rsidRPr="00C87B84">
        <w:rPr>
          <w:rFonts w:cs="Times New Roman"/>
        </w:rPr>
        <w:t xml:space="preserve">En </w:t>
      </w:r>
      <w:r w:rsidR="00EC616B" w:rsidRPr="00C87B84">
        <w:rPr>
          <w:rFonts w:cs="Times New Roman"/>
        </w:rPr>
        <w:t>generell</w:t>
      </w:r>
      <w:r w:rsidRPr="00C87B84">
        <w:rPr>
          <w:rFonts w:cs="Times New Roman"/>
        </w:rPr>
        <w:t xml:space="preserve"> fördels som anses ligga hos Firebase är dess enkelhet </w:t>
      </w:r>
      <w:r w:rsidR="004712DC" w:rsidRPr="00C87B84">
        <w:rPr>
          <w:rFonts w:cs="Times New Roman"/>
        </w:rPr>
        <w:t>för</w:t>
      </w:r>
      <w:r w:rsidRPr="00C87B84">
        <w:rPr>
          <w:rFonts w:cs="Times New Roman"/>
        </w:rPr>
        <w:t xml:space="preserve"> auten</w:t>
      </w:r>
      <w:r w:rsidR="00582D74" w:rsidRPr="00C87B84">
        <w:rPr>
          <w:rFonts w:cs="Times New Roman"/>
        </w:rPr>
        <w:t>tisering</w:t>
      </w:r>
      <w:r w:rsidR="00EC616B" w:rsidRPr="00C87B84">
        <w:rPr>
          <w:rFonts w:cs="Times New Roman"/>
        </w:rPr>
        <w:t>, med andra ord; enkelheten att skapa användare, logga in användare, samt att kolla om en användare är inloggad</w:t>
      </w:r>
      <w:r w:rsidR="00B977A3" w:rsidRPr="00C87B84">
        <w:rPr>
          <w:rFonts w:cs="Times New Roman"/>
        </w:rPr>
        <w:t>. Autentisering är</w:t>
      </w:r>
      <w:r w:rsidR="00BA37B3" w:rsidRPr="00C87B84">
        <w:rPr>
          <w:rFonts w:cs="Times New Roman"/>
        </w:rPr>
        <w:t xml:space="preserve"> </w:t>
      </w:r>
      <w:r w:rsidR="00B977A3" w:rsidRPr="00C87B84">
        <w:rPr>
          <w:rFonts w:cs="Times New Roman"/>
        </w:rPr>
        <w:t>en av punkterna där Firebase skiner som starkast</w:t>
      </w:r>
      <w:r w:rsidR="00EC616B" w:rsidRPr="00C87B84">
        <w:rPr>
          <w:rFonts w:cs="Times New Roman"/>
        </w:rPr>
        <w:t xml:space="preserve">. </w:t>
      </w:r>
      <w:r w:rsidR="004712DC" w:rsidRPr="00C87B84">
        <w:rPr>
          <w:rFonts w:cs="Times New Roman"/>
        </w:rPr>
        <w:t xml:space="preserve">Detta kan enkelt styrkas från flera källor exempelvis </w:t>
      </w:r>
      <w:r w:rsidR="00FE1D05" w:rsidRPr="00C87B84">
        <w:rPr>
          <w:rFonts w:cs="Times New Roman"/>
        </w:rPr>
        <w:t>back4</w:t>
      </w:r>
      <w:r w:rsidR="00524E04" w:rsidRPr="00C87B84">
        <w:rPr>
          <w:rFonts w:cs="Times New Roman"/>
        </w:rPr>
        <w:t>a</w:t>
      </w:r>
      <w:r w:rsidR="00FE1D05" w:rsidRPr="00C87B84">
        <w:rPr>
          <w:rFonts w:cs="Times New Roman"/>
        </w:rPr>
        <w:t>pp</w:t>
      </w:r>
      <w:r w:rsidR="00524E04" w:rsidRPr="00C87B84">
        <w:rPr>
          <w:rFonts w:cs="Times New Roman"/>
        </w:rPr>
        <w:t>’s artikel ”</w:t>
      </w:r>
      <w:r w:rsidR="00524E04" w:rsidRPr="00C87B84">
        <w:rPr>
          <w:rFonts w:cs="Times New Roman"/>
          <w:lang w:val="en-US"/>
        </w:rPr>
        <w:t>What is Fire</w:t>
      </w:r>
      <w:r w:rsidR="00B6115A" w:rsidRPr="00C87B84">
        <w:rPr>
          <w:rFonts w:cs="Times New Roman"/>
          <w:lang w:val="en-US"/>
        </w:rPr>
        <w:t>b</w:t>
      </w:r>
      <w:r w:rsidR="00524E04" w:rsidRPr="00C87B84">
        <w:rPr>
          <w:rFonts w:cs="Times New Roman"/>
          <w:lang w:val="en-US"/>
        </w:rPr>
        <w:t>ase Authentication</w:t>
      </w:r>
      <w:r w:rsidR="00524E04" w:rsidRPr="00C87B84">
        <w:rPr>
          <w:rFonts w:cs="Times New Roman"/>
        </w:rPr>
        <w:t xml:space="preserve">?” </w:t>
      </w:r>
      <w:r w:rsidR="0056707D" w:rsidRPr="00C87B84">
        <w:rPr>
          <w:rFonts w:cs="Times New Roman"/>
        </w:rPr>
        <w:t xml:space="preserve">skriven av Jessica Clark eller </w:t>
      </w:r>
      <w:r w:rsidR="00C57ECE" w:rsidRPr="00C87B84">
        <w:rPr>
          <w:rFonts w:cs="Times New Roman"/>
        </w:rPr>
        <w:t xml:space="preserve">Lucas </w:t>
      </w:r>
      <w:proofErr w:type="spellStart"/>
      <w:r w:rsidR="00C57ECE" w:rsidRPr="00C87B84">
        <w:rPr>
          <w:rFonts w:cs="Times New Roman"/>
        </w:rPr>
        <w:t>Do</w:t>
      </w:r>
      <w:r w:rsidR="00D86DC6" w:rsidRPr="00C87B84">
        <w:rPr>
          <w:rFonts w:cs="Times New Roman"/>
        </w:rPr>
        <w:t>’s</w:t>
      </w:r>
      <w:proofErr w:type="spellEnd"/>
      <w:r w:rsidR="00D86DC6" w:rsidRPr="00C87B84">
        <w:rPr>
          <w:rFonts w:cs="Times New Roman"/>
        </w:rPr>
        <w:t xml:space="preserve"> artikel ”</w:t>
      </w:r>
      <w:proofErr w:type="spellStart"/>
      <w:r w:rsidR="00DB762C" w:rsidRPr="00C87B84">
        <w:rPr>
          <w:rFonts w:cs="Times New Roman"/>
        </w:rPr>
        <w:t>Implement</w:t>
      </w:r>
      <w:proofErr w:type="spellEnd"/>
      <w:r w:rsidR="00D86DC6" w:rsidRPr="00C87B84">
        <w:rPr>
          <w:rFonts w:cs="Times New Roman"/>
        </w:rPr>
        <w:t xml:space="preserve"> A</w:t>
      </w:r>
      <w:proofErr w:type="spellStart"/>
      <w:r w:rsidR="00D86DC6" w:rsidRPr="00C87B84">
        <w:rPr>
          <w:rFonts w:cs="Times New Roman"/>
          <w:lang w:val="en-US"/>
        </w:rPr>
        <w:t>uthentication</w:t>
      </w:r>
      <w:proofErr w:type="spellEnd"/>
      <w:r w:rsidR="00D86DC6" w:rsidRPr="00C87B84">
        <w:rPr>
          <w:rFonts w:cs="Times New Roman"/>
          <w:lang w:val="en-US"/>
        </w:rPr>
        <w:t xml:space="preserve"> in Flutter with Firebase Authentication</w:t>
      </w:r>
      <w:r w:rsidR="00D86DC6" w:rsidRPr="00C87B84">
        <w:rPr>
          <w:rFonts w:cs="Times New Roman"/>
        </w:rPr>
        <w:t>” hos medium.com</w:t>
      </w:r>
      <w:r w:rsidR="00F10872" w:rsidRPr="00C87B84">
        <w:rPr>
          <w:rFonts w:cs="Times New Roman"/>
        </w:rPr>
        <w:t xml:space="preserve">. Både dessa </w:t>
      </w:r>
      <w:r w:rsidR="00F7202C" w:rsidRPr="00C87B84">
        <w:rPr>
          <w:rFonts w:cs="Times New Roman"/>
        </w:rPr>
        <w:t>understryker</w:t>
      </w:r>
      <w:r w:rsidR="00F10872" w:rsidRPr="00C87B84">
        <w:rPr>
          <w:rFonts w:cs="Times New Roman"/>
        </w:rPr>
        <w:t xml:space="preserve"> enkelheten </w:t>
      </w:r>
      <w:r w:rsidR="00A073F6" w:rsidRPr="00C87B84">
        <w:rPr>
          <w:rFonts w:cs="Times New Roman"/>
        </w:rPr>
        <w:t xml:space="preserve">att dels komma </w:t>
      </w:r>
      <w:proofErr w:type="gramStart"/>
      <w:r w:rsidR="00A073F6" w:rsidRPr="00C87B84">
        <w:rPr>
          <w:rFonts w:cs="Times New Roman"/>
        </w:rPr>
        <w:t>igång</w:t>
      </w:r>
      <w:proofErr w:type="gramEnd"/>
      <w:r w:rsidR="00A073F6" w:rsidRPr="00C87B84">
        <w:rPr>
          <w:rFonts w:cs="Times New Roman"/>
        </w:rPr>
        <w:t xml:space="preserve"> med Firebase, men särskilt autentiseringsstadiet som </w:t>
      </w:r>
      <w:r w:rsidR="00F7202C" w:rsidRPr="00C87B84">
        <w:rPr>
          <w:rFonts w:cs="Times New Roman"/>
        </w:rPr>
        <w:t xml:space="preserve">i andra fall när man skriver den själv kan lätt bli </w:t>
      </w:r>
      <w:r w:rsidR="004E112C" w:rsidRPr="00C87B84">
        <w:rPr>
          <w:rFonts w:cs="Times New Roman"/>
        </w:rPr>
        <w:t>krånglig.</w:t>
      </w:r>
    </w:p>
    <w:p w14:paraId="0F152C66" w14:textId="77777777" w:rsidR="00B977A3" w:rsidRPr="00C87B84" w:rsidRDefault="00B977A3" w:rsidP="00A72DC3">
      <w:pPr>
        <w:spacing w:line="240" w:lineRule="auto"/>
        <w:rPr>
          <w:rFonts w:cs="Times New Roman"/>
        </w:rPr>
      </w:pPr>
    </w:p>
    <w:p w14:paraId="09E0E2E8" w14:textId="5B604965" w:rsidR="0028470B" w:rsidRPr="00EC3D75" w:rsidRDefault="00B34414" w:rsidP="00C77383">
      <w:pPr>
        <w:pStyle w:val="Heading4"/>
        <w:rPr>
          <w:rFonts w:cs="Arial"/>
        </w:rPr>
      </w:pPr>
      <w:bookmarkStart w:id="67" w:name="_Toc69234972"/>
      <w:bookmarkStart w:id="68" w:name="_Toc69227488"/>
      <w:r w:rsidRPr="00EC3D75">
        <w:rPr>
          <w:rFonts w:cs="Arial"/>
        </w:rPr>
        <w:lastRenderedPageBreak/>
        <w:t>REGISTRERING</w:t>
      </w:r>
      <w:bookmarkEnd w:id="67"/>
      <w:bookmarkEnd w:id="68"/>
    </w:p>
    <w:p w14:paraId="37B58CB6" w14:textId="4F57F531" w:rsidR="00E97BD2" w:rsidRPr="00C87B84" w:rsidRDefault="008E4D40" w:rsidP="00A72DC3">
      <w:pPr>
        <w:spacing w:line="240" w:lineRule="auto"/>
        <w:rPr>
          <w:rFonts w:cs="Times New Roman"/>
        </w:rPr>
      </w:pPr>
      <w:r w:rsidRPr="00C87B84">
        <w:rPr>
          <w:rFonts w:cs="Times New Roman"/>
        </w:rPr>
        <w:t xml:space="preserve">Tittar man på registreringsprocessen i Firebase, så är den precis </w:t>
      </w:r>
      <w:r w:rsidR="005457C6" w:rsidRPr="00C87B84">
        <w:rPr>
          <w:rFonts w:cs="Times New Roman"/>
        </w:rPr>
        <w:t>lika enkel som de ovanstående källorna hävdar.</w:t>
      </w:r>
    </w:p>
    <w:p w14:paraId="0FE70E87" w14:textId="59D10E9C" w:rsidR="00041FBC" w:rsidRPr="00C87B84" w:rsidRDefault="001B10FC" w:rsidP="00A72DC3">
      <w:pPr>
        <w:spacing w:line="240" w:lineRule="auto"/>
        <w:rPr>
          <w:rFonts w:cs="Times New Roman"/>
        </w:rPr>
      </w:pPr>
      <w:r w:rsidRPr="00C87B84">
        <w:rPr>
          <w:rFonts w:cs="Times New Roman"/>
          <w:b/>
          <w:bCs/>
        </w:rPr>
        <w:t>Bilaga 7.5</w:t>
      </w:r>
      <w:r w:rsidR="00041FBC" w:rsidRPr="00C87B84">
        <w:rPr>
          <w:rFonts w:cs="Times New Roman"/>
          <w:noProof/>
        </w:rPr>
        <w:drawing>
          <wp:inline distT="0" distB="0" distL="0" distR="0" wp14:anchorId="0EBE94E0" wp14:editId="20C67E5E">
            <wp:extent cx="5039360" cy="205740"/>
            <wp:effectExtent l="0" t="0" r="889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39360" cy="205740"/>
                    </a:xfrm>
                    <a:prstGeom prst="rect">
                      <a:avLst/>
                    </a:prstGeom>
                  </pic:spPr>
                </pic:pic>
              </a:graphicData>
            </a:graphic>
          </wp:inline>
        </w:drawing>
      </w:r>
    </w:p>
    <w:p w14:paraId="364B0DD0" w14:textId="2CC25EFD" w:rsidR="00F0008F" w:rsidRPr="00C87B84" w:rsidRDefault="00865473" w:rsidP="00A72DC3">
      <w:pPr>
        <w:spacing w:line="240" w:lineRule="auto"/>
        <w:rPr>
          <w:rFonts w:cs="Times New Roman"/>
        </w:rPr>
      </w:pPr>
      <w:r w:rsidRPr="00C87B84">
        <w:rPr>
          <w:rFonts w:cs="Times New Roman"/>
        </w:rPr>
        <w:t>På en enda rad, har man registrerat en använda med Firebase</w:t>
      </w:r>
      <w:r w:rsidR="009E12A3" w:rsidRPr="00C87B84">
        <w:rPr>
          <w:rFonts w:cs="Times New Roman"/>
        </w:rPr>
        <w:t xml:space="preserve">, detta är det som snart kommer att jämföras mot </w:t>
      </w:r>
      <w:r w:rsidR="000C5AC8" w:rsidRPr="00C87B84">
        <w:rPr>
          <w:rFonts w:cs="Times New Roman"/>
        </w:rPr>
        <w:t>PHP:s</w:t>
      </w:r>
      <w:r w:rsidR="008B7CE4" w:rsidRPr="00C87B84">
        <w:rPr>
          <w:rFonts w:cs="Times New Roman"/>
        </w:rPr>
        <w:t xml:space="preserve"> sätt att genomföra detta</w:t>
      </w:r>
      <w:r w:rsidRPr="00C87B84">
        <w:rPr>
          <w:rFonts w:cs="Times New Roman"/>
        </w:rPr>
        <w:t xml:space="preserve">. Man kallar på funktionen </w:t>
      </w:r>
      <w:proofErr w:type="spellStart"/>
      <w:r w:rsidRPr="00C87B84">
        <w:rPr>
          <w:rFonts w:cs="Times New Roman"/>
          <w:i/>
          <w:iCs/>
        </w:rPr>
        <w:t>createUserWithEmailAndPassword</w:t>
      </w:r>
      <w:proofErr w:type="spellEnd"/>
      <w:r w:rsidRPr="00C87B84">
        <w:rPr>
          <w:rFonts w:cs="Times New Roman"/>
        </w:rPr>
        <w:t xml:space="preserve"> som beskriver sig själv, </w:t>
      </w:r>
      <w:r w:rsidR="004C6D15" w:rsidRPr="00C87B84">
        <w:rPr>
          <w:rFonts w:cs="Times New Roman"/>
        </w:rPr>
        <w:t xml:space="preserve">hämtas </w:t>
      </w:r>
      <w:r w:rsidRPr="00C87B84">
        <w:rPr>
          <w:rFonts w:cs="Times New Roman"/>
        </w:rPr>
        <w:t>fr</w:t>
      </w:r>
      <w:r w:rsidR="001A0B55" w:rsidRPr="00C87B84">
        <w:rPr>
          <w:rFonts w:cs="Times New Roman"/>
        </w:rPr>
        <w:t xml:space="preserve">ån </w:t>
      </w:r>
      <w:proofErr w:type="spellStart"/>
      <w:r w:rsidR="001A0B55" w:rsidRPr="00C87B84">
        <w:rPr>
          <w:rFonts w:cs="Times New Roman"/>
          <w:i/>
          <w:iCs/>
        </w:rPr>
        <w:t>auth</w:t>
      </w:r>
      <w:proofErr w:type="spellEnd"/>
      <w:r w:rsidR="001A0B55" w:rsidRPr="00C87B84">
        <w:rPr>
          <w:rFonts w:cs="Times New Roman"/>
          <w:i/>
          <w:iCs/>
        </w:rPr>
        <w:t>()</w:t>
      </w:r>
      <w:r w:rsidR="001A0B55" w:rsidRPr="00C87B84">
        <w:rPr>
          <w:rFonts w:cs="Times New Roman"/>
        </w:rPr>
        <w:t xml:space="preserve">-funktionsklassen, vilket i sin tur hämtas från </w:t>
      </w:r>
      <w:r w:rsidR="001A0B55" w:rsidRPr="00C87B84">
        <w:rPr>
          <w:rFonts w:cs="Times New Roman"/>
          <w:i/>
          <w:iCs/>
        </w:rPr>
        <w:t>firebase</w:t>
      </w:r>
      <w:r w:rsidR="001A0B55" w:rsidRPr="00C87B84">
        <w:rPr>
          <w:rFonts w:cs="Times New Roman"/>
        </w:rPr>
        <w:t xml:space="preserve"> klassen</w:t>
      </w:r>
      <w:r w:rsidR="00417499" w:rsidRPr="00C87B84">
        <w:rPr>
          <w:rFonts w:cs="Times New Roman"/>
        </w:rPr>
        <w:t>, registreringsprocessen ger även autom</w:t>
      </w:r>
      <w:r w:rsidR="00B427CE" w:rsidRPr="00C87B84">
        <w:rPr>
          <w:rFonts w:cs="Times New Roman"/>
        </w:rPr>
        <w:t>atiskt ett unikt id till användaren</w:t>
      </w:r>
      <w:r w:rsidR="001A0B55" w:rsidRPr="00C87B84">
        <w:rPr>
          <w:rFonts w:cs="Times New Roman"/>
        </w:rPr>
        <w:t xml:space="preserve">. </w:t>
      </w:r>
      <w:r w:rsidR="001929FF" w:rsidRPr="00C87B84">
        <w:rPr>
          <w:rFonts w:cs="Times New Roman"/>
        </w:rPr>
        <w:t xml:space="preserve">I bilaga </w:t>
      </w:r>
      <w:r w:rsidR="007B7C24" w:rsidRPr="00C87B84">
        <w:rPr>
          <w:rFonts w:cs="Times New Roman"/>
        </w:rPr>
        <w:t>7.</w:t>
      </w:r>
      <w:r w:rsidR="00912FB1" w:rsidRPr="00C87B84">
        <w:rPr>
          <w:rFonts w:cs="Times New Roman"/>
        </w:rPr>
        <w:t>5</w:t>
      </w:r>
      <w:r w:rsidR="001929FF" w:rsidRPr="00C87B84">
        <w:rPr>
          <w:rFonts w:cs="Times New Roman"/>
        </w:rPr>
        <w:t xml:space="preserve"> tas en </w:t>
      </w:r>
      <w:proofErr w:type="spellStart"/>
      <w:r w:rsidR="001929FF" w:rsidRPr="00C87B84">
        <w:rPr>
          <w:rFonts w:cs="Times New Roman"/>
          <w:i/>
          <w:iCs/>
        </w:rPr>
        <w:t>promise</w:t>
      </w:r>
      <w:proofErr w:type="spellEnd"/>
      <w:r w:rsidR="001929FF" w:rsidRPr="00C87B84">
        <w:rPr>
          <w:rFonts w:cs="Times New Roman"/>
        </w:rPr>
        <w:t xml:space="preserve"> emot som sedan används för att </w:t>
      </w:r>
      <w:r w:rsidR="001604C4" w:rsidRPr="00C87B84">
        <w:rPr>
          <w:rFonts w:cs="Times New Roman"/>
        </w:rPr>
        <w:t xml:space="preserve">hantera eventuella fel, exempelvis om användarens mejl är inkorrekt skriven eller om </w:t>
      </w:r>
      <w:r w:rsidR="00536275" w:rsidRPr="00C87B84">
        <w:rPr>
          <w:rFonts w:cs="Times New Roman"/>
        </w:rPr>
        <w:t xml:space="preserve">användaren inte angav ett </w:t>
      </w:r>
      <w:r w:rsidR="00A57417" w:rsidRPr="00C87B84">
        <w:rPr>
          <w:rFonts w:cs="Times New Roman"/>
        </w:rPr>
        <w:t>lösenord</w:t>
      </w:r>
      <w:r w:rsidR="00536275" w:rsidRPr="00C87B84">
        <w:rPr>
          <w:rFonts w:cs="Times New Roman"/>
        </w:rPr>
        <w:t xml:space="preserve">. Allt sådant sköts automatiskt, och det </w:t>
      </w:r>
      <w:r w:rsidR="00A57417" w:rsidRPr="00C87B84">
        <w:rPr>
          <w:rFonts w:cs="Times New Roman"/>
        </w:rPr>
        <w:t>är ett av argumenten för Firebase.</w:t>
      </w:r>
      <w:r w:rsidR="0076026C" w:rsidRPr="00C87B84">
        <w:rPr>
          <w:rFonts w:cs="Times New Roman"/>
        </w:rPr>
        <w:t xml:space="preserve">  </w:t>
      </w:r>
      <w:r w:rsidR="00912FB1" w:rsidRPr="00C87B84">
        <w:rPr>
          <w:rFonts w:cs="Times New Roman"/>
        </w:rPr>
        <w:t xml:space="preserve">Även om mycket sköts automatiskt så finns det fortfarande saker som behövs göras runtomkring registreringsprocessen, vilket kan ses i bilaga </w:t>
      </w:r>
      <w:r w:rsidR="001B10FC" w:rsidRPr="00C87B84">
        <w:rPr>
          <w:rFonts w:cs="Times New Roman"/>
        </w:rPr>
        <w:t>7.</w:t>
      </w:r>
      <w:r w:rsidR="00912FB1" w:rsidRPr="00C87B84">
        <w:rPr>
          <w:rFonts w:cs="Times New Roman"/>
        </w:rPr>
        <w:t>6</w:t>
      </w:r>
      <w:r w:rsidR="00AD48BF" w:rsidRPr="00C87B84">
        <w:rPr>
          <w:rFonts w:cs="Times New Roman"/>
        </w:rPr>
        <w:t>, det som görs är en kontroll om användaren redan är inloggad</w:t>
      </w:r>
      <w:r w:rsidR="00555B76" w:rsidRPr="00C87B84">
        <w:rPr>
          <w:rFonts w:cs="Times New Roman"/>
        </w:rPr>
        <w:t xml:space="preserve"> på rad 84</w:t>
      </w:r>
      <w:r w:rsidR="00AD48BF" w:rsidRPr="00C87B84">
        <w:rPr>
          <w:rFonts w:cs="Times New Roman"/>
        </w:rPr>
        <w:t xml:space="preserve">, </w:t>
      </w:r>
      <w:r w:rsidR="00555B76" w:rsidRPr="00C87B84">
        <w:rPr>
          <w:rFonts w:cs="Times New Roman"/>
        </w:rPr>
        <w:t xml:space="preserve">man kollar om </w:t>
      </w:r>
      <w:proofErr w:type="spellStart"/>
      <w:r w:rsidR="00555B76" w:rsidRPr="00C87B84">
        <w:rPr>
          <w:rFonts w:cs="Times New Roman"/>
          <w:i/>
          <w:iCs/>
        </w:rPr>
        <w:t>currentUser</w:t>
      </w:r>
      <w:proofErr w:type="spellEnd"/>
      <w:r w:rsidR="00555B76" w:rsidRPr="00C87B84">
        <w:rPr>
          <w:rFonts w:cs="Times New Roman"/>
        </w:rPr>
        <w:t xml:space="preserve"> i </w:t>
      </w:r>
      <w:proofErr w:type="spellStart"/>
      <w:r w:rsidR="00555B76" w:rsidRPr="00C87B84">
        <w:rPr>
          <w:rFonts w:cs="Times New Roman"/>
          <w:i/>
          <w:iCs/>
        </w:rPr>
        <w:t>auth</w:t>
      </w:r>
      <w:proofErr w:type="spellEnd"/>
      <w:r w:rsidR="00555B76" w:rsidRPr="00C87B84">
        <w:rPr>
          <w:rFonts w:cs="Times New Roman"/>
          <w:i/>
          <w:iCs/>
        </w:rPr>
        <w:t>()</w:t>
      </w:r>
      <w:r w:rsidR="00555B76" w:rsidRPr="00C87B84">
        <w:rPr>
          <w:rFonts w:cs="Times New Roman"/>
        </w:rPr>
        <w:t>-fun</w:t>
      </w:r>
      <w:r w:rsidR="00ED3A1E" w:rsidRPr="00C87B84">
        <w:rPr>
          <w:rFonts w:cs="Times New Roman"/>
        </w:rPr>
        <w:t xml:space="preserve">ktionsklassen har ett värde, saknas värde är användaren inte inloggad och då fortsätter funktionen. Sedan </w:t>
      </w:r>
      <w:r w:rsidR="00186260" w:rsidRPr="00C87B84">
        <w:rPr>
          <w:rFonts w:cs="Times New Roman"/>
        </w:rPr>
        <w:t xml:space="preserve">på rad 90 och framåt hämtas registreringsinformation för att sedan matas in </w:t>
      </w:r>
      <w:r w:rsidR="00020B29" w:rsidRPr="00C87B84">
        <w:rPr>
          <w:rFonts w:cs="Times New Roman"/>
        </w:rPr>
        <w:t xml:space="preserve">på rad 94. Rad 95 och 96 tar hand om en callback-funktion med </w:t>
      </w:r>
      <w:proofErr w:type="spellStart"/>
      <w:r w:rsidR="00020B29" w:rsidRPr="00C87B84">
        <w:rPr>
          <w:rFonts w:cs="Times New Roman"/>
          <w:i/>
          <w:iCs/>
        </w:rPr>
        <w:t>promise</w:t>
      </w:r>
      <w:proofErr w:type="spellEnd"/>
      <w:r w:rsidR="00020B29" w:rsidRPr="00C87B84">
        <w:rPr>
          <w:rFonts w:cs="Times New Roman"/>
          <w:i/>
          <w:iCs/>
        </w:rPr>
        <w:t xml:space="preserve"> </w:t>
      </w:r>
      <w:r w:rsidR="00020B29" w:rsidRPr="00C87B84">
        <w:rPr>
          <w:rFonts w:cs="Times New Roman"/>
        </w:rPr>
        <w:t>vilket beskrevs ovan</w:t>
      </w:r>
      <w:r w:rsidR="0028470B" w:rsidRPr="00C87B84">
        <w:rPr>
          <w:rFonts w:cs="Times New Roman"/>
        </w:rPr>
        <w:t xml:space="preserve">. </w:t>
      </w:r>
      <w:r w:rsidR="00E10AE9" w:rsidRPr="00C87B84">
        <w:rPr>
          <w:rFonts w:cs="Times New Roman"/>
        </w:rPr>
        <w:t xml:space="preserve">Bakom kulisserna tar Firebase och lägger till den nyregistrerade användaren </w:t>
      </w:r>
      <w:r w:rsidR="000E7DF7" w:rsidRPr="00C87B84">
        <w:rPr>
          <w:rFonts w:cs="Times New Roman"/>
        </w:rPr>
        <w:t>i en lista som man kan komma åt från Firebases hemsida.</w:t>
      </w:r>
    </w:p>
    <w:p w14:paraId="5AB81EAB" w14:textId="3168F6D7" w:rsidR="00FA0433" w:rsidRPr="00C87B84" w:rsidRDefault="001E6E20" w:rsidP="00A72DC3">
      <w:pPr>
        <w:spacing w:line="240" w:lineRule="auto"/>
        <w:rPr>
          <w:rFonts w:cs="Times New Roman"/>
        </w:rPr>
      </w:pPr>
      <w:r w:rsidRPr="00C87B84">
        <w:rPr>
          <w:rFonts w:cs="Times New Roman"/>
          <w:b/>
          <w:bCs/>
        </w:rPr>
        <w:lastRenderedPageBreak/>
        <w:t xml:space="preserve">Bilaga </w:t>
      </w:r>
      <w:r w:rsidR="001B10FC" w:rsidRPr="00C87B84">
        <w:rPr>
          <w:rFonts w:cs="Times New Roman"/>
          <w:b/>
          <w:bCs/>
        </w:rPr>
        <w:t>7.6</w:t>
      </w:r>
      <w:r w:rsidR="00FA0433" w:rsidRPr="00C87B84">
        <w:rPr>
          <w:rFonts w:cs="Times New Roman"/>
          <w:noProof/>
        </w:rPr>
        <w:drawing>
          <wp:inline distT="0" distB="0" distL="0" distR="0" wp14:anchorId="347A38C5" wp14:editId="4FE0B0BC">
            <wp:extent cx="4944165" cy="4572638"/>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44165" cy="4572638"/>
                    </a:xfrm>
                    <a:prstGeom prst="rect">
                      <a:avLst/>
                    </a:prstGeom>
                  </pic:spPr>
                </pic:pic>
              </a:graphicData>
            </a:graphic>
          </wp:inline>
        </w:drawing>
      </w:r>
    </w:p>
    <w:p w14:paraId="213E120E" w14:textId="680FA554" w:rsidR="00573D81" w:rsidRPr="00C87B84" w:rsidRDefault="00573D81" w:rsidP="00A72DC3">
      <w:pPr>
        <w:spacing w:line="240" w:lineRule="auto"/>
        <w:rPr>
          <w:rFonts w:cs="Times New Roman"/>
        </w:rPr>
      </w:pPr>
      <w:r w:rsidRPr="00C87B84">
        <w:rPr>
          <w:rFonts w:cs="Times New Roman"/>
        </w:rPr>
        <w:t xml:space="preserve">Ska man registrera en användare i PHP </w:t>
      </w:r>
      <w:r w:rsidR="006E7421" w:rsidRPr="00C87B84">
        <w:rPr>
          <w:rFonts w:cs="Times New Roman"/>
        </w:rPr>
        <w:t xml:space="preserve">krävs det lite mer kod, finnes och planering. Fullständiga PHP-registreringsprocessen finns under Bilaga </w:t>
      </w:r>
      <w:r w:rsidR="00C00F9E" w:rsidRPr="00C87B84">
        <w:rPr>
          <w:rFonts w:cs="Times New Roman"/>
        </w:rPr>
        <w:t>7.7</w:t>
      </w:r>
      <w:r w:rsidR="005A4500" w:rsidRPr="00C87B84">
        <w:rPr>
          <w:rFonts w:cs="Times New Roman"/>
        </w:rPr>
        <w:t xml:space="preserve"> </w:t>
      </w:r>
      <w:r w:rsidR="00C00F9E" w:rsidRPr="00C87B84">
        <w:rPr>
          <w:rFonts w:cs="Times New Roman"/>
        </w:rPr>
        <w:t>längre ner i rapporten</w:t>
      </w:r>
      <w:r w:rsidR="00911AEA" w:rsidRPr="00C87B84">
        <w:rPr>
          <w:rFonts w:cs="Times New Roman"/>
        </w:rPr>
        <w:t xml:space="preserve">. </w:t>
      </w:r>
      <w:r w:rsidR="008A5F7F" w:rsidRPr="00C87B84">
        <w:rPr>
          <w:rFonts w:cs="Times New Roman"/>
        </w:rPr>
        <w:t>Prec</w:t>
      </w:r>
      <w:r w:rsidR="00DE178A" w:rsidRPr="00C87B84">
        <w:rPr>
          <w:rFonts w:cs="Times New Roman"/>
        </w:rPr>
        <w:t xml:space="preserve">is som i </w:t>
      </w:r>
      <w:r w:rsidR="00880B2A" w:rsidRPr="00C87B84">
        <w:rPr>
          <w:rFonts w:cs="Times New Roman"/>
        </w:rPr>
        <w:t>Firebase</w:t>
      </w:r>
      <w:r w:rsidR="00DE178A" w:rsidRPr="00C87B84">
        <w:rPr>
          <w:rFonts w:cs="Times New Roman"/>
        </w:rPr>
        <w:t xml:space="preserve"> </w:t>
      </w:r>
      <w:r w:rsidR="00880B2A" w:rsidRPr="00C87B84">
        <w:rPr>
          <w:rFonts w:cs="Times New Roman"/>
        </w:rPr>
        <w:t xml:space="preserve">kontrolleras det om man är inloggad, </w:t>
      </w:r>
      <w:r w:rsidR="00D94D91" w:rsidRPr="00C87B84">
        <w:rPr>
          <w:rFonts w:cs="Times New Roman"/>
        </w:rPr>
        <w:t xml:space="preserve">i PHP-projektet sker dit inför inladdningen av registreringsformuläret. </w:t>
      </w:r>
      <w:r w:rsidR="00400612" w:rsidRPr="00C87B84">
        <w:rPr>
          <w:rFonts w:cs="Times New Roman"/>
        </w:rPr>
        <w:t xml:space="preserve">För att </w:t>
      </w:r>
      <w:r w:rsidR="002C6E01" w:rsidRPr="00C87B84">
        <w:rPr>
          <w:rFonts w:cs="Times New Roman"/>
        </w:rPr>
        <w:t>specifikt registrer</w:t>
      </w:r>
      <w:r w:rsidR="00DA6FC5" w:rsidRPr="00C87B84">
        <w:rPr>
          <w:rFonts w:cs="Times New Roman"/>
        </w:rPr>
        <w:t xml:space="preserve">a </w:t>
      </w:r>
      <w:r w:rsidR="002C6E01" w:rsidRPr="00C87B84">
        <w:rPr>
          <w:rFonts w:cs="Times New Roman"/>
        </w:rPr>
        <w:t>ett konto krävs tre saker. Det krävs ett id,</w:t>
      </w:r>
      <w:r w:rsidR="00417499" w:rsidRPr="00C87B84">
        <w:rPr>
          <w:rFonts w:cs="Times New Roman"/>
        </w:rPr>
        <w:t xml:space="preserve"> en email och </w:t>
      </w:r>
      <w:r w:rsidR="00B427CE" w:rsidRPr="00C87B84">
        <w:rPr>
          <w:rFonts w:cs="Times New Roman"/>
        </w:rPr>
        <w:t>ett lösenord</w:t>
      </w:r>
      <w:r w:rsidR="00AD474B" w:rsidRPr="00C87B84">
        <w:rPr>
          <w:rFonts w:cs="Times New Roman"/>
        </w:rPr>
        <w:t xml:space="preserve">. Lösenordet och </w:t>
      </w:r>
      <w:r w:rsidR="00491977" w:rsidRPr="00C87B84">
        <w:rPr>
          <w:rFonts w:cs="Times New Roman"/>
        </w:rPr>
        <w:t>mejlen</w:t>
      </w:r>
      <w:r w:rsidR="00AD474B" w:rsidRPr="00C87B84">
        <w:rPr>
          <w:rFonts w:cs="Times New Roman"/>
        </w:rPr>
        <w:t xml:space="preserve"> skickas med till funktionen, </w:t>
      </w:r>
      <w:r w:rsidR="008361C2" w:rsidRPr="00C87B84">
        <w:rPr>
          <w:rFonts w:cs="Times New Roman"/>
        </w:rPr>
        <w:t xml:space="preserve">vilket kan jämföras med hämtningen av </w:t>
      </w:r>
      <w:r w:rsidR="003C6244" w:rsidRPr="00C87B84">
        <w:rPr>
          <w:rFonts w:cs="Times New Roman"/>
        </w:rPr>
        <w:t>registreringsinformation ovan</w:t>
      </w:r>
      <w:r w:rsidR="00897E66" w:rsidRPr="00C87B84">
        <w:rPr>
          <w:rFonts w:cs="Times New Roman"/>
        </w:rPr>
        <w:t xml:space="preserve"> i Firebase-projektet</w:t>
      </w:r>
      <w:r w:rsidR="003C6244" w:rsidRPr="00C87B84">
        <w:rPr>
          <w:rFonts w:cs="Times New Roman"/>
        </w:rPr>
        <w:t>.</w:t>
      </w:r>
      <w:r w:rsidR="00491977" w:rsidRPr="00C87B84">
        <w:rPr>
          <w:rFonts w:cs="Times New Roman"/>
        </w:rPr>
        <w:t xml:space="preserve"> </w:t>
      </w:r>
      <w:r w:rsidR="00C27622" w:rsidRPr="00C87B84">
        <w:rPr>
          <w:rFonts w:cs="Times New Roman"/>
        </w:rPr>
        <w:t xml:space="preserve">På rad 16 hämtas en lista </w:t>
      </w:r>
      <w:r w:rsidR="00A817B0" w:rsidRPr="00C87B84">
        <w:rPr>
          <w:rFonts w:cs="Times New Roman"/>
        </w:rPr>
        <w:t xml:space="preserve">med </w:t>
      </w:r>
      <w:r w:rsidR="00C27622" w:rsidRPr="00C87B84">
        <w:rPr>
          <w:rFonts w:cs="Times New Roman"/>
        </w:rPr>
        <w:t xml:space="preserve">användare för att sedan </w:t>
      </w:r>
      <w:r w:rsidR="0064761B" w:rsidRPr="00C87B84">
        <w:rPr>
          <w:rFonts w:cs="Times New Roman"/>
        </w:rPr>
        <w:t xml:space="preserve">kontrollera att </w:t>
      </w:r>
      <w:r w:rsidR="00545E37" w:rsidRPr="00C87B84">
        <w:rPr>
          <w:rFonts w:cs="Times New Roman"/>
        </w:rPr>
        <w:t xml:space="preserve">den registrerande användaren inte redan har ett konto, vilket Firebase gör automatiskt. På rad 24 </w:t>
      </w:r>
      <w:proofErr w:type="spellStart"/>
      <w:r w:rsidR="0072544A" w:rsidRPr="00C87B84">
        <w:rPr>
          <w:rFonts w:cs="Times New Roman"/>
        </w:rPr>
        <w:t>hashas</w:t>
      </w:r>
      <w:proofErr w:type="spellEnd"/>
      <w:r w:rsidR="0072544A" w:rsidRPr="00C87B84">
        <w:rPr>
          <w:rFonts w:cs="Times New Roman"/>
        </w:rPr>
        <w:t xml:space="preserve"> lösenordet, </w:t>
      </w:r>
      <w:r w:rsidR="0033671E" w:rsidRPr="00C87B84">
        <w:rPr>
          <w:rFonts w:cs="Times New Roman"/>
        </w:rPr>
        <w:t>vilket är en del av säkerhetsprocessen, man ska aldrig lagra lösenord i klartext och detta är ett sätt att undvika det</w:t>
      </w:r>
      <w:r w:rsidR="00240263" w:rsidRPr="00C87B84">
        <w:rPr>
          <w:rFonts w:cs="Times New Roman"/>
        </w:rPr>
        <w:t>, Firebase sköter även denna process åt en</w:t>
      </w:r>
      <w:r w:rsidR="0033671E" w:rsidRPr="00C87B84">
        <w:rPr>
          <w:rFonts w:cs="Times New Roman"/>
        </w:rPr>
        <w:t xml:space="preserve">. </w:t>
      </w:r>
      <w:r w:rsidR="00C740D5" w:rsidRPr="00C87B84">
        <w:rPr>
          <w:rFonts w:cs="Times New Roman"/>
        </w:rPr>
        <w:t xml:space="preserve">Rad 43 innehåller en </w:t>
      </w:r>
      <w:proofErr w:type="spellStart"/>
      <w:r w:rsidR="00C740D5" w:rsidRPr="00C87B84">
        <w:rPr>
          <w:rFonts w:cs="Times New Roman"/>
        </w:rPr>
        <w:t>if</w:t>
      </w:r>
      <w:proofErr w:type="spellEnd"/>
      <w:r w:rsidR="00C740D5" w:rsidRPr="00C87B84">
        <w:rPr>
          <w:rFonts w:cs="Times New Roman"/>
        </w:rPr>
        <w:t>-sats som kollar om användaren redan existerar,</w:t>
      </w:r>
      <w:r w:rsidR="00AE6E98" w:rsidRPr="00C87B84">
        <w:rPr>
          <w:rFonts w:cs="Times New Roman"/>
        </w:rPr>
        <w:t xml:space="preserve"> finns användaren redan skickas de tillbaka med ett felmedlande.</w:t>
      </w:r>
      <w:r w:rsidR="00C740D5" w:rsidRPr="00C87B84">
        <w:rPr>
          <w:rFonts w:cs="Times New Roman"/>
        </w:rPr>
        <w:t xml:space="preserve"> </w:t>
      </w:r>
      <w:r w:rsidR="00623AE2" w:rsidRPr="00C87B84">
        <w:rPr>
          <w:rFonts w:cs="Times New Roman"/>
        </w:rPr>
        <w:t xml:space="preserve">Vid rad 45 skapas ett unikt id till användaren, i </w:t>
      </w:r>
      <w:r w:rsidR="00DA6FC5" w:rsidRPr="00C87B84">
        <w:rPr>
          <w:rFonts w:cs="Times New Roman"/>
        </w:rPr>
        <w:t>detta exempel</w:t>
      </w:r>
      <w:r w:rsidR="00623AE2" w:rsidRPr="00C87B84">
        <w:rPr>
          <w:rFonts w:cs="Times New Roman"/>
        </w:rPr>
        <w:t xml:space="preserve"> </w:t>
      </w:r>
      <w:r w:rsidR="00437DED" w:rsidRPr="00C87B84">
        <w:rPr>
          <w:rFonts w:cs="Times New Roman"/>
        </w:rPr>
        <w:t xml:space="preserve">är </w:t>
      </w:r>
      <w:proofErr w:type="spellStart"/>
      <w:r w:rsidR="00437DED" w:rsidRPr="00C87B84">
        <w:rPr>
          <w:rFonts w:cs="Times New Roman"/>
        </w:rPr>
        <w:t>id:t</w:t>
      </w:r>
      <w:proofErr w:type="spellEnd"/>
      <w:r w:rsidR="00437DED" w:rsidRPr="00C87B84">
        <w:rPr>
          <w:rFonts w:cs="Times New Roman"/>
        </w:rPr>
        <w:t xml:space="preserve"> baserat på användarens mejl men man kan </w:t>
      </w:r>
      <w:r w:rsidR="00940630" w:rsidRPr="00C87B84">
        <w:rPr>
          <w:rFonts w:cs="Times New Roman"/>
        </w:rPr>
        <w:t xml:space="preserve">även basera </w:t>
      </w:r>
      <w:proofErr w:type="spellStart"/>
      <w:r w:rsidR="00940630" w:rsidRPr="00C87B84">
        <w:rPr>
          <w:rFonts w:cs="Times New Roman"/>
        </w:rPr>
        <w:t>id:n</w:t>
      </w:r>
      <w:proofErr w:type="spellEnd"/>
      <w:r w:rsidR="00940630" w:rsidRPr="00C87B84">
        <w:rPr>
          <w:rFonts w:cs="Times New Roman"/>
        </w:rPr>
        <w:t xml:space="preserve"> på </w:t>
      </w:r>
      <w:r w:rsidR="00FB1926" w:rsidRPr="00C87B84">
        <w:rPr>
          <w:rFonts w:cs="Times New Roman"/>
        </w:rPr>
        <w:t xml:space="preserve">klockan, detta steg gör Firebase också automatiskt. </w:t>
      </w:r>
      <w:proofErr w:type="spellStart"/>
      <w:r w:rsidR="00D9040F" w:rsidRPr="00C87B84">
        <w:rPr>
          <w:rFonts w:cs="Times New Roman"/>
        </w:rPr>
        <w:t>F</w:t>
      </w:r>
      <w:r w:rsidR="00E10AE9" w:rsidRPr="00C87B84">
        <w:rPr>
          <w:rFonts w:cs="Times New Roman"/>
        </w:rPr>
        <w:t>o</w:t>
      </w:r>
      <w:r w:rsidR="00D9040F" w:rsidRPr="00C87B84">
        <w:rPr>
          <w:rFonts w:cs="Times New Roman"/>
        </w:rPr>
        <w:t>rsätter</w:t>
      </w:r>
      <w:proofErr w:type="spellEnd"/>
      <w:r w:rsidR="00D9040F" w:rsidRPr="00C87B84">
        <w:rPr>
          <w:rFonts w:cs="Times New Roman"/>
        </w:rPr>
        <w:t xml:space="preserve"> man till rad 49 skapas en ny fil för användaren med dess information</w:t>
      </w:r>
      <w:r w:rsidR="00A779E2" w:rsidRPr="00C87B84">
        <w:rPr>
          <w:rFonts w:cs="Times New Roman"/>
        </w:rPr>
        <w:t xml:space="preserve"> vilket</w:t>
      </w:r>
      <w:r w:rsidR="00BF4A40" w:rsidRPr="00C87B84">
        <w:rPr>
          <w:rFonts w:cs="Times New Roman"/>
        </w:rPr>
        <w:t xml:space="preserve"> omvandlas till ett </w:t>
      </w:r>
      <w:proofErr w:type="spellStart"/>
      <w:r w:rsidR="00BF4A40" w:rsidRPr="00C87B84">
        <w:rPr>
          <w:rFonts w:cs="Times New Roman"/>
        </w:rPr>
        <w:t>jsonobjekt</w:t>
      </w:r>
      <w:proofErr w:type="spellEnd"/>
      <w:r w:rsidR="00D9040F" w:rsidRPr="00C87B84">
        <w:rPr>
          <w:rFonts w:cs="Times New Roman"/>
        </w:rPr>
        <w:t>. Om något av stegen returnerar ett fel kommer användaren att skickas tillbaka till registre</w:t>
      </w:r>
      <w:r w:rsidR="006B55A7" w:rsidRPr="00C87B84">
        <w:rPr>
          <w:rFonts w:cs="Times New Roman"/>
        </w:rPr>
        <w:t>ringsidan med ett felmeddelande.</w:t>
      </w:r>
      <w:r w:rsidR="00D9040F" w:rsidRPr="00C87B84">
        <w:rPr>
          <w:rFonts w:cs="Times New Roman"/>
        </w:rPr>
        <w:t xml:space="preserve"> </w:t>
      </w:r>
    </w:p>
    <w:p w14:paraId="4B2AF01F" w14:textId="77777777" w:rsidR="00C00F9E" w:rsidRPr="00C87B84" w:rsidRDefault="000D09B5" w:rsidP="00A72DC3">
      <w:pPr>
        <w:spacing w:line="240" w:lineRule="auto"/>
        <w:rPr>
          <w:rFonts w:cs="Times New Roman"/>
        </w:rPr>
      </w:pPr>
      <w:r w:rsidRPr="00C87B84">
        <w:rPr>
          <w:rFonts w:cs="Times New Roman"/>
        </w:rPr>
        <w:t>Vilket är uppenbart om man tittar på bilagorna</w:t>
      </w:r>
      <w:r w:rsidR="004B3490" w:rsidRPr="00C87B84">
        <w:rPr>
          <w:rFonts w:cs="Times New Roman"/>
        </w:rPr>
        <w:t xml:space="preserve"> är att Firebases registrering sker inom en funktion på ca 20 rader, medans </w:t>
      </w:r>
      <w:proofErr w:type="gramStart"/>
      <w:r w:rsidR="004B3490" w:rsidRPr="00C87B84">
        <w:rPr>
          <w:rFonts w:cs="Times New Roman"/>
        </w:rPr>
        <w:t>PHPs</w:t>
      </w:r>
      <w:proofErr w:type="gramEnd"/>
      <w:r w:rsidR="004B3490" w:rsidRPr="00C87B84">
        <w:rPr>
          <w:rFonts w:cs="Times New Roman"/>
        </w:rPr>
        <w:t xml:space="preserve"> registreringsprocess </w:t>
      </w:r>
      <w:r w:rsidR="007D382C" w:rsidRPr="00C87B84">
        <w:rPr>
          <w:rFonts w:cs="Times New Roman"/>
        </w:rPr>
        <w:t>tar upp ett helt A4-papper.</w:t>
      </w:r>
    </w:p>
    <w:p w14:paraId="44F7B618" w14:textId="41C5A8BC" w:rsidR="009B2022" w:rsidRPr="00A72DC3" w:rsidRDefault="00C00F9E" w:rsidP="00A72DC3">
      <w:pPr>
        <w:spacing w:after="0" w:line="240" w:lineRule="auto"/>
        <w:ind w:left="0" w:firstLine="576"/>
        <w:rPr>
          <w:rFonts w:cs="Times New Roman"/>
          <w:b/>
          <w:bCs/>
        </w:rPr>
      </w:pPr>
      <w:r w:rsidRPr="00C87B84">
        <w:rPr>
          <w:rFonts w:cs="Times New Roman"/>
          <w:b/>
          <w:bCs/>
        </w:rPr>
        <w:br w:type="page"/>
      </w:r>
      <w:r w:rsidRPr="00C87B84">
        <w:rPr>
          <w:rFonts w:cs="Times New Roman"/>
          <w:b/>
          <w:bCs/>
        </w:rPr>
        <w:lastRenderedPageBreak/>
        <w:t>Bilaga 7.7</w:t>
      </w:r>
    </w:p>
    <w:p w14:paraId="6E119893" w14:textId="77777777" w:rsidR="009B2022" w:rsidRPr="00C87B84" w:rsidRDefault="009B2022" w:rsidP="00A72DC3">
      <w:pPr>
        <w:spacing w:line="240" w:lineRule="auto"/>
        <w:rPr>
          <w:rFonts w:cs="Times New Roman"/>
        </w:rPr>
      </w:pPr>
      <w:r w:rsidRPr="00C87B84">
        <w:rPr>
          <w:rFonts w:cs="Times New Roman"/>
          <w:noProof/>
        </w:rPr>
        <w:drawing>
          <wp:inline distT="0" distB="0" distL="0" distR="0" wp14:anchorId="7677E286" wp14:editId="703A2BF5">
            <wp:extent cx="5038725" cy="67056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a:extLst>
                        <a:ext uri="{28A0092B-C50C-407E-A947-70E740481C1C}">
                          <a14:useLocalDpi xmlns:a14="http://schemas.microsoft.com/office/drawing/2010/main" val="0"/>
                        </a:ext>
                      </a:extLst>
                    </a:blip>
                    <a:srcRect t="2807" b="3074"/>
                    <a:stretch/>
                  </pic:blipFill>
                  <pic:spPr bwMode="auto">
                    <a:xfrm>
                      <a:off x="0" y="0"/>
                      <a:ext cx="5038725" cy="6705600"/>
                    </a:xfrm>
                    <a:prstGeom prst="rect">
                      <a:avLst/>
                    </a:prstGeom>
                    <a:noFill/>
                    <a:ln>
                      <a:noFill/>
                    </a:ln>
                    <a:extLst>
                      <a:ext uri="{53640926-AAD7-44D8-BBD7-CCE9431645EC}">
                        <a14:shadowObscured xmlns:a14="http://schemas.microsoft.com/office/drawing/2010/main"/>
                      </a:ext>
                    </a:extLst>
                  </pic:spPr>
                </pic:pic>
              </a:graphicData>
            </a:graphic>
          </wp:inline>
        </w:drawing>
      </w:r>
      <w:r w:rsidRPr="00C87B84">
        <w:rPr>
          <w:rFonts w:cs="Times New Roman"/>
          <w:noProof/>
        </w:rPr>
        <w:drawing>
          <wp:inline distT="0" distB="0" distL="0" distR="0" wp14:anchorId="02B54AD2" wp14:editId="000414AA">
            <wp:extent cx="5038725" cy="9429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8725" cy="942975"/>
                    </a:xfrm>
                    <a:prstGeom prst="rect">
                      <a:avLst/>
                    </a:prstGeom>
                    <a:noFill/>
                    <a:ln>
                      <a:noFill/>
                    </a:ln>
                  </pic:spPr>
                </pic:pic>
              </a:graphicData>
            </a:graphic>
          </wp:inline>
        </w:drawing>
      </w:r>
    </w:p>
    <w:p w14:paraId="341721C9" w14:textId="77777777" w:rsidR="009B2022" w:rsidRPr="00C87B84" w:rsidRDefault="009B2022" w:rsidP="00A72DC3">
      <w:pPr>
        <w:spacing w:line="240" w:lineRule="auto"/>
        <w:rPr>
          <w:rFonts w:cs="Times New Roman"/>
        </w:rPr>
      </w:pPr>
    </w:p>
    <w:p w14:paraId="394174F6" w14:textId="77777777" w:rsidR="009B2022" w:rsidRPr="00C87B84" w:rsidRDefault="009B2022" w:rsidP="00A72DC3">
      <w:pPr>
        <w:spacing w:line="240" w:lineRule="auto"/>
        <w:rPr>
          <w:rFonts w:cs="Times New Roman"/>
        </w:rPr>
      </w:pPr>
    </w:p>
    <w:p w14:paraId="3A8C9EF8" w14:textId="1C9505D7" w:rsidR="00067F93" w:rsidRPr="00EC3D75" w:rsidRDefault="00067F93" w:rsidP="00067F93">
      <w:pPr>
        <w:pStyle w:val="Heading4"/>
        <w:rPr>
          <w:rFonts w:cs="Arial"/>
        </w:rPr>
      </w:pPr>
      <w:bookmarkStart w:id="69" w:name="_Toc69234973"/>
      <w:bookmarkStart w:id="70" w:name="_Toc69227489"/>
      <w:r w:rsidRPr="00EC3D75">
        <w:rPr>
          <w:rFonts w:cs="Arial"/>
        </w:rPr>
        <w:lastRenderedPageBreak/>
        <w:t>INLOGGNINGSPROCESS</w:t>
      </w:r>
      <w:bookmarkEnd w:id="69"/>
      <w:bookmarkEnd w:id="70"/>
    </w:p>
    <w:p w14:paraId="1C0DBDC8" w14:textId="714ABFCD" w:rsidR="00F708E6" w:rsidRPr="00C87B84" w:rsidRDefault="00F708E6" w:rsidP="00A72DC3">
      <w:pPr>
        <w:spacing w:line="240" w:lineRule="auto"/>
        <w:rPr>
          <w:rFonts w:cs="Times New Roman"/>
        </w:rPr>
      </w:pPr>
      <w:r w:rsidRPr="00C87B84">
        <w:rPr>
          <w:rFonts w:cs="Times New Roman"/>
        </w:rPr>
        <w:t xml:space="preserve">Att logga in en </w:t>
      </w:r>
      <w:r w:rsidR="00515EDB" w:rsidRPr="00C87B84">
        <w:rPr>
          <w:rFonts w:cs="Times New Roman"/>
        </w:rPr>
        <w:t xml:space="preserve">redan </w:t>
      </w:r>
      <w:r w:rsidRPr="00C87B84">
        <w:rPr>
          <w:rFonts w:cs="Times New Roman"/>
        </w:rPr>
        <w:t xml:space="preserve">registrerad användare </w:t>
      </w:r>
      <w:r w:rsidR="00D305B0" w:rsidRPr="00C87B84">
        <w:rPr>
          <w:rFonts w:cs="Times New Roman"/>
        </w:rPr>
        <w:t>i Firebase är ännu enklare än att registrer</w:t>
      </w:r>
      <w:r w:rsidR="00B977A3" w:rsidRPr="00C87B84">
        <w:rPr>
          <w:rFonts w:cs="Times New Roman"/>
        </w:rPr>
        <w:t>a användare</w:t>
      </w:r>
      <w:r w:rsidR="00515EDB" w:rsidRPr="00C87B84">
        <w:rPr>
          <w:rFonts w:cs="Times New Roman"/>
        </w:rPr>
        <w:t xml:space="preserve">n vilket kan ses </w:t>
      </w:r>
      <w:r w:rsidR="00DD5DBE" w:rsidRPr="00C87B84">
        <w:rPr>
          <w:rFonts w:cs="Times New Roman"/>
        </w:rPr>
        <w:t>i bilaga</w:t>
      </w:r>
      <w:r w:rsidR="005C0FBB" w:rsidRPr="00C87B84">
        <w:rPr>
          <w:rFonts w:cs="Times New Roman"/>
        </w:rPr>
        <w:t xml:space="preserve"> </w:t>
      </w:r>
      <w:r w:rsidR="00C840CC" w:rsidRPr="00C87B84">
        <w:rPr>
          <w:rFonts w:cs="Times New Roman"/>
        </w:rPr>
        <w:t>7.8</w:t>
      </w:r>
      <w:r w:rsidR="005D3D33" w:rsidRPr="00C87B84">
        <w:rPr>
          <w:rFonts w:cs="Times New Roman"/>
        </w:rPr>
        <w:t xml:space="preserve">. </w:t>
      </w:r>
      <w:r w:rsidR="00D97B28" w:rsidRPr="00C87B84">
        <w:rPr>
          <w:rFonts w:cs="Times New Roman"/>
        </w:rPr>
        <w:t>Man behöver ta in inloggningsinformationen,</w:t>
      </w:r>
      <w:r w:rsidR="00E541F2" w:rsidRPr="00C87B84">
        <w:rPr>
          <w:rFonts w:cs="Times New Roman"/>
        </w:rPr>
        <w:t xml:space="preserve"> vilket hämtas från ett formulär oavsett skriftspråk. När man har informationen </w:t>
      </w:r>
      <w:r w:rsidR="00263F70" w:rsidRPr="00C87B84">
        <w:rPr>
          <w:rFonts w:cs="Times New Roman"/>
        </w:rPr>
        <w:t xml:space="preserve">anropar man funktionen i bilaga </w:t>
      </w:r>
      <w:r w:rsidR="00C840CC" w:rsidRPr="00C87B84">
        <w:rPr>
          <w:rFonts w:cs="Times New Roman"/>
        </w:rPr>
        <w:t>7.9</w:t>
      </w:r>
      <w:r w:rsidR="002B1E9B" w:rsidRPr="00C87B84">
        <w:rPr>
          <w:rFonts w:cs="Times New Roman"/>
        </w:rPr>
        <w:t>.</w:t>
      </w:r>
      <w:r w:rsidR="002B1D95" w:rsidRPr="00C87B84">
        <w:rPr>
          <w:rFonts w:cs="Times New Roman"/>
        </w:rPr>
        <w:t xml:space="preserve"> På en rad, bortsett från införsel av inloggningsinformationen, kan man </w:t>
      </w:r>
      <w:r w:rsidR="00F73F66" w:rsidRPr="00C87B84">
        <w:rPr>
          <w:rFonts w:cs="Times New Roman"/>
        </w:rPr>
        <w:t xml:space="preserve">logga in en </w:t>
      </w:r>
      <w:r w:rsidR="0030547D" w:rsidRPr="00C87B84">
        <w:rPr>
          <w:rFonts w:cs="Times New Roman"/>
        </w:rPr>
        <w:t xml:space="preserve">tidigare </w:t>
      </w:r>
      <w:r w:rsidR="00F73F66" w:rsidRPr="00C87B84">
        <w:rPr>
          <w:rFonts w:cs="Times New Roman"/>
        </w:rPr>
        <w:t>registrerad användare.</w:t>
      </w:r>
      <w:r w:rsidR="002B1E9B" w:rsidRPr="00C87B84">
        <w:rPr>
          <w:rFonts w:cs="Times New Roman"/>
        </w:rPr>
        <w:t xml:space="preserve"> </w:t>
      </w:r>
    </w:p>
    <w:p w14:paraId="521201A9" w14:textId="7F8E8ACE" w:rsidR="00894987" w:rsidRPr="00C87B84" w:rsidRDefault="00894987" w:rsidP="00A72DC3">
      <w:pPr>
        <w:spacing w:line="240" w:lineRule="auto"/>
        <w:rPr>
          <w:rFonts w:cs="Times New Roman"/>
          <w:b/>
          <w:bCs/>
        </w:rPr>
      </w:pPr>
      <w:r w:rsidRPr="00C87B84">
        <w:rPr>
          <w:rFonts w:cs="Times New Roman"/>
          <w:b/>
          <w:bCs/>
        </w:rPr>
        <w:t xml:space="preserve">Bilaga </w:t>
      </w:r>
      <w:r w:rsidR="00C840CC" w:rsidRPr="00C87B84">
        <w:rPr>
          <w:rFonts w:cs="Times New Roman"/>
          <w:b/>
          <w:bCs/>
        </w:rPr>
        <w:t>7.8</w:t>
      </w:r>
    </w:p>
    <w:p w14:paraId="783226F5" w14:textId="370D6DC1" w:rsidR="00894987" w:rsidRPr="00C87B84" w:rsidRDefault="00894987" w:rsidP="00A72DC3">
      <w:pPr>
        <w:spacing w:line="240" w:lineRule="auto"/>
        <w:rPr>
          <w:rFonts w:cs="Times New Roman"/>
          <w:b/>
          <w:bCs/>
        </w:rPr>
      </w:pPr>
      <w:r w:rsidRPr="00C87B84">
        <w:rPr>
          <w:rFonts w:cs="Times New Roman"/>
          <w:noProof/>
        </w:rPr>
        <w:drawing>
          <wp:inline distT="0" distB="0" distL="0" distR="0" wp14:anchorId="19385C8F" wp14:editId="49F31418">
            <wp:extent cx="5039360" cy="255524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9360" cy="2555240"/>
                    </a:xfrm>
                    <a:prstGeom prst="rect">
                      <a:avLst/>
                    </a:prstGeom>
                    <a:noFill/>
                    <a:ln>
                      <a:noFill/>
                    </a:ln>
                  </pic:spPr>
                </pic:pic>
              </a:graphicData>
            </a:graphic>
          </wp:inline>
        </w:drawing>
      </w:r>
    </w:p>
    <w:p w14:paraId="15282077" w14:textId="5B1EDBA9" w:rsidR="00263F70" w:rsidRPr="00C87B84" w:rsidRDefault="00263F70" w:rsidP="00A72DC3">
      <w:pPr>
        <w:spacing w:line="240" w:lineRule="auto"/>
        <w:rPr>
          <w:rFonts w:cs="Times New Roman"/>
          <w:b/>
          <w:bCs/>
        </w:rPr>
      </w:pPr>
      <w:r w:rsidRPr="00C87B84">
        <w:rPr>
          <w:rFonts w:cs="Times New Roman"/>
          <w:b/>
          <w:bCs/>
        </w:rPr>
        <w:t xml:space="preserve">Bilaga </w:t>
      </w:r>
      <w:r w:rsidR="00C840CC" w:rsidRPr="00C87B84">
        <w:rPr>
          <w:rFonts w:cs="Times New Roman"/>
          <w:b/>
          <w:bCs/>
        </w:rPr>
        <w:t>7.9</w:t>
      </w:r>
    </w:p>
    <w:p w14:paraId="2DF13275" w14:textId="7AB51808" w:rsidR="00263F70" w:rsidRPr="00C87B84" w:rsidRDefault="005050D3" w:rsidP="00A72DC3">
      <w:pPr>
        <w:spacing w:line="240" w:lineRule="auto"/>
        <w:rPr>
          <w:rFonts w:cs="Times New Roman"/>
        </w:rPr>
      </w:pPr>
      <w:r w:rsidRPr="00C87B84">
        <w:rPr>
          <w:rFonts w:cs="Times New Roman"/>
          <w:noProof/>
        </w:rPr>
        <w:drawing>
          <wp:inline distT="0" distB="0" distL="0" distR="0" wp14:anchorId="71E5F127" wp14:editId="484615EA">
            <wp:extent cx="5039360" cy="198755"/>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39360" cy="198755"/>
                    </a:xfrm>
                    <a:prstGeom prst="rect">
                      <a:avLst/>
                    </a:prstGeom>
                  </pic:spPr>
                </pic:pic>
              </a:graphicData>
            </a:graphic>
          </wp:inline>
        </w:drawing>
      </w:r>
    </w:p>
    <w:p w14:paraId="1067E4F8" w14:textId="408BCDC2" w:rsidR="00F85F12" w:rsidRPr="00C87B84" w:rsidRDefault="00F85F12" w:rsidP="00A72DC3">
      <w:pPr>
        <w:spacing w:line="240" w:lineRule="auto"/>
        <w:rPr>
          <w:rFonts w:cs="Times New Roman"/>
        </w:rPr>
      </w:pPr>
      <w:r w:rsidRPr="00C87B84">
        <w:rPr>
          <w:rFonts w:cs="Times New Roman"/>
        </w:rPr>
        <w:t xml:space="preserve">Firebase sköter automatiskt allt runt om inloggningen, </w:t>
      </w:r>
      <w:r w:rsidR="004D0EF0" w:rsidRPr="00C87B84">
        <w:rPr>
          <w:rFonts w:cs="Times New Roman"/>
        </w:rPr>
        <w:t xml:space="preserve">senare under Resultatredovisnings-rubriken kommer det komma autentiseringslyssnare som körs då man loggas in eller ut. </w:t>
      </w:r>
      <w:r w:rsidR="00FA761A" w:rsidRPr="00C87B84">
        <w:rPr>
          <w:rFonts w:cs="Times New Roman"/>
        </w:rPr>
        <w:t>Kollar man på rad 72 i bilaga</w:t>
      </w:r>
      <w:r w:rsidR="00C56B02" w:rsidRPr="00C87B84">
        <w:rPr>
          <w:rFonts w:cs="Times New Roman"/>
        </w:rPr>
        <w:t xml:space="preserve"> 7.8 </w:t>
      </w:r>
      <w:r w:rsidR="003E0D9F" w:rsidRPr="00C87B84">
        <w:rPr>
          <w:rFonts w:cs="Times New Roman"/>
        </w:rPr>
        <w:t>sköts felhantering vilket skickas till användaren, exempelvis om man har fel lösenord, om användaren redan är inloggad eller inte existerar, väldigt smidigt.</w:t>
      </w:r>
    </w:p>
    <w:p w14:paraId="1C33D63B" w14:textId="77777777" w:rsidR="001E6E20" w:rsidRPr="00C87B84" w:rsidRDefault="001E6E20" w:rsidP="00A72DC3">
      <w:pPr>
        <w:spacing w:line="240" w:lineRule="auto"/>
        <w:rPr>
          <w:rFonts w:cs="Times New Roman"/>
        </w:rPr>
      </w:pPr>
    </w:p>
    <w:p w14:paraId="2F108EFC" w14:textId="574FCDAE" w:rsidR="00EA5A70" w:rsidRPr="00C87B84" w:rsidRDefault="00514E04" w:rsidP="00A72DC3">
      <w:pPr>
        <w:spacing w:line="240" w:lineRule="auto"/>
        <w:rPr>
          <w:rFonts w:cs="Times New Roman"/>
        </w:rPr>
      </w:pPr>
      <w:r w:rsidRPr="00C87B84">
        <w:rPr>
          <w:rFonts w:cs="Times New Roman"/>
        </w:rPr>
        <w:t xml:space="preserve">Att logga in en registrerad användare är </w:t>
      </w:r>
      <w:r w:rsidR="0057128F" w:rsidRPr="00C87B84">
        <w:rPr>
          <w:rFonts w:cs="Times New Roman"/>
        </w:rPr>
        <w:t xml:space="preserve">i PHP betydligt smidigare än att registrera användarna, vilket kan ses i bilaga </w:t>
      </w:r>
      <w:r w:rsidR="00C56B02" w:rsidRPr="00C87B84">
        <w:rPr>
          <w:rFonts w:cs="Times New Roman"/>
        </w:rPr>
        <w:t>7.10</w:t>
      </w:r>
      <w:r w:rsidR="00253801" w:rsidRPr="00C87B84">
        <w:rPr>
          <w:rFonts w:cs="Times New Roman"/>
        </w:rPr>
        <w:t>. Rad 7 till 12 kontrollerar att användaren har sk</w:t>
      </w:r>
      <w:r w:rsidR="004B171C" w:rsidRPr="00C87B84">
        <w:rPr>
          <w:rFonts w:cs="Times New Roman"/>
        </w:rPr>
        <w:t xml:space="preserve">rivit in nödvändig information. På rad 19 </w:t>
      </w:r>
      <w:r w:rsidR="00242385" w:rsidRPr="00C87B84">
        <w:rPr>
          <w:rFonts w:cs="Times New Roman"/>
        </w:rPr>
        <w:t xml:space="preserve">granskas det om användaren existerar, sedan </w:t>
      </w:r>
      <w:r w:rsidR="00877FF7" w:rsidRPr="00C87B84">
        <w:rPr>
          <w:rFonts w:cs="Times New Roman"/>
        </w:rPr>
        <w:t xml:space="preserve">på rad 22 används </w:t>
      </w:r>
      <w:r w:rsidR="00AB77C1" w:rsidRPr="00C87B84">
        <w:rPr>
          <w:rFonts w:cs="Times New Roman"/>
        </w:rPr>
        <w:t>PHP</w:t>
      </w:r>
      <w:r w:rsidR="00877FF7" w:rsidRPr="00C87B84">
        <w:rPr>
          <w:rFonts w:cs="Times New Roman"/>
        </w:rPr>
        <w:t xml:space="preserve">-funktionen </w:t>
      </w:r>
      <w:proofErr w:type="spellStart"/>
      <w:r w:rsidR="00877FF7" w:rsidRPr="00C87B84">
        <w:rPr>
          <w:rFonts w:cs="Times New Roman"/>
          <w:i/>
          <w:iCs/>
        </w:rPr>
        <w:t>password_verify</w:t>
      </w:r>
      <w:proofErr w:type="spellEnd"/>
      <w:r w:rsidR="00F5460C" w:rsidRPr="00C87B84">
        <w:rPr>
          <w:rFonts w:cs="Times New Roman"/>
        </w:rPr>
        <w:t xml:space="preserve"> där lösenord</w:t>
      </w:r>
      <w:r w:rsidR="006C669A" w:rsidRPr="00C87B84">
        <w:rPr>
          <w:rFonts w:cs="Times New Roman"/>
        </w:rPr>
        <w:t>et</w:t>
      </w:r>
      <w:r w:rsidR="00F5460C" w:rsidRPr="00C87B84">
        <w:rPr>
          <w:rFonts w:cs="Times New Roman"/>
        </w:rPr>
        <w:t xml:space="preserve"> som </w:t>
      </w:r>
      <w:r w:rsidR="006C669A" w:rsidRPr="00C87B84">
        <w:rPr>
          <w:rFonts w:cs="Times New Roman"/>
        </w:rPr>
        <w:t xml:space="preserve">användaren </w:t>
      </w:r>
      <w:r w:rsidR="00AB77C1" w:rsidRPr="00C87B84">
        <w:rPr>
          <w:rFonts w:cs="Times New Roman"/>
        </w:rPr>
        <w:t>angett</w:t>
      </w:r>
      <w:r w:rsidR="006C669A" w:rsidRPr="00C87B84">
        <w:rPr>
          <w:rFonts w:cs="Times New Roman"/>
        </w:rPr>
        <w:t xml:space="preserve"> verifieras mot </w:t>
      </w:r>
      <w:r w:rsidR="00AB77C1" w:rsidRPr="00C87B84">
        <w:rPr>
          <w:rFonts w:cs="Times New Roman"/>
        </w:rPr>
        <w:t xml:space="preserve">det lagrade </w:t>
      </w:r>
      <w:proofErr w:type="spellStart"/>
      <w:r w:rsidR="00AB77C1" w:rsidRPr="00C87B84">
        <w:rPr>
          <w:rFonts w:cs="Times New Roman"/>
        </w:rPr>
        <w:t>hashade</w:t>
      </w:r>
      <w:proofErr w:type="spellEnd"/>
      <w:r w:rsidR="00AB77C1" w:rsidRPr="00C87B84">
        <w:rPr>
          <w:rFonts w:cs="Times New Roman"/>
        </w:rPr>
        <w:t xml:space="preserve"> lösenordet vilket angavs i registreringsprocessen. </w:t>
      </w:r>
      <w:r w:rsidR="008A522D" w:rsidRPr="00C87B84">
        <w:rPr>
          <w:rFonts w:cs="Times New Roman"/>
        </w:rPr>
        <w:t xml:space="preserve"> </w:t>
      </w:r>
      <w:r w:rsidR="009E3284" w:rsidRPr="00C87B84">
        <w:rPr>
          <w:rFonts w:cs="Times New Roman"/>
        </w:rPr>
        <w:t xml:space="preserve">Vid </w:t>
      </w:r>
      <w:r w:rsidR="008A522D" w:rsidRPr="00C87B84">
        <w:rPr>
          <w:rFonts w:cs="Times New Roman"/>
        </w:rPr>
        <w:t xml:space="preserve">rad 24 </w:t>
      </w:r>
      <w:r w:rsidR="009E3284" w:rsidRPr="00C87B84">
        <w:rPr>
          <w:rFonts w:cs="Times New Roman"/>
        </w:rPr>
        <w:t xml:space="preserve">avstäms om lösenorden matchade, om det gjorde det ska användaren loggas in vilket sker </w:t>
      </w:r>
      <w:r w:rsidR="00BB3895" w:rsidRPr="00C87B84">
        <w:rPr>
          <w:rFonts w:cs="Times New Roman"/>
        </w:rPr>
        <w:t>på rad 26, man sätter en sessionsvariabel till sann.</w:t>
      </w:r>
      <w:r w:rsidR="000D6787" w:rsidRPr="00C87B84">
        <w:rPr>
          <w:rFonts w:cs="Times New Roman"/>
        </w:rPr>
        <w:t xml:space="preserve"> Därefter läggs lite övrig information med i sessionsvariabeln vilken används under andra processer.</w:t>
      </w:r>
      <w:r w:rsidR="00EA5A70" w:rsidRPr="00C87B84">
        <w:rPr>
          <w:rFonts w:cs="Times New Roman"/>
        </w:rPr>
        <w:t xml:space="preserve"> </w:t>
      </w:r>
    </w:p>
    <w:p w14:paraId="01819228" w14:textId="0129B236" w:rsidR="00514E04" w:rsidRPr="00C87B84" w:rsidRDefault="00EA5A70" w:rsidP="00A72DC3">
      <w:pPr>
        <w:spacing w:line="240" w:lineRule="auto"/>
        <w:rPr>
          <w:rFonts w:cs="Times New Roman"/>
        </w:rPr>
      </w:pPr>
      <w:r w:rsidRPr="00C87B84">
        <w:rPr>
          <w:rFonts w:cs="Times New Roman"/>
        </w:rPr>
        <w:t xml:space="preserve">Inloggningen per sig är enkel i PHP, men det är allting runtom som är </w:t>
      </w:r>
      <w:r w:rsidR="00C113BE" w:rsidRPr="00C87B84">
        <w:rPr>
          <w:rFonts w:cs="Times New Roman"/>
        </w:rPr>
        <w:t>besvärlig</w:t>
      </w:r>
      <w:r w:rsidR="00FE4E23" w:rsidRPr="00C87B84">
        <w:rPr>
          <w:rFonts w:cs="Times New Roman"/>
        </w:rPr>
        <w:t>t</w:t>
      </w:r>
      <w:r w:rsidRPr="00C87B84">
        <w:rPr>
          <w:rFonts w:cs="Times New Roman"/>
        </w:rPr>
        <w:t xml:space="preserve">. Man måste </w:t>
      </w:r>
      <w:r w:rsidR="00F07581" w:rsidRPr="00C87B84">
        <w:rPr>
          <w:rFonts w:cs="Times New Roman"/>
        </w:rPr>
        <w:t xml:space="preserve">verifiera </w:t>
      </w:r>
      <w:r w:rsidR="001B607F" w:rsidRPr="00C87B84">
        <w:rPr>
          <w:rFonts w:cs="Times New Roman"/>
        </w:rPr>
        <w:t>inmatnings</w:t>
      </w:r>
      <w:r w:rsidR="00F07581" w:rsidRPr="00C87B84">
        <w:rPr>
          <w:rFonts w:cs="Times New Roman"/>
        </w:rPr>
        <w:t>värden och sköta felmeddelanden</w:t>
      </w:r>
      <w:r w:rsidR="00FE4E23" w:rsidRPr="00C87B84">
        <w:rPr>
          <w:rFonts w:cs="Times New Roman"/>
        </w:rPr>
        <w:t>, vilket Firebase sköter helt och hållet åt programmeraren.</w:t>
      </w:r>
    </w:p>
    <w:p w14:paraId="37A65F84" w14:textId="08F85C7C" w:rsidR="00C56B02" w:rsidRPr="00C87B84" w:rsidRDefault="00C56B02" w:rsidP="00A72DC3">
      <w:pPr>
        <w:spacing w:line="240" w:lineRule="auto"/>
        <w:rPr>
          <w:rFonts w:cs="Times New Roman"/>
          <w:b/>
          <w:bCs/>
        </w:rPr>
      </w:pPr>
      <w:r w:rsidRPr="00C87B84">
        <w:rPr>
          <w:rFonts w:cs="Times New Roman"/>
          <w:b/>
          <w:bCs/>
        </w:rPr>
        <w:t>Bilaga 7.10</w:t>
      </w:r>
    </w:p>
    <w:p w14:paraId="2113631D" w14:textId="77777777" w:rsidR="009C70BE" w:rsidRPr="00C87B84" w:rsidRDefault="009C70BE" w:rsidP="00A72DC3">
      <w:pPr>
        <w:spacing w:line="240" w:lineRule="auto"/>
        <w:rPr>
          <w:rFonts w:cs="Times New Roman"/>
        </w:rPr>
      </w:pPr>
      <w:r w:rsidRPr="00C87B84">
        <w:rPr>
          <w:rFonts w:cs="Times New Roman"/>
          <w:noProof/>
        </w:rPr>
        <w:lastRenderedPageBreak/>
        <w:drawing>
          <wp:inline distT="0" distB="0" distL="0" distR="0" wp14:anchorId="7FCE0CD3" wp14:editId="1ECEEAD3">
            <wp:extent cx="5038725" cy="52578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3">
                      <a:extLst>
                        <a:ext uri="{28A0092B-C50C-407E-A947-70E740481C1C}">
                          <a14:useLocalDpi xmlns:a14="http://schemas.microsoft.com/office/drawing/2010/main" val="0"/>
                        </a:ext>
                      </a:extLst>
                    </a:blip>
                    <a:srcRect t="2807" b="23396"/>
                    <a:stretch/>
                  </pic:blipFill>
                  <pic:spPr bwMode="auto">
                    <a:xfrm>
                      <a:off x="0" y="0"/>
                      <a:ext cx="5038725" cy="5257800"/>
                    </a:xfrm>
                    <a:prstGeom prst="rect">
                      <a:avLst/>
                    </a:prstGeom>
                    <a:noFill/>
                    <a:ln>
                      <a:noFill/>
                    </a:ln>
                    <a:extLst>
                      <a:ext uri="{53640926-AAD7-44D8-BBD7-CCE9431645EC}">
                        <a14:shadowObscured xmlns:a14="http://schemas.microsoft.com/office/drawing/2010/main"/>
                      </a:ext>
                    </a:extLst>
                  </pic:spPr>
                </pic:pic>
              </a:graphicData>
            </a:graphic>
          </wp:inline>
        </w:drawing>
      </w:r>
    </w:p>
    <w:p w14:paraId="2EE32D35" w14:textId="77777777" w:rsidR="009C70BE" w:rsidRPr="00C87B84" w:rsidRDefault="009C70BE" w:rsidP="00A72DC3">
      <w:pPr>
        <w:spacing w:line="240" w:lineRule="auto"/>
        <w:rPr>
          <w:rFonts w:cs="Times New Roman"/>
        </w:rPr>
      </w:pPr>
    </w:p>
    <w:p w14:paraId="2239910D" w14:textId="77777777" w:rsidR="003E0D9F" w:rsidRPr="00C87B84" w:rsidRDefault="003E0D9F" w:rsidP="00A72DC3">
      <w:pPr>
        <w:spacing w:line="240" w:lineRule="auto"/>
        <w:rPr>
          <w:rFonts w:cs="Times New Roman"/>
        </w:rPr>
      </w:pPr>
    </w:p>
    <w:p w14:paraId="04235749" w14:textId="263501E6" w:rsidR="0054282F" w:rsidRPr="00EC3D75" w:rsidRDefault="0054282F" w:rsidP="0054282F">
      <w:pPr>
        <w:pStyle w:val="Heading4"/>
        <w:rPr>
          <w:rFonts w:cs="Arial"/>
        </w:rPr>
      </w:pPr>
      <w:bookmarkStart w:id="71" w:name="_Toc69234974"/>
      <w:bookmarkStart w:id="72" w:name="_Toc69227490"/>
      <w:r w:rsidRPr="00EC3D75">
        <w:rPr>
          <w:rFonts w:cs="Arial"/>
        </w:rPr>
        <w:t>ANVÄNDARINFORMATION</w:t>
      </w:r>
      <w:bookmarkEnd w:id="71"/>
      <w:bookmarkEnd w:id="72"/>
    </w:p>
    <w:p w14:paraId="644B24D5" w14:textId="3C1A5BCD" w:rsidR="00EC480D" w:rsidRPr="00C87B84" w:rsidRDefault="00F8713E" w:rsidP="00A72DC3">
      <w:pPr>
        <w:spacing w:line="240" w:lineRule="auto"/>
        <w:rPr>
          <w:rFonts w:cs="Times New Roman"/>
        </w:rPr>
      </w:pPr>
      <w:r w:rsidRPr="00C87B84">
        <w:rPr>
          <w:rFonts w:cs="Times New Roman"/>
        </w:rPr>
        <w:t>Extra användarinformation</w:t>
      </w:r>
      <w:r w:rsidR="00C340E9" w:rsidRPr="00C87B84">
        <w:rPr>
          <w:rFonts w:cs="Times New Roman"/>
        </w:rPr>
        <w:t>, det kan exempelvis vara en roll som användaren får</w:t>
      </w:r>
      <w:r w:rsidR="00617715" w:rsidRPr="00C87B84">
        <w:rPr>
          <w:rFonts w:cs="Times New Roman"/>
        </w:rPr>
        <w:t xml:space="preserve"> </w:t>
      </w:r>
      <w:r w:rsidR="00AB4B5C" w:rsidRPr="00C87B84">
        <w:rPr>
          <w:rFonts w:cs="Times New Roman"/>
        </w:rPr>
        <w:t xml:space="preserve">såsom </w:t>
      </w:r>
      <w:r w:rsidR="006346A3" w:rsidRPr="00C87B84">
        <w:rPr>
          <w:rFonts w:cs="Times New Roman"/>
        </w:rPr>
        <w:t>administratör</w:t>
      </w:r>
      <w:r w:rsidR="00AB4B5C" w:rsidRPr="00C87B84">
        <w:rPr>
          <w:rFonts w:cs="Times New Roman"/>
        </w:rPr>
        <w:t xml:space="preserve"> eller standard-användare</w:t>
      </w:r>
      <w:r w:rsidR="006346A3" w:rsidRPr="00C87B84">
        <w:rPr>
          <w:rFonts w:cs="Times New Roman"/>
        </w:rPr>
        <w:t xml:space="preserve">, men det kan även innebära saker som användarnamn. </w:t>
      </w:r>
      <w:r w:rsidR="00F06E02" w:rsidRPr="00C87B84">
        <w:rPr>
          <w:rFonts w:cs="Times New Roman"/>
        </w:rPr>
        <w:t>Extra användarinformation är något som har använts i både det refere</w:t>
      </w:r>
      <w:r w:rsidR="00AF57DF" w:rsidRPr="00C87B84">
        <w:rPr>
          <w:rFonts w:cs="Times New Roman"/>
        </w:rPr>
        <w:t xml:space="preserve">rade Firebaseprojektet, och i PHP-projektet. </w:t>
      </w:r>
      <w:r w:rsidR="00975B82" w:rsidRPr="00C87B84">
        <w:rPr>
          <w:rFonts w:cs="Times New Roman"/>
        </w:rPr>
        <w:t>Att tillägga extra information till användarfilen, vilket i PHP-projektet görs under regist</w:t>
      </w:r>
      <w:r w:rsidR="00211E42" w:rsidRPr="00C87B84">
        <w:rPr>
          <w:rFonts w:cs="Times New Roman"/>
        </w:rPr>
        <w:t>rering</w:t>
      </w:r>
      <w:r w:rsidR="0053098B" w:rsidRPr="00C87B84">
        <w:rPr>
          <w:rFonts w:cs="Times New Roman"/>
        </w:rPr>
        <w:t>. I b</w:t>
      </w:r>
      <w:r w:rsidR="00211E42" w:rsidRPr="00C87B84">
        <w:rPr>
          <w:rFonts w:cs="Times New Roman"/>
        </w:rPr>
        <w:t xml:space="preserve">ilaga </w:t>
      </w:r>
      <w:r w:rsidR="00AF6804" w:rsidRPr="00C87B84">
        <w:rPr>
          <w:rFonts w:cs="Times New Roman"/>
        </w:rPr>
        <w:t>7.10</w:t>
      </w:r>
      <w:r w:rsidR="00D16738" w:rsidRPr="00C87B84">
        <w:rPr>
          <w:rFonts w:cs="Times New Roman"/>
        </w:rPr>
        <w:t xml:space="preserve"> </w:t>
      </w:r>
      <w:r w:rsidR="00955DAF" w:rsidRPr="00C87B84">
        <w:rPr>
          <w:rFonts w:cs="Times New Roman"/>
        </w:rPr>
        <w:t>längre ner</w:t>
      </w:r>
      <w:r w:rsidR="0053098B" w:rsidRPr="00C87B84">
        <w:rPr>
          <w:rFonts w:cs="Times New Roman"/>
        </w:rPr>
        <w:t xml:space="preserve">, </w:t>
      </w:r>
      <w:r w:rsidR="008F6E57" w:rsidRPr="00C87B84">
        <w:rPr>
          <w:rFonts w:cs="Times New Roman"/>
        </w:rPr>
        <w:t xml:space="preserve">vilket visar hela redigeringsprocessen läggs i detta fall användarnamn till </w:t>
      </w:r>
      <w:r w:rsidR="00BC67F6" w:rsidRPr="00C87B84">
        <w:rPr>
          <w:rFonts w:cs="Times New Roman"/>
        </w:rPr>
        <w:t>på rad 9, när man hämtar sin information som tidigare kommer från ett formulär. Det innebär även att, vill man tillföra fler informationsfällt</w:t>
      </w:r>
      <w:r w:rsidR="00D760AD" w:rsidRPr="00C87B84">
        <w:rPr>
          <w:rFonts w:cs="Times New Roman"/>
        </w:rPr>
        <w:t xml:space="preserve"> är det bara att lägga till fler fält i registreringsformuläret, det är enkelt skalbart. </w:t>
      </w:r>
      <w:r w:rsidR="00E746E4" w:rsidRPr="00C87B84">
        <w:rPr>
          <w:rFonts w:cs="Times New Roman"/>
        </w:rPr>
        <w:t>Utöver det, m</w:t>
      </w:r>
      <w:r w:rsidR="00837134" w:rsidRPr="00C87B84">
        <w:rPr>
          <w:rFonts w:cs="Times New Roman"/>
        </w:rPr>
        <w:t xml:space="preserve">ed servertillgång som programmerare, kan man även i efterhand öppna en användares dokument och ändra </w:t>
      </w:r>
      <w:r w:rsidR="00D6215F" w:rsidRPr="00C87B84">
        <w:rPr>
          <w:rFonts w:cs="Times New Roman"/>
        </w:rPr>
        <w:t>samt lägga till information</w:t>
      </w:r>
      <w:r w:rsidR="00E746E4" w:rsidRPr="00C87B84">
        <w:rPr>
          <w:rFonts w:cs="Times New Roman"/>
        </w:rPr>
        <w:t>, e</w:t>
      </w:r>
      <w:r w:rsidR="00D6215F" w:rsidRPr="00C87B84">
        <w:rPr>
          <w:rFonts w:cs="Times New Roman"/>
        </w:rPr>
        <w:t xml:space="preserve">xempelvis lägga till satsen </w:t>
      </w:r>
      <w:r w:rsidR="000E3498" w:rsidRPr="00C87B84">
        <w:rPr>
          <w:rFonts w:cs="Times New Roman"/>
        </w:rPr>
        <w:t>’</w:t>
      </w:r>
      <w:r w:rsidR="00D6215F" w:rsidRPr="00C87B84">
        <w:rPr>
          <w:rFonts w:cs="Times New Roman"/>
          <w:i/>
          <w:iCs/>
        </w:rPr>
        <w:t xml:space="preserve">roll = </w:t>
      </w:r>
      <w:proofErr w:type="spellStart"/>
      <w:r w:rsidR="00D6215F" w:rsidRPr="00C87B84">
        <w:rPr>
          <w:rFonts w:cs="Times New Roman"/>
          <w:i/>
          <w:iCs/>
        </w:rPr>
        <w:t>admin</w:t>
      </w:r>
      <w:proofErr w:type="spellEnd"/>
      <w:r w:rsidR="000E3498" w:rsidRPr="00C87B84">
        <w:rPr>
          <w:rFonts w:cs="Times New Roman"/>
          <w:i/>
          <w:iCs/>
        </w:rPr>
        <w:t>’</w:t>
      </w:r>
      <w:r w:rsidR="000E3498" w:rsidRPr="00C87B84">
        <w:rPr>
          <w:rFonts w:cs="Times New Roman"/>
        </w:rPr>
        <w:t>.</w:t>
      </w:r>
      <w:r w:rsidR="00ED3BEC" w:rsidRPr="00C87B84">
        <w:rPr>
          <w:rFonts w:cs="Times New Roman"/>
        </w:rPr>
        <w:t xml:space="preserve"> Sedan när </w:t>
      </w:r>
      <w:r w:rsidR="00F31489" w:rsidRPr="00C87B84">
        <w:rPr>
          <w:rFonts w:cs="Times New Roman"/>
        </w:rPr>
        <w:t xml:space="preserve">användaren ska </w:t>
      </w:r>
      <w:r w:rsidR="00ED3BEC" w:rsidRPr="00C87B84">
        <w:rPr>
          <w:rFonts w:cs="Times New Roman"/>
        </w:rPr>
        <w:t xml:space="preserve">göra en uppgift </w:t>
      </w:r>
      <w:r w:rsidR="008C27CD" w:rsidRPr="00C87B84">
        <w:rPr>
          <w:rFonts w:cs="Times New Roman"/>
        </w:rPr>
        <w:t xml:space="preserve">kan </w:t>
      </w:r>
      <w:r w:rsidR="00ED3BEC" w:rsidRPr="00C87B84">
        <w:rPr>
          <w:rFonts w:cs="Times New Roman"/>
        </w:rPr>
        <w:t>server</w:t>
      </w:r>
      <w:r w:rsidR="008C27CD" w:rsidRPr="00C87B84">
        <w:rPr>
          <w:rFonts w:cs="Times New Roman"/>
        </w:rPr>
        <w:t>n</w:t>
      </w:r>
      <w:r w:rsidR="00ED3BEC" w:rsidRPr="00C87B84">
        <w:rPr>
          <w:rFonts w:cs="Times New Roman"/>
        </w:rPr>
        <w:t xml:space="preserve"> </w:t>
      </w:r>
      <w:r w:rsidR="00EC480D" w:rsidRPr="00C87B84">
        <w:rPr>
          <w:rFonts w:cs="Times New Roman"/>
        </w:rPr>
        <w:t xml:space="preserve">verifiera om användaren är en administratör och därefter jaka eller neka åtkomst. </w:t>
      </w:r>
    </w:p>
    <w:p w14:paraId="3DE7B832" w14:textId="77777777" w:rsidR="00001C75" w:rsidRPr="00C87B84" w:rsidRDefault="00805987" w:rsidP="00A72DC3">
      <w:pPr>
        <w:spacing w:line="240" w:lineRule="auto"/>
        <w:rPr>
          <w:rFonts w:cs="Times New Roman"/>
        </w:rPr>
      </w:pPr>
      <w:r w:rsidRPr="00C87B84">
        <w:rPr>
          <w:rFonts w:cs="Times New Roman"/>
        </w:rPr>
        <w:lastRenderedPageBreak/>
        <w:t>Det är vid extra användarinformation</w:t>
      </w:r>
      <w:r w:rsidR="00850670" w:rsidRPr="00C87B84">
        <w:rPr>
          <w:rFonts w:cs="Times New Roman"/>
        </w:rPr>
        <w:t>tillägg</w:t>
      </w:r>
      <w:r w:rsidRPr="00C87B84">
        <w:rPr>
          <w:rFonts w:cs="Times New Roman"/>
        </w:rPr>
        <w:t xml:space="preserve"> som Firebases baksida visas. Man får många fördelar i enkelhet av kodskrivning, på bekostnad av flexibilitet och </w:t>
      </w:r>
      <w:r w:rsidR="00621AD1" w:rsidRPr="00C87B84">
        <w:rPr>
          <w:rFonts w:cs="Times New Roman"/>
        </w:rPr>
        <w:t>frihet.</w:t>
      </w:r>
    </w:p>
    <w:p w14:paraId="3FD89C77" w14:textId="28CE5487" w:rsidR="000B5593" w:rsidRPr="00C87B84" w:rsidRDefault="00001C75" w:rsidP="00A72DC3">
      <w:pPr>
        <w:spacing w:line="240" w:lineRule="auto"/>
        <w:rPr>
          <w:rFonts w:cs="Times New Roman"/>
        </w:rPr>
      </w:pPr>
      <w:r w:rsidRPr="00C87B84">
        <w:rPr>
          <w:rFonts w:cs="Times New Roman"/>
        </w:rPr>
        <w:t>Hur användare förvaras i PHP-projektet och i Firebase-projektet är</w:t>
      </w:r>
      <w:r w:rsidR="00122659" w:rsidRPr="00C87B84">
        <w:rPr>
          <w:rFonts w:cs="Times New Roman"/>
        </w:rPr>
        <w:t xml:space="preserve"> sker på två</w:t>
      </w:r>
      <w:r w:rsidRPr="00C87B84">
        <w:rPr>
          <w:rFonts w:cs="Times New Roman"/>
        </w:rPr>
        <w:t xml:space="preserve"> olika sätt. </w:t>
      </w:r>
      <w:r w:rsidR="003A6342" w:rsidRPr="00C87B84">
        <w:rPr>
          <w:rFonts w:cs="Times New Roman"/>
        </w:rPr>
        <w:t xml:space="preserve">PHP-projektet förvarar sina användare i </w:t>
      </w:r>
      <w:proofErr w:type="spellStart"/>
      <w:r w:rsidR="003A6342" w:rsidRPr="00C87B84">
        <w:rPr>
          <w:rFonts w:cs="Times New Roman"/>
        </w:rPr>
        <w:t>json</w:t>
      </w:r>
      <w:proofErr w:type="spellEnd"/>
      <w:r w:rsidR="003A6342" w:rsidRPr="00C87B84">
        <w:rPr>
          <w:rFonts w:cs="Times New Roman"/>
        </w:rPr>
        <w:t>-fil</w:t>
      </w:r>
      <w:r w:rsidR="00902A32" w:rsidRPr="00C87B84">
        <w:rPr>
          <w:rFonts w:cs="Times New Roman"/>
        </w:rPr>
        <w:t>er</w:t>
      </w:r>
      <w:r w:rsidR="003A6342" w:rsidRPr="00C87B84">
        <w:rPr>
          <w:rFonts w:cs="Times New Roman"/>
        </w:rPr>
        <w:t>, som programmeraren bakom projektet skapar i registreringspro</w:t>
      </w:r>
      <w:r w:rsidR="008E3748" w:rsidRPr="00C87B84">
        <w:rPr>
          <w:rFonts w:cs="Times New Roman"/>
        </w:rPr>
        <w:t>cessen</w:t>
      </w:r>
      <w:r w:rsidR="003A6342" w:rsidRPr="00C87B84">
        <w:rPr>
          <w:rFonts w:cs="Times New Roman"/>
        </w:rPr>
        <w:t>. Därav har programmeraren full</w:t>
      </w:r>
      <w:r w:rsidR="0022320E" w:rsidRPr="00C87B84">
        <w:rPr>
          <w:rFonts w:cs="Times New Roman"/>
        </w:rPr>
        <w:t xml:space="preserve"> </w:t>
      </w:r>
      <w:r w:rsidR="003A6342" w:rsidRPr="00C87B84">
        <w:rPr>
          <w:rFonts w:cs="Times New Roman"/>
        </w:rPr>
        <w:t xml:space="preserve">kontroll över dessa dokument. I Firebase däremot, så </w:t>
      </w:r>
      <w:r w:rsidR="000F3475" w:rsidRPr="00C87B84">
        <w:rPr>
          <w:rFonts w:cs="Times New Roman"/>
        </w:rPr>
        <w:t xml:space="preserve">lagras användarna i en lista, som programmeraren inte har tillgång att </w:t>
      </w:r>
      <w:r w:rsidR="008E3748" w:rsidRPr="00C87B84">
        <w:rPr>
          <w:rFonts w:cs="Times New Roman"/>
        </w:rPr>
        <w:t xml:space="preserve">ändra </w:t>
      </w:r>
      <w:r w:rsidR="000F3475" w:rsidRPr="00C87B84">
        <w:rPr>
          <w:rFonts w:cs="Times New Roman"/>
        </w:rPr>
        <w:t xml:space="preserve">information i. </w:t>
      </w:r>
      <w:r w:rsidR="00B53847" w:rsidRPr="00C87B84">
        <w:rPr>
          <w:rFonts w:cs="Times New Roman"/>
        </w:rPr>
        <w:t xml:space="preserve">Vilket gör att man måste göra dubbla användarlistor vilket medför </w:t>
      </w:r>
      <w:r w:rsidR="00790E07" w:rsidRPr="00C87B84">
        <w:rPr>
          <w:rFonts w:cs="Times New Roman"/>
        </w:rPr>
        <w:t>ökad datatrafik</w:t>
      </w:r>
      <w:r w:rsidR="00B53847" w:rsidRPr="00C87B84">
        <w:rPr>
          <w:rFonts w:cs="Times New Roman"/>
        </w:rPr>
        <w:t xml:space="preserve">, </w:t>
      </w:r>
      <w:r w:rsidR="00ED1F38" w:rsidRPr="00C87B84">
        <w:rPr>
          <w:rFonts w:cs="Times New Roman"/>
        </w:rPr>
        <w:t>mer lagringsutrymme och mer som kan gå fel.</w:t>
      </w:r>
    </w:p>
    <w:p w14:paraId="5492CAB2" w14:textId="2F309698" w:rsidR="00966B9E" w:rsidRPr="00C87B84" w:rsidRDefault="000B5593" w:rsidP="00A72DC3">
      <w:pPr>
        <w:spacing w:line="240" w:lineRule="auto"/>
        <w:rPr>
          <w:rFonts w:cs="Times New Roman"/>
        </w:rPr>
      </w:pPr>
      <w:r w:rsidRPr="00C87B84">
        <w:rPr>
          <w:rFonts w:cs="Times New Roman"/>
        </w:rPr>
        <w:t xml:space="preserve">Som förklarat ovan, </w:t>
      </w:r>
      <w:r w:rsidR="006E38DC" w:rsidRPr="00C87B84">
        <w:rPr>
          <w:rFonts w:cs="Times New Roman"/>
        </w:rPr>
        <w:t xml:space="preserve">vill man lägga till </w:t>
      </w:r>
      <w:r w:rsidR="00E77485" w:rsidRPr="00C87B84">
        <w:rPr>
          <w:rFonts w:cs="Times New Roman"/>
        </w:rPr>
        <w:t xml:space="preserve">användarnamn som mer </w:t>
      </w:r>
      <w:r w:rsidR="00154738" w:rsidRPr="00C87B84">
        <w:rPr>
          <w:rFonts w:cs="Times New Roman"/>
        </w:rPr>
        <w:t xml:space="preserve">användarinformation i PHP är det bara att skicka med </w:t>
      </w:r>
      <w:r w:rsidR="00B92FDF" w:rsidRPr="00C87B84">
        <w:rPr>
          <w:rFonts w:cs="Times New Roman"/>
        </w:rPr>
        <w:t xml:space="preserve">den </w:t>
      </w:r>
      <w:r w:rsidR="00154738" w:rsidRPr="00C87B84">
        <w:rPr>
          <w:rFonts w:cs="Times New Roman"/>
        </w:rPr>
        <w:t>användarinformation in i datalagringsmetoden för användarfilen</w:t>
      </w:r>
      <w:r w:rsidR="003101D3" w:rsidRPr="00C87B84">
        <w:rPr>
          <w:rFonts w:cs="Times New Roman"/>
        </w:rPr>
        <w:t>. I</w:t>
      </w:r>
      <w:r w:rsidR="00154738" w:rsidRPr="00C87B84">
        <w:rPr>
          <w:rFonts w:cs="Times New Roman"/>
        </w:rPr>
        <w:t xml:space="preserve"> </w:t>
      </w:r>
      <w:r w:rsidR="003101D3" w:rsidRPr="00C87B84">
        <w:rPr>
          <w:rFonts w:cs="Times New Roman"/>
        </w:rPr>
        <w:t>F</w:t>
      </w:r>
      <w:r w:rsidR="00154738" w:rsidRPr="00C87B84">
        <w:rPr>
          <w:rFonts w:cs="Times New Roman"/>
        </w:rPr>
        <w:t xml:space="preserve">irebase är man begränsad till att </w:t>
      </w:r>
      <w:r w:rsidR="000B5230" w:rsidRPr="00C87B84">
        <w:rPr>
          <w:rFonts w:cs="Times New Roman"/>
        </w:rPr>
        <w:t>endast skicka med mejl och lösenord</w:t>
      </w:r>
      <w:r w:rsidR="00D83E3E" w:rsidRPr="00C87B84">
        <w:rPr>
          <w:rFonts w:cs="Times New Roman"/>
        </w:rPr>
        <w:t xml:space="preserve"> (bilaga</w:t>
      </w:r>
      <w:r w:rsidR="00150051" w:rsidRPr="00C87B84">
        <w:rPr>
          <w:rFonts w:cs="Times New Roman"/>
        </w:rPr>
        <w:t xml:space="preserve"> 7.</w:t>
      </w:r>
      <w:r w:rsidR="00D83E3E" w:rsidRPr="00C87B84">
        <w:rPr>
          <w:rFonts w:cs="Times New Roman"/>
        </w:rPr>
        <w:t>5</w:t>
      </w:r>
      <w:r w:rsidR="00670ACC" w:rsidRPr="00C87B84">
        <w:rPr>
          <w:rFonts w:cs="Times New Roman"/>
        </w:rPr>
        <w:t xml:space="preserve"> längre upp</w:t>
      </w:r>
      <w:r w:rsidR="00D83E3E" w:rsidRPr="00C87B84">
        <w:rPr>
          <w:rFonts w:cs="Times New Roman"/>
        </w:rPr>
        <w:t>)</w:t>
      </w:r>
      <w:r w:rsidR="000B5230" w:rsidRPr="00C87B84">
        <w:rPr>
          <w:rFonts w:cs="Times New Roman"/>
        </w:rPr>
        <w:t xml:space="preserve">. Skickar man in fler värden svarar </w:t>
      </w:r>
      <w:r w:rsidR="00A3223B" w:rsidRPr="00C87B84">
        <w:rPr>
          <w:rFonts w:cs="Times New Roman"/>
        </w:rPr>
        <w:t>registrerings</w:t>
      </w:r>
      <w:r w:rsidR="000B5230" w:rsidRPr="00C87B84">
        <w:rPr>
          <w:rFonts w:cs="Times New Roman"/>
        </w:rPr>
        <w:t>funktionen</w:t>
      </w:r>
      <w:r w:rsidR="00D83E3E" w:rsidRPr="00C87B84">
        <w:rPr>
          <w:rFonts w:cs="Times New Roman"/>
        </w:rPr>
        <w:t xml:space="preserve"> </w:t>
      </w:r>
      <w:r w:rsidR="000B5230" w:rsidRPr="00C87B84">
        <w:rPr>
          <w:rFonts w:cs="Times New Roman"/>
        </w:rPr>
        <w:t>bara med ett felmeddelande.</w:t>
      </w:r>
      <w:r w:rsidR="009B1EA9" w:rsidRPr="00C87B84">
        <w:rPr>
          <w:rFonts w:cs="Times New Roman"/>
        </w:rPr>
        <w:t xml:space="preserve"> Utöver detta har man även problemet, att av säkerhetsskäl låter man </w:t>
      </w:r>
      <w:r w:rsidR="002E6E95" w:rsidRPr="00C87B84">
        <w:rPr>
          <w:rFonts w:cs="Times New Roman"/>
        </w:rPr>
        <w:t xml:space="preserve">inte en </w:t>
      </w:r>
      <w:r w:rsidR="009B1EA9" w:rsidRPr="00C87B84">
        <w:rPr>
          <w:rFonts w:cs="Times New Roman"/>
        </w:rPr>
        <w:t xml:space="preserve">icke inloggad användare skapa eller skriva till filer. Detta </w:t>
      </w:r>
      <w:r w:rsidR="00FA2CF1" w:rsidRPr="00C87B84">
        <w:rPr>
          <w:rFonts w:cs="Times New Roman"/>
        </w:rPr>
        <w:t xml:space="preserve">i sin tur </w:t>
      </w:r>
      <w:r w:rsidR="009B1EA9" w:rsidRPr="00C87B84">
        <w:rPr>
          <w:rFonts w:cs="Times New Roman"/>
        </w:rPr>
        <w:t xml:space="preserve">medför att </w:t>
      </w:r>
      <w:r w:rsidR="00FA2CF1" w:rsidRPr="00C87B84">
        <w:rPr>
          <w:rFonts w:cs="Times New Roman"/>
        </w:rPr>
        <w:t xml:space="preserve">man kan inte </w:t>
      </w:r>
      <w:r w:rsidR="00783EAC" w:rsidRPr="00C87B84">
        <w:rPr>
          <w:rFonts w:cs="Times New Roman"/>
        </w:rPr>
        <w:t xml:space="preserve">direkt skapa en separat användarfil direkt vid registreringen, då registreringen inte </w:t>
      </w:r>
      <w:r w:rsidR="00DF0133" w:rsidRPr="00C87B84">
        <w:rPr>
          <w:rFonts w:cs="Times New Roman"/>
        </w:rPr>
        <w:t xml:space="preserve">kan användas med </w:t>
      </w:r>
      <w:proofErr w:type="spellStart"/>
      <w:r w:rsidR="00DF0133" w:rsidRPr="00C87B84">
        <w:rPr>
          <w:rFonts w:cs="Times New Roman"/>
        </w:rPr>
        <w:t>async-await</w:t>
      </w:r>
      <w:proofErr w:type="spellEnd"/>
      <w:r w:rsidR="00DF0133" w:rsidRPr="00C87B84">
        <w:rPr>
          <w:rFonts w:cs="Times New Roman"/>
        </w:rPr>
        <w:t xml:space="preserve"> vilket förklaras</w:t>
      </w:r>
      <w:r w:rsidR="00BA47AD" w:rsidRPr="00C87B84">
        <w:rPr>
          <w:rFonts w:cs="Times New Roman"/>
        </w:rPr>
        <w:t xml:space="preserve"> i en annan punkt</w:t>
      </w:r>
      <w:r w:rsidR="0091191E" w:rsidRPr="00C87B84">
        <w:rPr>
          <w:rFonts w:cs="Times New Roman"/>
        </w:rPr>
        <w:t xml:space="preserve">. </w:t>
      </w:r>
      <w:r w:rsidR="008F3C7F" w:rsidRPr="00C87B84">
        <w:rPr>
          <w:rFonts w:cs="Times New Roman"/>
        </w:rPr>
        <w:t xml:space="preserve">Att man inte bara kan vänta på registreringsfunktionen tills att man är inloggad innebär att man måste kolla om användarens fil existerar vid varje inloggning. Därefter, om den existerar kan man hämta ut ett användarnamn, </w:t>
      </w:r>
      <w:r w:rsidR="00F27654" w:rsidRPr="00C87B84">
        <w:rPr>
          <w:rFonts w:cs="Times New Roman"/>
        </w:rPr>
        <w:t>alternativt</w:t>
      </w:r>
      <w:r w:rsidR="005C5E36" w:rsidRPr="00C87B84">
        <w:rPr>
          <w:rFonts w:cs="Times New Roman"/>
        </w:rPr>
        <w:t xml:space="preserve"> om den inte finns kan man</w:t>
      </w:r>
      <w:r w:rsidR="00F27654" w:rsidRPr="00C87B84">
        <w:rPr>
          <w:rFonts w:cs="Times New Roman"/>
        </w:rPr>
        <w:t xml:space="preserve"> göra en pop-upp ruta som ber användaren att fylla i ett användarnamn</w:t>
      </w:r>
      <w:r w:rsidR="005C5E36" w:rsidRPr="00C87B84">
        <w:rPr>
          <w:rFonts w:cs="Times New Roman"/>
        </w:rPr>
        <w:t>, och i samband med användarnamnet skapar man en användarfil</w:t>
      </w:r>
      <w:r w:rsidR="00F27654" w:rsidRPr="00C87B84">
        <w:rPr>
          <w:rFonts w:cs="Times New Roman"/>
        </w:rPr>
        <w:t>.</w:t>
      </w:r>
      <w:r w:rsidR="003D30E5" w:rsidRPr="00C87B84">
        <w:rPr>
          <w:rFonts w:cs="Times New Roman"/>
        </w:rPr>
        <w:t xml:space="preserve"> </w:t>
      </w:r>
      <w:r w:rsidR="00E94DD4" w:rsidRPr="00C87B84">
        <w:rPr>
          <w:rFonts w:cs="Times New Roman"/>
        </w:rPr>
        <w:t xml:space="preserve">Efter att användarfilen har skapats kan man som </w:t>
      </w:r>
      <w:r w:rsidR="00E630A5" w:rsidRPr="00C87B84">
        <w:rPr>
          <w:rFonts w:cs="Times New Roman"/>
        </w:rPr>
        <w:t>programmerare öppna filsystemet och lägga till tagg</w:t>
      </w:r>
      <w:r w:rsidR="00C36370" w:rsidRPr="00C87B84">
        <w:rPr>
          <w:rFonts w:cs="Times New Roman"/>
        </w:rPr>
        <w:t>en</w:t>
      </w:r>
      <w:r w:rsidR="00E630A5" w:rsidRPr="00C87B84">
        <w:rPr>
          <w:rFonts w:cs="Times New Roman"/>
        </w:rPr>
        <w:t xml:space="preserve"> ’roll = </w:t>
      </w:r>
      <w:proofErr w:type="spellStart"/>
      <w:r w:rsidR="00E630A5" w:rsidRPr="00C87B84">
        <w:rPr>
          <w:rFonts w:cs="Times New Roman"/>
        </w:rPr>
        <w:t>admin</w:t>
      </w:r>
      <w:proofErr w:type="spellEnd"/>
      <w:r w:rsidR="00E630A5" w:rsidRPr="00C87B84">
        <w:rPr>
          <w:rFonts w:cs="Times New Roman"/>
        </w:rPr>
        <w:t xml:space="preserve">’ precis som i PHP, </w:t>
      </w:r>
      <w:r w:rsidR="00745A7B" w:rsidRPr="00C87B84">
        <w:rPr>
          <w:rFonts w:cs="Times New Roman"/>
        </w:rPr>
        <w:t>men endast efter att användaren har loggat in för första gången efter registrering.</w:t>
      </w:r>
    </w:p>
    <w:p w14:paraId="5B14B208" w14:textId="0A69CEA8" w:rsidR="00462943" w:rsidRPr="00C87B84" w:rsidRDefault="00462943" w:rsidP="00A72DC3">
      <w:pPr>
        <w:spacing w:line="240" w:lineRule="auto"/>
        <w:ind w:left="0"/>
        <w:rPr>
          <w:rFonts w:cs="Times New Roman"/>
        </w:rPr>
      </w:pPr>
    </w:p>
    <w:p w14:paraId="1829A773" w14:textId="28681034" w:rsidR="00462943" w:rsidRPr="00EC3D75" w:rsidRDefault="00462943" w:rsidP="00462943">
      <w:pPr>
        <w:pStyle w:val="Heading3"/>
        <w:rPr>
          <w:rFonts w:cs="Arial"/>
        </w:rPr>
      </w:pPr>
      <w:bookmarkStart w:id="73" w:name="_Toc69234975"/>
      <w:bookmarkStart w:id="74" w:name="_Toc69227491"/>
      <w:r w:rsidRPr="00EC3D75">
        <w:rPr>
          <w:rFonts w:cs="Arial"/>
        </w:rPr>
        <w:t xml:space="preserve">CRUD – </w:t>
      </w:r>
      <w:proofErr w:type="spellStart"/>
      <w:r w:rsidR="00E66C26" w:rsidRPr="00EC3D75">
        <w:rPr>
          <w:rFonts w:cs="Arial"/>
        </w:rPr>
        <w:t>Create</w:t>
      </w:r>
      <w:proofErr w:type="spellEnd"/>
      <w:r w:rsidRPr="00EC3D75">
        <w:rPr>
          <w:rFonts w:cs="Arial"/>
        </w:rPr>
        <w:t xml:space="preserve">, </w:t>
      </w:r>
      <w:r w:rsidR="00E66C26" w:rsidRPr="00EC3D75">
        <w:rPr>
          <w:rFonts w:cs="Arial"/>
        </w:rPr>
        <w:t>Read</w:t>
      </w:r>
      <w:r w:rsidRPr="00EC3D75">
        <w:rPr>
          <w:rFonts w:cs="Arial"/>
        </w:rPr>
        <w:t xml:space="preserve">, </w:t>
      </w:r>
      <w:proofErr w:type="spellStart"/>
      <w:r w:rsidR="00E66C26" w:rsidRPr="00EC3D75">
        <w:rPr>
          <w:rFonts w:cs="Arial"/>
        </w:rPr>
        <w:t>Update</w:t>
      </w:r>
      <w:proofErr w:type="spellEnd"/>
      <w:r w:rsidRPr="00EC3D75">
        <w:rPr>
          <w:rFonts w:cs="Arial"/>
        </w:rPr>
        <w:t xml:space="preserve">, </w:t>
      </w:r>
      <w:proofErr w:type="spellStart"/>
      <w:r w:rsidR="00E66C26" w:rsidRPr="00EC3D75">
        <w:rPr>
          <w:rFonts w:cs="Arial"/>
        </w:rPr>
        <w:t>Delete</w:t>
      </w:r>
      <w:bookmarkEnd w:id="73"/>
      <w:bookmarkEnd w:id="74"/>
      <w:proofErr w:type="spellEnd"/>
    </w:p>
    <w:p w14:paraId="267F828C" w14:textId="77777777" w:rsidR="009E6A5B" w:rsidRPr="00C87B84" w:rsidRDefault="00462943" w:rsidP="00A72DC3">
      <w:pPr>
        <w:spacing w:line="240" w:lineRule="auto"/>
        <w:rPr>
          <w:rFonts w:cs="Times New Roman"/>
        </w:rPr>
      </w:pPr>
      <w:r w:rsidRPr="00C87B84">
        <w:rPr>
          <w:rFonts w:cs="Times New Roman"/>
        </w:rPr>
        <w:t xml:space="preserve">Förkortningen CRUD är en av grunderna för en oerhörd mängd hemsidor, oavsett om det är en social media, exempelvis Facebook, eller om det är en dagstidning såsom Svenska Dagbladet kan man skapa, läsa, uppdatera och ta bort information. </w:t>
      </w:r>
    </w:p>
    <w:p w14:paraId="453188DC" w14:textId="06535A7E" w:rsidR="0050099D" w:rsidRPr="00C87B84" w:rsidRDefault="00462943" w:rsidP="00A72DC3">
      <w:pPr>
        <w:spacing w:line="240" w:lineRule="auto"/>
        <w:rPr>
          <w:rFonts w:cs="Times New Roman"/>
        </w:rPr>
      </w:pPr>
      <w:r w:rsidRPr="00C87B84">
        <w:rPr>
          <w:rFonts w:cs="Times New Roman"/>
        </w:rPr>
        <w:t xml:space="preserve">På Facebook kan alla registrerade användare skapa ett eget inlägg, på SvD kan journalister skriva och ladda upp sina artiklar; där har vi första bokstaven i CRUD; </w:t>
      </w:r>
      <w:proofErr w:type="spellStart"/>
      <w:r w:rsidRPr="00C87B84">
        <w:rPr>
          <w:rFonts w:cs="Times New Roman"/>
        </w:rPr>
        <w:t>Create</w:t>
      </w:r>
      <w:proofErr w:type="spellEnd"/>
      <w:r w:rsidRPr="00C87B84">
        <w:rPr>
          <w:rFonts w:cs="Times New Roman"/>
        </w:rPr>
        <w:t xml:space="preserve"> – skapa. R:et står för Read, att läsa eller hämta information. Om man följer exemplen ovan kan det vara att man läser en nyhetsartikel hos SvD eller ett inlägg på Facebook. Tredje bokstaven i CRUD står för </w:t>
      </w:r>
      <w:proofErr w:type="spellStart"/>
      <w:r w:rsidRPr="00C87B84">
        <w:rPr>
          <w:rFonts w:cs="Times New Roman"/>
        </w:rPr>
        <w:t>Update</w:t>
      </w:r>
      <w:proofErr w:type="spellEnd"/>
      <w:r w:rsidRPr="00C87B84">
        <w:rPr>
          <w:rFonts w:cs="Times New Roman"/>
        </w:rPr>
        <w:t xml:space="preserve"> – att uppdatera eller att ändra information; vilket kan motsvara att man redigerar ett av sina egna inlägg på Facebook eller uppdaterar en artikel som innehåller missinformation</w:t>
      </w:r>
      <w:r w:rsidR="009A0742" w:rsidRPr="00C87B84">
        <w:rPr>
          <w:rFonts w:cs="Times New Roman"/>
        </w:rPr>
        <w:t xml:space="preserve"> på </w:t>
      </w:r>
      <w:r w:rsidR="00EB43BB" w:rsidRPr="00C87B84">
        <w:rPr>
          <w:rFonts w:cs="Times New Roman"/>
        </w:rPr>
        <w:t>dagstidningen</w:t>
      </w:r>
      <w:r w:rsidRPr="00C87B84">
        <w:rPr>
          <w:rFonts w:cs="Times New Roman"/>
        </w:rPr>
        <w:t xml:space="preserve">. Sista bokstaven i CRUD står för </w:t>
      </w:r>
      <w:proofErr w:type="spellStart"/>
      <w:r w:rsidRPr="00C87B84">
        <w:rPr>
          <w:rFonts w:cs="Times New Roman"/>
        </w:rPr>
        <w:t>Delete</w:t>
      </w:r>
      <w:proofErr w:type="spellEnd"/>
      <w:r w:rsidRPr="00C87B84">
        <w:rPr>
          <w:rFonts w:cs="Times New Roman"/>
        </w:rPr>
        <w:t xml:space="preserve">, att ta bort information. Det kan om man fortsätter med ovan exemplen vara att man raderar gamla </w:t>
      </w:r>
      <w:proofErr w:type="spellStart"/>
      <w:r w:rsidRPr="00C87B84">
        <w:rPr>
          <w:rFonts w:cs="Times New Roman"/>
        </w:rPr>
        <w:t>ickerelevanta</w:t>
      </w:r>
      <w:proofErr w:type="spellEnd"/>
      <w:r w:rsidRPr="00C87B84">
        <w:rPr>
          <w:rFonts w:cs="Times New Roman"/>
        </w:rPr>
        <w:t xml:space="preserve"> artiklar från en hemsida eller att man tar ner ett Facebook-inlägg som man tidigare har publicerat.</w:t>
      </w:r>
    </w:p>
    <w:p w14:paraId="0A8522DF" w14:textId="14FF987C" w:rsidR="00462943" w:rsidRPr="00EC3D75" w:rsidRDefault="00462943" w:rsidP="00462943">
      <w:pPr>
        <w:pStyle w:val="Heading4"/>
        <w:rPr>
          <w:rFonts w:cs="Arial"/>
        </w:rPr>
      </w:pPr>
      <w:bookmarkStart w:id="75" w:name="_Toc69234976"/>
      <w:bookmarkStart w:id="76" w:name="_Toc69227492"/>
      <w:r w:rsidRPr="00EC3D75">
        <w:rPr>
          <w:rFonts w:cs="Arial"/>
        </w:rPr>
        <w:lastRenderedPageBreak/>
        <w:t>CREATE</w:t>
      </w:r>
      <w:bookmarkEnd w:id="75"/>
      <w:bookmarkEnd w:id="76"/>
    </w:p>
    <w:p w14:paraId="2C897C07" w14:textId="73E181EA" w:rsidR="00580DC3" w:rsidRPr="00C87B84" w:rsidRDefault="00580DC3" w:rsidP="00A72DC3">
      <w:pPr>
        <w:spacing w:line="240" w:lineRule="auto"/>
        <w:rPr>
          <w:rFonts w:cs="Times New Roman"/>
        </w:rPr>
      </w:pPr>
      <w:r w:rsidRPr="00C87B84">
        <w:rPr>
          <w:rFonts w:cs="Times New Roman"/>
        </w:rPr>
        <w:t xml:space="preserve">I </w:t>
      </w:r>
      <w:r w:rsidR="00837EF1" w:rsidRPr="00C87B84">
        <w:rPr>
          <w:rFonts w:cs="Times New Roman"/>
        </w:rPr>
        <w:t>Bilaga 7.11</w:t>
      </w:r>
      <w:r w:rsidR="0061257E" w:rsidRPr="00C87B84">
        <w:rPr>
          <w:rFonts w:cs="Times New Roman"/>
        </w:rPr>
        <w:t xml:space="preserve"> finns skaparfunktionen för Firebase-projektet. D</w:t>
      </w:r>
      <w:r w:rsidR="00E755DA" w:rsidRPr="00C87B84">
        <w:rPr>
          <w:rFonts w:cs="Times New Roman"/>
        </w:rPr>
        <w:t xml:space="preserve">en är väldigt simpel att </w:t>
      </w:r>
      <w:r w:rsidR="006D43E6" w:rsidRPr="00C87B84">
        <w:rPr>
          <w:rFonts w:cs="Times New Roman"/>
        </w:rPr>
        <w:t>följa</w:t>
      </w:r>
      <w:r w:rsidR="00E755DA" w:rsidRPr="00C87B84">
        <w:rPr>
          <w:rFonts w:cs="Times New Roman"/>
        </w:rPr>
        <w:t xml:space="preserve">. Funktionen är en async-await-funktion som kommer att förklaras </w:t>
      </w:r>
      <w:r w:rsidR="00AD6C82" w:rsidRPr="00C87B84">
        <w:rPr>
          <w:rFonts w:cs="Times New Roman"/>
        </w:rPr>
        <w:t>noggrannare</w:t>
      </w:r>
      <w:r w:rsidR="00E755DA" w:rsidRPr="00C87B84">
        <w:rPr>
          <w:rFonts w:cs="Times New Roman"/>
        </w:rPr>
        <w:t xml:space="preserve"> i punkt </w:t>
      </w:r>
      <w:r w:rsidR="00AD6C82" w:rsidRPr="00C87B84">
        <w:rPr>
          <w:rFonts w:cs="Times New Roman"/>
        </w:rPr>
        <w:t>3.2.</w:t>
      </w:r>
      <w:r w:rsidR="008D21C0" w:rsidRPr="00C87B84">
        <w:rPr>
          <w:rFonts w:cs="Times New Roman"/>
        </w:rPr>
        <w:t>3</w:t>
      </w:r>
      <w:r w:rsidR="00AD6C82" w:rsidRPr="00C87B84">
        <w:rPr>
          <w:rFonts w:cs="Times New Roman"/>
        </w:rPr>
        <w:t>.1</w:t>
      </w:r>
      <w:r w:rsidR="006D43E6" w:rsidRPr="00C87B84">
        <w:rPr>
          <w:rFonts w:cs="Times New Roman"/>
        </w:rPr>
        <w:t>,</w:t>
      </w:r>
      <w:r w:rsidR="000E225B" w:rsidRPr="00C87B84">
        <w:rPr>
          <w:rFonts w:cs="Times New Roman"/>
        </w:rPr>
        <w:t xml:space="preserve"> men det som är bra att veta</w:t>
      </w:r>
      <w:r w:rsidR="006D43E6" w:rsidRPr="00C87B84">
        <w:rPr>
          <w:rFonts w:cs="Times New Roman"/>
        </w:rPr>
        <w:t xml:space="preserve"> är</w:t>
      </w:r>
      <w:r w:rsidR="000E225B" w:rsidRPr="00C87B84">
        <w:rPr>
          <w:rFonts w:cs="Times New Roman"/>
        </w:rPr>
        <w:t xml:space="preserve"> </w:t>
      </w:r>
      <w:r w:rsidR="006D43E6" w:rsidRPr="00C87B84">
        <w:rPr>
          <w:rFonts w:cs="Times New Roman"/>
        </w:rPr>
        <w:t xml:space="preserve">att </w:t>
      </w:r>
      <w:proofErr w:type="spellStart"/>
      <w:r w:rsidR="006D43E6" w:rsidRPr="00C87B84">
        <w:rPr>
          <w:rFonts w:cs="Times New Roman"/>
        </w:rPr>
        <w:t>a</w:t>
      </w:r>
      <w:r w:rsidR="00AD6C82" w:rsidRPr="00C87B84">
        <w:rPr>
          <w:rFonts w:cs="Times New Roman"/>
        </w:rPr>
        <w:t>sync</w:t>
      </w:r>
      <w:proofErr w:type="spellEnd"/>
      <w:r w:rsidR="00AD6C82" w:rsidRPr="00C87B84">
        <w:rPr>
          <w:rFonts w:cs="Times New Roman"/>
        </w:rPr>
        <w:t>-</w:t>
      </w:r>
      <w:proofErr w:type="spellStart"/>
      <w:r w:rsidR="00AD6C82" w:rsidRPr="00C87B84">
        <w:rPr>
          <w:rFonts w:cs="Times New Roman"/>
        </w:rPr>
        <w:t>await</w:t>
      </w:r>
      <w:proofErr w:type="spellEnd"/>
      <w:r w:rsidR="00AD6C82" w:rsidRPr="00C87B84">
        <w:rPr>
          <w:rFonts w:cs="Times New Roman"/>
        </w:rPr>
        <w:t xml:space="preserve">-funktioner används för att kunna vänta på ett svar utan att stoppa upp </w:t>
      </w:r>
      <w:r w:rsidR="000E225B" w:rsidRPr="00C87B84">
        <w:rPr>
          <w:rFonts w:cs="Times New Roman"/>
        </w:rPr>
        <w:t>kod-processen.</w:t>
      </w:r>
    </w:p>
    <w:p w14:paraId="63F0E5A8" w14:textId="4BD65EA3" w:rsidR="00837EF1" w:rsidRPr="00C87B84" w:rsidRDefault="00312EF6" w:rsidP="00A72DC3">
      <w:pPr>
        <w:spacing w:line="240" w:lineRule="auto"/>
        <w:rPr>
          <w:rFonts w:cs="Times New Roman"/>
        </w:rPr>
      </w:pPr>
      <w:r w:rsidRPr="00C87B84">
        <w:rPr>
          <w:rFonts w:cs="Times New Roman"/>
        </w:rPr>
        <w:t xml:space="preserve">Funktionen i </w:t>
      </w:r>
      <w:r w:rsidR="00837EF1" w:rsidRPr="00C87B84">
        <w:rPr>
          <w:rFonts w:cs="Times New Roman"/>
        </w:rPr>
        <w:t>Bilaga 7.11</w:t>
      </w:r>
      <w:r w:rsidRPr="00C87B84">
        <w:rPr>
          <w:rFonts w:cs="Times New Roman"/>
        </w:rPr>
        <w:t xml:space="preserve"> fungerar genom att ett formulär med värden kallar på </w:t>
      </w:r>
      <w:proofErr w:type="spellStart"/>
      <w:r w:rsidRPr="00C87B84">
        <w:rPr>
          <w:rFonts w:cs="Times New Roman"/>
        </w:rPr>
        <w:t>addBookToDataBase</w:t>
      </w:r>
      <w:proofErr w:type="spellEnd"/>
      <w:r w:rsidRPr="00C87B84">
        <w:rPr>
          <w:rFonts w:cs="Times New Roman"/>
        </w:rPr>
        <w:t xml:space="preserve">-funktionen som </w:t>
      </w:r>
      <w:r w:rsidR="003E6D6C" w:rsidRPr="00C87B84">
        <w:rPr>
          <w:rFonts w:cs="Times New Roman"/>
        </w:rPr>
        <w:t xml:space="preserve">på rad 9 till 19 namnger och lägger in </w:t>
      </w:r>
      <w:r w:rsidR="004E1683" w:rsidRPr="00C87B84">
        <w:rPr>
          <w:rFonts w:cs="Times New Roman"/>
        </w:rPr>
        <w:t>värdena i ett objekt</w:t>
      </w:r>
      <w:r w:rsidR="00EA444B" w:rsidRPr="00C87B84">
        <w:rPr>
          <w:rFonts w:cs="Times New Roman"/>
        </w:rPr>
        <w:t xml:space="preserve">, rad 17 bland </w:t>
      </w:r>
      <w:r w:rsidR="00911C80" w:rsidRPr="00C87B84">
        <w:rPr>
          <w:rFonts w:cs="Times New Roman"/>
        </w:rPr>
        <w:t>dessa rader</w:t>
      </w:r>
      <w:r w:rsidR="00EA444B" w:rsidRPr="00C87B84">
        <w:rPr>
          <w:rFonts w:cs="Times New Roman"/>
        </w:rPr>
        <w:t xml:space="preserve"> </w:t>
      </w:r>
      <w:r w:rsidR="00A62151" w:rsidRPr="00C87B84">
        <w:rPr>
          <w:rFonts w:cs="Times New Roman"/>
        </w:rPr>
        <w:t>lägger till skaparens användar-id</w:t>
      </w:r>
      <w:r w:rsidR="004E1683" w:rsidRPr="00C87B84">
        <w:rPr>
          <w:rFonts w:cs="Times New Roman"/>
        </w:rPr>
        <w:t>. Sedan på rad 21</w:t>
      </w:r>
      <w:r w:rsidR="007133BE" w:rsidRPr="00C87B84">
        <w:rPr>
          <w:rFonts w:cs="Times New Roman"/>
        </w:rPr>
        <w:t xml:space="preserve"> skickar man värdena till sin ’</w:t>
      </w:r>
      <w:proofErr w:type="spellStart"/>
      <w:r w:rsidR="007133BE" w:rsidRPr="00C87B84">
        <w:rPr>
          <w:rFonts w:cs="Times New Roman"/>
        </w:rPr>
        <w:t>collection</w:t>
      </w:r>
      <w:proofErr w:type="spellEnd"/>
      <w:r w:rsidR="007133BE" w:rsidRPr="00C87B84">
        <w:rPr>
          <w:rFonts w:cs="Times New Roman"/>
        </w:rPr>
        <w:t>’</w:t>
      </w:r>
      <w:r w:rsidR="001E3AAE" w:rsidRPr="00C87B84">
        <w:rPr>
          <w:rFonts w:cs="Times New Roman"/>
        </w:rPr>
        <w:t xml:space="preserve">, vilket samlingarna i Firebase kallas för. </w:t>
      </w:r>
      <w:proofErr w:type="spellStart"/>
      <w:r w:rsidR="001E3AAE" w:rsidRPr="00C87B84">
        <w:rPr>
          <w:rFonts w:cs="Times New Roman"/>
        </w:rPr>
        <w:t>BookCol</w:t>
      </w:r>
      <w:proofErr w:type="spellEnd"/>
      <w:r w:rsidR="001E3AAE" w:rsidRPr="00C87B84">
        <w:rPr>
          <w:rFonts w:cs="Times New Roman"/>
        </w:rPr>
        <w:t xml:space="preserve"> på rad 19 är en variabel </w:t>
      </w:r>
      <w:r w:rsidR="0002326F" w:rsidRPr="00C87B84">
        <w:rPr>
          <w:rFonts w:cs="Times New Roman"/>
        </w:rPr>
        <w:t xml:space="preserve">som har </w:t>
      </w:r>
      <w:r w:rsidR="00BF1C22" w:rsidRPr="00C87B84">
        <w:rPr>
          <w:rFonts w:cs="Times New Roman"/>
        </w:rPr>
        <w:t>definierats</w:t>
      </w:r>
      <w:r w:rsidR="0002326F" w:rsidRPr="00C87B84">
        <w:rPr>
          <w:rFonts w:cs="Times New Roman"/>
        </w:rPr>
        <w:t xml:space="preserve"> tidigare i koden. Skulle man skriva raden utan </w:t>
      </w:r>
      <w:r w:rsidR="00BF1C22" w:rsidRPr="00C87B84">
        <w:rPr>
          <w:rFonts w:cs="Times New Roman"/>
        </w:rPr>
        <w:t xml:space="preserve">förkortning hade rad 19 sett ut som </w:t>
      </w:r>
      <w:r w:rsidR="00837EF1" w:rsidRPr="00C87B84">
        <w:rPr>
          <w:rFonts w:cs="Times New Roman"/>
        </w:rPr>
        <w:t>Bilaga 7.12</w:t>
      </w:r>
      <w:r w:rsidR="00E22D0C" w:rsidRPr="00C87B84">
        <w:rPr>
          <w:rFonts w:cs="Times New Roman"/>
        </w:rPr>
        <w:t xml:space="preserve">. </w:t>
      </w:r>
      <w:proofErr w:type="spellStart"/>
      <w:r w:rsidR="00E22D0C" w:rsidRPr="00C87B84">
        <w:rPr>
          <w:rFonts w:cs="Times New Roman"/>
          <w:i/>
          <w:iCs/>
        </w:rPr>
        <w:t>firebase.firestore</w:t>
      </w:r>
      <w:proofErr w:type="spellEnd"/>
      <w:r w:rsidR="00E22D0C" w:rsidRPr="00C87B84">
        <w:rPr>
          <w:rFonts w:cs="Times New Roman"/>
          <w:i/>
          <w:iCs/>
        </w:rPr>
        <w:t>()</w:t>
      </w:r>
      <w:r w:rsidR="00E22D0C" w:rsidRPr="00C87B84">
        <w:rPr>
          <w:rFonts w:cs="Times New Roman"/>
        </w:rPr>
        <w:t xml:space="preserve"> anropar databasen,</w:t>
      </w:r>
      <w:r w:rsidR="00E22D0C" w:rsidRPr="00C87B84">
        <w:rPr>
          <w:rFonts w:cs="Times New Roman"/>
          <w:i/>
          <w:iCs/>
        </w:rPr>
        <w:t xml:space="preserve"> </w:t>
      </w:r>
      <w:proofErr w:type="spellStart"/>
      <w:r w:rsidR="00E22D0C" w:rsidRPr="00C87B84">
        <w:rPr>
          <w:rFonts w:cs="Times New Roman"/>
          <w:i/>
          <w:iCs/>
        </w:rPr>
        <w:t>collection</w:t>
      </w:r>
      <w:proofErr w:type="spellEnd"/>
      <w:r w:rsidR="00E22D0C" w:rsidRPr="00C87B84">
        <w:rPr>
          <w:rFonts w:cs="Times New Roman"/>
          <w:i/>
          <w:iCs/>
        </w:rPr>
        <w:t>(’</w:t>
      </w:r>
      <w:proofErr w:type="spellStart"/>
      <w:r w:rsidR="00E22D0C" w:rsidRPr="00C87B84">
        <w:rPr>
          <w:rFonts w:cs="Times New Roman"/>
          <w:i/>
          <w:iCs/>
        </w:rPr>
        <w:t>books</w:t>
      </w:r>
      <w:proofErr w:type="spellEnd"/>
      <w:r w:rsidR="0024375B" w:rsidRPr="00C87B84">
        <w:rPr>
          <w:rFonts w:cs="Times New Roman"/>
          <w:i/>
          <w:iCs/>
        </w:rPr>
        <w:t>’)</w:t>
      </w:r>
      <w:r w:rsidR="0024375B" w:rsidRPr="00C87B84">
        <w:rPr>
          <w:rFonts w:cs="Times New Roman"/>
        </w:rPr>
        <w:t xml:space="preserve"> innebär att det är bok-kollektionen som vi vill använda. Slutligen </w:t>
      </w:r>
      <w:r w:rsidR="0024375B" w:rsidRPr="00C87B84">
        <w:rPr>
          <w:rFonts w:cs="Times New Roman"/>
          <w:i/>
          <w:iCs/>
        </w:rPr>
        <w:t>.</w:t>
      </w:r>
      <w:proofErr w:type="spellStart"/>
      <w:r w:rsidR="0024375B" w:rsidRPr="00C87B84">
        <w:rPr>
          <w:rFonts w:cs="Times New Roman"/>
          <w:i/>
          <w:iCs/>
        </w:rPr>
        <w:t>add</w:t>
      </w:r>
      <w:proofErr w:type="spellEnd"/>
      <w:r w:rsidR="0024375B" w:rsidRPr="00C87B84">
        <w:rPr>
          <w:rFonts w:cs="Times New Roman"/>
          <w:i/>
          <w:iCs/>
        </w:rPr>
        <w:t>(</w:t>
      </w:r>
      <w:proofErr w:type="spellStart"/>
      <w:r w:rsidR="0024375B" w:rsidRPr="00C87B84">
        <w:rPr>
          <w:rFonts w:cs="Times New Roman"/>
          <w:i/>
          <w:iCs/>
        </w:rPr>
        <w:t>book</w:t>
      </w:r>
      <w:proofErr w:type="spellEnd"/>
      <w:r w:rsidR="0024375B" w:rsidRPr="00C87B84">
        <w:rPr>
          <w:rFonts w:cs="Times New Roman"/>
          <w:i/>
          <w:iCs/>
        </w:rPr>
        <w:t>)</w:t>
      </w:r>
      <w:r w:rsidR="0024375B" w:rsidRPr="00C87B84">
        <w:rPr>
          <w:rFonts w:cs="Times New Roman"/>
        </w:rPr>
        <w:t xml:space="preserve">, det </w:t>
      </w:r>
      <w:r w:rsidR="00420F5E" w:rsidRPr="00C87B84">
        <w:rPr>
          <w:rFonts w:cs="Times New Roman"/>
        </w:rPr>
        <w:t>engelska</w:t>
      </w:r>
      <w:r w:rsidR="0024375B" w:rsidRPr="00C87B84">
        <w:rPr>
          <w:rFonts w:cs="Times New Roman"/>
        </w:rPr>
        <w:t xml:space="preserve"> order för att lägga till där vi lägger till objektet </w:t>
      </w:r>
      <w:proofErr w:type="spellStart"/>
      <w:r w:rsidR="0024375B" w:rsidRPr="00C87B84">
        <w:rPr>
          <w:rFonts w:cs="Times New Roman"/>
          <w:i/>
          <w:iCs/>
        </w:rPr>
        <w:t>book</w:t>
      </w:r>
      <w:proofErr w:type="spellEnd"/>
      <w:r w:rsidR="0024375B" w:rsidRPr="00C87B84">
        <w:rPr>
          <w:rFonts w:cs="Times New Roman"/>
        </w:rPr>
        <w:t>. Smidigt och enkelt.</w:t>
      </w:r>
    </w:p>
    <w:p w14:paraId="7200E901" w14:textId="5E685051" w:rsidR="008627A6" w:rsidRPr="00C87B84" w:rsidRDefault="00837EF1" w:rsidP="00A72DC3">
      <w:pPr>
        <w:spacing w:after="0" w:line="240" w:lineRule="auto"/>
        <w:ind w:left="0" w:firstLine="576"/>
        <w:rPr>
          <w:rFonts w:cs="Times New Roman"/>
        </w:rPr>
      </w:pPr>
      <w:r w:rsidRPr="00C87B84">
        <w:rPr>
          <w:rFonts w:cs="Times New Roman"/>
          <w:b/>
          <w:bCs/>
        </w:rPr>
        <w:t>Bilaga 7.11</w:t>
      </w:r>
      <w:r w:rsidR="008627A6" w:rsidRPr="00C87B84">
        <w:rPr>
          <w:rFonts w:cs="Times New Roman"/>
        </w:rPr>
        <w:t xml:space="preserve"> – </w:t>
      </w:r>
      <w:proofErr w:type="spellStart"/>
      <w:r w:rsidR="008627A6" w:rsidRPr="00C87B84">
        <w:rPr>
          <w:rFonts w:cs="Times New Roman"/>
        </w:rPr>
        <w:t>Create</w:t>
      </w:r>
      <w:proofErr w:type="spellEnd"/>
      <w:r w:rsidR="008627A6" w:rsidRPr="00C87B84">
        <w:rPr>
          <w:rFonts w:cs="Times New Roman"/>
        </w:rPr>
        <w:t xml:space="preserve"> funktion Firebase</w:t>
      </w:r>
    </w:p>
    <w:p w14:paraId="630ADB7C" w14:textId="77777777" w:rsidR="00837EF1" w:rsidRPr="00C87B84" w:rsidRDefault="008627A6" w:rsidP="00A72DC3">
      <w:pPr>
        <w:spacing w:line="240" w:lineRule="auto"/>
        <w:rPr>
          <w:rFonts w:cs="Times New Roman"/>
          <w:b/>
          <w:bCs/>
        </w:rPr>
      </w:pPr>
      <w:r w:rsidRPr="00C87B84">
        <w:rPr>
          <w:rFonts w:cs="Times New Roman"/>
          <w:noProof/>
        </w:rPr>
        <w:drawing>
          <wp:inline distT="0" distB="0" distL="0" distR="0" wp14:anchorId="02A43D6B" wp14:editId="71D4EA24">
            <wp:extent cx="3966544" cy="35909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93448" cy="3615282"/>
                    </a:xfrm>
                    <a:prstGeom prst="rect">
                      <a:avLst/>
                    </a:prstGeom>
                  </pic:spPr>
                </pic:pic>
              </a:graphicData>
            </a:graphic>
          </wp:inline>
        </w:drawing>
      </w:r>
    </w:p>
    <w:p w14:paraId="64E8126C" w14:textId="309BC615" w:rsidR="008627A6" w:rsidRPr="00C87B84" w:rsidRDefault="00837EF1" w:rsidP="00A72DC3">
      <w:pPr>
        <w:spacing w:line="240" w:lineRule="auto"/>
        <w:rPr>
          <w:rFonts w:cs="Times New Roman"/>
        </w:rPr>
      </w:pPr>
      <w:r w:rsidRPr="00C87B84">
        <w:rPr>
          <w:rFonts w:cs="Times New Roman"/>
          <w:b/>
          <w:bCs/>
        </w:rPr>
        <w:t>Bilaga 7.12</w:t>
      </w:r>
    </w:p>
    <w:p w14:paraId="3617AD60" w14:textId="77777777" w:rsidR="008627A6" w:rsidRPr="00C87B84" w:rsidRDefault="008627A6" w:rsidP="00A72DC3">
      <w:pPr>
        <w:spacing w:line="240" w:lineRule="auto"/>
        <w:rPr>
          <w:rFonts w:cs="Times New Roman"/>
        </w:rPr>
      </w:pPr>
      <w:r w:rsidRPr="00C87B84">
        <w:rPr>
          <w:rFonts w:cs="Times New Roman"/>
          <w:noProof/>
        </w:rPr>
        <w:drawing>
          <wp:inline distT="0" distB="0" distL="0" distR="0" wp14:anchorId="102750BC" wp14:editId="4F50E4D5">
            <wp:extent cx="3966210" cy="168964"/>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49756" cy="172523"/>
                    </a:xfrm>
                    <a:prstGeom prst="rect">
                      <a:avLst/>
                    </a:prstGeom>
                  </pic:spPr>
                </pic:pic>
              </a:graphicData>
            </a:graphic>
          </wp:inline>
        </w:drawing>
      </w:r>
    </w:p>
    <w:p w14:paraId="0D8BE9C3" w14:textId="4563042E" w:rsidR="007133BE" w:rsidRPr="00C87B84" w:rsidRDefault="007133BE" w:rsidP="00A72DC3">
      <w:pPr>
        <w:spacing w:line="240" w:lineRule="auto"/>
        <w:rPr>
          <w:rFonts w:cs="Times New Roman"/>
        </w:rPr>
      </w:pPr>
    </w:p>
    <w:p w14:paraId="46CEDF94" w14:textId="77777777" w:rsidR="003C2F0F" w:rsidRPr="00C87B84" w:rsidRDefault="00DC66E6" w:rsidP="00A72DC3">
      <w:pPr>
        <w:spacing w:line="240" w:lineRule="auto"/>
        <w:rPr>
          <w:rFonts w:cs="Times New Roman"/>
        </w:rPr>
      </w:pPr>
      <w:r w:rsidRPr="00C87B84">
        <w:rPr>
          <w:rFonts w:cs="Times New Roman"/>
        </w:rPr>
        <w:t>När det kommer till standard PHP</w:t>
      </w:r>
      <w:r w:rsidR="002431BD" w:rsidRPr="00C87B84">
        <w:rPr>
          <w:rFonts w:cs="Times New Roman"/>
        </w:rPr>
        <w:t xml:space="preserve"> kommer Firebase ha ett stort övertag när det handlar om datalagring. Det är eftersom </w:t>
      </w:r>
      <w:r w:rsidR="006A7838" w:rsidRPr="00C87B84">
        <w:rPr>
          <w:rFonts w:cs="Times New Roman"/>
        </w:rPr>
        <w:t xml:space="preserve">Firebase använder en databas, som </w:t>
      </w:r>
      <w:r w:rsidR="008E5E34" w:rsidRPr="00C87B84">
        <w:rPr>
          <w:rFonts w:cs="Times New Roman"/>
        </w:rPr>
        <w:t>i detta fall heter Firestore. Det finns databaser att använda till PHP-applikationer, men i PHP-projektet som Firebase jämförs med används det inte</w:t>
      </w:r>
      <w:r w:rsidR="00947C6A" w:rsidRPr="00C87B84">
        <w:rPr>
          <w:rFonts w:cs="Times New Roman"/>
        </w:rPr>
        <w:t xml:space="preserve">, men även om man hade använt </w:t>
      </w:r>
      <w:r w:rsidR="00D722C9" w:rsidRPr="00C87B84">
        <w:rPr>
          <w:rFonts w:cs="Times New Roman"/>
        </w:rPr>
        <w:t xml:space="preserve">en databas för PHP hade man behövt </w:t>
      </w:r>
      <w:r w:rsidR="003C2F0F" w:rsidRPr="00C87B84">
        <w:rPr>
          <w:rFonts w:cs="Times New Roman"/>
        </w:rPr>
        <w:t xml:space="preserve">gör delar runtomkring sparandet som Firebase sköter automatiskt. </w:t>
      </w:r>
    </w:p>
    <w:p w14:paraId="4012397A" w14:textId="091946A0" w:rsidR="006C6F51" w:rsidRPr="00C87B84" w:rsidRDefault="00911A11" w:rsidP="00A72DC3">
      <w:pPr>
        <w:spacing w:line="240" w:lineRule="auto"/>
        <w:rPr>
          <w:rFonts w:cs="Times New Roman"/>
        </w:rPr>
      </w:pPr>
      <w:r w:rsidRPr="00C87B84">
        <w:rPr>
          <w:rFonts w:cs="Times New Roman"/>
        </w:rPr>
        <w:lastRenderedPageBreak/>
        <w:t xml:space="preserve">När det kommer till att lagra information som en användare anger måste man alltid tänkta på säkerhet och förhindra att </w:t>
      </w:r>
      <w:r w:rsidR="00AF7055" w:rsidRPr="00C87B84">
        <w:rPr>
          <w:rFonts w:cs="Times New Roman"/>
        </w:rPr>
        <w:t xml:space="preserve">en användare matar in och sparar </w:t>
      </w:r>
      <w:r w:rsidR="00091645" w:rsidRPr="00C87B84">
        <w:rPr>
          <w:rFonts w:cs="Times New Roman"/>
        </w:rPr>
        <w:t xml:space="preserve">farlig </w:t>
      </w:r>
      <w:r w:rsidR="00AF7055" w:rsidRPr="00C87B84">
        <w:rPr>
          <w:rFonts w:cs="Times New Roman"/>
        </w:rPr>
        <w:t>kod via kommande funktioner</w:t>
      </w:r>
      <w:r w:rsidR="009B7247" w:rsidRPr="00C87B84">
        <w:rPr>
          <w:rFonts w:cs="Times New Roman"/>
        </w:rPr>
        <w:t>, säkerhet kommer att analyseras i punkt 3.</w:t>
      </w:r>
      <w:r w:rsidR="00091645" w:rsidRPr="00C87B84">
        <w:rPr>
          <w:rFonts w:cs="Times New Roman"/>
        </w:rPr>
        <w:t xml:space="preserve"> </w:t>
      </w:r>
      <w:r w:rsidR="009B7247" w:rsidRPr="00C87B84">
        <w:rPr>
          <w:rFonts w:cs="Times New Roman"/>
        </w:rPr>
        <w:t>3, därav näm</w:t>
      </w:r>
      <w:r w:rsidR="000459A4" w:rsidRPr="00C87B84">
        <w:rPr>
          <w:rFonts w:cs="Times New Roman"/>
        </w:rPr>
        <w:t>ns det bara kort under kommande funktioner</w:t>
      </w:r>
      <w:r w:rsidR="00AF7055" w:rsidRPr="00C87B84">
        <w:rPr>
          <w:rFonts w:cs="Times New Roman"/>
        </w:rPr>
        <w:t xml:space="preserve">. </w:t>
      </w:r>
      <w:r w:rsidR="008627A6" w:rsidRPr="00C87B84">
        <w:rPr>
          <w:rFonts w:cs="Times New Roman"/>
        </w:rPr>
        <w:t xml:space="preserve">Tittar man i Bilaga </w:t>
      </w:r>
      <w:r w:rsidR="00091645" w:rsidRPr="00C87B84">
        <w:rPr>
          <w:rFonts w:cs="Times New Roman"/>
        </w:rPr>
        <w:t>7.13</w:t>
      </w:r>
      <w:r w:rsidR="008627A6" w:rsidRPr="00C87B84">
        <w:rPr>
          <w:rFonts w:cs="Times New Roman"/>
        </w:rPr>
        <w:t xml:space="preserve"> ser man </w:t>
      </w:r>
      <w:r w:rsidR="001770D2" w:rsidRPr="00C87B84">
        <w:rPr>
          <w:rFonts w:cs="Times New Roman"/>
        </w:rPr>
        <w:t xml:space="preserve">PHP-projektets spararfunktion som </w:t>
      </w:r>
      <w:r w:rsidR="00C02517" w:rsidRPr="00C87B84">
        <w:rPr>
          <w:rFonts w:cs="Times New Roman"/>
        </w:rPr>
        <w:t xml:space="preserve">kräver en </w:t>
      </w:r>
      <w:r w:rsidR="006047E3" w:rsidRPr="00C87B84">
        <w:rPr>
          <w:rFonts w:cs="Times New Roman"/>
        </w:rPr>
        <w:t xml:space="preserve">array med </w:t>
      </w:r>
      <w:r w:rsidR="00C02517" w:rsidRPr="00C87B84">
        <w:rPr>
          <w:rFonts w:cs="Times New Roman"/>
        </w:rPr>
        <w:t>bok-</w:t>
      </w:r>
      <w:r w:rsidR="006047E3" w:rsidRPr="00C87B84">
        <w:rPr>
          <w:rFonts w:cs="Times New Roman"/>
        </w:rPr>
        <w:t xml:space="preserve">information. </w:t>
      </w:r>
      <w:r w:rsidR="008627A6" w:rsidRPr="00C87B84">
        <w:rPr>
          <w:rFonts w:cs="Times New Roman"/>
        </w:rPr>
        <w:t xml:space="preserve"> </w:t>
      </w:r>
      <w:proofErr w:type="spellStart"/>
      <w:r w:rsidR="000459A4" w:rsidRPr="00C87B84">
        <w:rPr>
          <w:rFonts w:cs="Times New Roman"/>
        </w:rPr>
        <w:t>Datan</w:t>
      </w:r>
      <w:proofErr w:type="spellEnd"/>
      <w:r w:rsidR="000459A4" w:rsidRPr="00C87B84">
        <w:rPr>
          <w:rFonts w:cs="Times New Roman"/>
        </w:rPr>
        <w:t xml:space="preserve"> </w:t>
      </w:r>
      <w:r w:rsidR="00CE0D1E" w:rsidRPr="00C87B84">
        <w:rPr>
          <w:rFonts w:cs="Times New Roman"/>
        </w:rPr>
        <w:t xml:space="preserve">kommer att </w:t>
      </w:r>
      <w:r w:rsidR="008B0CD6" w:rsidRPr="00C87B84">
        <w:rPr>
          <w:rFonts w:cs="Times New Roman"/>
        </w:rPr>
        <w:t>saneras</w:t>
      </w:r>
      <w:r w:rsidR="00465B9E" w:rsidRPr="00C87B84">
        <w:rPr>
          <w:rFonts w:cs="Times New Roman"/>
        </w:rPr>
        <w:t>, vilket sker</w:t>
      </w:r>
      <w:r w:rsidR="000B72C0" w:rsidRPr="00C87B84">
        <w:rPr>
          <w:rFonts w:cs="Times New Roman"/>
        </w:rPr>
        <w:t xml:space="preserve"> genom att ta bort och ersätta tecken som krävs för att skriva skadliga funktioner</w:t>
      </w:r>
      <w:r w:rsidR="004212C1" w:rsidRPr="00C87B84">
        <w:rPr>
          <w:rFonts w:cs="Times New Roman"/>
        </w:rPr>
        <w:t xml:space="preserve"> på rad 12</w:t>
      </w:r>
      <w:r w:rsidR="000B72C0" w:rsidRPr="00C87B84">
        <w:rPr>
          <w:rFonts w:cs="Times New Roman"/>
        </w:rPr>
        <w:t xml:space="preserve">. </w:t>
      </w:r>
      <w:r w:rsidR="00CE0D1E" w:rsidRPr="00C87B84">
        <w:rPr>
          <w:rFonts w:cs="Times New Roman"/>
        </w:rPr>
        <w:t xml:space="preserve"> </w:t>
      </w:r>
      <w:r w:rsidR="004212C1" w:rsidRPr="00C87B84">
        <w:rPr>
          <w:rFonts w:cs="Times New Roman"/>
        </w:rPr>
        <w:t xml:space="preserve">Rad 13 och 14 sanerar </w:t>
      </w:r>
      <w:r w:rsidR="004212C1" w:rsidRPr="00C87B84">
        <w:rPr>
          <w:rFonts w:cs="Times New Roman"/>
          <w:i/>
          <w:iCs/>
        </w:rPr>
        <w:t>synopsis</w:t>
      </w:r>
      <w:r w:rsidR="004212C1" w:rsidRPr="00C87B84">
        <w:rPr>
          <w:rFonts w:cs="Times New Roman"/>
        </w:rPr>
        <w:t xml:space="preserve"> (</w:t>
      </w:r>
      <w:r w:rsidR="006D74D6" w:rsidRPr="00C87B84">
        <w:rPr>
          <w:rFonts w:cs="Times New Roman"/>
        </w:rPr>
        <w:t xml:space="preserve">synopsis innebär </w:t>
      </w:r>
      <w:r w:rsidR="004212C1" w:rsidRPr="00C87B84">
        <w:rPr>
          <w:rFonts w:cs="Times New Roman"/>
        </w:rPr>
        <w:t xml:space="preserve">kort beskrivning av </w:t>
      </w:r>
      <w:r w:rsidR="0091574A" w:rsidRPr="00C87B84">
        <w:rPr>
          <w:rFonts w:cs="Times New Roman"/>
        </w:rPr>
        <w:t>en historia</w:t>
      </w:r>
      <w:r w:rsidR="004212C1" w:rsidRPr="00C87B84">
        <w:rPr>
          <w:rFonts w:cs="Times New Roman"/>
        </w:rPr>
        <w:t>)</w:t>
      </w:r>
      <w:r w:rsidR="0091574A" w:rsidRPr="00C87B84">
        <w:rPr>
          <w:rFonts w:cs="Times New Roman"/>
        </w:rPr>
        <w:t xml:space="preserve"> separat från resterande data då </w:t>
      </w:r>
      <w:r w:rsidR="00EC5CFE" w:rsidRPr="00C87B84">
        <w:rPr>
          <w:rFonts w:cs="Times New Roman"/>
        </w:rPr>
        <w:t>man i detta fall vill ställa andra krav på den eventuella längre texten.</w:t>
      </w:r>
      <w:r w:rsidR="00B3739C" w:rsidRPr="00C87B84">
        <w:rPr>
          <w:rFonts w:cs="Times New Roman"/>
        </w:rPr>
        <w:t xml:space="preserve"> På rad 20 läggs skaparens id i boken-informationen. </w:t>
      </w:r>
      <w:r w:rsidR="000C4E44" w:rsidRPr="00C87B84">
        <w:rPr>
          <w:rFonts w:cs="Times New Roman"/>
        </w:rPr>
        <w:t xml:space="preserve">Vid rad 21 och 22 skapas två </w:t>
      </w:r>
      <w:proofErr w:type="spellStart"/>
      <w:r w:rsidR="000C4E44" w:rsidRPr="00C87B84">
        <w:rPr>
          <w:rFonts w:cs="Times New Roman"/>
        </w:rPr>
        <w:t>arrays</w:t>
      </w:r>
      <w:proofErr w:type="spellEnd"/>
      <w:r w:rsidR="000C4E44" w:rsidRPr="00C87B84">
        <w:rPr>
          <w:rFonts w:cs="Times New Roman"/>
        </w:rPr>
        <w:t xml:space="preserve"> för framtida bruk vilket kommer att tas upp senare.</w:t>
      </w:r>
      <w:r w:rsidR="00E02D57" w:rsidRPr="00C87B84">
        <w:rPr>
          <w:rFonts w:cs="Times New Roman"/>
        </w:rPr>
        <w:t xml:space="preserve"> I PHP-projektet lagras </w:t>
      </w:r>
      <w:proofErr w:type="spellStart"/>
      <w:r w:rsidR="00E02D57" w:rsidRPr="00C87B84">
        <w:rPr>
          <w:rFonts w:cs="Times New Roman"/>
        </w:rPr>
        <w:t>datan</w:t>
      </w:r>
      <w:proofErr w:type="spellEnd"/>
      <w:r w:rsidR="00E02D57" w:rsidRPr="00C87B84">
        <w:rPr>
          <w:rFonts w:cs="Times New Roman"/>
        </w:rPr>
        <w:t xml:space="preserve"> baserat på serier</w:t>
      </w:r>
      <w:r w:rsidR="00081FF5" w:rsidRPr="00C87B84">
        <w:rPr>
          <w:rFonts w:cs="Times New Roman"/>
        </w:rPr>
        <w:t xml:space="preserve">, därav kontrolleras </w:t>
      </w:r>
      <w:r w:rsidR="00367EC4" w:rsidRPr="00C87B84">
        <w:rPr>
          <w:rFonts w:cs="Times New Roman"/>
        </w:rPr>
        <w:t>det om en seriekatalog redan existerar</w:t>
      </w:r>
      <w:r w:rsidR="006C6F51" w:rsidRPr="00C87B84">
        <w:rPr>
          <w:rFonts w:cs="Times New Roman"/>
        </w:rPr>
        <w:t xml:space="preserve"> med en början på rad 26</w:t>
      </w:r>
      <w:r w:rsidR="00367EC4" w:rsidRPr="00C87B84">
        <w:rPr>
          <w:rFonts w:cs="Times New Roman"/>
        </w:rPr>
        <w:t xml:space="preserve">, därefter skapas </w:t>
      </w:r>
      <w:r w:rsidR="005640D4" w:rsidRPr="00C87B84">
        <w:rPr>
          <w:rFonts w:cs="Times New Roman"/>
        </w:rPr>
        <w:t>bokens separata katalog</w:t>
      </w:r>
      <w:r w:rsidR="0043354F" w:rsidRPr="00C87B84">
        <w:rPr>
          <w:rFonts w:cs="Times New Roman"/>
        </w:rPr>
        <w:t xml:space="preserve"> och eventuell seriekatalog om det behövs</w:t>
      </w:r>
      <w:r w:rsidR="006C6F51" w:rsidRPr="00C87B84">
        <w:rPr>
          <w:rFonts w:cs="Times New Roman"/>
        </w:rPr>
        <w:t>.</w:t>
      </w:r>
      <w:r w:rsidR="0043354F" w:rsidRPr="00C87B84">
        <w:rPr>
          <w:rFonts w:cs="Times New Roman"/>
        </w:rPr>
        <w:t xml:space="preserve"> Det sker även en kontrollering angående om boken redan existerar i </w:t>
      </w:r>
      <w:r w:rsidR="00BD7E27" w:rsidRPr="00C87B84">
        <w:rPr>
          <w:rFonts w:cs="Times New Roman"/>
        </w:rPr>
        <w:t xml:space="preserve">biblioteket, detta sker fram till rad 43. På rad 45 </w:t>
      </w:r>
      <w:r w:rsidR="00177369" w:rsidRPr="00C87B84">
        <w:rPr>
          <w:rFonts w:cs="Times New Roman"/>
        </w:rPr>
        <w:t>omvandlas data-</w:t>
      </w:r>
      <w:proofErr w:type="spellStart"/>
      <w:r w:rsidR="00177369" w:rsidRPr="00C87B84">
        <w:rPr>
          <w:rFonts w:cs="Times New Roman"/>
        </w:rPr>
        <w:t>arrayn</w:t>
      </w:r>
      <w:proofErr w:type="spellEnd"/>
      <w:r w:rsidR="00177369" w:rsidRPr="00C87B84">
        <w:rPr>
          <w:rFonts w:cs="Times New Roman"/>
        </w:rPr>
        <w:t xml:space="preserve"> till ett JSON-</w:t>
      </w:r>
      <w:proofErr w:type="spellStart"/>
      <w:r w:rsidR="00177369" w:rsidRPr="00C87B84">
        <w:rPr>
          <w:rFonts w:cs="Times New Roman"/>
        </w:rPr>
        <w:t>object</w:t>
      </w:r>
      <w:proofErr w:type="spellEnd"/>
      <w:r w:rsidR="00177369" w:rsidRPr="00C87B84">
        <w:rPr>
          <w:rFonts w:cs="Times New Roman"/>
        </w:rPr>
        <w:t xml:space="preserve"> för att sedan skickas till sparnings</w:t>
      </w:r>
      <w:r w:rsidR="00F6038A" w:rsidRPr="00C87B84">
        <w:rPr>
          <w:rFonts w:cs="Times New Roman"/>
        </w:rPr>
        <w:t xml:space="preserve"> </w:t>
      </w:r>
      <w:r w:rsidR="00177369" w:rsidRPr="00C87B84">
        <w:rPr>
          <w:rFonts w:cs="Times New Roman"/>
        </w:rPr>
        <w:t xml:space="preserve">funktionen som kan ses i bilaga </w:t>
      </w:r>
      <w:r w:rsidR="00CD4B1C" w:rsidRPr="00C87B84">
        <w:rPr>
          <w:rFonts w:cs="Times New Roman"/>
        </w:rPr>
        <w:t>7.14</w:t>
      </w:r>
      <w:r w:rsidR="0090366A" w:rsidRPr="00C87B84">
        <w:rPr>
          <w:rFonts w:cs="Times New Roman"/>
        </w:rPr>
        <w:t xml:space="preserve">, som endast sparar </w:t>
      </w:r>
      <w:r w:rsidR="00F6038A" w:rsidRPr="00C87B84">
        <w:rPr>
          <w:rFonts w:cs="Times New Roman"/>
        </w:rPr>
        <w:t xml:space="preserve">en objekt på angiven plats i </w:t>
      </w:r>
      <w:r w:rsidR="00333586" w:rsidRPr="00C87B84">
        <w:rPr>
          <w:rFonts w:cs="Times New Roman"/>
        </w:rPr>
        <w:t>biblioteket</w:t>
      </w:r>
      <w:r w:rsidR="00F6038A" w:rsidRPr="00C87B84">
        <w:rPr>
          <w:rFonts w:cs="Times New Roman"/>
        </w:rPr>
        <w:t>.</w:t>
      </w:r>
    </w:p>
    <w:p w14:paraId="495FE338" w14:textId="77777777" w:rsidR="00091645" w:rsidRPr="00C87B84" w:rsidRDefault="004A2149" w:rsidP="00A72DC3">
      <w:pPr>
        <w:spacing w:line="240" w:lineRule="auto"/>
        <w:rPr>
          <w:rFonts w:cs="Times New Roman"/>
        </w:rPr>
      </w:pPr>
      <w:r w:rsidRPr="00C87B84">
        <w:rPr>
          <w:rFonts w:cs="Times New Roman"/>
        </w:rPr>
        <w:t xml:space="preserve">Att </w:t>
      </w:r>
      <w:r w:rsidR="00241620" w:rsidRPr="00C87B84">
        <w:rPr>
          <w:rFonts w:cs="Times New Roman"/>
        </w:rPr>
        <w:t xml:space="preserve">sanera </w:t>
      </w:r>
      <w:proofErr w:type="spellStart"/>
      <w:r w:rsidR="00241620" w:rsidRPr="00C87B84">
        <w:rPr>
          <w:rFonts w:cs="Times New Roman"/>
        </w:rPr>
        <w:t>datan</w:t>
      </w:r>
      <w:proofErr w:type="spellEnd"/>
      <w:r w:rsidR="00241620" w:rsidRPr="00C87B84">
        <w:rPr>
          <w:rFonts w:cs="Times New Roman"/>
        </w:rPr>
        <w:t xml:space="preserve"> som ska sparas, att sköta sparningsprocessen och ordna hur det ska skötas är en av de många fördelarna med Firebase</w:t>
      </w:r>
      <w:r w:rsidR="002544C4" w:rsidRPr="00C87B84">
        <w:rPr>
          <w:rFonts w:cs="Times New Roman"/>
        </w:rPr>
        <w:t>. Som tidigare nämnt, delar av denna sparnings-processen skulle likna Firebases sparfunktion om man hade använt en databas, beroende på vilken databas och vad man har för inställningar sköts säkerheten också.</w:t>
      </w:r>
    </w:p>
    <w:p w14:paraId="32CB34A0" w14:textId="77777777" w:rsidR="00A72DC3" w:rsidRDefault="00A72DC3">
      <w:pPr>
        <w:spacing w:after="0" w:line="240" w:lineRule="auto"/>
        <w:ind w:left="0"/>
        <w:rPr>
          <w:rFonts w:cs="Times New Roman"/>
          <w:b/>
          <w:bCs/>
        </w:rPr>
      </w:pPr>
      <w:r>
        <w:rPr>
          <w:rFonts w:cs="Times New Roman"/>
          <w:b/>
          <w:bCs/>
        </w:rPr>
        <w:br w:type="page"/>
      </w:r>
    </w:p>
    <w:p w14:paraId="0A25DC6E" w14:textId="5D26C11C" w:rsidR="00376998" w:rsidRPr="00C87B84" w:rsidRDefault="00376998" w:rsidP="00A72DC3">
      <w:pPr>
        <w:spacing w:line="240" w:lineRule="auto"/>
        <w:rPr>
          <w:rFonts w:cs="Times New Roman"/>
        </w:rPr>
      </w:pPr>
      <w:r w:rsidRPr="00C87B84">
        <w:rPr>
          <w:rFonts w:cs="Times New Roman"/>
          <w:b/>
          <w:bCs/>
        </w:rPr>
        <w:lastRenderedPageBreak/>
        <w:t xml:space="preserve">Bilaga </w:t>
      </w:r>
      <w:r w:rsidR="00091645" w:rsidRPr="00C87B84">
        <w:rPr>
          <w:rFonts w:cs="Times New Roman"/>
          <w:b/>
          <w:bCs/>
        </w:rPr>
        <w:t>7.13</w:t>
      </w:r>
      <w:r w:rsidR="0039698F" w:rsidRPr="00C87B84">
        <w:rPr>
          <w:rFonts w:cs="Times New Roman"/>
        </w:rPr>
        <w:t xml:space="preserve"> </w:t>
      </w:r>
      <w:proofErr w:type="spellStart"/>
      <w:r w:rsidR="0039698F" w:rsidRPr="00C87B84">
        <w:rPr>
          <w:rFonts w:cs="Times New Roman"/>
        </w:rPr>
        <w:t>Create</w:t>
      </w:r>
      <w:proofErr w:type="spellEnd"/>
      <w:r w:rsidR="0039698F" w:rsidRPr="00C87B84">
        <w:rPr>
          <w:rFonts w:cs="Times New Roman"/>
        </w:rPr>
        <w:t xml:space="preserve"> funktion PHP</w:t>
      </w:r>
    </w:p>
    <w:p w14:paraId="5B10D4D1" w14:textId="77777777" w:rsidR="0089555B" w:rsidRPr="00C87B84" w:rsidRDefault="0039698F" w:rsidP="00A72DC3">
      <w:pPr>
        <w:spacing w:line="240" w:lineRule="auto"/>
        <w:rPr>
          <w:rFonts w:cs="Times New Roman"/>
          <w:b/>
          <w:bCs/>
        </w:rPr>
      </w:pPr>
      <w:r w:rsidRPr="00C87B84">
        <w:rPr>
          <w:rFonts w:cs="Times New Roman"/>
          <w:noProof/>
        </w:rPr>
        <w:drawing>
          <wp:inline distT="0" distB="0" distL="0" distR="0" wp14:anchorId="55A90E95" wp14:editId="6197D0F6">
            <wp:extent cx="5038725" cy="44577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57681" cy="4474470"/>
                    </a:xfrm>
                    <a:prstGeom prst="rect">
                      <a:avLst/>
                    </a:prstGeom>
                    <a:noFill/>
                    <a:ln>
                      <a:noFill/>
                    </a:ln>
                  </pic:spPr>
                </pic:pic>
              </a:graphicData>
            </a:graphic>
          </wp:inline>
        </w:drawing>
      </w:r>
    </w:p>
    <w:p w14:paraId="6BC2893B" w14:textId="7B432C8B" w:rsidR="00177369" w:rsidRPr="00C87B84" w:rsidRDefault="00177369" w:rsidP="00A72DC3">
      <w:pPr>
        <w:spacing w:line="240" w:lineRule="auto"/>
        <w:rPr>
          <w:rFonts w:cs="Times New Roman"/>
        </w:rPr>
      </w:pPr>
      <w:r w:rsidRPr="00C87B84">
        <w:rPr>
          <w:rFonts w:cs="Times New Roman"/>
          <w:b/>
          <w:bCs/>
        </w:rPr>
        <w:t xml:space="preserve">Bilaga </w:t>
      </w:r>
      <w:r w:rsidR="00CD4B1C" w:rsidRPr="00C87B84">
        <w:rPr>
          <w:rFonts w:cs="Times New Roman"/>
          <w:b/>
          <w:bCs/>
        </w:rPr>
        <w:t>7.14</w:t>
      </w:r>
    </w:p>
    <w:p w14:paraId="0A07D290" w14:textId="77777777" w:rsidR="0089555B" w:rsidRPr="00C87B84" w:rsidRDefault="0090366A" w:rsidP="00A72DC3">
      <w:pPr>
        <w:spacing w:line="240" w:lineRule="auto"/>
        <w:rPr>
          <w:rFonts w:cs="Times New Roman"/>
        </w:rPr>
      </w:pPr>
      <w:r w:rsidRPr="00C87B84">
        <w:rPr>
          <w:rFonts w:cs="Times New Roman"/>
          <w:noProof/>
        </w:rPr>
        <w:drawing>
          <wp:inline distT="0" distB="0" distL="0" distR="0" wp14:anchorId="7019A17C" wp14:editId="4F3E4AF2">
            <wp:extent cx="5039360" cy="38227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9360" cy="382270"/>
                    </a:xfrm>
                    <a:prstGeom prst="rect">
                      <a:avLst/>
                    </a:prstGeom>
                  </pic:spPr>
                </pic:pic>
              </a:graphicData>
            </a:graphic>
          </wp:inline>
        </w:drawing>
      </w:r>
    </w:p>
    <w:p w14:paraId="217E1449" w14:textId="77777777" w:rsidR="00A72DC3" w:rsidRDefault="00A72DC3">
      <w:pPr>
        <w:spacing w:after="0" w:line="240" w:lineRule="auto"/>
        <w:ind w:left="0"/>
        <w:rPr>
          <w:rFonts w:cs="Times New Roman"/>
          <w:b/>
          <w:bCs/>
        </w:rPr>
      </w:pPr>
      <w:r>
        <w:rPr>
          <w:rFonts w:cs="Times New Roman"/>
          <w:b/>
          <w:bCs/>
        </w:rPr>
        <w:br w:type="page"/>
      </w:r>
    </w:p>
    <w:p w14:paraId="430DDAFB" w14:textId="38AEB5B8" w:rsidR="00177369" w:rsidRPr="00C87B84" w:rsidRDefault="00177369" w:rsidP="00A72DC3">
      <w:pPr>
        <w:spacing w:line="240" w:lineRule="auto"/>
        <w:rPr>
          <w:rFonts w:cs="Times New Roman"/>
          <w:b/>
          <w:bCs/>
        </w:rPr>
      </w:pPr>
      <w:r w:rsidRPr="00C87B84">
        <w:rPr>
          <w:rFonts w:cs="Times New Roman"/>
          <w:b/>
          <w:bCs/>
        </w:rPr>
        <w:lastRenderedPageBreak/>
        <w:t xml:space="preserve">Bilaga </w:t>
      </w:r>
      <w:r w:rsidR="0089555B" w:rsidRPr="00C87B84">
        <w:rPr>
          <w:rFonts w:cs="Times New Roman"/>
          <w:b/>
          <w:bCs/>
        </w:rPr>
        <w:t>7.15</w:t>
      </w:r>
    </w:p>
    <w:p w14:paraId="129B2A14" w14:textId="77777777" w:rsidR="00177369" w:rsidRPr="00C87B84" w:rsidRDefault="00177369" w:rsidP="00A72DC3">
      <w:pPr>
        <w:spacing w:line="240" w:lineRule="auto"/>
        <w:rPr>
          <w:rFonts w:cs="Times New Roman"/>
        </w:rPr>
      </w:pPr>
    </w:p>
    <w:p w14:paraId="77B2AE46" w14:textId="1CD4AF70" w:rsidR="001B6741" w:rsidRPr="00C87B84" w:rsidRDefault="001B6741" w:rsidP="00A72DC3">
      <w:pPr>
        <w:spacing w:line="240" w:lineRule="auto"/>
        <w:rPr>
          <w:rFonts w:cs="Times New Roman"/>
        </w:rPr>
      </w:pPr>
      <w:r w:rsidRPr="00C87B84">
        <w:rPr>
          <w:rFonts w:cs="Times New Roman"/>
          <w:noProof/>
        </w:rPr>
        <w:drawing>
          <wp:inline distT="0" distB="0" distL="0" distR="0" wp14:anchorId="265B26D8" wp14:editId="11EDE711">
            <wp:extent cx="4009721" cy="48780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47760" cy="4924347"/>
                    </a:xfrm>
                    <a:prstGeom prst="rect">
                      <a:avLst/>
                    </a:prstGeom>
                  </pic:spPr>
                </pic:pic>
              </a:graphicData>
            </a:graphic>
          </wp:inline>
        </w:drawing>
      </w:r>
    </w:p>
    <w:p w14:paraId="3F8FC92F" w14:textId="77777777" w:rsidR="00376998" w:rsidRPr="00C87B84" w:rsidRDefault="00376998" w:rsidP="00A72DC3">
      <w:pPr>
        <w:spacing w:line="240" w:lineRule="auto"/>
        <w:rPr>
          <w:rFonts w:cs="Times New Roman"/>
        </w:rPr>
      </w:pPr>
    </w:p>
    <w:p w14:paraId="7DC7C612" w14:textId="346A4A89" w:rsidR="00462943" w:rsidRPr="00EC3D75" w:rsidRDefault="00462943" w:rsidP="00462943">
      <w:pPr>
        <w:pStyle w:val="Heading4"/>
        <w:rPr>
          <w:rFonts w:cs="Arial"/>
        </w:rPr>
      </w:pPr>
      <w:bookmarkStart w:id="77" w:name="_Toc69234977"/>
      <w:bookmarkStart w:id="78" w:name="_Toc69227493"/>
      <w:r w:rsidRPr="00EC3D75">
        <w:rPr>
          <w:rFonts w:cs="Arial"/>
        </w:rPr>
        <w:t>READ</w:t>
      </w:r>
      <w:bookmarkEnd w:id="77"/>
      <w:bookmarkEnd w:id="78"/>
    </w:p>
    <w:p w14:paraId="1A95C530" w14:textId="77777777" w:rsidR="00D977B1" w:rsidRPr="00C87B84" w:rsidRDefault="002F5BD7" w:rsidP="00A72DC3">
      <w:pPr>
        <w:spacing w:line="240" w:lineRule="auto"/>
        <w:rPr>
          <w:rFonts w:cs="Times New Roman"/>
        </w:rPr>
      </w:pPr>
      <w:r w:rsidRPr="00C87B84">
        <w:rPr>
          <w:rFonts w:cs="Times New Roman"/>
        </w:rPr>
        <w:t xml:space="preserve">Datainläsning i Firebase kan skötas på ett par olika sätt. </w:t>
      </w:r>
      <w:r w:rsidR="00733C27" w:rsidRPr="00C87B84">
        <w:rPr>
          <w:rFonts w:cs="Times New Roman"/>
        </w:rPr>
        <w:t xml:space="preserve">Man kan använda en </w:t>
      </w:r>
      <w:r w:rsidR="00733C27" w:rsidRPr="00C87B84">
        <w:rPr>
          <w:rFonts w:cs="Times New Roman"/>
          <w:i/>
          <w:iCs/>
        </w:rPr>
        <w:t>get</w:t>
      </w:r>
      <w:r w:rsidR="00733C27" w:rsidRPr="00C87B84">
        <w:rPr>
          <w:rFonts w:cs="Times New Roman"/>
        </w:rPr>
        <w:t xml:space="preserve">-metod, alternativt en </w:t>
      </w:r>
      <w:proofErr w:type="spellStart"/>
      <w:r w:rsidR="00FE2757" w:rsidRPr="00C87B84">
        <w:rPr>
          <w:rFonts w:cs="Times New Roman"/>
          <w:i/>
          <w:iCs/>
        </w:rPr>
        <w:t>onSnapshot</w:t>
      </w:r>
      <w:proofErr w:type="spellEnd"/>
      <w:r w:rsidR="00FE2757" w:rsidRPr="00C87B84">
        <w:rPr>
          <w:rFonts w:cs="Times New Roman"/>
        </w:rPr>
        <w:t xml:space="preserve">-metod för att hämta </w:t>
      </w:r>
      <w:proofErr w:type="spellStart"/>
      <w:r w:rsidR="00FE2757" w:rsidRPr="00C87B84">
        <w:rPr>
          <w:rFonts w:cs="Times New Roman"/>
        </w:rPr>
        <w:t>datan</w:t>
      </w:r>
      <w:proofErr w:type="spellEnd"/>
      <w:r w:rsidR="00FE2757" w:rsidRPr="00C87B84">
        <w:rPr>
          <w:rFonts w:cs="Times New Roman"/>
        </w:rPr>
        <w:t xml:space="preserve">. Skillnaden är att en </w:t>
      </w:r>
      <w:r w:rsidR="00FE2757" w:rsidRPr="00C87B84">
        <w:rPr>
          <w:rFonts w:cs="Times New Roman"/>
          <w:i/>
          <w:iCs/>
        </w:rPr>
        <w:t>get-</w:t>
      </w:r>
      <w:r w:rsidR="00FE2757" w:rsidRPr="00C87B84">
        <w:rPr>
          <w:rFonts w:cs="Times New Roman"/>
        </w:rPr>
        <w:t xml:space="preserve">metod endast hämtar </w:t>
      </w:r>
      <w:proofErr w:type="spellStart"/>
      <w:r w:rsidR="00FE2757" w:rsidRPr="00C87B84">
        <w:rPr>
          <w:rFonts w:cs="Times New Roman"/>
        </w:rPr>
        <w:t>datan</w:t>
      </w:r>
      <w:proofErr w:type="spellEnd"/>
      <w:r w:rsidR="00FE2757" w:rsidRPr="00C87B84">
        <w:rPr>
          <w:rFonts w:cs="Times New Roman"/>
        </w:rPr>
        <w:t xml:space="preserve"> </w:t>
      </w:r>
      <w:r w:rsidR="000C5E25" w:rsidRPr="00C87B84">
        <w:rPr>
          <w:rFonts w:cs="Times New Roman"/>
        </w:rPr>
        <w:t>medan</w:t>
      </w:r>
      <w:r w:rsidR="00FE2757" w:rsidRPr="00C87B84">
        <w:rPr>
          <w:rFonts w:cs="Times New Roman"/>
        </w:rPr>
        <w:t xml:space="preserve"> en </w:t>
      </w:r>
      <w:proofErr w:type="spellStart"/>
      <w:r w:rsidR="00FE2757" w:rsidRPr="00C87B84">
        <w:rPr>
          <w:rFonts w:cs="Times New Roman"/>
          <w:i/>
          <w:iCs/>
        </w:rPr>
        <w:t>onSnapshot</w:t>
      </w:r>
      <w:proofErr w:type="spellEnd"/>
      <w:r w:rsidR="00FE2757" w:rsidRPr="00C87B84">
        <w:rPr>
          <w:rFonts w:cs="Times New Roman"/>
        </w:rPr>
        <w:t xml:space="preserve">-metod lyssnar sedan efter ändringar vilket </w:t>
      </w:r>
      <w:r w:rsidR="00897C49" w:rsidRPr="00C87B84">
        <w:rPr>
          <w:rFonts w:cs="Times New Roman"/>
        </w:rPr>
        <w:t xml:space="preserve">kommer att genomföras i punkt 3.2.2.3. </w:t>
      </w:r>
      <w:r w:rsidR="000C5E25" w:rsidRPr="00C87B84">
        <w:rPr>
          <w:rFonts w:cs="Times New Roman"/>
        </w:rPr>
        <w:t xml:space="preserve">Koden i Bilaga </w:t>
      </w:r>
      <w:r w:rsidR="00D977B1" w:rsidRPr="00C87B84">
        <w:rPr>
          <w:rFonts w:cs="Times New Roman"/>
        </w:rPr>
        <w:t>7.16</w:t>
      </w:r>
      <w:r w:rsidR="000F4351" w:rsidRPr="00C87B84">
        <w:rPr>
          <w:rFonts w:cs="Times New Roman"/>
        </w:rPr>
        <w:t xml:space="preserve"> hämtar ut och sorterar </w:t>
      </w:r>
      <w:proofErr w:type="spellStart"/>
      <w:r w:rsidR="000F4351" w:rsidRPr="00C87B84">
        <w:rPr>
          <w:rFonts w:cs="Times New Roman"/>
        </w:rPr>
        <w:t>datan</w:t>
      </w:r>
      <w:proofErr w:type="spellEnd"/>
      <w:r w:rsidR="000F4351" w:rsidRPr="00C87B84">
        <w:rPr>
          <w:rFonts w:cs="Times New Roman"/>
        </w:rPr>
        <w:t xml:space="preserve"> från en kollektion som är definierad i </w:t>
      </w:r>
      <w:proofErr w:type="spellStart"/>
      <w:r w:rsidR="000F4351" w:rsidRPr="00C87B84">
        <w:rPr>
          <w:rFonts w:cs="Times New Roman"/>
          <w:i/>
          <w:iCs/>
        </w:rPr>
        <w:t>bookLister</w:t>
      </w:r>
      <w:proofErr w:type="spellEnd"/>
      <w:r w:rsidR="000F4351" w:rsidRPr="00C87B84">
        <w:rPr>
          <w:rFonts w:cs="Times New Roman"/>
        </w:rPr>
        <w:t xml:space="preserve">, </w:t>
      </w:r>
      <w:proofErr w:type="spellStart"/>
      <w:r w:rsidR="000F4351" w:rsidRPr="00C87B84">
        <w:rPr>
          <w:rFonts w:cs="Times New Roman"/>
        </w:rPr>
        <w:t>datan</w:t>
      </w:r>
      <w:proofErr w:type="spellEnd"/>
      <w:r w:rsidR="000F4351" w:rsidRPr="00C87B84">
        <w:rPr>
          <w:rFonts w:cs="Times New Roman"/>
        </w:rPr>
        <w:t xml:space="preserve"> </w:t>
      </w:r>
      <w:r w:rsidR="00AC72A2" w:rsidRPr="00C87B84">
        <w:rPr>
          <w:rFonts w:cs="Times New Roman"/>
        </w:rPr>
        <w:t>placeras därefter in i en objekt-array. Slutligen skickas objekt-</w:t>
      </w:r>
      <w:proofErr w:type="spellStart"/>
      <w:r w:rsidR="00AC72A2" w:rsidRPr="00C87B84">
        <w:rPr>
          <w:rFonts w:cs="Times New Roman"/>
        </w:rPr>
        <w:t>arrayn</w:t>
      </w:r>
      <w:proofErr w:type="spellEnd"/>
      <w:r w:rsidR="00AC72A2" w:rsidRPr="00C87B84">
        <w:rPr>
          <w:rFonts w:cs="Times New Roman"/>
        </w:rPr>
        <w:t xml:space="preserve"> vidare till en </w:t>
      </w:r>
      <w:r w:rsidR="00DC1769" w:rsidRPr="00C87B84">
        <w:rPr>
          <w:rFonts w:cs="Times New Roman"/>
        </w:rPr>
        <w:t xml:space="preserve">mall och </w:t>
      </w:r>
      <w:r w:rsidR="00AC72A2" w:rsidRPr="00C87B84">
        <w:rPr>
          <w:rFonts w:cs="Times New Roman"/>
        </w:rPr>
        <w:t>renderingsfunktion som ligger utanför bilagan.</w:t>
      </w:r>
      <w:r w:rsidR="00A90B39" w:rsidRPr="00C87B84">
        <w:rPr>
          <w:rFonts w:cs="Times New Roman"/>
        </w:rPr>
        <w:t xml:space="preserve"> Nuvarande bilaga hämtar ut all data, ska man hämta ut data från ett specifikt dokument lägger man till .</w:t>
      </w:r>
      <w:proofErr w:type="spellStart"/>
      <w:r w:rsidR="00A90B39" w:rsidRPr="00C87B84">
        <w:rPr>
          <w:rFonts w:cs="Times New Roman"/>
        </w:rPr>
        <w:t>doc</w:t>
      </w:r>
      <w:proofErr w:type="spellEnd"/>
      <w:r w:rsidR="00A90B39" w:rsidRPr="00C87B84">
        <w:rPr>
          <w:rFonts w:cs="Times New Roman"/>
        </w:rPr>
        <w:t>(’</w:t>
      </w:r>
      <w:proofErr w:type="spellStart"/>
      <w:r w:rsidR="00A90B39" w:rsidRPr="00C87B84">
        <w:rPr>
          <w:rFonts w:cs="Times New Roman"/>
        </w:rPr>
        <w:t>document</w:t>
      </w:r>
      <w:proofErr w:type="spellEnd"/>
      <w:r w:rsidR="00A90B39" w:rsidRPr="00C87B84">
        <w:rPr>
          <w:rFonts w:cs="Times New Roman"/>
        </w:rPr>
        <w:t>-namn’)</w:t>
      </w:r>
      <w:r w:rsidR="00BB381D" w:rsidRPr="00C87B84">
        <w:rPr>
          <w:rFonts w:cs="Times New Roman"/>
        </w:rPr>
        <w:t xml:space="preserve"> vid </w:t>
      </w:r>
      <w:proofErr w:type="spellStart"/>
      <w:r w:rsidR="00BB381D" w:rsidRPr="00C87B84">
        <w:rPr>
          <w:rFonts w:cs="Times New Roman"/>
          <w:i/>
          <w:iCs/>
        </w:rPr>
        <w:t>bookLister</w:t>
      </w:r>
      <w:proofErr w:type="spellEnd"/>
      <w:r w:rsidR="00BB381D" w:rsidRPr="00C87B84">
        <w:rPr>
          <w:rFonts w:cs="Times New Roman"/>
        </w:rPr>
        <w:t xml:space="preserve"> på översta raden.</w:t>
      </w:r>
    </w:p>
    <w:p w14:paraId="53AED3A4" w14:textId="77777777" w:rsidR="00D977B1" w:rsidRPr="00C87B84" w:rsidRDefault="00D977B1" w:rsidP="00A72DC3">
      <w:pPr>
        <w:spacing w:after="0" w:line="240" w:lineRule="auto"/>
        <w:ind w:left="0"/>
        <w:rPr>
          <w:rFonts w:cs="Times New Roman"/>
        </w:rPr>
      </w:pPr>
      <w:r w:rsidRPr="00C87B84">
        <w:rPr>
          <w:rFonts w:cs="Times New Roman"/>
        </w:rPr>
        <w:br w:type="page"/>
      </w:r>
    </w:p>
    <w:p w14:paraId="665F08D3" w14:textId="50B4DE6C" w:rsidR="00F10E95" w:rsidRPr="00C87B84" w:rsidRDefault="008C48EE" w:rsidP="00A72DC3">
      <w:pPr>
        <w:spacing w:line="240" w:lineRule="auto"/>
        <w:rPr>
          <w:rFonts w:cs="Times New Roman"/>
        </w:rPr>
      </w:pPr>
      <w:r w:rsidRPr="00C87B84">
        <w:rPr>
          <w:rFonts w:cs="Times New Roman"/>
          <w:b/>
          <w:bCs/>
        </w:rPr>
        <w:lastRenderedPageBreak/>
        <w:t xml:space="preserve">Bilaga </w:t>
      </w:r>
      <w:r w:rsidR="00D977B1" w:rsidRPr="00C87B84">
        <w:rPr>
          <w:rFonts w:cs="Times New Roman"/>
          <w:b/>
          <w:bCs/>
        </w:rPr>
        <w:t>7.16</w:t>
      </w:r>
      <w:r w:rsidR="00F10E95" w:rsidRPr="00C87B84">
        <w:rPr>
          <w:rFonts w:cs="Times New Roman"/>
          <w:b/>
          <w:bCs/>
        </w:rPr>
        <w:t xml:space="preserve"> </w:t>
      </w:r>
      <w:r w:rsidR="00F10E95" w:rsidRPr="00C87B84">
        <w:rPr>
          <w:rFonts w:cs="Times New Roman"/>
        </w:rPr>
        <w:t>Read</w:t>
      </w:r>
      <w:r w:rsidR="00B10A1E" w:rsidRPr="00C87B84">
        <w:rPr>
          <w:rFonts w:cs="Times New Roman"/>
        </w:rPr>
        <w:t xml:space="preserve"> </w:t>
      </w:r>
      <w:r w:rsidR="00F10E95" w:rsidRPr="00C87B84">
        <w:rPr>
          <w:rFonts w:cs="Times New Roman"/>
        </w:rPr>
        <w:t>– Firebase</w:t>
      </w:r>
      <w:r w:rsidR="00F10E95" w:rsidRPr="00C87B84">
        <w:rPr>
          <w:rFonts w:cs="Times New Roman"/>
          <w:noProof/>
        </w:rPr>
        <w:t xml:space="preserve"> </w:t>
      </w:r>
    </w:p>
    <w:p w14:paraId="6EE9B75E" w14:textId="77777777" w:rsidR="00704A8F" w:rsidRPr="00C87B84" w:rsidRDefault="00B10A1E" w:rsidP="00A72DC3">
      <w:pPr>
        <w:spacing w:line="240" w:lineRule="auto"/>
        <w:rPr>
          <w:rFonts w:cs="Times New Roman"/>
          <w:b/>
          <w:bCs/>
        </w:rPr>
      </w:pPr>
      <w:r w:rsidRPr="00C87B84">
        <w:rPr>
          <w:rFonts w:cs="Times New Roman"/>
          <w:noProof/>
        </w:rPr>
        <w:drawing>
          <wp:inline distT="0" distB="0" distL="0" distR="0" wp14:anchorId="54A37DC9" wp14:editId="59FB44E1">
            <wp:extent cx="5039360" cy="908685"/>
            <wp:effectExtent l="0" t="0" r="889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9360" cy="908685"/>
                    </a:xfrm>
                    <a:prstGeom prst="rect">
                      <a:avLst/>
                    </a:prstGeom>
                  </pic:spPr>
                </pic:pic>
              </a:graphicData>
            </a:graphic>
          </wp:inline>
        </w:drawing>
      </w:r>
    </w:p>
    <w:p w14:paraId="6EF0C623" w14:textId="09286CFC" w:rsidR="00985F97" w:rsidRPr="00C87B84" w:rsidRDefault="00691ACB" w:rsidP="00A72DC3">
      <w:pPr>
        <w:spacing w:line="240" w:lineRule="auto"/>
        <w:rPr>
          <w:rFonts w:cs="Times New Roman"/>
        </w:rPr>
      </w:pPr>
      <w:r w:rsidRPr="00C87B84">
        <w:rPr>
          <w:rFonts w:cs="Times New Roman"/>
          <w:b/>
          <w:bCs/>
        </w:rPr>
        <w:t xml:space="preserve">Bilaga </w:t>
      </w:r>
      <w:r w:rsidR="00704A8F" w:rsidRPr="00C87B84">
        <w:rPr>
          <w:rFonts w:cs="Times New Roman"/>
          <w:b/>
          <w:bCs/>
        </w:rPr>
        <w:t>7.17</w:t>
      </w:r>
      <w:r w:rsidRPr="00C87B84">
        <w:rPr>
          <w:rFonts w:cs="Times New Roman"/>
        </w:rPr>
        <w:t xml:space="preserve"> Read – PHP</w:t>
      </w:r>
    </w:p>
    <w:p w14:paraId="3FEF93F5" w14:textId="39D27E9C" w:rsidR="00691ACB" w:rsidRPr="00C87B84" w:rsidRDefault="00691ACB" w:rsidP="00A72DC3">
      <w:pPr>
        <w:spacing w:line="240" w:lineRule="auto"/>
        <w:rPr>
          <w:rFonts w:cs="Times New Roman"/>
        </w:rPr>
      </w:pPr>
      <w:r w:rsidRPr="00C87B84">
        <w:rPr>
          <w:rFonts w:cs="Times New Roman"/>
          <w:noProof/>
        </w:rPr>
        <w:drawing>
          <wp:inline distT="0" distB="0" distL="0" distR="0" wp14:anchorId="5B4FF3D9" wp14:editId="168B414A">
            <wp:extent cx="5039360" cy="1607820"/>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9360" cy="1607820"/>
                    </a:xfrm>
                    <a:prstGeom prst="rect">
                      <a:avLst/>
                    </a:prstGeom>
                  </pic:spPr>
                </pic:pic>
              </a:graphicData>
            </a:graphic>
          </wp:inline>
        </w:drawing>
      </w:r>
    </w:p>
    <w:p w14:paraId="007E7AA7" w14:textId="633872F3" w:rsidR="00704A8F" w:rsidRPr="00C87B84" w:rsidRDefault="00B002E2" w:rsidP="00A72DC3">
      <w:pPr>
        <w:spacing w:line="240" w:lineRule="auto"/>
        <w:rPr>
          <w:rFonts w:cs="Times New Roman"/>
        </w:rPr>
      </w:pPr>
      <w:r w:rsidRPr="00C87B84">
        <w:rPr>
          <w:rFonts w:cs="Times New Roman"/>
        </w:rPr>
        <w:t xml:space="preserve">För att hämta ut alla böcker ur PHP-projektet tas </w:t>
      </w:r>
      <w:r w:rsidR="00A50A7D" w:rsidRPr="00C87B84">
        <w:rPr>
          <w:rFonts w:cs="Times New Roman"/>
        </w:rPr>
        <w:t>fil</w:t>
      </w:r>
      <w:r w:rsidRPr="00C87B84">
        <w:rPr>
          <w:rFonts w:cs="Times New Roman"/>
        </w:rPr>
        <w:t>-biblioteket och skannas,</w:t>
      </w:r>
      <w:r w:rsidR="0038342B" w:rsidRPr="00C87B84">
        <w:rPr>
          <w:rFonts w:cs="Times New Roman"/>
        </w:rPr>
        <w:t xml:space="preserve"> på alla nivåer som eventuellt innehåller bok-filer. </w:t>
      </w:r>
      <w:r w:rsidR="00CE645E" w:rsidRPr="00C87B84">
        <w:rPr>
          <w:rFonts w:cs="Times New Roman"/>
        </w:rPr>
        <w:t xml:space="preserve">Böckerna läggs in som objekt i en array </w:t>
      </w:r>
      <w:r w:rsidR="00865DEC" w:rsidRPr="00C87B84">
        <w:rPr>
          <w:rFonts w:cs="Times New Roman"/>
        </w:rPr>
        <w:t xml:space="preserve">för att sedan användas i en mall och renderingsfunktion. </w:t>
      </w:r>
      <w:r w:rsidR="00D87F14" w:rsidRPr="00C87B84">
        <w:rPr>
          <w:rFonts w:cs="Times New Roman"/>
        </w:rPr>
        <w:t xml:space="preserve">För att läsa in en </w:t>
      </w:r>
      <w:r w:rsidR="00DE7359" w:rsidRPr="00C87B84">
        <w:rPr>
          <w:rFonts w:cs="Times New Roman"/>
        </w:rPr>
        <w:t>enskild fil i PHP krävs att man vet om det finns en serie, samt titeln på boken. Därefter får man ett JSON-objekt som man kan plocka ur informationen ifrån</w:t>
      </w:r>
      <w:r w:rsidR="00A50A7D" w:rsidRPr="00C87B84">
        <w:rPr>
          <w:rFonts w:cs="Times New Roman"/>
        </w:rPr>
        <w:t>.</w:t>
      </w:r>
    </w:p>
    <w:p w14:paraId="2A397622" w14:textId="4BFB3DCB" w:rsidR="00D87F14" w:rsidRPr="00C87B84" w:rsidRDefault="00D87F14" w:rsidP="00A72DC3">
      <w:pPr>
        <w:spacing w:line="240" w:lineRule="auto"/>
        <w:rPr>
          <w:rFonts w:cs="Times New Roman"/>
        </w:rPr>
      </w:pPr>
      <w:r w:rsidRPr="00C87B84">
        <w:rPr>
          <w:rFonts w:cs="Times New Roman"/>
          <w:b/>
          <w:bCs/>
        </w:rPr>
        <w:t xml:space="preserve">Bilaga </w:t>
      </w:r>
      <w:r w:rsidR="00704A8F" w:rsidRPr="00C87B84">
        <w:rPr>
          <w:rFonts w:cs="Times New Roman"/>
          <w:b/>
          <w:bCs/>
        </w:rPr>
        <w:t>7.18</w:t>
      </w:r>
      <w:r w:rsidRPr="00C87B84">
        <w:rPr>
          <w:rFonts w:cs="Times New Roman"/>
          <w:b/>
          <w:bCs/>
        </w:rPr>
        <w:t xml:space="preserve"> </w:t>
      </w:r>
      <w:proofErr w:type="spellStart"/>
      <w:r w:rsidRPr="00C87B84">
        <w:rPr>
          <w:rFonts w:cs="Times New Roman"/>
        </w:rPr>
        <w:t>ReadFile</w:t>
      </w:r>
      <w:proofErr w:type="spellEnd"/>
      <w:r w:rsidRPr="00C87B84">
        <w:rPr>
          <w:rFonts w:cs="Times New Roman"/>
        </w:rPr>
        <w:t xml:space="preserve"> – PHP</w:t>
      </w:r>
    </w:p>
    <w:p w14:paraId="6E50BB97" w14:textId="3F9AC2FB" w:rsidR="00D87F14" w:rsidRPr="00C87B84" w:rsidRDefault="00D87F14" w:rsidP="00A72DC3">
      <w:pPr>
        <w:spacing w:line="240" w:lineRule="auto"/>
        <w:rPr>
          <w:rFonts w:cs="Times New Roman"/>
        </w:rPr>
      </w:pPr>
      <w:r w:rsidRPr="00C87B84">
        <w:rPr>
          <w:rFonts w:cs="Times New Roman"/>
          <w:noProof/>
        </w:rPr>
        <w:drawing>
          <wp:inline distT="0" distB="0" distL="0" distR="0" wp14:anchorId="2DF21D4F" wp14:editId="007171B2">
            <wp:extent cx="5039360" cy="16065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39360" cy="160655"/>
                    </a:xfrm>
                    <a:prstGeom prst="rect">
                      <a:avLst/>
                    </a:prstGeom>
                  </pic:spPr>
                </pic:pic>
              </a:graphicData>
            </a:graphic>
          </wp:inline>
        </w:drawing>
      </w:r>
    </w:p>
    <w:p w14:paraId="2F36DC92" w14:textId="4769FB5E" w:rsidR="00DE7359" w:rsidRPr="00C87B84" w:rsidRDefault="00DE7359" w:rsidP="00A72DC3">
      <w:pPr>
        <w:spacing w:line="240" w:lineRule="auto"/>
        <w:rPr>
          <w:rFonts w:cs="Times New Roman"/>
        </w:rPr>
      </w:pPr>
      <w:r w:rsidRPr="00C87B84">
        <w:rPr>
          <w:rFonts w:cs="Times New Roman"/>
        </w:rPr>
        <w:t xml:space="preserve">Konceptet i Firebase och PHP-projektet är lika dana, </w:t>
      </w:r>
      <w:r w:rsidR="008178B5" w:rsidRPr="00C87B84">
        <w:rPr>
          <w:rFonts w:cs="Times New Roman"/>
        </w:rPr>
        <w:t>skillnaden är bara att i PHP-projektet krävs det lite mer datahantering för att använda informationen.</w:t>
      </w:r>
    </w:p>
    <w:p w14:paraId="40082588" w14:textId="2BF9200C" w:rsidR="00462943" w:rsidRPr="00EC3D75" w:rsidRDefault="00462943" w:rsidP="00462943">
      <w:pPr>
        <w:pStyle w:val="Heading4"/>
        <w:rPr>
          <w:rFonts w:cs="Arial"/>
        </w:rPr>
      </w:pPr>
      <w:bookmarkStart w:id="79" w:name="_Toc69234978"/>
      <w:bookmarkStart w:id="80" w:name="_Toc69227494"/>
      <w:r w:rsidRPr="00EC3D75">
        <w:rPr>
          <w:rFonts w:cs="Arial"/>
        </w:rPr>
        <w:t>UPDATE</w:t>
      </w:r>
      <w:bookmarkEnd w:id="79"/>
      <w:bookmarkEnd w:id="80"/>
    </w:p>
    <w:p w14:paraId="6BDD4EA4" w14:textId="1C2620A4" w:rsidR="00E83A3E" w:rsidRPr="00C87B84" w:rsidRDefault="004710A5" w:rsidP="00A72DC3">
      <w:pPr>
        <w:spacing w:line="240" w:lineRule="auto"/>
        <w:rPr>
          <w:rFonts w:cs="Times New Roman"/>
        </w:rPr>
      </w:pPr>
      <w:r w:rsidRPr="00C87B84">
        <w:rPr>
          <w:rFonts w:cs="Times New Roman"/>
        </w:rPr>
        <w:t>I Bilaga</w:t>
      </w:r>
      <w:r w:rsidR="00820186" w:rsidRPr="00C87B84">
        <w:rPr>
          <w:rFonts w:cs="Times New Roman"/>
        </w:rPr>
        <w:t xml:space="preserve"> </w:t>
      </w:r>
      <w:r w:rsidR="00010948" w:rsidRPr="00C87B84">
        <w:rPr>
          <w:rFonts w:cs="Times New Roman"/>
        </w:rPr>
        <w:t>7.19</w:t>
      </w:r>
      <w:r w:rsidR="00820186" w:rsidRPr="00C87B84">
        <w:rPr>
          <w:rFonts w:cs="Times New Roman"/>
        </w:rPr>
        <w:t>, på r</w:t>
      </w:r>
      <w:r w:rsidR="00CC2DF7" w:rsidRPr="00C87B84">
        <w:rPr>
          <w:rFonts w:cs="Times New Roman"/>
        </w:rPr>
        <w:t>ad 30</w:t>
      </w:r>
      <w:r w:rsidR="00AE50B8" w:rsidRPr="00C87B84">
        <w:rPr>
          <w:rFonts w:cs="Times New Roman"/>
        </w:rPr>
        <w:t xml:space="preserve"> och 31</w:t>
      </w:r>
      <w:r w:rsidR="00956DA5" w:rsidRPr="00C87B84">
        <w:rPr>
          <w:rFonts w:cs="Times New Roman"/>
        </w:rPr>
        <w:t xml:space="preserve"> ange</w:t>
      </w:r>
      <w:r w:rsidR="00820186" w:rsidRPr="00C87B84">
        <w:rPr>
          <w:rFonts w:cs="Times New Roman"/>
        </w:rPr>
        <w:t>s</w:t>
      </w:r>
      <w:r w:rsidR="00956DA5" w:rsidRPr="00C87B84">
        <w:rPr>
          <w:rFonts w:cs="Times New Roman"/>
        </w:rPr>
        <w:t xml:space="preserve"> bok-kollektionen som ska </w:t>
      </w:r>
      <w:r w:rsidR="00645041" w:rsidRPr="00C87B84">
        <w:rPr>
          <w:rFonts w:cs="Times New Roman"/>
        </w:rPr>
        <w:t>uppdateras</w:t>
      </w:r>
      <w:r w:rsidR="00956DA5" w:rsidRPr="00C87B84">
        <w:rPr>
          <w:rFonts w:cs="Times New Roman"/>
        </w:rPr>
        <w:t xml:space="preserve">. Rad 41 hämtar </w:t>
      </w:r>
      <w:r w:rsidR="00126407" w:rsidRPr="00C87B84">
        <w:rPr>
          <w:rFonts w:cs="Times New Roman"/>
        </w:rPr>
        <w:t>eventuellt tidigare redigerare av boken som uppdateras</w:t>
      </w:r>
      <w:r w:rsidR="00C6241E" w:rsidRPr="00C87B84">
        <w:rPr>
          <w:rFonts w:cs="Times New Roman"/>
        </w:rPr>
        <w:t xml:space="preserve">, där rad 50 lägger till den nuvarande redigerande användaren tillsammans med en tidsstämpel. </w:t>
      </w:r>
      <w:r w:rsidR="00926B75" w:rsidRPr="00C87B84">
        <w:rPr>
          <w:rFonts w:cs="Times New Roman"/>
        </w:rPr>
        <w:t>Från rad 53 till och med 60 kontrolleras om det finns nya värden, därefter läggs det i</w:t>
      </w:r>
      <w:r w:rsidR="00F81986" w:rsidRPr="00C87B84">
        <w:rPr>
          <w:rFonts w:cs="Times New Roman"/>
        </w:rPr>
        <w:t xml:space="preserve">n i ett objekt som på rad 62 uppdaterar dokumentet. </w:t>
      </w:r>
      <w:r w:rsidRPr="00C87B84">
        <w:rPr>
          <w:rFonts w:cs="Times New Roman"/>
        </w:rPr>
        <w:t xml:space="preserve">Firebase skriver inte över en bok med en helt ny fil, utan uppdaterar bara de världen som har förändrats och som har skickats med i uppdateringsfunktionen. </w:t>
      </w:r>
    </w:p>
    <w:p w14:paraId="7D0272DB" w14:textId="77777777" w:rsidR="00E83A3E" w:rsidRPr="00C87B84" w:rsidRDefault="00E83A3E" w:rsidP="00A72DC3">
      <w:pPr>
        <w:spacing w:after="0" w:line="240" w:lineRule="auto"/>
        <w:ind w:left="0"/>
        <w:rPr>
          <w:rFonts w:cs="Times New Roman"/>
        </w:rPr>
      </w:pPr>
      <w:r w:rsidRPr="00C87B84">
        <w:rPr>
          <w:rFonts w:cs="Times New Roman"/>
        </w:rPr>
        <w:br w:type="page"/>
      </w:r>
    </w:p>
    <w:p w14:paraId="3673C78A" w14:textId="030181CD" w:rsidR="00DF46F0" w:rsidRPr="00C87B84" w:rsidRDefault="00DF46F0" w:rsidP="00A72DC3">
      <w:pPr>
        <w:spacing w:line="240" w:lineRule="auto"/>
        <w:rPr>
          <w:rFonts w:cs="Times New Roman"/>
          <w:b/>
          <w:bCs/>
        </w:rPr>
      </w:pPr>
      <w:r w:rsidRPr="00C87B84">
        <w:rPr>
          <w:rFonts w:cs="Times New Roman"/>
          <w:b/>
          <w:bCs/>
        </w:rPr>
        <w:lastRenderedPageBreak/>
        <w:t xml:space="preserve">Bilaga </w:t>
      </w:r>
      <w:r w:rsidR="00010948" w:rsidRPr="00C87B84">
        <w:rPr>
          <w:rFonts w:cs="Times New Roman"/>
          <w:b/>
          <w:bCs/>
        </w:rPr>
        <w:t>7.19</w:t>
      </w:r>
    </w:p>
    <w:p w14:paraId="7B27FE62" w14:textId="64928688" w:rsidR="00DF46F0" w:rsidRPr="00C87B84" w:rsidRDefault="00DF46F0" w:rsidP="00A72DC3">
      <w:pPr>
        <w:spacing w:line="240" w:lineRule="auto"/>
        <w:rPr>
          <w:rFonts w:cs="Times New Roman"/>
        </w:rPr>
      </w:pPr>
      <w:r w:rsidRPr="00C87B84">
        <w:rPr>
          <w:rFonts w:cs="Times New Roman"/>
          <w:noProof/>
        </w:rPr>
        <w:drawing>
          <wp:inline distT="0" distB="0" distL="0" distR="0" wp14:anchorId="643FEE57" wp14:editId="2173493A">
            <wp:extent cx="5039360" cy="490156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360" cy="4901565"/>
                    </a:xfrm>
                    <a:prstGeom prst="rect">
                      <a:avLst/>
                    </a:prstGeom>
                  </pic:spPr>
                </pic:pic>
              </a:graphicData>
            </a:graphic>
          </wp:inline>
        </w:drawing>
      </w:r>
    </w:p>
    <w:p w14:paraId="4DEFE0A2" w14:textId="77777777" w:rsidR="00A50A7D" w:rsidRPr="00C87B84" w:rsidRDefault="003B4637" w:rsidP="00A72DC3">
      <w:pPr>
        <w:spacing w:line="240" w:lineRule="auto"/>
        <w:rPr>
          <w:rFonts w:cs="Times New Roman"/>
        </w:rPr>
      </w:pPr>
      <w:r w:rsidRPr="00C87B84">
        <w:rPr>
          <w:rFonts w:cs="Times New Roman"/>
        </w:rPr>
        <w:t xml:space="preserve">Som förklarat ovan tar </w:t>
      </w:r>
      <w:proofErr w:type="spellStart"/>
      <w:r w:rsidRPr="00C87B84">
        <w:rPr>
          <w:rFonts w:cs="Times New Roman"/>
          <w:i/>
          <w:iCs/>
        </w:rPr>
        <w:t>onSnapshot</w:t>
      </w:r>
      <w:proofErr w:type="spellEnd"/>
      <w:r w:rsidRPr="00C87B84">
        <w:rPr>
          <w:rFonts w:cs="Times New Roman"/>
          <w:i/>
          <w:iCs/>
        </w:rPr>
        <w:t>()-</w:t>
      </w:r>
      <w:r w:rsidRPr="00C87B84">
        <w:rPr>
          <w:rFonts w:cs="Times New Roman"/>
        </w:rPr>
        <w:t>funktioner</w:t>
      </w:r>
      <w:r w:rsidR="00AC2900" w:rsidRPr="00C87B84">
        <w:rPr>
          <w:rFonts w:cs="Times New Roman"/>
        </w:rPr>
        <w:t xml:space="preserve"> och lyssnar efter förändringar.</w:t>
      </w:r>
      <w:r w:rsidR="00C77383" w:rsidRPr="00C87B84">
        <w:rPr>
          <w:rFonts w:cs="Times New Roman"/>
        </w:rPr>
        <w:t xml:space="preserve"> I Bilaga </w:t>
      </w:r>
      <w:r w:rsidR="00A50A7D" w:rsidRPr="00C87B84">
        <w:rPr>
          <w:rFonts w:cs="Times New Roman"/>
        </w:rPr>
        <w:t>7.20</w:t>
      </w:r>
      <w:r w:rsidR="00CE00C2" w:rsidRPr="00C87B84">
        <w:rPr>
          <w:rFonts w:cs="Times New Roman"/>
        </w:rPr>
        <w:t xml:space="preserve"> används också en </w:t>
      </w:r>
      <w:proofErr w:type="spellStart"/>
      <w:r w:rsidR="00CE00C2" w:rsidRPr="00C87B84">
        <w:rPr>
          <w:rFonts w:cs="Times New Roman"/>
          <w:i/>
          <w:iCs/>
        </w:rPr>
        <w:t>onSnapshot</w:t>
      </w:r>
      <w:proofErr w:type="spellEnd"/>
      <w:r w:rsidR="00CE00C2" w:rsidRPr="00C87B84">
        <w:rPr>
          <w:rFonts w:cs="Times New Roman"/>
          <w:i/>
          <w:iCs/>
        </w:rPr>
        <w:t>-</w:t>
      </w:r>
      <w:r w:rsidR="00CE00C2" w:rsidRPr="00C87B84">
        <w:rPr>
          <w:rFonts w:cs="Times New Roman"/>
        </w:rPr>
        <w:t xml:space="preserve">funktion, </w:t>
      </w:r>
      <w:r w:rsidR="00F24005" w:rsidRPr="00C87B84">
        <w:rPr>
          <w:rFonts w:cs="Times New Roman"/>
        </w:rPr>
        <w:t xml:space="preserve">men den returnerar bara ändrade dokument, se rad 20. </w:t>
      </w:r>
      <w:r w:rsidR="00585CEF" w:rsidRPr="00C87B84">
        <w:rPr>
          <w:rFonts w:cs="Times New Roman"/>
        </w:rPr>
        <w:t xml:space="preserve">På rad 23 den </w:t>
      </w:r>
      <w:r w:rsidR="002E169F" w:rsidRPr="00C87B84">
        <w:rPr>
          <w:rFonts w:cs="Times New Roman"/>
        </w:rPr>
        <w:t>uppdaterade</w:t>
      </w:r>
      <w:r w:rsidR="00585CEF" w:rsidRPr="00C87B84">
        <w:rPr>
          <w:rFonts w:cs="Times New Roman"/>
        </w:rPr>
        <w:t xml:space="preserve"> boken in i en funktion som byter ut </w:t>
      </w:r>
      <w:r w:rsidR="002E169F" w:rsidRPr="00C87B84">
        <w:rPr>
          <w:rFonts w:cs="Times New Roman"/>
        </w:rPr>
        <w:t xml:space="preserve">en tidigare renderad bok. I Firebase sker </w:t>
      </w:r>
      <w:r w:rsidR="003E684F" w:rsidRPr="00C87B84">
        <w:rPr>
          <w:rFonts w:cs="Times New Roman"/>
        </w:rPr>
        <w:t>uppdateringar</w:t>
      </w:r>
      <w:r w:rsidR="002E169F" w:rsidRPr="00C87B84">
        <w:rPr>
          <w:rFonts w:cs="Times New Roman"/>
        </w:rPr>
        <w:t xml:space="preserve"> i realtid och sidan </w:t>
      </w:r>
      <w:r w:rsidR="003E684F" w:rsidRPr="00C87B84">
        <w:rPr>
          <w:rFonts w:cs="Times New Roman"/>
        </w:rPr>
        <w:t>behöver därav inte laddas om.</w:t>
      </w:r>
    </w:p>
    <w:p w14:paraId="57E10731" w14:textId="06899214" w:rsidR="00C77383" w:rsidRPr="00C87B84" w:rsidRDefault="00C77383" w:rsidP="00A72DC3">
      <w:pPr>
        <w:spacing w:line="240" w:lineRule="auto"/>
        <w:rPr>
          <w:rFonts w:cs="Times New Roman"/>
          <w:b/>
          <w:bCs/>
        </w:rPr>
      </w:pPr>
      <w:r w:rsidRPr="00C87B84">
        <w:rPr>
          <w:rFonts w:cs="Times New Roman"/>
          <w:b/>
          <w:bCs/>
        </w:rPr>
        <w:t xml:space="preserve">Bilaga </w:t>
      </w:r>
      <w:r w:rsidR="00A50A7D" w:rsidRPr="00C87B84">
        <w:rPr>
          <w:rFonts w:cs="Times New Roman"/>
          <w:b/>
          <w:bCs/>
        </w:rPr>
        <w:t>7.20</w:t>
      </w:r>
    </w:p>
    <w:p w14:paraId="04E8D4DD" w14:textId="51C0C3CF" w:rsidR="00C77383" w:rsidRPr="00C87B84" w:rsidRDefault="00E663ED" w:rsidP="00A72DC3">
      <w:pPr>
        <w:spacing w:line="240" w:lineRule="auto"/>
        <w:rPr>
          <w:rFonts w:cs="Times New Roman"/>
        </w:rPr>
      </w:pPr>
      <w:r w:rsidRPr="00C87B84">
        <w:rPr>
          <w:rFonts w:cs="Times New Roman"/>
          <w:noProof/>
        </w:rPr>
        <w:drawing>
          <wp:inline distT="0" distB="0" distL="0" distR="0" wp14:anchorId="08D28883" wp14:editId="120FE664">
            <wp:extent cx="5039360" cy="1309370"/>
            <wp:effectExtent l="0" t="0" r="889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360" cy="1309370"/>
                    </a:xfrm>
                    <a:prstGeom prst="rect">
                      <a:avLst/>
                    </a:prstGeom>
                  </pic:spPr>
                </pic:pic>
              </a:graphicData>
            </a:graphic>
          </wp:inline>
        </w:drawing>
      </w:r>
    </w:p>
    <w:p w14:paraId="0BF50BC3" w14:textId="77777777" w:rsidR="00AC4CF4" w:rsidRPr="00C87B84" w:rsidRDefault="00500BF3" w:rsidP="00A72DC3">
      <w:pPr>
        <w:spacing w:line="240" w:lineRule="auto"/>
        <w:rPr>
          <w:rFonts w:cs="Times New Roman"/>
        </w:rPr>
      </w:pPr>
      <w:r w:rsidRPr="00C87B84">
        <w:rPr>
          <w:rFonts w:cs="Times New Roman"/>
        </w:rPr>
        <w:t>Uppdateringsfunktionen</w:t>
      </w:r>
      <w:r w:rsidR="00CE088C" w:rsidRPr="00C87B84">
        <w:rPr>
          <w:rFonts w:cs="Times New Roman"/>
        </w:rPr>
        <w:t xml:space="preserve"> som syns i Bilaga </w:t>
      </w:r>
      <w:r w:rsidR="003606B2" w:rsidRPr="00C87B84">
        <w:rPr>
          <w:rFonts w:cs="Times New Roman"/>
        </w:rPr>
        <w:t>7.21</w:t>
      </w:r>
      <w:r w:rsidR="00CE088C" w:rsidRPr="00C87B84">
        <w:rPr>
          <w:rFonts w:cs="Times New Roman"/>
        </w:rPr>
        <w:t xml:space="preserve"> i PHP är väldigt lik </w:t>
      </w:r>
      <w:r w:rsidR="00AC4CF4" w:rsidRPr="00C87B84">
        <w:rPr>
          <w:rFonts w:cs="Times New Roman"/>
        </w:rPr>
        <w:t>PHP:s</w:t>
      </w:r>
      <w:r w:rsidR="002351BE" w:rsidRPr="00C87B84">
        <w:rPr>
          <w:rFonts w:cs="Times New Roman"/>
        </w:rPr>
        <w:t xml:space="preserve"> </w:t>
      </w:r>
      <w:r w:rsidR="00CE088C" w:rsidRPr="00C87B84">
        <w:rPr>
          <w:rFonts w:cs="Times New Roman"/>
        </w:rPr>
        <w:t>skapar-funktion</w:t>
      </w:r>
      <w:r w:rsidR="00D30423" w:rsidRPr="00C87B84">
        <w:rPr>
          <w:rFonts w:cs="Times New Roman"/>
        </w:rPr>
        <w:t xml:space="preserve">. Skillnaden är att </w:t>
      </w:r>
      <w:r w:rsidR="00E823DB" w:rsidRPr="00C87B84">
        <w:rPr>
          <w:rFonts w:cs="Times New Roman"/>
        </w:rPr>
        <w:t>uppdateringsfunktionen hämtar den data som användaren inte uppdaterar. Sedan sparar den en ny fil och skriver över den gamla bok-filen med samma spararfunktion</w:t>
      </w:r>
      <w:r w:rsidR="00321DB5" w:rsidRPr="00C87B84">
        <w:rPr>
          <w:rFonts w:cs="Times New Roman"/>
        </w:rPr>
        <w:t xml:space="preserve"> som bokskaparen </w:t>
      </w:r>
      <w:r w:rsidR="005D6457" w:rsidRPr="00C87B84">
        <w:rPr>
          <w:rFonts w:cs="Times New Roman"/>
        </w:rPr>
        <w:t>använd</w:t>
      </w:r>
      <w:r w:rsidR="00AC4CF4" w:rsidRPr="00C87B84">
        <w:rPr>
          <w:rFonts w:cs="Times New Roman"/>
        </w:rPr>
        <w:t>er</w:t>
      </w:r>
      <w:r w:rsidR="00321DB5" w:rsidRPr="00C87B84">
        <w:rPr>
          <w:rFonts w:cs="Times New Roman"/>
        </w:rPr>
        <w:t>.</w:t>
      </w:r>
    </w:p>
    <w:p w14:paraId="42F36557" w14:textId="77777777" w:rsidR="00A72DC3" w:rsidRDefault="00A72DC3">
      <w:pPr>
        <w:spacing w:after="0" w:line="240" w:lineRule="auto"/>
        <w:ind w:left="0"/>
        <w:rPr>
          <w:rFonts w:cs="Times New Roman"/>
          <w:b/>
          <w:bCs/>
        </w:rPr>
      </w:pPr>
      <w:r>
        <w:rPr>
          <w:rFonts w:cs="Times New Roman"/>
          <w:b/>
          <w:bCs/>
        </w:rPr>
        <w:br w:type="page"/>
      </w:r>
    </w:p>
    <w:p w14:paraId="0624FF83" w14:textId="7CDCF016" w:rsidR="00D51E19" w:rsidRPr="00C87B84" w:rsidRDefault="00D51E19" w:rsidP="00A72DC3">
      <w:pPr>
        <w:spacing w:line="240" w:lineRule="auto"/>
        <w:rPr>
          <w:rFonts w:cs="Times New Roman"/>
        </w:rPr>
      </w:pPr>
      <w:r w:rsidRPr="00C87B84">
        <w:rPr>
          <w:rFonts w:cs="Times New Roman"/>
          <w:b/>
          <w:bCs/>
        </w:rPr>
        <w:lastRenderedPageBreak/>
        <w:t xml:space="preserve">Bilaga </w:t>
      </w:r>
      <w:r w:rsidR="003606B2" w:rsidRPr="00C87B84">
        <w:rPr>
          <w:rFonts w:cs="Times New Roman"/>
          <w:b/>
          <w:bCs/>
        </w:rPr>
        <w:t>7.21</w:t>
      </w:r>
      <w:r w:rsidR="00DF44F2" w:rsidRPr="00C87B84">
        <w:rPr>
          <w:rFonts w:cs="Times New Roman"/>
        </w:rPr>
        <w:t xml:space="preserve"> – PHP </w:t>
      </w:r>
      <w:proofErr w:type="spellStart"/>
      <w:r w:rsidR="00DF44F2" w:rsidRPr="00C87B84">
        <w:rPr>
          <w:rFonts w:cs="Times New Roman"/>
        </w:rPr>
        <w:t>Update</w:t>
      </w:r>
      <w:proofErr w:type="spellEnd"/>
      <w:r w:rsidR="00DF44F2" w:rsidRPr="00C87B84">
        <w:rPr>
          <w:rFonts w:cs="Times New Roman"/>
        </w:rPr>
        <w:t>-funktion</w:t>
      </w:r>
    </w:p>
    <w:p w14:paraId="13D70D9D" w14:textId="113E032D" w:rsidR="00DF44F2" w:rsidRPr="00C87B84" w:rsidRDefault="00DF44F2" w:rsidP="00A72DC3">
      <w:pPr>
        <w:spacing w:line="240" w:lineRule="auto"/>
        <w:rPr>
          <w:rFonts w:cs="Times New Roman"/>
        </w:rPr>
      </w:pPr>
      <w:r w:rsidRPr="00C87B84">
        <w:rPr>
          <w:rFonts w:cs="Times New Roman"/>
          <w:noProof/>
        </w:rPr>
        <w:drawing>
          <wp:inline distT="0" distB="0" distL="0" distR="0" wp14:anchorId="130C8528" wp14:editId="3FB3AEE1">
            <wp:extent cx="5039360" cy="478282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360" cy="4782820"/>
                    </a:xfrm>
                    <a:prstGeom prst="rect">
                      <a:avLst/>
                    </a:prstGeom>
                  </pic:spPr>
                </pic:pic>
              </a:graphicData>
            </a:graphic>
          </wp:inline>
        </w:drawing>
      </w:r>
    </w:p>
    <w:p w14:paraId="26EF11D3" w14:textId="0F066815" w:rsidR="00462943" w:rsidRPr="00EC3D75" w:rsidRDefault="00462943" w:rsidP="00462943">
      <w:pPr>
        <w:pStyle w:val="Heading4"/>
        <w:rPr>
          <w:rFonts w:cs="Arial"/>
        </w:rPr>
      </w:pPr>
      <w:bookmarkStart w:id="81" w:name="_Toc69234979"/>
      <w:bookmarkStart w:id="82" w:name="_Toc69227495"/>
      <w:r w:rsidRPr="00EC3D75">
        <w:rPr>
          <w:rFonts w:cs="Arial"/>
        </w:rPr>
        <w:t>DELETE</w:t>
      </w:r>
      <w:bookmarkEnd w:id="81"/>
      <w:bookmarkEnd w:id="82"/>
    </w:p>
    <w:p w14:paraId="5418B6CB" w14:textId="77777777" w:rsidR="00456967" w:rsidRPr="00C87B84" w:rsidRDefault="001F013B" w:rsidP="00A72DC3">
      <w:pPr>
        <w:spacing w:line="240" w:lineRule="auto"/>
        <w:rPr>
          <w:rFonts w:cs="Times New Roman"/>
        </w:rPr>
      </w:pPr>
      <w:r w:rsidRPr="00C87B84">
        <w:rPr>
          <w:rFonts w:cs="Times New Roman"/>
        </w:rPr>
        <w:t xml:space="preserve">Att ta bort ett dokument från Firebase </w:t>
      </w:r>
      <w:r w:rsidR="00C107FE" w:rsidRPr="00C87B84">
        <w:rPr>
          <w:rFonts w:cs="Times New Roman"/>
        </w:rPr>
        <w:t xml:space="preserve">görs, förutom enkel felhantering, på en enda rad. Man anger vilken kollektion och vilket id, som ska tas bort. I funktionen </w:t>
      </w:r>
      <w:r w:rsidR="006E38ED" w:rsidRPr="00C87B84">
        <w:rPr>
          <w:rFonts w:cs="Times New Roman"/>
        </w:rPr>
        <w:t xml:space="preserve">i bilagan nedan har id-variabeln fått namnet </w:t>
      </w:r>
      <w:proofErr w:type="spellStart"/>
      <w:r w:rsidR="006E38ED" w:rsidRPr="00C87B84">
        <w:rPr>
          <w:rFonts w:cs="Times New Roman"/>
          <w:i/>
          <w:iCs/>
        </w:rPr>
        <w:t>docs</w:t>
      </w:r>
      <w:proofErr w:type="spellEnd"/>
      <w:r w:rsidR="006E38ED" w:rsidRPr="00C87B84">
        <w:rPr>
          <w:rFonts w:cs="Times New Roman"/>
        </w:rPr>
        <w:t>.</w:t>
      </w:r>
    </w:p>
    <w:p w14:paraId="52C70760" w14:textId="5F7CDC35" w:rsidR="00C107FE" w:rsidRPr="00C87B84" w:rsidRDefault="00C107FE" w:rsidP="00A72DC3">
      <w:pPr>
        <w:spacing w:line="240" w:lineRule="auto"/>
        <w:rPr>
          <w:rFonts w:cs="Times New Roman"/>
        </w:rPr>
      </w:pPr>
      <w:r w:rsidRPr="00C87B84">
        <w:rPr>
          <w:rFonts w:cs="Times New Roman"/>
          <w:b/>
          <w:bCs/>
        </w:rPr>
        <w:t xml:space="preserve">Bilaga </w:t>
      </w:r>
      <w:r w:rsidR="00456967" w:rsidRPr="00C87B84">
        <w:rPr>
          <w:rFonts w:cs="Times New Roman"/>
          <w:b/>
          <w:bCs/>
        </w:rPr>
        <w:t>7.22</w:t>
      </w:r>
    </w:p>
    <w:p w14:paraId="780848A5" w14:textId="1430E2A7" w:rsidR="00C107FE" w:rsidRPr="00C87B84" w:rsidRDefault="00C107FE" w:rsidP="00A72DC3">
      <w:pPr>
        <w:spacing w:line="240" w:lineRule="auto"/>
        <w:rPr>
          <w:rFonts w:cs="Times New Roman"/>
        </w:rPr>
      </w:pPr>
      <w:r w:rsidRPr="00C87B84">
        <w:rPr>
          <w:rFonts w:cs="Times New Roman"/>
          <w:noProof/>
        </w:rPr>
        <w:drawing>
          <wp:inline distT="0" distB="0" distL="0" distR="0" wp14:anchorId="19E75D6D" wp14:editId="74A1DD2C">
            <wp:extent cx="3562350" cy="107023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62731" cy="1100391"/>
                    </a:xfrm>
                    <a:prstGeom prst="rect">
                      <a:avLst/>
                    </a:prstGeom>
                  </pic:spPr>
                </pic:pic>
              </a:graphicData>
            </a:graphic>
          </wp:inline>
        </w:drawing>
      </w:r>
    </w:p>
    <w:p w14:paraId="36AD235B" w14:textId="77777777" w:rsidR="007D3CF1" w:rsidRPr="00C87B84" w:rsidRDefault="0024308A" w:rsidP="00A72DC3">
      <w:pPr>
        <w:spacing w:line="240" w:lineRule="auto"/>
        <w:rPr>
          <w:rFonts w:cs="Times New Roman"/>
        </w:rPr>
      </w:pPr>
      <w:r w:rsidRPr="00C87B84">
        <w:rPr>
          <w:rFonts w:cs="Times New Roman"/>
        </w:rPr>
        <w:t>PHP-projektets borttagningsfunktion är relativt kort.</w:t>
      </w:r>
      <w:r w:rsidR="00260EC3" w:rsidRPr="00C87B84">
        <w:rPr>
          <w:rFonts w:cs="Times New Roman"/>
        </w:rPr>
        <w:t xml:space="preserve"> Allt som g</w:t>
      </w:r>
      <w:r w:rsidR="00EF0641" w:rsidRPr="00C87B84">
        <w:rPr>
          <w:rFonts w:cs="Times New Roman"/>
        </w:rPr>
        <w:t xml:space="preserve">örs är en kontroll om </w:t>
      </w:r>
      <w:r w:rsidR="00392AE3" w:rsidRPr="00C87B84">
        <w:rPr>
          <w:rFonts w:cs="Times New Roman"/>
        </w:rPr>
        <w:t xml:space="preserve">serien existerar, därefter startas en funktion </w:t>
      </w:r>
      <w:proofErr w:type="spellStart"/>
      <w:r w:rsidR="00392AE3" w:rsidRPr="00C87B84">
        <w:rPr>
          <w:rFonts w:cs="Times New Roman"/>
          <w:i/>
          <w:iCs/>
        </w:rPr>
        <w:t>rrmdir</w:t>
      </w:r>
      <w:proofErr w:type="spellEnd"/>
      <w:r w:rsidR="00392AE3" w:rsidRPr="00C87B84">
        <w:rPr>
          <w:rFonts w:cs="Times New Roman"/>
        </w:rPr>
        <w:t xml:space="preserve"> som kan ses i Bilaga </w:t>
      </w:r>
      <w:r w:rsidR="00456967" w:rsidRPr="00C87B84">
        <w:rPr>
          <w:rFonts w:cs="Times New Roman"/>
        </w:rPr>
        <w:t>7.23</w:t>
      </w:r>
      <w:r w:rsidR="00392AE3" w:rsidRPr="00C87B84">
        <w:rPr>
          <w:rFonts w:cs="Times New Roman"/>
        </w:rPr>
        <w:t xml:space="preserve"> där de ang</w:t>
      </w:r>
      <w:r w:rsidR="00F404E0" w:rsidRPr="00C87B84">
        <w:rPr>
          <w:rFonts w:cs="Times New Roman"/>
        </w:rPr>
        <w:t xml:space="preserve">ivna biblioteksvägen skannas, går in i eventuellt hittade undermappar för att sedan tas bort.  Anledningen till denna procedur är att PHP </w:t>
      </w:r>
      <w:r w:rsidR="00072B57" w:rsidRPr="00C87B84">
        <w:rPr>
          <w:rFonts w:cs="Times New Roman"/>
        </w:rPr>
        <w:t>inte kan</w:t>
      </w:r>
      <w:r w:rsidR="00F404E0" w:rsidRPr="00C87B84">
        <w:rPr>
          <w:rFonts w:cs="Times New Roman"/>
        </w:rPr>
        <w:t xml:space="preserve"> ta bort en mapp som innehåller</w:t>
      </w:r>
      <w:r w:rsidR="00636276" w:rsidRPr="00C87B84">
        <w:rPr>
          <w:rFonts w:cs="Times New Roman"/>
        </w:rPr>
        <w:t xml:space="preserve"> </w:t>
      </w:r>
      <w:r w:rsidR="00072B57" w:rsidRPr="00C87B84">
        <w:rPr>
          <w:rFonts w:cs="Times New Roman"/>
        </w:rPr>
        <w:t>föremål</w:t>
      </w:r>
      <w:r w:rsidR="00636276" w:rsidRPr="00C87B84">
        <w:rPr>
          <w:rFonts w:cs="Times New Roman"/>
        </w:rPr>
        <w:t>.</w:t>
      </w:r>
    </w:p>
    <w:p w14:paraId="6B219138" w14:textId="77777777" w:rsidR="00A72DC3" w:rsidRDefault="00A72DC3">
      <w:pPr>
        <w:spacing w:after="0" w:line="240" w:lineRule="auto"/>
        <w:ind w:left="0"/>
        <w:rPr>
          <w:rFonts w:cs="Times New Roman"/>
          <w:b/>
          <w:bCs/>
        </w:rPr>
      </w:pPr>
      <w:r>
        <w:rPr>
          <w:rFonts w:cs="Times New Roman"/>
          <w:b/>
          <w:bCs/>
        </w:rPr>
        <w:br w:type="page"/>
      </w:r>
    </w:p>
    <w:p w14:paraId="35FBABA9" w14:textId="0E83A36F" w:rsidR="007A1773" w:rsidRPr="00C87B84" w:rsidRDefault="007D3CF1" w:rsidP="00A72DC3">
      <w:pPr>
        <w:spacing w:line="240" w:lineRule="auto"/>
        <w:rPr>
          <w:rFonts w:cs="Times New Roman"/>
          <w:b/>
          <w:bCs/>
        </w:rPr>
      </w:pPr>
      <w:r w:rsidRPr="00C87B84">
        <w:rPr>
          <w:rFonts w:cs="Times New Roman"/>
          <w:b/>
          <w:bCs/>
        </w:rPr>
        <w:lastRenderedPageBreak/>
        <w:t>Bilaga 7.24</w:t>
      </w:r>
    </w:p>
    <w:p w14:paraId="41FD02CE" w14:textId="77777777" w:rsidR="007D3CF1" w:rsidRPr="00C87B84" w:rsidRDefault="007A1773" w:rsidP="00A72DC3">
      <w:pPr>
        <w:spacing w:line="240" w:lineRule="auto"/>
        <w:rPr>
          <w:rFonts w:cs="Times New Roman"/>
          <w:b/>
          <w:bCs/>
        </w:rPr>
      </w:pPr>
      <w:r w:rsidRPr="00C87B84">
        <w:rPr>
          <w:rFonts w:cs="Times New Roman"/>
          <w:noProof/>
        </w:rPr>
        <w:drawing>
          <wp:inline distT="0" distB="0" distL="0" distR="0" wp14:anchorId="57F1AD67" wp14:editId="00F1B587">
            <wp:extent cx="5039360" cy="189166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9360" cy="1891665"/>
                    </a:xfrm>
                    <a:prstGeom prst="rect">
                      <a:avLst/>
                    </a:prstGeom>
                  </pic:spPr>
                </pic:pic>
              </a:graphicData>
            </a:graphic>
          </wp:inline>
        </w:drawing>
      </w:r>
    </w:p>
    <w:p w14:paraId="1F64F0D7" w14:textId="7D4B049D" w:rsidR="00091035" w:rsidRPr="00C87B84" w:rsidRDefault="00091035" w:rsidP="00A72DC3">
      <w:pPr>
        <w:spacing w:line="240" w:lineRule="auto"/>
        <w:rPr>
          <w:rFonts w:cs="Times New Roman"/>
        </w:rPr>
      </w:pPr>
      <w:r w:rsidRPr="00C87B84">
        <w:rPr>
          <w:rFonts w:cs="Times New Roman"/>
          <w:b/>
          <w:bCs/>
        </w:rPr>
        <w:t xml:space="preserve">Bilaga </w:t>
      </w:r>
      <w:r w:rsidR="00456967" w:rsidRPr="00C87B84">
        <w:rPr>
          <w:rFonts w:cs="Times New Roman"/>
          <w:b/>
          <w:bCs/>
        </w:rPr>
        <w:t>7.23</w:t>
      </w:r>
    </w:p>
    <w:p w14:paraId="75A272EB" w14:textId="15389F73" w:rsidR="00DE048C" w:rsidRPr="00C87B84" w:rsidRDefault="00DE048C" w:rsidP="00A72DC3">
      <w:pPr>
        <w:spacing w:line="240" w:lineRule="auto"/>
        <w:rPr>
          <w:rFonts w:cs="Times New Roman"/>
        </w:rPr>
      </w:pPr>
      <w:r w:rsidRPr="00C87B84">
        <w:rPr>
          <w:rFonts w:cs="Times New Roman"/>
          <w:noProof/>
        </w:rPr>
        <w:drawing>
          <wp:inline distT="0" distB="0" distL="0" distR="0" wp14:anchorId="29D88B98" wp14:editId="2A2C5A91">
            <wp:extent cx="5039360" cy="99441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9360" cy="994410"/>
                    </a:xfrm>
                    <a:prstGeom prst="rect">
                      <a:avLst/>
                    </a:prstGeom>
                  </pic:spPr>
                </pic:pic>
              </a:graphicData>
            </a:graphic>
          </wp:inline>
        </w:drawing>
      </w:r>
    </w:p>
    <w:p w14:paraId="7F310ECE" w14:textId="77777777" w:rsidR="00627A4E" w:rsidRPr="00C87B84" w:rsidRDefault="00627A4E" w:rsidP="00A72DC3">
      <w:pPr>
        <w:spacing w:line="240" w:lineRule="auto"/>
        <w:rPr>
          <w:rFonts w:cs="Times New Roman"/>
        </w:rPr>
      </w:pPr>
    </w:p>
    <w:p w14:paraId="1812000E" w14:textId="77777777" w:rsidR="00627A4E" w:rsidRPr="00EC3D75" w:rsidRDefault="00627A4E" w:rsidP="00627A4E">
      <w:pPr>
        <w:pStyle w:val="Heading3"/>
        <w:rPr>
          <w:rFonts w:cs="Arial"/>
        </w:rPr>
      </w:pPr>
      <w:bookmarkStart w:id="83" w:name="_Toc69234980"/>
      <w:bookmarkStart w:id="84" w:name="_Toc69227496"/>
      <w:r w:rsidRPr="00EC3D75">
        <w:rPr>
          <w:rFonts w:cs="Arial"/>
        </w:rPr>
        <w:t>Övrigt</w:t>
      </w:r>
      <w:bookmarkEnd w:id="83"/>
      <w:bookmarkEnd w:id="84"/>
    </w:p>
    <w:p w14:paraId="0598DF73" w14:textId="210F8260" w:rsidR="00627A4E" w:rsidRPr="00EC3D75" w:rsidRDefault="00246083" w:rsidP="00627A4E">
      <w:pPr>
        <w:pStyle w:val="Heading4"/>
        <w:rPr>
          <w:rFonts w:cs="Arial"/>
        </w:rPr>
      </w:pPr>
      <w:bookmarkStart w:id="85" w:name="_Toc69234981"/>
      <w:bookmarkStart w:id="86" w:name="_Toc69227497"/>
      <w:r w:rsidRPr="00EC3D75">
        <w:rPr>
          <w:rFonts w:cs="Arial"/>
        </w:rPr>
        <w:t>ASYNC-AWAIT</w:t>
      </w:r>
      <w:bookmarkEnd w:id="85"/>
      <w:bookmarkEnd w:id="86"/>
    </w:p>
    <w:p w14:paraId="3E274684" w14:textId="333827E8" w:rsidR="00410D0F" w:rsidRPr="00C87B84" w:rsidRDefault="00FA0416" w:rsidP="00A72DC3">
      <w:pPr>
        <w:tabs>
          <w:tab w:val="left" w:pos="2730"/>
        </w:tabs>
        <w:spacing w:line="240" w:lineRule="auto"/>
        <w:rPr>
          <w:rFonts w:cs="Times New Roman"/>
        </w:rPr>
      </w:pPr>
      <w:r w:rsidRPr="00C87B84">
        <w:rPr>
          <w:rFonts w:cs="Times New Roman"/>
        </w:rPr>
        <w:t xml:space="preserve">Asynkrona funktioner </w:t>
      </w:r>
      <w:r w:rsidR="00AD444E" w:rsidRPr="00C87B84">
        <w:rPr>
          <w:rFonts w:cs="Times New Roman"/>
        </w:rPr>
        <w:t xml:space="preserve">används vid </w:t>
      </w:r>
      <w:r w:rsidR="00E620ED" w:rsidRPr="00C87B84">
        <w:rPr>
          <w:rFonts w:cs="Times New Roman"/>
        </w:rPr>
        <w:t>anrop</w:t>
      </w:r>
      <w:r w:rsidR="00AD444E" w:rsidRPr="00C87B84">
        <w:rPr>
          <w:rFonts w:cs="Times New Roman"/>
        </w:rPr>
        <w:t xml:space="preserve"> som kan ta tid, en vanlig användning är vid </w:t>
      </w:r>
      <w:r w:rsidR="008A38BE" w:rsidRPr="00C87B84">
        <w:rPr>
          <w:rFonts w:cs="Times New Roman"/>
        </w:rPr>
        <w:t xml:space="preserve">dataanrop från externa källor såsom en databas. Anledningen </w:t>
      </w:r>
      <w:r w:rsidR="0027192E" w:rsidRPr="00C87B84">
        <w:rPr>
          <w:rFonts w:cs="Times New Roman"/>
        </w:rPr>
        <w:t xml:space="preserve">till att </w:t>
      </w:r>
      <w:r w:rsidR="008A38BE" w:rsidRPr="00C87B84">
        <w:rPr>
          <w:rFonts w:cs="Times New Roman"/>
        </w:rPr>
        <w:t xml:space="preserve">man använder </w:t>
      </w:r>
      <w:r w:rsidR="0027192E" w:rsidRPr="00C87B84">
        <w:rPr>
          <w:rFonts w:cs="Times New Roman"/>
          <w:i/>
          <w:iCs/>
        </w:rPr>
        <w:t>await</w:t>
      </w:r>
      <w:r w:rsidR="0027192E" w:rsidRPr="00C87B84">
        <w:rPr>
          <w:rFonts w:cs="Times New Roman"/>
        </w:rPr>
        <w:t xml:space="preserve"> är att man </w:t>
      </w:r>
      <w:r w:rsidR="008725ED" w:rsidRPr="00C87B84">
        <w:rPr>
          <w:rFonts w:cs="Times New Roman"/>
        </w:rPr>
        <w:t xml:space="preserve">behöver </w:t>
      </w:r>
      <w:r w:rsidR="0027192E" w:rsidRPr="00C87B84">
        <w:rPr>
          <w:rFonts w:cs="Times New Roman"/>
        </w:rPr>
        <w:t>vänta</w:t>
      </w:r>
      <w:r w:rsidR="008725ED" w:rsidRPr="00C87B84">
        <w:rPr>
          <w:rFonts w:cs="Times New Roman"/>
        </w:rPr>
        <w:t xml:space="preserve"> </w:t>
      </w:r>
      <w:r w:rsidR="0027192E" w:rsidRPr="00C87B84">
        <w:rPr>
          <w:rFonts w:cs="Times New Roman"/>
        </w:rPr>
        <w:t>på ett svar.</w:t>
      </w:r>
      <w:r w:rsidR="008725ED" w:rsidRPr="00C87B84">
        <w:rPr>
          <w:rFonts w:cs="Times New Roman"/>
        </w:rPr>
        <w:t xml:space="preserve"> Med nyckelordet </w:t>
      </w:r>
      <w:r w:rsidR="008725ED" w:rsidRPr="00C87B84">
        <w:rPr>
          <w:rFonts w:cs="Times New Roman"/>
          <w:i/>
          <w:iCs/>
        </w:rPr>
        <w:t xml:space="preserve">async </w:t>
      </w:r>
      <w:r w:rsidR="009357C1" w:rsidRPr="00C87B84">
        <w:rPr>
          <w:rFonts w:cs="Times New Roman"/>
        </w:rPr>
        <w:t>kan</w:t>
      </w:r>
      <w:r w:rsidR="009357C1" w:rsidRPr="00C87B84">
        <w:rPr>
          <w:rFonts w:cs="Times New Roman"/>
          <w:i/>
          <w:iCs/>
        </w:rPr>
        <w:t xml:space="preserve"> </w:t>
      </w:r>
      <w:r w:rsidR="008B5DC7" w:rsidRPr="00C87B84">
        <w:rPr>
          <w:rFonts w:cs="Times New Roman"/>
        </w:rPr>
        <w:t xml:space="preserve">kod som är oberoende </w:t>
      </w:r>
      <w:r w:rsidR="00357D35" w:rsidRPr="00C87B84">
        <w:rPr>
          <w:rFonts w:cs="Times New Roman"/>
        </w:rPr>
        <w:t>av</w:t>
      </w:r>
      <w:r w:rsidR="008B5DC7" w:rsidRPr="00C87B84">
        <w:rPr>
          <w:rFonts w:cs="Times New Roman"/>
        </w:rPr>
        <w:t xml:space="preserve"> svaret fortsättas att köras, vilket ger </w:t>
      </w:r>
      <w:r w:rsidR="00F53418" w:rsidRPr="00C87B84">
        <w:rPr>
          <w:rFonts w:cs="Times New Roman"/>
        </w:rPr>
        <w:t xml:space="preserve">ett </w:t>
      </w:r>
      <w:r w:rsidR="008B5DC7" w:rsidRPr="00C87B84">
        <w:rPr>
          <w:rFonts w:cs="Times New Roman"/>
        </w:rPr>
        <w:t>mer effektivt</w:t>
      </w:r>
      <w:r w:rsidR="00F53418" w:rsidRPr="00C87B84">
        <w:rPr>
          <w:rFonts w:cs="Times New Roman"/>
        </w:rPr>
        <w:t xml:space="preserve"> program. Viktigare än effektivitet</w:t>
      </w:r>
      <w:r w:rsidR="00357D35" w:rsidRPr="00C87B84">
        <w:rPr>
          <w:rFonts w:cs="Times New Roman"/>
        </w:rPr>
        <w:t>en</w:t>
      </w:r>
      <w:r w:rsidR="00F53418" w:rsidRPr="00C87B84">
        <w:rPr>
          <w:rFonts w:cs="Times New Roman"/>
        </w:rPr>
        <w:t xml:space="preserve"> är att, när man </w:t>
      </w:r>
      <w:r w:rsidR="00C5364C" w:rsidRPr="00C87B84">
        <w:rPr>
          <w:rFonts w:cs="Times New Roman"/>
        </w:rPr>
        <w:t xml:space="preserve">definierar en variabel som sedan väntar på ett svar, så skulle </w:t>
      </w:r>
      <w:r w:rsidR="006B2D47" w:rsidRPr="00C87B84">
        <w:rPr>
          <w:rFonts w:cs="Times New Roman"/>
        </w:rPr>
        <w:t>efterkommande kod köras med den tomma variabeln</w:t>
      </w:r>
      <w:r w:rsidR="008308A5" w:rsidRPr="00C87B84">
        <w:rPr>
          <w:rFonts w:cs="Times New Roman"/>
        </w:rPr>
        <w:t xml:space="preserve"> om man inte </w:t>
      </w:r>
      <w:r w:rsidR="0097265E" w:rsidRPr="00C87B84">
        <w:rPr>
          <w:rFonts w:cs="Times New Roman"/>
        </w:rPr>
        <w:t xml:space="preserve">angav </w:t>
      </w:r>
      <w:r w:rsidR="008308A5" w:rsidRPr="00C87B84">
        <w:rPr>
          <w:rFonts w:cs="Times New Roman"/>
        </w:rPr>
        <w:t xml:space="preserve">att man väntar på </w:t>
      </w:r>
      <w:r w:rsidR="0097265E" w:rsidRPr="00C87B84">
        <w:rPr>
          <w:rFonts w:cs="Times New Roman"/>
        </w:rPr>
        <w:t>ett</w:t>
      </w:r>
      <w:r w:rsidR="009357C1" w:rsidRPr="00C87B84">
        <w:rPr>
          <w:rFonts w:cs="Times New Roman"/>
        </w:rPr>
        <w:t xml:space="preserve"> </w:t>
      </w:r>
      <w:r w:rsidR="008308A5" w:rsidRPr="00C87B84">
        <w:rPr>
          <w:rFonts w:cs="Times New Roman"/>
        </w:rPr>
        <w:t>svar</w:t>
      </w:r>
      <w:r w:rsidR="006B2D47" w:rsidRPr="00C87B84">
        <w:rPr>
          <w:rFonts w:cs="Times New Roman"/>
        </w:rPr>
        <w:t>. Om den efterkommande koden då är beroende av att variabeln ska innehålla ett värde</w:t>
      </w:r>
      <w:r w:rsidR="008308A5" w:rsidRPr="00C87B84">
        <w:rPr>
          <w:rFonts w:cs="Times New Roman"/>
        </w:rPr>
        <w:t xml:space="preserve"> kan stora problem</w:t>
      </w:r>
      <w:r w:rsidR="009357C1" w:rsidRPr="00C87B84">
        <w:rPr>
          <w:rFonts w:cs="Times New Roman"/>
        </w:rPr>
        <w:t xml:space="preserve"> inträffa</w:t>
      </w:r>
      <w:r w:rsidR="008308A5" w:rsidRPr="00C87B84">
        <w:rPr>
          <w:rFonts w:cs="Times New Roman"/>
        </w:rPr>
        <w:t>.</w:t>
      </w:r>
    </w:p>
    <w:p w14:paraId="54C0E165" w14:textId="65834C10" w:rsidR="00627A4E" w:rsidRPr="00EC3D75" w:rsidRDefault="00627A4E" w:rsidP="00627A4E">
      <w:pPr>
        <w:pStyle w:val="Heading4"/>
        <w:rPr>
          <w:rFonts w:cs="Arial"/>
        </w:rPr>
      </w:pPr>
      <w:bookmarkStart w:id="87" w:name="_Toc69234982"/>
      <w:bookmarkStart w:id="88" w:name="_Toc69227498"/>
      <w:r w:rsidRPr="00EC3D75">
        <w:rPr>
          <w:rFonts w:cs="Arial"/>
        </w:rPr>
        <w:t>FETCH</w:t>
      </w:r>
      <w:bookmarkEnd w:id="87"/>
      <w:bookmarkEnd w:id="88"/>
    </w:p>
    <w:p w14:paraId="7909F832" w14:textId="3F7B47CA" w:rsidR="00283156" w:rsidRPr="009B08DA" w:rsidRDefault="00B9112F" w:rsidP="00A72DC3">
      <w:pPr>
        <w:spacing w:line="240" w:lineRule="auto"/>
        <w:rPr>
          <w:rFonts w:cs="Times New Roman"/>
        </w:rPr>
      </w:pPr>
      <w:proofErr w:type="spellStart"/>
      <w:r w:rsidRPr="00C87B84">
        <w:rPr>
          <w:rFonts w:cs="Times New Roman"/>
          <w:i/>
          <w:iCs/>
        </w:rPr>
        <w:t>Fetch</w:t>
      </w:r>
      <w:proofErr w:type="spellEnd"/>
      <w:r w:rsidRPr="00C87B84">
        <w:rPr>
          <w:rFonts w:cs="Times New Roman"/>
        </w:rPr>
        <w:t xml:space="preserve"> används för </w:t>
      </w:r>
      <w:r w:rsidR="00EA74D2" w:rsidRPr="00C87B84">
        <w:rPr>
          <w:rFonts w:cs="Times New Roman"/>
        </w:rPr>
        <w:t xml:space="preserve">att hämta material. Det kan vara kompletta HTML-sidor men även mindre mallar. Under användningen av mallar i Firebaseprojektet </w:t>
      </w:r>
      <w:r w:rsidR="002646B5" w:rsidRPr="00C87B84">
        <w:rPr>
          <w:rFonts w:cs="Times New Roman"/>
        </w:rPr>
        <w:t xml:space="preserve">användes den egengjorda funktionen </w:t>
      </w:r>
      <w:proofErr w:type="spellStart"/>
      <w:r w:rsidR="00233129" w:rsidRPr="00C87B84">
        <w:rPr>
          <w:rFonts w:cs="Times New Roman"/>
          <w:i/>
          <w:iCs/>
        </w:rPr>
        <w:t>fetchPage</w:t>
      </w:r>
      <w:proofErr w:type="spellEnd"/>
      <w:r w:rsidR="00233129" w:rsidRPr="00C87B84">
        <w:rPr>
          <w:rFonts w:cs="Times New Roman"/>
          <w:i/>
          <w:iCs/>
        </w:rPr>
        <w:t xml:space="preserve"> </w:t>
      </w:r>
      <w:r w:rsidR="002646B5" w:rsidRPr="00C87B84">
        <w:rPr>
          <w:rFonts w:cs="Times New Roman"/>
        </w:rPr>
        <w:t>nedan för att hämta olika mallar och konvertera dem till en tjusterbar sträng.</w:t>
      </w:r>
      <w:r w:rsidR="009B08DA">
        <w:rPr>
          <w:rFonts w:cs="Times New Roman"/>
          <w:lang w:val="en-SE"/>
        </w:rPr>
        <w:t xml:space="preserve"> </w:t>
      </w:r>
      <w:r w:rsidR="009B08DA">
        <w:rPr>
          <w:rFonts w:cs="Times New Roman"/>
          <w:i/>
          <w:iCs/>
          <w:lang w:val="en-SE"/>
        </w:rPr>
        <w:t>Fetch</w:t>
      </w:r>
      <w:r w:rsidR="009B08DA">
        <w:rPr>
          <w:rFonts w:cs="Times New Roman"/>
        </w:rPr>
        <w:t>-funktionen är inte bunden</w:t>
      </w:r>
      <w:r w:rsidR="00736A73">
        <w:rPr>
          <w:rFonts w:cs="Times New Roman"/>
        </w:rPr>
        <w:t xml:space="preserve"> endast till html-dokument, utan kan användas till att hämta i princip vad som helst, exempelvis </w:t>
      </w:r>
      <w:proofErr w:type="spellStart"/>
      <w:r w:rsidR="00736A73">
        <w:rPr>
          <w:rFonts w:cs="Times New Roman"/>
        </w:rPr>
        <w:t>javascript</w:t>
      </w:r>
      <w:proofErr w:type="spellEnd"/>
      <w:r w:rsidR="00736A73">
        <w:rPr>
          <w:rFonts w:cs="Times New Roman"/>
        </w:rPr>
        <w:t>-kod.</w:t>
      </w:r>
    </w:p>
    <w:p w14:paraId="4862CECA" w14:textId="32C7DB75" w:rsidR="00736A73" w:rsidRPr="00736A73" w:rsidRDefault="00B43404" w:rsidP="00736A73">
      <w:pPr>
        <w:spacing w:line="240" w:lineRule="auto"/>
        <w:rPr>
          <w:rFonts w:cs="Times New Roman"/>
          <w:b/>
          <w:bCs/>
        </w:rPr>
      </w:pPr>
      <w:r w:rsidRPr="00C87B84">
        <w:rPr>
          <w:rFonts w:cs="Times New Roman"/>
          <w:b/>
          <w:bCs/>
        </w:rPr>
        <w:t>Bil</w:t>
      </w:r>
      <w:r w:rsidR="00B46605" w:rsidRPr="00C87B84">
        <w:rPr>
          <w:rFonts w:cs="Times New Roman"/>
          <w:b/>
          <w:bCs/>
        </w:rPr>
        <w:t>aga 7.24</w:t>
      </w:r>
    </w:p>
    <w:p w14:paraId="7307499C" w14:textId="46807059" w:rsidR="00D060AA" w:rsidRPr="00C87B84" w:rsidRDefault="00D060AA" w:rsidP="00A72DC3">
      <w:pPr>
        <w:spacing w:line="240" w:lineRule="auto"/>
        <w:rPr>
          <w:rFonts w:cs="Times New Roman"/>
        </w:rPr>
      </w:pPr>
      <w:r w:rsidRPr="00C87B84">
        <w:rPr>
          <w:rFonts w:cs="Times New Roman"/>
          <w:noProof/>
        </w:rPr>
        <w:drawing>
          <wp:inline distT="0" distB="0" distL="0" distR="0" wp14:anchorId="0CF6EF47" wp14:editId="3E969041">
            <wp:extent cx="3474720" cy="1211665"/>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2823"/>
                    <a:stretch/>
                  </pic:blipFill>
                  <pic:spPr bwMode="auto">
                    <a:xfrm>
                      <a:off x="0" y="0"/>
                      <a:ext cx="3651909" cy="1273452"/>
                    </a:xfrm>
                    <a:prstGeom prst="rect">
                      <a:avLst/>
                    </a:prstGeom>
                    <a:ln>
                      <a:noFill/>
                    </a:ln>
                    <a:extLst>
                      <a:ext uri="{53640926-AAD7-44D8-BBD7-CCE9431645EC}">
                        <a14:shadowObscured xmlns:a14="http://schemas.microsoft.com/office/drawing/2010/main"/>
                      </a:ext>
                    </a:extLst>
                  </pic:spPr>
                </pic:pic>
              </a:graphicData>
            </a:graphic>
          </wp:inline>
        </w:drawing>
      </w:r>
    </w:p>
    <w:p w14:paraId="0693B663" w14:textId="657691D1" w:rsidR="00627A4E" w:rsidRPr="00EC3D75" w:rsidRDefault="00627A4E" w:rsidP="00627A4E">
      <w:pPr>
        <w:pStyle w:val="Heading4"/>
        <w:rPr>
          <w:rFonts w:cs="Arial"/>
        </w:rPr>
      </w:pPr>
      <w:bookmarkStart w:id="89" w:name="_Toc69234983"/>
      <w:bookmarkStart w:id="90" w:name="_Toc69227499"/>
      <w:r w:rsidRPr="00EC3D75">
        <w:rPr>
          <w:rFonts w:cs="Arial"/>
        </w:rPr>
        <w:lastRenderedPageBreak/>
        <w:t>TEMPLATE</w:t>
      </w:r>
      <w:bookmarkEnd w:id="89"/>
      <w:bookmarkEnd w:id="90"/>
    </w:p>
    <w:p w14:paraId="10C4EDAC" w14:textId="1C0CD90D" w:rsidR="0097265E" w:rsidRPr="00C87B84" w:rsidRDefault="00233129" w:rsidP="00A72DC3">
      <w:pPr>
        <w:spacing w:line="240" w:lineRule="auto"/>
        <w:rPr>
          <w:rFonts w:cs="Times New Roman"/>
        </w:rPr>
      </w:pPr>
      <w:r w:rsidRPr="00C87B84">
        <w:rPr>
          <w:rFonts w:cs="Times New Roman"/>
        </w:rPr>
        <w:t xml:space="preserve">Templates, eller mallar som det heter på svenska används för att skriva ut data på ett särskilt sätt. Mallar som används kan vara definierade direkt som en sträng i </w:t>
      </w:r>
      <w:r w:rsidR="0035019C" w:rsidRPr="00C87B84">
        <w:rPr>
          <w:rFonts w:cs="Times New Roman"/>
        </w:rPr>
        <w:t xml:space="preserve">koden, men vid användning av flera mallar blir koden mer läsbar och </w:t>
      </w:r>
      <w:r w:rsidR="00F6124C" w:rsidRPr="00C87B84">
        <w:rPr>
          <w:rFonts w:cs="Times New Roman"/>
        </w:rPr>
        <w:t xml:space="preserve">utvecklarvänlig om man definierar mallarna i ett separat dokument. I PHP kan man enkelt importera en mall genom funktionen </w:t>
      </w:r>
      <w:proofErr w:type="spellStart"/>
      <w:r w:rsidR="00AB3954" w:rsidRPr="00C87B84">
        <w:rPr>
          <w:rFonts w:cs="Times New Roman"/>
          <w:i/>
          <w:iCs/>
        </w:rPr>
        <w:t>file_get_contents</w:t>
      </w:r>
      <w:proofErr w:type="spellEnd"/>
      <w:r w:rsidR="007D1220" w:rsidRPr="00C87B84">
        <w:rPr>
          <w:rFonts w:cs="Times New Roman"/>
        </w:rPr>
        <w:t xml:space="preserve">. </w:t>
      </w:r>
      <w:commentRangeStart w:id="91"/>
      <w:commentRangeStart w:id="92"/>
      <w:commentRangeStart w:id="93"/>
      <w:commentRangeStart w:id="94"/>
      <w:r w:rsidR="007D1220" w:rsidRPr="00C87B84">
        <w:rPr>
          <w:rFonts w:cs="Times New Roman"/>
        </w:rPr>
        <w:t xml:space="preserve">JavaScripts motsvarighet till </w:t>
      </w:r>
      <w:proofErr w:type="spellStart"/>
      <w:r w:rsidR="004C73D8" w:rsidRPr="00C87B84">
        <w:rPr>
          <w:rFonts w:cs="Times New Roman"/>
          <w:i/>
          <w:iCs/>
        </w:rPr>
        <w:t>file_get_content</w:t>
      </w:r>
      <w:proofErr w:type="spellEnd"/>
      <w:r w:rsidR="004C73D8">
        <w:rPr>
          <w:rFonts w:cs="Times New Roman"/>
          <w:i/>
          <w:iCs/>
          <w:lang w:val="en-SE"/>
        </w:rPr>
        <w:t xml:space="preserve">s </w:t>
      </w:r>
      <w:r w:rsidR="007D1220" w:rsidRPr="00C87B84">
        <w:rPr>
          <w:rFonts w:cs="Times New Roman"/>
        </w:rPr>
        <w:t xml:space="preserve">är </w:t>
      </w:r>
      <w:proofErr w:type="spellStart"/>
      <w:r w:rsidR="007D1220" w:rsidRPr="00C87B84">
        <w:rPr>
          <w:rFonts w:cs="Times New Roman"/>
          <w:i/>
          <w:iCs/>
        </w:rPr>
        <w:t>fetch</w:t>
      </w:r>
      <w:proofErr w:type="spellEnd"/>
      <w:r w:rsidR="007D1220" w:rsidRPr="00C87B84">
        <w:rPr>
          <w:rFonts w:cs="Times New Roman"/>
        </w:rPr>
        <w:t>. Dock</w:t>
      </w:r>
      <w:r w:rsidR="004C73D8">
        <w:rPr>
          <w:rFonts w:cs="Times New Roman"/>
          <w:lang w:val="en-SE"/>
        </w:rPr>
        <w:t xml:space="preserve">, med </w:t>
      </w:r>
      <w:r w:rsidR="004C73D8">
        <w:rPr>
          <w:rFonts w:cs="Times New Roman"/>
          <w:i/>
          <w:iCs/>
          <w:lang w:val="en-SE"/>
        </w:rPr>
        <w:t>fetch</w:t>
      </w:r>
      <w:r w:rsidR="007D1220" w:rsidRPr="00C87B84">
        <w:rPr>
          <w:rFonts w:cs="Times New Roman"/>
        </w:rPr>
        <w:t xml:space="preserve"> </w:t>
      </w:r>
      <w:r w:rsidR="000A4527" w:rsidRPr="00C87B84">
        <w:rPr>
          <w:rFonts w:cs="Times New Roman"/>
        </w:rPr>
        <w:t xml:space="preserve">hämtas inte en direkt </w:t>
      </w:r>
      <w:r w:rsidR="00525575" w:rsidRPr="00C87B84">
        <w:rPr>
          <w:rFonts w:cs="Times New Roman"/>
        </w:rPr>
        <w:t xml:space="preserve">förhandlingsbar </w:t>
      </w:r>
      <w:r w:rsidR="000A4527" w:rsidRPr="00C87B84">
        <w:rPr>
          <w:rFonts w:cs="Times New Roman"/>
        </w:rPr>
        <w:t xml:space="preserve">sträng, utan den </w:t>
      </w:r>
      <w:r w:rsidR="00396851" w:rsidRPr="00C87B84">
        <w:rPr>
          <w:rFonts w:cs="Times New Roman"/>
        </w:rPr>
        <w:t>behöver</w:t>
      </w:r>
      <w:r w:rsidR="000A4527" w:rsidRPr="00C87B84">
        <w:rPr>
          <w:rFonts w:cs="Times New Roman"/>
        </w:rPr>
        <w:t xml:space="preserve"> konverteras till text vilket sköts i funktionen ovan</w:t>
      </w:r>
      <w:r w:rsidR="00396851" w:rsidRPr="00C87B84">
        <w:rPr>
          <w:rFonts w:cs="Times New Roman"/>
        </w:rPr>
        <w:t xml:space="preserve">, under </w:t>
      </w:r>
      <w:proofErr w:type="spellStart"/>
      <w:r w:rsidR="00396851" w:rsidRPr="00C87B84">
        <w:rPr>
          <w:rFonts w:cs="Times New Roman"/>
        </w:rPr>
        <w:t>Fetch</w:t>
      </w:r>
      <w:proofErr w:type="spellEnd"/>
      <w:r w:rsidR="00396851" w:rsidRPr="00C87B84">
        <w:rPr>
          <w:rFonts w:cs="Times New Roman"/>
        </w:rPr>
        <w:t>-rubriken.</w:t>
      </w:r>
      <w:commentRangeEnd w:id="91"/>
      <w:r w:rsidR="00F511BA">
        <w:rPr>
          <w:rStyle w:val="CommentReference"/>
        </w:rPr>
        <w:commentReference w:id="91"/>
      </w:r>
      <w:commentRangeEnd w:id="92"/>
      <w:r w:rsidR="00F511BA">
        <w:rPr>
          <w:rStyle w:val="CommentReference"/>
        </w:rPr>
        <w:commentReference w:id="92"/>
      </w:r>
      <w:commentRangeEnd w:id="93"/>
      <w:r w:rsidR="0093249D">
        <w:rPr>
          <w:rStyle w:val="CommentReference"/>
        </w:rPr>
        <w:commentReference w:id="93"/>
      </w:r>
      <w:commentRangeEnd w:id="94"/>
      <w:r w:rsidR="0093249D">
        <w:rPr>
          <w:rStyle w:val="CommentReference"/>
        </w:rPr>
        <w:commentReference w:id="94"/>
      </w:r>
    </w:p>
    <w:p w14:paraId="06B1CADA" w14:textId="2B089F1B" w:rsidR="00525575" w:rsidRPr="00C87B84" w:rsidRDefault="00C8142A" w:rsidP="00A72DC3">
      <w:pPr>
        <w:spacing w:line="240" w:lineRule="auto"/>
        <w:rPr>
          <w:rFonts w:cs="Times New Roman"/>
        </w:rPr>
      </w:pPr>
      <w:r w:rsidRPr="00C87B84">
        <w:rPr>
          <w:rFonts w:cs="Times New Roman"/>
        </w:rPr>
        <w:t>Vanligtvis ligger</w:t>
      </w:r>
      <w:r w:rsidR="00906BE9">
        <w:rPr>
          <w:rFonts w:cs="Times New Roman"/>
        </w:rPr>
        <w:t xml:space="preserve"> det</w:t>
      </w:r>
      <w:r w:rsidRPr="00C87B84">
        <w:rPr>
          <w:rFonts w:cs="Times New Roman"/>
        </w:rPr>
        <w:t xml:space="preserve"> särskilda taggar</w:t>
      </w:r>
      <w:r w:rsidR="001F7C07">
        <w:rPr>
          <w:rFonts w:cs="Times New Roman"/>
        </w:rPr>
        <w:t xml:space="preserve"> i mallarna</w:t>
      </w:r>
      <w:r w:rsidRPr="00C87B84">
        <w:rPr>
          <w:rFonts w:cs="Times New Roman"/>
        </w:rPr>
        <w:t xml:space="preserve"> som man byter ut med bland annat </w:t>
      </w:r>
      <w:proofErr w:type="spellStart"/>
      <w:r w:rsidRPr="00C87B84">
        <w:rPr>
          <w:rFonts w:cs="Times New Roman"/>
        </w:rPr>
        <w:t>string_replace</w:t>
      </w:r>
      <w:proofErr w:type="spellEnd"/>
      <w:r w:rsidRPr="00C87B84">
        <w:rPr>
          <w:rFonts w:cs="Times New Roman"/>
        </w:rPr>
        <w:t>. Taggarna kan exempelvis var</w:t>
      </w:r>
      <w:r w:rsidR="0065663F" w:rsidRPr="00C87B84">
        <w:rPr>
          <w:rFonts w:cs="Times New Roman"/>
        </w:rPr>
        <w:t>a</w:t>
      </w:r>
      <w:r w:rsidRPr="00C87B84">
        <w:rPr>
          <w:rFonts w:cs="Times New Roman"/>
        </w:rPr>
        <w:t xml:space="preserve"> ’{{</w:t>
      </w:r>
      <w:proofErr w:type="spellStart"/>
      <w:r w:rsidRPr="00C87B84">
        <w:rPr>
          <w:rFonts w:cs="Times New Roman"/>
        </w:rPr>
        <w:t>title</w:t>
      </w:r>
      <w:proofErr w:type="spellEnd"/>
      <w:r w:rsidRPr="00C87B84">
        <w:rPr>
          <w:rFonts w:cs="Times New Roman"/>
        </w:rPr>
        <w:t xml:space="preserve">}}’ och </w:t>
      </w:r>
      <w:r w:rsidR="0065663F" w:rsidRPr="00C87B84">
        <w:rPr>
          <w:rFonts w:cs="Times New Roman"/>
        </w:rPr>
        <w:t xml:space="preserve">det </w:t>
      </w:r>
      <w:r w:rsidRPr="00C87B84">
        <w:rPr>
          <w:rFonts w:cs="Times New Roman"/>
        </w:rPr>
        <w:t>är något som användaren inte</w:t>
      </w:r>
      <w:r w:rsidR="00906BE9">
        <w:rPr>
          <w:rFonts w:cs="Times New Roman"/>
        </w:rPr>
        <w:t xml:space="preserve"> är menad att se</w:t>
      </w:r>
      <w:r w:rsidR="0065663F" w:rsidRPr="00C87B84">
        <w:rPr>
          <w:rFonts w:cs="Times New Roman"/>
        </w:rPr>
        <w:t>.</w:t>
      </w:r>
      <w:r w:rsidRPr="00C87B84">
        <w:rPr>
          <w:rFonts w:cs="Times New Roman"/>
        </w:rPr>
        <w:t xml:space="preserve"> </w:t>
      </w:r>
    </w:p>
    <w:p w14:paraId="3849B853" w14:textId="77777777" w:rsidR="00627A4E" w:rsidRPr="00C87B84" w:rsidRDefault="00627A4E" w:rsidP="00A72DC3">
      <w:pPr>
        <w:spacing w:line="240" w:lineRule="auto"/>
        <w:rPr>
          <w:rFonts w:cs="Times New Roman"/>
        </w:rPr>
      </w:pPr>
    </w:p>
    <w:p w14:paraId="0710216E" w14:textId="1165AC8C" w:rsidR="00462943" w:rsidRPr="00EC3D75" w:rsidRDefault="0091502D" w:rsidP="00627A4E">
      <w:pPr>
        <w:pStyle w:val="Heading2"/>
        <w:rPr>
          <w:rFonts w:cs="Arial"/>
        </w:rPr>
      </w:pPr>
      <w:bookmarkStart w:id="95" w:name="_Toc69234984"/>
      <w:bookmarkStart w:id="96" w:name="_Toc69227500"/>
      <w:r w:rsidRPr="00EC3D75">
        <w:rPr>
          <w:rFonts w:cs="Arial"/>
        </w:rPr>
        <w:t>SÄKERHET</w:t>
      </w:r>
      <w:bookmarkEnd w:id="95"/>
      <w:bookmarkEnd w:id="96"/>
    </w:p>
    <w:p w14:paraId="59F47634" w14:textId="715B7997" w:rsidR="00231051" w:rsidRPr="00C87B84" w:rsidRDefault="00E66C26" w:rsidP="00A72DC3">
      <w:pPr>
        <w:spacing w:line="240" w:lineRule="auto"/>
        <w:rPr>
          <w:rFonts w:cs="Times New Roman"/>
        </w:rPr>
      </w:pPr>
      <w:r w:rsidRPr="00C87B84">
        <w:rPr>
          <w:rFonts w:cs="Times New Roman"/>
        </w:rPr>
        <w:t xml:space="preserve">Säkerhet är viktigt inom alla typer av projekt, oavsett om det är en webbsida eller om det är ett </w:t>
      </w:r>
      <w:r w:rsidR="00ED71A0" w:rsidRPr="00C87B84">
        <w:rPr>
          <w:rFonts w:cs="Times New Roman"/>
        </w:rPr>
        <w:t xml:space="preserve">lokalt program, så kräver allt säkerhetshantering. Både säkerhet </w:t>
      </w:r>
      <w:r w:rsidR="00144AA1" w:rsidRPr="00C87B84">
        <w:rPr>
          <w:rFonts w:cs="Times New Roman"/>
        </w:rPr>
        <w:t xml:space="preserve">som förhindrar skadegörelse, </w:t>
      </w:r>
      <w:r w:rsidR="00794F17" w:rsidRPr="00C87B84">
        <w:rPr>
          <w:rFonts w:cs="Times New Roman"/>
        </w:rPr>
        <w:t>och</w:t>
      </w:r>
      <w:r w:rsidR="00144AA1" w:rsidRPr="00C87B84">
        <w:rPr>
          <w:rFonts w:cs="Times New Roman"/>
        </w:rPr>
        <w:t xml:space="preserve"> säkerhet</w:t>
      </w:r>
      <w:r w:rsidR="005C228B" w:rsidRPr="00C87B84">
        <w:rPr>
          <w:rFonts w:cs="Times New Roman"/>
        </w:rPr>
        <w:t xml:space="preserve"> som sköter felhantering, för att förhindra programkrascher</w:t>
      </w:r>
      <w:r w:rsidR="00495257" w:rsidRPr="00C87B84">
        <w:rPr>
          <w:rFonts w:cs="Times New Roman"/>
        </w:rPr>
        <w:t xml:space="preserve"> och skydda användaren mot </w:t>
      </w:r>
      <w:r w:rsidR="00E253F3" w:rsidRPr="00C87B84">
        <w:rPr>
          <w:rFonts w:cs="Times New Roman"/>
        </w:rPr>
        <w:t xml:space="preserve">konstiga </w:t>
      </w:r>
      <w:r w:rsidR="00495257" w:rsidRPr="00C87B84">
        <w:rPr>
          <w:rFonts w:cs="Times New Roman"/>
        </w:rPr>
        <w:t>fel som kan konfundera</w:t>
      </w:r>
      <w:r w:rsidR="00E253F3" w:rsidRPr="00C87B84">
        <w:rPr>
          <w:rFonts w:cs="Times New Roman"/>
        </w:rPr>
        <w:t xml:space="preserve"> dem</w:t>
      </w:r>
      <w:r w:rsidR="00FD581B" w:rsidRPr="00C87B84">
        <w:rPr>
          <w:rFonts w:cs="Times New Roman"/>
        </w:rPr>
        <w:t xml:space="preserve">. </w:t>
      </w:r>
    </w:p>
    <w:p w14:paraId="51DAA688" w14:textId="570F5EFE" w:rsidR="00794F17" w:rsidRPr="00EC3D75" w:rsidRDefault="0065663F" w:rsidP="0065663F">
      <w:pPr>
        <w:pStyle w:val="Heading3"/>
        <w:rPr>
          <w:rFonts w:cs="Arial"/>
        </w:rPr>
      </w:pPr>
      <w:bookmarkStart w:id="97" w:name="_Toc69234985"/>
      <w:bookmarkStart w:id="98" w:name="_Toc69227501"/>
      <w:r w:rsidRPr="00EC3D75">
        <w:rPr>
          <w:rFonts w:cs="Arial"/>
        </w:rPr>
        <w:t>S</w:t>
      </w:r>
      <w:r w:rsidR="002F2AFB" w:rsidRPr="00EC3D75">
        <w:rPr>
          <w:rFonts w:cs="Arial"/>
        </w:rPr>
        <w:t>äkerhetsanordningar</w:t>
      </w:r>
      <w:bookmarkEnd w:id="97"/>
      <w:bookmarkEnd w:id="98"/>
    </w:p>
    <w:p w14:paraId="4DD4F19A" w14:textId="082172FC" w:rsidR="00C22042" w:rsidRPr="00EC3D75" w:rsidRDefault="00F67255" w:rsidP="0065663F">
      <w:pPr>
        <w:pStyle w:val="Heading4"/>
        <w:rPr>
          <w:rFonts w:cs="Arial"/>
        </w:rPr>
      </w:pPr>
      <w:bookmarkStart w:id="99" w:name="_Toc69234986"/>
      <w:bookmarkStart w:id="100" w:name="_Toc69227502"/>
      <w:r w:rsidRPr="00EC3D75">
        <w:rPr>
          <w:rFonts w:cs="Arial"/>
        </w:rPr>
        <w:t>AUTENTISERING</w:t>
      </w:r>
      <w:bookmarkEnd w:id="99"/>
      <w:bookmarkEnd w:id="100"/>
    </w:p>
    <w:p w14:paraId="72B5C8E4" w14:textId="77777777" w:rsidR="00122E12" w:rsidRPr="00C87B84" w:rsidRDefault="002B621A" w:rsidP="00A72DC3">
      <w:pPr>
        <w:spacing w:line="240" w:lineRule="auto"/>
        <w:rPr>
          <w:rFonts w:cs="Times New Roman"/>
        </w:rPr>
      </w:pPr>
      <w:r w:rsidRPr="00C87B84">
        <w:rPr>
          <w:rFonts w:cs="Times New Roman"/>
        </w:rPr>
        <w:t>Båda webbprojekten tar säkerhet i hänsyn, dels för att det kan skada andra, dels för att det kan</w:t>
      </w:r>
      <w:r w:rsidR="000A0DC6" w:rsidRPr="00C87B84">
        <w:rPr>
          <w:rFonts w:cs="Times New Roman"/>
        </w:rPr>
        <w:t xml:space="preserve"> oss själva.</w:t>
      </w:r>
      <w:r w:rsidR="00E6151E" w:rsidRPr="00C87B84">
        <w:rPr>
          <w:rFonts w:cs="Times New Roman"/>
        </w:rPr>
        <w:t xml:space="preserve"> </w:t>
      </w:r>
    </w:p>
    <w:p w14:paraId="76DC2589" w14:textId="670149DA" w:rsidR="005603AF" w:rsidRPr="00C87B84" w:rsidRDefault="005603AF" w:rsidP="00A72DC3">
      <w:pPr>
        <w:spacing w:line="240" w:lineRule="auto"/>
        <w:rPr>
          <w:rFonts w:cs="Times New Roman"/>
        </w:rPr>
      </w:pPr>
      <w:r w:rsidRPr="00C87B84">
        <w:rPr>
          <w:rFonts w:cs="Times New Roman"/>
        </w:rPr>
        <w:t>N</w:t>
      </w:r>
      <w:r w:rsidR="00D8347E" w:rsidRPr="00C87B84">
        <w:rPr>
          <w:rFonts w:cs="Times New Roman"/>
        </w:rPr>
        <w:t>är det kommer till datahantering, kräver båda projekten att användaren ska vara inloggad för</w:t>
      </w:r>
      <w:r w:rsidR="00652E60" w:rsidRPr="00C87B84">
        <w:rPr>
          <w:rFonts w:cs="Times New Roman"/>
        </w:rPr>
        <w:t xml:space="preserve"> de ska ha möjlighet att skapa, uppdatera eller för att ta bort information. </w:t>
      </w:r>
      <w:r w:rsidR="00122E12" w:rsidRPr="00C87B84">
        <w:rPr>
          <w:rFonts w:cs="Times New Roman"/>
        </w:rPr>
        <w:t xml:space="preserve"> </w:t>
      </w:r>
      <w:r w:rsidR="005E7E4A" w:rsidRPr="00C87B84">
        <w:rPr>
          <w:rFonts w:cs="Times New Roman"/>
        </w:rPr>
        <w:t xml:space="preserve">Båda projekten kräver det, men de sköter det på olika sätt. </w:t>
      </w:r>
    </w:p>
    <w:p w14:paraId="15B3FAD6" w14:textId="77777777" w:rsidR="00206C38" w:rsidRPr="00C87B84" w:rsidRDefault="005E7E4A" w:rsidP="00A72DC3">
      <w:pPr>
        <w:spacing w:line="240" w:lineRule="auto"/>
        <w:rPr>
          <w:rFonts w:cs="Times New Roman"/>
        </w:rPr>
      </w:pPr>
      <w:r w:rsidRPr="00C87B84">
        <w:rPr>
          <w:rFonts w:cs="Times New Roman"/>
        </w:rPr>
        <w:t>I PHP-</w:t>
      </w:r>
      <w:r w:rsidR="001510C1" w:rsidRPr="00C87B84">
        <w:rPr>
          <w:rFonts w:cs="Times New Roman"/>
        </w:rPr>
        <w:t>projektet</w:t>
      </w:r>
      <w:r w:rsidR="006579F6" w:rsidRPr="00C87B84">
        <w:rPr>
          <w:rFonts w:cs="Times New Roman"/>
        </w:rPr>
        <w:t xml:space="preserve"> krävs som sagt att användaren är inloggad. </w:t>
      </w:r>
      <w:r w:rsidR="004211D8" w:rsidRPr="00C87B84">
        <w:rPr>
          <w:rFonts w:cs="Times New Roman"/>
        </w:rPr>
        <w:t>Verifieringen</w:t>
      </w:r>
      <w:r w:rsidR="006579F6" w:rsidRPr="00C87B84">
        <w:rPr>
          <w:rFonts w:cs="Times New Roman"/>
        </w:rPr>
        <w:t xml:space="preserve"> per sig är </w:t>
      </w:r>
      <w:r w:rsidR="00862805" w:rsidRPr="00C87B84">
        <w:rPr>
          <w:rFonts w:cs="Times New Roman"/>
        </w:rPr>
        <w:t xml:space="preserve">väldigt simpel, </w:t>
      </w:r>
      <w:r w:rsidR="004211D8" w:rsidRPr="00C87B84">
        <w:rPr>
          <w:rFonts w:cs="Times New Roman"/>
        </w:rPr>
        <w:t>man kollar i sessionsvariabeln</w:t>
      </w:r>
      <w:r w:rsidR="00AB5D6C" w:rsidRPr="00C87B84">
        <w:rPr>
          <w:rFonts w:cs="Times New Roman"/>
        </w:rPr>
        <w:t xml:space="preserve"> där man under inloggning (se Bilaga</w:t>
      </w:r>
      <w:r w:rsidR="006B14EA" w:rsidRPr="00C87B84">
        <w:rPr>
          <w:rFonts w:cs="Times New Roman"/>
        </w:rPr>
        <w:t xml:space="preserve"> </w:t>
      </w:r>
      <w:r w:rsidR="00CA00DE" w:rsidRPr="00C87B84">
        <w:rPr>
          <w:rFonts w:cs="Times New Roman"/>
        </w:rPr>
        <w:t>7.10</w:t>
      </w:r>
      <w:r w:rsidR="006B14EA" w:rsidRPr="00C87B84">
        <w:rPr>
          <w:rFonts w:cs="Times New Roman"/>
        </w:rPr>
        <w:t xml:space="preserve"> rad</w:t>
      </w:r>
      <w:r w:rsidR="008307BD" w:rsidRPr="00C87B84">
        <w:rPr>
          <w:rFonts w:cs="Times New Roman"/>
        </w:rPr>
        <w:t xml:space="preserve"> 26) lägger in att värdet </w:t>
      </w:r>
      <w:proofErr w:type="spellStart"/>
      <w:r w:rsidR="008307BD" w:rsidRPr="00C87B84">
        <w:rPr>
          <w:rFonts w:cs="Times New Roman"/>
          <w:i/>
          <w:iCs/>
        </w:rPr>
        <w:t>loggedIn</w:t>
      </w:r>
      <w:proofErr w:type="spellEnd"/>
      <w:r w:rsidR="008307BD" w:rsidRPr="00C87B84">
        <w:rPr>
          <w:rFonts w:cs="Times New Roman"/>
          <w:i/>
          <w:iCs/>
        </w:rPr>
        <w:t xml:space="preserve"> = </w:t>
      </w:r>
      <w:proofErr w:type="spellStart"/>
      <w:r w:rsidR="008307BD" w:rsidRPr="00C87B84">
        <w:rPr>
          <w:rFonts w:cs="Times New Roman"/>
          <w:i/>
          <w:iCs/>
        </w:rPr>
        <w:t>true</w:t>
      </w:r>
      <w:proofErr w:type="spellEnd"/>
      <w:r w:rsidR="008307BD" w:rsidRPr="00C87B84">
        <w:rPr>
          <w:rFonts w:cs="Times New Roman"/>
        </w:rPr>
        <w:t xml:space="preserve">. Därefter kan man kontrollera </w:t>
      </w:r>
      <w:r w:rsidR="00F43898" w:rsidRPr="00C87B84">
        <w:rPr>
          <w:rFonts w:cs="Times New Roman"/>
        </w:rPr>
        <w:t>värdet</w:t>
      </w:r>
      <w:r w:rsidR="00902661" w:rsidRPr="00C87B84">
        <w:rPr>
          <w:rFonts w:cs="Times New Roman"/>
        </w:rPr>
        <w:t>, se bilagan under denna paragraf</w:t>
      </w:r>
      <w:r w:rsidR="00F43898" w:rsidRPr="00C87B84">
        <w:rPr>
          <w:rFonts w:cs="Times New Roman"/>
        </w:rPr>
        <w:t xml:space="preserve">. Anledningen varför det är ett säkert sätta att hantera inloggning på är eftersom </w:t>
      </w:r>
      <w:r w:rsidR="00E73015" w:rsidRPr="00C87B84">
        <w:rPr>
          <w:rFonts w:cs="Times New Roman"/>
        </w:rPr>
        <w:t xml:space="preserve">PHP sker på serversidan. Klienten, eller användaren har inte tillgång till dessa variabler och kan därav inte häller ändra på dem. </w:t>
      </w:r>
      <w:r w:rsidR="00C12054" w:rsidRPr="00C87B84">
        <w:rPr>
          <w:rFonts w:cs="Times New Roman"/>
        </w:rPr>
        <w:t xml:space="preserve">Eftersom man </w:t>
      </w:r>
      <w:r w:rsidR="005A23AE" w:rsidRPr="00C87B84">
        <w:rPr>
          <w:rFonts w:cs="Times New Roman"/>
        </w:rPr>
        <w:t>kontrollerar inl</w:t>
      </w:r>
      <w:r w:rsidR="001A083F" w:rsidRPr="00C87B84">
        <w:rPr>
          <w:rFonts w:cs="Times New Roman"/>
        </w:rPr>
        <w:t xml:space="preserve">oggningsstatusen via en </w:t>
      </w:r>
      <w:proofErr w:type="spellStart"/>
      <w:r w:rsidR="001A083F" w:rsidRPr="00C87B84">
        <w:rPr>
          <w:rFonts w:cs="Times New Roman"/>
        </w:rPr>
        <w:t>if</w:t>
      </w:r>
      <w:proofErr w:type="spellEnd"/>
      <w:r w:rsidR="001A083F" w:rsidRPr="00C87B84">
        <w:rPr>
          <w:rFonts w:cs="Times New Roman"/>
        </w:rPr>
        <w:t>-sats måste man kontrollera detta inför alla redigerings</w:t>
      </w:r>
      <w:r w:rsidR="005603AF" w:rsidRPr="00C87B84">
        <w:rPr>
          <w:rFonts w:cs="Times New Roman"/>
        </w:rPr>
        <w:t xml:space="preserve">-funktioner. </w:t>
      </w:r>
    </w:p>
    <w:p w14:paraId="397CF4DA" w14:textId="131E8A80" w:rsidR="00862805" w:rsidRPr="00C87B84" w:rsidRDefault="00862805" w:rsidP="00A72DC3">
      <w:pPr>
        <w:spacing w:line="240" w:lineRule="auto"/>
        <w:rPr>
          <w:rFonts w:cs="Times New Roman"/>
        </w:rPr>
      </w:pPr>
      <w:r w:rsidRPr="00C87B84">
        <w:rPr>
          <w:rFonts w:cs="Times New Roman"/>
          <w:b/>
          <w:bCs/>
        </w:rPr>
        <w:t xml:space="preserve">Bilaga </w:t>
      </w:r>
      <w:r w:rsidR="00206C38" w:rsidRPr="00C87B84">
        <w:rPr>
          <w:rFonts w:cs="Times New Roman"/>
          <w:b/>
          <w:bCs/>
        </w:rPr>
        <w:t>7.25</w:t>
      </w:r>
    </w:p>
    <w:p w14:paraId="4EABEC4F" w14:textId="2B9C681C" w:rsidR="008F45EC" w:rsidRPr="00C87B84" w:rsidRDefault="00862805" w:rsidP="00A72DC3">
      <w:pPr>
        <w:spacing w:line="240" w:lineRule="auto"/>
        <w:rPr>
          <w:rFonts w:cs="Times New Roman"/>
        </w:rPr>
      </w:pPr>
      <w:r w:rsidRPr="00C87B84">
        <w:rPr>
          <w:rFonts w:cs="Times New Roman"/>
          <w:noProof/>
        </w:rPr>
        <w:drawing>
          <wp:inline distT="0" distB="0" distL="0" distR="0" wp14:anchorId="4E6CDC95" wp14:editId="41570D75">
            <wp:extent cx="2734057" cy="219106"/>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34057" cy="219106"/>
                    </a:xfrm>
                    <a:prstGeom prst="rect">
                      <a:avLst/>
                    </a:prstGeom>
                  </pic:spPr>
                </pic:pic>
              </a:graphicData>
            </a:graphic>
          </wp:inline>
        </w:drawing>
      </w:r>
      <w:r w:rsidR="008F45EC" w:rsidRPr="00C87B84">
        <w:rPr>
          <w:rFonts w:cs="Times New Roman"/>
        </w:rPr>
        <w:t xml:space="preserve"> </w:t>
      </w:r>
    </w:p>
    <w:p w14:paraId="738349A9" w14:textId="0DA77786" w:rsidR="008A1C72" w:rsidRPr="00C87B84" w:rsidRDefault="00656594" w:rsidP="00A72DC3">
      <w:pPr>
        <w:spacing w:before="240" w:line="240" w:lineRule="auto"/>
        <w:rPr>
          <w:rFonts w:cs="Times New Roman"/>
        </w:rPr>
      </w:pPr>
      <w:r w:rsidRPr="00C87B84">
        <w:rPr>
          <w:rFonts w:cs="Times New Roman"/>
        </w:rPr>
        <w:t xml:space="preserve">Firebaseprojektet sköter </w:t>
      </w:r>
      <w:r w:rsidR="00A22435" w:rsidRPr="00C87B84">
        <w:rPr>
          <w:rFonts w:cs="Times New Roman"/>
        </w:rPr>
        <w:t>inloggningsverifiering på ett lite annorlunda sätt.</w:t>
      </w:r>
      <w:r w:rsidR="00A422F9" w:rsidRPr="00C87B84">
        <w:rPr>
          <w:rFonts w:cs="Times New Roman"/>
        </w:rPr>
        <w:t xml:space="preserve"> </w:t>
      </w:r>
      <w:r w:rsidR="00C86764" w:rsidRPr="00C87B84">
        <w:rPr>
          <w:rFonts w:cs="Times New Roman"/>
        </w:rPr>
        <w:t xml:space="preserve">Till att börja med, </w:t>
      </w:r>
      <w:r w:rsidR="008F6DA5" w:rsidRPr="00C87B84">
        <w:rPr>
          <w:rFonts w:cs="Times New Roman"/>
        </w:rPr>
        <w:t>Firebases databas, Firestore har en egen regel-konsol</w:t>
      </w:r>
      <w:r w:rsidR="00052DC1" w:rsidRPr="00C87B84">
        <w:rPr>
          <w:rFonts w:cs="Times New Roman"/>
        </w:rPr>
        <w:t xml:space="preserve"> där man kan sätta upp olika krav.</w:t>
      </w:r>
      <w:r w:rsidR="00F873AE" w:rsidRPr="00C87B84">
        <w:rPr>
          <w:rFonts w:cs="Times New Roman"/>
        </w:rPr>
        <w:t xml:space="preserve"> I Bilagan </w:t>
      </w:r>
      <w:r w:rsidR="008A1C72" w:rsidRPr="00C87B84">
        <w:rPr>
          <w:rFonts w:cs="Times New Roman"/>
        </w:rPr>
        <w:t xml:space="preserve">7.26 </w:t>
      </w:r>
      <w:r w:rsidR="00F873AE" w:rsidRPr="00C87B84">
        <w:rPr>
          <w:rFonts w:cs="Times New Roman"/>
        </w:rPr>
        <w:t xml:space="preserve">syns 3 rader som utgör </w:t>
      </w:r>
      <w:r w:rsidR="004614D6" w:rsidRPr="00C87B84">
        <w:rPr>
          <w:rFonts w:cs="Times New Roman"/>
        </w:rPr>
        <w:t xml:space="preserve">grundreglerna för Firebase-projektet. Första raden, </w:t>
      </w:r>
      <w:proofErr w:type="spellStart"/>
      <w:r w:rsidR="004614D6" w:rsidRPr="00C87B84">
        <w:rPr>
          <w:rFonts w:cs="Times New Roman"/>
          <w:i/>
          <w:iCs/>
        </w:rPr>
        <w:t>allow</w:t>
      </w:r>
      <w:proofErr w:type="spellEnd"/>
      <w:r w:rsidR="004614D6" w:rsidRPr="00C87B84">
        <w:rPr>
          <w:rFonts w:cs="Times New Roman"/>
          <w:i/>
          <w:iCs/>
        </w:rPr>
        <w:t xml:space="preserve"> read: </w:t>
      </w:r>
      <w:proofErr w:type="spellStart"/>
      <w:r w:rsidR="004614D6" w:rsidRPr="00C87B84">
        <w:rPr>
          <w:rFonts w:cs="Times New Roman"/>
          <w:i/>
          <w:iCs/>
        </w:rPr>
        <w:t>if</w:t>
      </w:r>
      <w:proofErr w:type="spellEnd"/>
      <w:r w:rsidR="004614D6" w:rsidRPr="00C87B84">
        <w:rPr>
          <w:rFonts w:cs="Times New Roman"/>
          <w:i/>
          <w:iCs/>
        </w:rPr>
        <w:t xml:space="preserve"> </w:t>
      </w:r>
      <w:proofErr w:type="spellStart"/>
      <w:r w:rsidR="004614D6" w:rsidRPr="00C87B84">
        <w:rPr>
          <w:rFonts w:cs="Times New Roman"/>
          <w:i/>
          <w:iCs/>
        </w:rPr>
        <w:t>true</w:t>
      </w:r>
      <w:proofErr w:type="spellEnd"/>
      <w:r w:rsidR="004614D6" w:rsidRPr="00C87B84">
        <w:rPr>
          <w:rFonts w:cs="Times New Roman"/>
        </w:rPr>
        <w:t xml:space="preserve"> säger bara att alla har tillgång till att läsa information.</w:t>
      </w:r>
      <w:r w:rsidR="004614D6" w:rsidRPr="00C87B84">
        <w:rPr>
          <w:rFonts w:cs="Times New Roman"/>
          <w:i/>
          <w:iCs/>
        </w:rPr>
        <w:t xml:space="preserve"> </w:t>
      </w:r>
      <w:r w:rsidR="004614D6" w:rsidRPr="00C87B84">
        <w:rPr>
          <w:rFonts w:cs="Times New Roman"/>
        </w:rPr>
        <w:t xml:space="preserve">Andra raden </w:t>
      </w:r>
      <w:proofErr w:type="spellStart"/>
      <w:r w:rsidR="004614D6" w:rsidRPr="00C87B84">
        <w:rPr>
          <w:rFonts w:cs="Times New Roman"/>
          <w:i/>
          <w:iCs/>
        </w:rPr>
        <w:t>allow</w:t>
      </w:r>
      <w:proofErr w:type="spellEnd"/>
      <w:r w:rsidR="004614D6" w:rsidRPr="00C87B84">
        <w:rPr>
          <w:rFonts w:cs="Times New Roman"/>
          <w:i/>
          <w:iCs/>
        </w:rPr>
        <w:t xml:space="preserve"> </w:t>
      </w:r>
      <w:proofErr w:type="spellStart"/>
      <w:r w:rsidR="004614D6" w:rsidRPr="00C87B84">
        <w:rPr>
          <w:rFonts w:cs="Times New Roman"/>
          <w:i/>
          <w:iCs/>
        </w:rPr>
        <w:t>delete</w:t>
      </w:r>
      <w:proofErr w:type="spellEnd"/>
      <w:r w:rsidR="004614D6" w:rsidRPr="00C87B84">
        <w:rPr>
          <w:rFonts w:cs="Times New Roman"/>
          <w:i/>
          <w:iCs/>
        </w:rPr>
        <w:t xml:space="preserve"> </w:t>
      </w:r>
      <w:proofErr w:type="spellStart"/>
      <w:r w:rsidR="004614D6" w:rsidRPr="00C87B84">
        <w:rPr>
          <w:rFonts w:cs="Times New Roman"/>
          <w:i/>
          <w:iCs/>
        </w:rPr>
        <w:t>if</w:t>
      </w:r>
      <w:proofErr w:type="spellEnd"/>
      <w:r w:rsidR="004614D6" w:rsidRPr="00C87B84">
        <w:rPr>
          <w:rFonts w:cs="Times New Roman"/>
          <w:i/>
          <w:iCs/>
        </w:rPr>
        <w:t>: …</w:t>
      </w:r>
      <w:r w:rsidR="004614D6" w:rsidRPr="00C87B84">
        <w:rPr>
          <w:rFonts w:cs="Times New Roman"/>
        </w:rPr>
        <w:t xml:space="preserve"> </w:t>
      </w:r>
      <w:r w:rsidR="00C72FDE" w:rsidRPr="00C87B84">
        <w:rPr>
          <w:rFonts w:cs="Times New Roman"/>
        </w:rPr>
        <w:t>säger att</w:t>
      </w:r>
      <w:r w:rsidR="00C72FDE" w:rsidRPr="00C87B84">
        <w:rPr>
          <w:rFonts w:cs="Times New Roman"/>
          <w:i/>
          <w:iCs/>
        </w:rPr>
        <w:t xml:space="preserve"> </w:t>
      </w:r>
      <w:proofErr w:type="spellStart"/>
      <w:r w:rsidR="00C72FDE" w:rsidRPr="00C87B84">
        <w:rPr>
          <w:rFonts w:cs="Times New Roman"/>
          <w:i/>
          <w:iCs/>
        </w:rPr>
        <w:t>request.auth</w:t>
      </w:r>
      <w:proofErr w:type="spellEnd"/>
      <w:r w:rsidR="00404370" w:rsidRPr="00C87B84">
        <w:rPr>
          <w:rFonts w:cs="Times New Roman"/>
        </w:rPr>
        <w:t xml:space="preserve"> måste vara skilt från </w:t>
      </w:r>
      <w:proofErr w:type="spellStart"/>
      <w:r w:rsidR="00404370" w:rsidRPr="00C87B84">
        <w:rPr>
          <w:rFonts w:cs="Times New Roman"/>
          <w:i/>
          <w:iCs/>
        </w:rPr>
        <w:t>null</w:t>
      </w:r>
      <w:proofErr w:type="spellEnd"/>
      <w:r w:rsidR="00404370" w:rsidRPr="00C87B84">
        <w:rPr>
          <w:rFonts w:cs="Times New Roman"/>
        </w:rPr>
        <w:t>, med andra ord, användaren måste vara inloggad.</w:t>
      </w:r>
      <w:r w:rsidR="00674A74" w:rsidRPr="00C87B84">
        <w:rPr>
          <w:rFonts w:cs="Times New Roman"/>
        </w:rPr>
        <w:t xml:space="preserve"> Men </w:t>
      </w:r>
      <w:proofErr w:type="spellStart"/>
      <w:r w:rsidR="00674A74" w:rsidRPr="00C87B84">
        <w:rPr>
          <w:rFonts w:cs="Times New Roman"/>
          <w:i/>
          <w:iCs/>
        </w:rPr>
        <w:t>delete</w:t>
      </w:r>
      <w:proofErr w:type="spellEnd"/>
      <w:r w:rsidR="00674A74" w:rsidRPr="00C87B84">
        <w:rPr>
          <w:rFonts w:cs="Times New Roman"/>
        </w:rPr>
        <w:t xml:space="preserve"> har ett till krav, resursen eller </w:t>
      </w:r>
      <w:r w:rsidR="00674A74" w:rsidRPr="00C87B84">
        <w:rPr>
          <w:rFonts w:cs="Times New Roman"/>
        </w:rPr>
        <w:lastRenderedPageBreak/>
        <w:t xml:space="preserve">informationen som är skapad, den har en tag med ett unikt id, </w:t>
      </w:r>
      <w:r w:rsidR="003D5EED" w:rsidRPr="00C87B84">
        <w:rPr>
          <w:rFonts w:cs="Times New Roman"/>
        </w:rPr>
        <w:t>detta</w:t>
      </w:r>
      <w:r w:rsidR="00674A74" w:rsidRPr="00C87B84">
        <w:rPr>
          <w:rFonts w:cs="Times New Roman"/>
        </w:rPr>
        <w:t xml:space="preserve"> </w:t>
      </w:r>
      <w:proofErr w:type="spellStart"/>
      <w:r w:rsidR="00674A74" w:rsidRPr="00C87B84">
        <w:rPr>
          <w:rFonts w:cs="Times New Roman"/>
        </w:rPr>
        <w:t>id:t</w:t>
      </w:r>
      <w:proofErr w:type="spellEnd"/>
      <w:r w:rsidR="00674A74" w:rsidRPr="00C87B84">
        <w:rPr>
          <w:rFonts w:cs="Times New Roman"/>
        </w:rPr>
        <w:t xml:space="preserve"> måste matcha användaren</w:t>
      </w:r>
      <w:r w:rsidR="00EC54DB" w:rsidRPr="00C87B84">
        <w:rPr>
          <w:rFonts w:cs="Times New Roman"/>
        </w:rPr>
        <w:t>s</w:t>
      </w:r>
      <w:r w:rsidR="00674A74" w:rsidRPr="00C87B84">
        <w:rPr>
          <w:rFonts w:cs="Times New Roman"/>
        </w:rPr>
        <w:t xml:space="preserve"> </w:t>
      </w:r>
      <w:r w:rsidR="003D5EED" w:rsidRPr="00C87B84">
        <w:rPr>
          <w:rFonts w:cs="Times New Roman"/>
        </w:rPr>
        <w:t>id, den användaren som vill ta bort informationen.</w:t>
      </w:r>
      <w:r w:rsidR="00DC2942" w:rsidRPr="00C87B84">
        <w:rPr>
          <w:rFonts w:cs="Times New Roman"/>
        </w:rPr>
        <w:t xml:space="preserve"> Tredje raden anger precis som början av rad två, att användaren måste vara inloggad, för att skapa eller uppdatera ett material.</w:t>
      </w:r>
      <w:r w:rsidR="00883174" w:rsidRPr="00C87B84">
        <w:rPr>
          <w:rFonts w:cs="Times New Roman"/>
        </w:rPr>
        <w:t xml:space="preserve"> Enda nackdelen med Firestore-reglerna är att, </w:t>
      </w:r>
      <w:r w:rsidR="009F38C7" w:rsidRPr="00C87B84">
        <w:rPr>
          <w:rFonts w:cs="Times New Roman"/>
        </w:rPr>
        <w:t xml:space="preserve">det är ett nytt sätt att skriva på. Vet man inte hur reglerna ska skriva måste man söka upp vilket i sin tur kan göra det svårare att </w:t>
      </w:r>
      <w:r w:rsidR="007F733E" w:rsidRPr="00C87B84">
        <w:rPr>
          <w:rFonts w:cs="Times New Roman"/>
        </w:rPr>
        <w:t xml:space="preserve">implementera egna regler. Att skriva egna regler kommer analyseras i </w:t>
      </w:r>
      <w:r w:rsidR="00B353B0" w:rsidRPr="00C87B84">
        <w:rPr>
          <w:rFonts w:cs="Times New Roman"/>
        </w:rPr>
        <w:t>under Auktorisering längre ner</w:t>
      </w:r>
      <w:r w:rsidR="007F733E" w:rsidRPr="00C87B84">
        <w:rPr>
          <w:rFonts w:cs="Times New Roman"/>
        </w:rPr>
        <w:t>.</w:t>
      </w:r>
      <w:r w:rsidR="00883174" w:rsidRPr="00C87B84">
        <w:rPr>
          <w:rFonts w:cs="Times New Roman"/>
        </w:rPr>
        <w:t xml:space="preserve"> </w:t>
      </w:r>
    </w:p>
    <w:p w14:paraId="71E709A8" w14:textId="21EBF0D8" w:rsidR="0089317A" w:rsidRPr="00C87B84" w:rsidRDefault="0089317A" w:rsidP="00A72DC3">
      <w:pPr>
        <w:spacing w:before="240" w:line="240" w:lineRule="auto"/>
        <w:rPr>
          <w:rFonts w:cs="Times New Roman"/>
        </w:rPr>
      </w:pPr>
      <w:r w:rsidRPr="00C87B84">
        <w:rPr>
          <w:rFonts w:cs="Times New Roman"/>
          <w:b/>
          <w:bCs/>
        </w:rPr>
        <w:t xml:space="preserve">Bilaga </w:t>
      </w:r>
      <w:r w:rsidR="008A1C72" w:rsidRPr="00C87B84">
        <w:rPr>
          <w:rFonts w:cs="Times New Roman"/>
          <w:b/>
          <w:bCs/>
        </w:rPr>
        <w:t>7.26</w:t>
      </w:r>
    </w:p>
    <w:p w14:paraId="686A2471" w14:textId="3CCE11C7" w:rsidR="0089317A" w:rsidRPr="00C87B84" w:rsidRDefault="0089317A" w:rsidP="00A72DC3">
      <w:pPr>
        <w:spacing w:line="240" w:lineRule="auto"/>
        <w:rPr>
          <w:rFonts w:cs="Times New Roman"/>
        </w:rPr>
      </w:pPr>
      <w:r w:rsidRPr="00C87B84">
        <w:rPr>
          <w:rFonts w:cs="Times New Roman"/>
          <w:noProof/>
        </w:rPr>
        <w:drawing>
          <wp:inline distT="0" distB="0" distL="0" distR="0" wp14:anchorId="0F35437B" wp14:editId="3CCA3DBC">
            <wp:extent cx="5039360" cy="452755"/>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9360" cy="452755"/>
                    </a:xfrm>
                    <a:prstGeom prst="rect">
                      <a:avLst/>
                    </a:prstGeom>
                  </pic:spPr>
                </pic:pic>
              </a:graphicData>
            </a:graphic>
          </wp:inline>
        </w:drawing>
      </w:r>
    </w:p>
    <w:p w14:paraId="4999EFE3" w14:textId="77777777" w:rsidR="00D924E9" w:rsidRPr="00C87B84" w:rsidRDefault="00075693" w:rsidP="00A72DC3">
      <w:pPr>
        <w:spacing w:before="240" w:line="240" w:lineRule="auto"/>
        <w:rPr>
          <w:rFonts w:cs="Times New Roman"/>
        </w:rPr>
      </w:pPr>
      <w:r w:rsidRPr="00C87B84">
        <w:rPr>
          <w:rFonts w:cs="Times New Roman"/>
        </w:rPr>
        <w:t xml:space="preserve">Autentisering kan även användas utanför datahantering, exempelvis för att visa eller dölja ’logga in’ och logga ut’ knappar. I PHP sköts det med samma </w:t>
      </w:r>
      <w:proofErr w:type="spellStart"/>
      <w:r w:rsidRPr="00C87B84">
        <w:rPr>
          <w:rFonts w:cs="Times New Roman"/>
        </w:rPr>
        <w:t>if</w:t>
      </w:r>
      <w:proofErr w:type="spellEnd"/>
      <w:r w:rsidRPr="00C87B84">
        <w:rPr>
          <w:rFonts w:cs="Times New Roman"/>
        </w:rPr>
        <w:t>-stats</w:t>
      </w:r>
      <w:r w:rsidR="006B4583" w:rsidRPr="00C87B84">
        <w:rPr>
          <w:rFonts w:cs="Times New Roman"/>
        </w:rPr>
        <w:t xml:space="preserve"> som för datahanteringen</w:t>
      </w:r>
      <w:r w:rsidRPr="00C87B84">
        <w:rPr>
          <w:rFonts w:cs="Times New Roman"/>
        </w:rPr>
        <w:t>. Det kräver att sidan laddas om för att den ska uppdateras, men med PHP skickas man mellan olika PHP-filer så det är inget användaren behöver sköta manuellt.  Firebase</w:t>
      </w:r>
      <w:r w:rsidR="006B4583" w:rsidRPr="00C87B84">
        <w:rPr>
          <w:rFonts w:cs="Times New Roman"/>
        </w:rPr>
        <w:t xml:space="preserve"> däremot använder en eventlyssnare </w:t>
      </w:r>
      <w:proofErr w:type="spellStart"/>
      <w:r w:rsidR="0099660E" w:rsidRPr="00C87B84">
        <w:rPr>
          <w:rFonts w:cs="Times New Roman"/>
          <w:i/>
          <w:iCs/>
        </w:rPr>
        <w:t>onAuthStateChanged</w:t>
      </w:r>
      <w:proofErr w:type="spellEnd"/>
      <w:r w:rsidR="0099660E" w:rsidRPr="00C87B84">
        <w:rPr>
          <w:rFonts w:cs="Times New Roman"/>
        </w:rPr>
        <w:t xml:space="preserve"> där </w:t>
      </w:r>
      <w:proofErr w:type="spellStart"/>
      <w:r w:rsidR="0099660E" w:rsidRPr="00C87B84">
        <w:rPr>
          <w:rFonts w:cs="Times New Roman"/>
          <w:i/>
          <w:iCs/>
        </w:rPr>
        <w:t>firebaseUser</w:t>
      </w:r>
      <w:proofErr w:type="spellEnd"/>
      <w:r w:rsidR="0099660E" w:rsidRPr="00C87B84">
        <w:rPr>
          <w:rFonts w:cs="Times New Roman"/>
        </w:rPr>
        <w:t xml:space="preserve"> </w:t>
      </w:r>
      <w:r w:rsidR="006B7FCA" w:rsidRPr="00C87B84">
        <w:rPr>
          <w:rFonts w:cs="Times New Roman"/>
        </w:rPr>
        <w:t xml:space="preserve">i bilagan nedan är användaren. Om användaren inte är inloggad är </w:t>
      </w:r>
      <w:proofErr w:type="spellStart"/>
      <w:r w:rsidR="006B7FCA" w:rsidRPr="00C87B84">
        <w:rPr>
          <w:rFonts w:cs="Times New Roman"/>
          <w:i/>
          <w:iCs/>
        </w:rPr>
        <w:t>firebaseUser</w:t>
      </w:r>
      <w:proofErr w:type="spellEnd"/>
      <w:r w:rsidR="006B7FCA" w:rsidRPr="00C87B84">
        <w:rPr>
          <w:rFonts w:cs="Times New Roman"/>
        </w:rPr>
        <w:t xml:space="preserve"> </w:t>
      </w:r>
      <w:r w:rsidR="006B7FCA" w:rsidRPr="00C87B84">
        <w:rPr>
          <w:rFonts w:cs="Times New Roman"/>
          <w:i/>
          <w:iCs/>
        </w:rPr>
        <w:t xml:space="preserve">= </w:t>
      </w:r>
      <w:proofErr w:type="spellStart"/>
      <w:r w:rsidR="006B7FCA" w:rsidRPr="00C87B84">
        <w:rPr>
          <w:rFonts w:cs="Times New Roman"/>
          <w:i/>
          <w:iCs/>
        </w:rPr>
        <w:t>null</w:t>
      </w:r>
      <w:proofErr w:type="spellEnd"/>
      <w:r w:rsidR="006B7FCA" w:rsidRPr="00C87B84">
        <w:rPr>
          <w:rFonts w:cs="Times New Roman"/>
        </w:rPr>
        <w:t xml:space="preserve">. </w:t>
      </w:r>
    </w:p>
    <w:p w14:paraId="242179E2" w14:textId="0FBFF372" w:rsidR="006B7FCA" w:rsidRPr="00A72DC3" w:rsidRDefault="006B7FCA" w:rsidP="00A72DC3">
      <w:pPr>
        <w:spacing w:after="0" w:line="240" w:lineRule="auto"/>
        <w:ind w:left="0" w:firstLine="576"/>
        <w:rPr>
          <w:rFonts w:cs="Times New Roman"/>
          <w:b/>
          <w:bCs/>
        </w:rPr>
      </w:pPr>
      <w:r w:rsidRPr="00C87B84">
        <w:rPr>
          <w:rFonts w:cs="Times New Roman"/>
          <w:b/>
          <w:bCs/>
        </w:rPr>
        <w:t>Bilaga</w:t>
      </w:r>
      <w:r w:rsidR="00D924E9" w:rsidRPr="00C87B84">
        <w:rPr>
          <w:rFonts w:cs="Times New Roman"/>
          <w:b/>
          <w:bCs/>
        </w:rPr>
        <w:t xml:space="preserve"> 7.27</w:t>
      </w:r>
    </w:p>
    <w:p w14:paraId="1C99B034" w14:textId="60583DF7" w:rsidR="0099660E" w:rsidRPr="00C87B84" w:rsidRDefault="0099660E" w:rsidP="00A72DC3">
      <w:pPr>
        <w:spacing w:before="240" w:line="240" w:lineRule="auto"/>
        <w:rPr>
          <w:rFonts w:cs="Times New Roman"/>
        </w:rPr>
      </w:pPr>
      <w:r w:rsidRPr="00C87B84">
        <w:rPr>
          <w:rFonts w:cs="Times New Roman"/>
          <w:noProof/>
        </w:rPr>
        <w:drawing>
          <wp:inline distT="0" distB="0" distL="0" distR="0" wp14:anchorId="344E084B" wp14:editId="30A0FDBD">
            <wp:extent cx="4448796" cy="22863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48796" cy="228632"/>
                    </a:xfrm>
                    <a:prstGeom prst="rect">
                      <a:avLst/>
                    </a:prstGeom>
                  </pic:spPr>
                </pic:pic>
              </a:graphicData>
            </a:graphic>
          </wp:inline>
        </w:drawing>
      </w:r>
    </w:p>
    <w:p w14:paraId="488CD23D" w14:textId="77777777" w:rsidR="00075693" w:rsidRPr="00C87B84" w:rsidRDefault="00075693" w:rsidP="00A72DC3">
      <w:pPr>
        <w:spacing w:line="240" w:lineRule="auto"/>
        <w:rPr>
          <w:rFonts w:cs="Times New Roman"/>
        </w:rPr>
      </w:pPr>
    </w:p>
    <w:p w14:paraId="50D61E65" w14:textId="1C08FFBD" w:rsidR="00C22042" w:rsidRPr="00EC3D75" w:rsidRDefault="00F67255" w:rsidP="0065663F">
      <w:pPr>
        <w:pStyle w:val="Heading4"/>
        <w:rPr>
          <w:rFonts w:cs="Arial"/>
        </w:rPr>
      </w:pPr>
      <w:bookmarkStart w:id="101" w:name="_Toc69234987"/>
      <w:bookmarkStart w:id="102" w:name="_Toc69227503"/>
      <w:r w:rsidRPr="00EC3D75">
        <w:rPr>
          <w:rFonts w:cs="Arial"/>
        </w:rPr>
        <w:t>KLIENT-SÄKERHET</w:t>
      </w:r>
      <w:bookmarkEnd w:id="101"/>
      <w:bookmarkEnd w:id="102"/>
    </w:p>
    <w:p w14:paraId="186E17F1" w14:textId="471859F4" w:rsidR="00357BA9" w:rsidRPr="00C87B84" w:rsidRDefault="00244913" w:rsidP="00A72DC3">
      <w:pPr>
        <w:spacing w:line="240" w:lineRule="auto"/>
        <w:rPr>
          <w:rFonts w:cs="Times New Roman"/>
        </w:rPr>
      </w:pPr>
      <w:r w:rsidRPr="00C87B84">
        <w:rPr>
          <w:rFonts w:cs="Times New Roman"/>
        </w:rPr>
        <w:t xml:space="preserve">En av de största säkerhetsriskerna </w:t>
      </w:r>
      <w:r w:rsidR="001761AF" w:rsidRPr="00C87B84">
        <w:rPr>
          <w:rFonts w:cs="Times New Roman"/>
        </w:rPr>
        <w:t xml:space="preserve">i en webbapplikation är XSS, eller </w:t>
      </w:r>
      <w:proofErr w:type="spellStart"/>
      <w:r w:rsidR="001761AF" w:rsidRPr="00C87B84">
        <w:rPr>
          <w:rFonts w:cs="Times New Roman"/>
        </w:rPr>
        <w:t>cross-site-scripting</w:t>
      </w:r>
      <w:proofErr w:type="spellEnd"/>
      <w:r w:rsidR="001761AF" w:rsidRPr="00C87B84">
        <w:rPr>
          <w:rFonts w:cs="Times New Roman"/>
        </w:rPr>
        <w:t xml:space="preserve">. Det innebär att man injekterar </w:t>
      </w:r>
      <w:r w:rsidR="003062BA" w:rsidRPr="00C87B84">
        <w:rPr>
          <w:rFonts w:cs="Times New Roman"/>
        </w:rPr>
        <w:t>en bit kod</w:t>
      </w:r>
      <w:r w:rsidR="002729AC" w:rsidRPr="00C87B84">
        <w:rPr>
          <w:rFonts w:cs="Times New Roman"/>
        </w:rPr>
        <w:t xml:space="preserve"> men en specifik funktion</w:t>
      </w:r>
      <w:r w:rsidR="003062BA" w:rsidRPr="00C87B84">
        <w:rPr>
          <w:rFonts w:cs="Times New Roman"/>
        </w:rPr>
        <w:t xml:space="preserve">, som är osynlig för den vardagliga användaren. Exakt vad koden </w:t>
      </w:r>
      <w:r w:rsidR="00974FF6" w:rsidRPr="00C87B84">
        <w:rPr>
          <w:rFonts w:cs="Times New Roman"/>
        </w:rPr>
        <w:t>gör kan</w:t>
      </w:r>
      <w:r w:rsidR="00FE1ECB" w:rsidRPr="00C87B84">
        <w:rPr>
          <w:rFonts w:cs="Times New Roman"/>
        </w:rPr>
        <w:t xml:space="preserve"> variera kraftig beroende på vad injekt</w:t>
      </w:r>
      <w:r w:rsidR="00772F1A" w:rsidRPr="00C87B84">
        <w:rPr>
          <w:rFonts w:cs="Times New Roman"/>
        </w:rPr>
        <w:t>erarens</w:t>
      </w:r>
      <w:r w:rsidR="00FE1ECB" w:rsidRPr="00C87B84">
        <w:rPr>
          <w:rFonts w:cs="Times New Roman"/>
        </w:rPr>
        <w:t xml:space="preserve"> mål </w:t>
      </w:r>
      <w:r w:rsidR="00772F1A" w:rsidRPr="00C87B84">
        <w:rPr>
          <w:rFonts w:cs="Times New Roman"/>
        </w:rPr>
        <w:t xml:space="preserve">är. Vanligast är att man skickar användarens data, såsom </w:t>
      </w:r>
      <w:r w:rsidR="00772F1A" w:rsidRPr="00C87B84">
        <w:rPr>
          <w:rFonts w:cs="Times New Roman"/>
          <w:i/>
          <w:iCs/>
        </w:rPr>
        <w:t>cookies</w:t>
      </w:r>
      <w:r w:rsidR="00772F1A" w:rsidRPr="00C87B84">
        <w:rPr>
          <w:rFonts w:cs="Times New Roman"/>
        </w:rPr>
        <w:t xml:space="preserve"> eller </w:t>
      </w:r>
      <w:r w:rsidR="005F1AF5" w:rsidRPr="00C87B84">
        <w:rPr>
          <w:rFonts w:cs="Times New Roman"/>
        </w:rPr>
        <w:t xml:space="preserve">lyssnar på alla dess knapptryckningar för att få lösenord för att sedan skicka det till en extern server som sparar och använder den informationen.  </w:t>
      </w:r>
      <w:r w:rsidR="00357BA9" w:rsidRPr="00C87B84">
        <w:rPr>
          <w:rFonts w:cs="Times New Roman"/>
        </w:rPr>
        <w:t xml:space="preserve">I PHP </w:t>
      </w:r>
      <w:r w:rsidR="00F52AB2" w:rsidRPr="00C87B84">
        <w:rPr>
          <w:rFonts w:cs="Times New Roman"/>
        </w:rPr>
        <w:t xml:space="preserve">kan det skötas på flera sätt, bland annat </w:t>
      </w:r>
      <w:r w:rsidR="00357BA9" w:rsidRPr="00C87B84">
        <w:rPr>
          <w:rFonts w:cs="Times New Roman"/>
        </w:rPr>
        <w:t>genom att ersätta och lägga till karaktärer som bryter av den skadliga koden</w:t>
      </w:r>
      <w:r w:rsidR="00F52AB2" w:rsidRPr="00C87B84">
        <w:rPr>
          <w:rFonts w:cs="Times New Roman"/>
        </w:rPr>
        <w:t xml:space="preserve">, eller att </w:t>
      </w:r>
      <w:r w:rsidR="002646E8" w:rsidRPr="00C87B84">
        <w:rPr>
          <w:rFonts w:cs="Times New Roman"/>
        </w:rPr>
        <w:t xml:space="preserve">omvandla </w:t>
      </w:r>
      <w:r w:rsidR="002464C9" w:rsidRPr="00C87B84">
        <w:rPr>
          <w:rFonts w:cs="Times New Roman"/>
        </w:rPr>
        <w:t>potentiella</w:t>
      </w:r>
      <w:r w:rsidR="002646E8" w:rsidRPr="00C87B84">
        <w:rPr>
          <w:rFonts w:cs="Times New Roman"/>
        </w:rPr>
        <w:t xml:space="preserve"> skadliga karaktärer till en </w:t>
      </w:r>
      <w:r w:rsidR="002464C9" w:rsidRPr="00C87B84">
        <w:rPr>
          <w:rFonts w:cs="Times New Roman"/>
        </w:rPr>
        <w:t>sträng som motsvara den visuella karaktären</w:t>
      </w:r>
      <w:r w:rsidR="00357BA9" w:rsidRPr="00C87B84">
        <w:rPr>
          <w:rFonts w:cs="Times New Roman"/>
        </w:rPr>
        <w:t xml:space="preserve">. I Bilaga </w:t>
      </w:r>
      <w:r w:rsidR="00091645" w:rsidRPr="00C87B84">
        <w:rPr>
          <w:rFonts w:cs="Times New Roman"/>
        </w:rPr>
        <w:t>7.13</w:t>
      </w:r>
      <w:r w:rsidR="00357BA9" w:rsidRPr="00C87B84">
        <w:rPr>
          <w:rFonts w:cs="Times New Roman"/>
        </w:rPr>
        <w:t xml:space="preserve">, </w:t>
      </w:r>
      <w:r w:rsidR="004446E1" w:rsidRPr="00C87B84">
        <w:rPr>
          <w:rFonts w:cs="Times New Roman"/>
        </w:rPr>
        <w:t>PHP:s</w:t>
      </w:r>
      <w:r w:rsidR="00357BA9" w:rsidRPr="00C87B84">
        <w:rPr>
          <w:rFonts w:cs="Times New Roman"/>
        </w:rPr>
        <w:t xml:space="preserve"> skaparfunktion sker detta </w:t>
      </w:r>
      <w:r w:rsidR="00A0048C" w:rsidRPr="00C87B84">
        <w:rPr>
          <w:rFonts w:cs="Times New Roman"/>
        </w:rPr>
        <w:t xml:space="preserve">på rad 12 till 14. </w:t>
      </w:r>
      <w:r w:rsidR="00266856" w:rsidRPr="00C87B84">
        <w:rPr>
          <w:rFonts w:cs="Times New Roman"/>
        </w:rPr>
        <w:t xml:space="preserve">Exempelvis kan </w:t>
      </w:r>
      <w:proofErr w:type="gramStart"/>
      <w:r w:rsidR="00091911" w:rsidRPr="00C87B84">
        <w:rPr>
          <w:rFonts w:cs="Times New Roman"/>
        </w:rPr>
        <w:t>öppnar</w:t>
      </w:r>
      <w:proofErr w:type="gramEnd"/>
      <w:r w:rsidR="00091911" w:rsidRPr="00C87B84">
        <w:rPr>
          <w:rFonts w:cs="Times New Roman"/>
        </w:rPr>
        <w:t xml:space="preserve"> taggen ’</w:t>
      </w:r>
      <w:r w:rsidR="00310847" w:rsidRPr="00C87B84">
        <w:rPr>
          <w:rFonts w:cs="Times New Roman"/>
        </w:rPr>
        <w:t>&lt;’ göras om till ’&amp;</w:t>
      </w:r>
      <w:proofErr w:type="spellStart"/>
      <w:r w:rsidR="00310847" w:rsidRPr="00C87B84">
        <w:rPr>
          <w:rFonts w:cs="Times New Roman"/>
        </w:rPr>
        <w:t>lt</w:t>
      </w:r>
      <w:proofErr w:type="spellEnd"/>
      <w:r w:rsidR="00310847" w:rsidRPr="00C87B84">
        <w:rPr>
          <w:rFonts w:cs="Times New Roman"/>
        </w:rPr>
        <w:t xml:space="preserve">;’, när webbläsaren ser </w:t>
      </w:r>
      <w:r w:rsidR="00085694" w:rsidRPr="00C87B84">
        <w:rPr>
          <w:rFonts w:cs="Times New Roman"/>
        </w:rPr>
        <w:t xml:space="preserve">den omgjorda texten visar den en motsvarighet till </w:t>
      </w:r>
      <w:proofErr w:type="spellStart"/>
      <w:r w:rsidR="00085694" w:rsidRPr="00C87B84">
        <w:rPr>
          <w:rFonts w:cs="Times New Roman"/>
        </w:rPr>
        <w:t>originala</w:t>
      </w:r>
      <w:proofErr w:type="spellEnd"/>
      <w:r w:rsidR="00085694" w:rsidRPr="00C87B84">
        <w:rPr>
          <w:rFonts w:cs="Times New Roman"/>
        </w:rPr>
        <w:t xml:space="preserve"> symbolen utan att köra potentiell kod inuti.</w:t>
      </w:r>
      <w:r w:rsidR="003B1AC6" w:rsidRPr="00C87B84">
        <w:rPr>
          <w:rFonts w:cs="Times New Roman"/>
        </w:rPr>
        <w:t xml:space="preserve"> Problemet med denna typ av </w:t>
      </w:r>
      <w:r w:rsidR="00924401" w:rsidRPr="00C87B84">
        <w:rPr>
          <w:rFonts w:cs="Times New Roman"/>
        </w:rPr>
        <w:t xml:space="preserve">säkerhetshantering kan vara radbyten, som i html-kod ser ut som </w:t>
      </w:r>
      <w:r w:rsidR="00944F1D" w:rsidRPr="00C87B84">
        <w:rPr>
          <w:rFonts w:cs="Times New Roman"/>
        </w:rPr>
        <w:t>följande</w:t>
      </w:r>
      <w:r w:rsidR="00924401" w:rsidRPr="00C87B84">
        <w:rPr>
          <w:rFonts w:cs="Times New Roman"/>
        </w:rPr>
        <w:t>, &lt;</w:t>
      </w:r>
      <w:proofErr w:type="spellStart"/>
      <w:r w:rsidR="00924401" w:rsidRPr="00C87B84">
        <w:rPr>
          <w:rFonts w:cs="Times New Roman"/>
        </w:rPr>
        <w:t>br</w:t>
      </w:r>
      <w:proofErr w:type="spellEnd"/>
      <w:r w:rsidR="00924401" w:rsidRPr="00C87B84">
        <w:rPr>
          <w:rFonts w:cs="Times New Roman"/>
        </w:rPr>
        <w:t>&gt;. Byter man ut öppnings och stängningsstaggen fungerar inte radbrytningen</w:t>
      </w:r>
      <w:r w:rsidR="00944F1D" w:rsidRPr="00C87B84">
        <w:rPr>
          <w:rFonts w:cs="Times New Roman"/>
        </w:rPr>
        <w:t xml:space="preserve"> och man behöver skriva ytterligare kod för lösa dessa </w:t>
      </w:r>
      <w:proofErr w:type="spellStart"/>
      <w:r w:rsidR="00944F1D" w:rsidRPr="00C87B84">
        <w:rPr>
          <w:rFonts w:cs="Times New Roman"/>
        </w:rPr>
        <w:t>nyskapta</w:t>
      </w:r>
      <w:proofErr w:type="spellEnd"/>
      <w:r w:rsidR="00944F1D" w:rsidRPr="00C87B84">
        <w:rPr>
          <w:rFonts w:cs="Times New Roman"/>
        </w:rPr>
        <w:t xml:space="preserve"> problem.</w:t>
      </w:r>
      <w:r w:rsidR="00924401" w:rsidRPr="00C87B84">
        <w:rPr>
          <w:rFonts w:cs="Times New Roman"/>
        </w:rPr>
        <w:t xml:space="preserve"> </w:t>
      </w:r>
    </w:p>
    <w:p w14:paraId="7556A7BE" w14:textId="22BCE97B" w:rsidR="00357BA9" w:rsidRPr="00C87B84" w:rsidRDefault="00532572" w:rsidP="00A72DC3">
      <w:pPr>
        <w:spacing w:line="240" w:lineRule="auto"/>
        <w:rPr>
          <w:rFonts w:cs="Times New Roman"/>
        </w:rPr>
      </w:pPr>
      <w:commentRangeStart w:id="103"/>
      <w:commentRangeStart w:id="104"/>
      <w:commentRangeStart w:id="105"/>
      <w:r w:rsidRPr="00C87B84">
        <w:rPr>
          <w:rFonts w:cs="Times New Roman"/>
        </w:rPr>
        <w:t xml:space="preserve">Även problem som dessa är saker som Firebase löser </w:t>
      </w:r>
      <w:r w:rsidR="000876EE" w:rsidRPr="00C87B84">
        <w:rPr>
          <w:rFonts w:cs="Times New Roman"/>
        </w:rPr>
        <w:t>åt programmeraren, vilket gör att skapandet av hemsidorna går snabbare och effektivare.</w:t>
      </w:r>
      <w:commentRangeEnd w:id="103"/>
      <w:r w:rsidR="00F511BA">
        <w:rPr>
          <w:rStyle w:val="CommentReference"/>
        </w:rPr>
        <w:commentReference w:id="103"/>
      </w:r>
      <w:commentRangeEnd w:id="104"/>
      <w:r w:rsidR="0093249D">
        <w:rPr>
          <w:rStyle w:val="CommentReference"/>
        </w:rPr>
        <w:commentReference w:id="104"/>
      </w:r>
      <w:commentRangeEnd w:id="105"/>
      <w:r w:rsidR="0093249D">
        <w:rPr>
          <w:rStyle w:val="CommentReference"/>
        </w:rPr>
        <w:commentReference w:id="105"/>
      </w:r>
    </w:p>
    <w:p w14:paraId="1B485192" w14:textId="6D62CB8B" w:rsidR="00350D84" w:rsidRPr="00EC3D75" w:rsidRDefault="00F67255" w:rsidP="0065663F">
      <w:pPr>
        <w:pStyle w:val="Heading4"/>
        <w:rPr>
          <w:rFonts w:cs="Arial"/>
        </w:rPr>
      </w:pPr>
      <w:bookmarkStart w:id="106" w:name="_Toc69234988"/>
      <w:bookmarkStart w:id="107" w:name="_Toc69227504"/>
      <w:r w:rsidRPr="00EC3D75">
        <w:rPr>
          <w:rFonts w:cs="Arial"/>
        </w:rPr>
        <w:lastRenderedPageBreak/>
        <w:t>AUKTORISERING</w:t>
      </w:r>
      <w:bookmarkEnd w:id="106"/>
      <w:bookmarkEnd w:id="107"/>
    </w:p>
    <w:p w14:paraId="522F54C6" w14:textId="75C8689A" w:rsidR="00444B3D" w:rsidRPr="00C87B84" w:rsidRDefault="000922A7" w:rsidP="00A72DC3">
      <w:pPr>
        <w:tabs>
          <w:tab w:val="left" w:pos="3165"/>
        </w:tabs>
        <w:spacing w:line="240" w:lineRule="auto"/>
        <w:rPr>
          <w:rFonts w:cs="Times New Roman"/>
        </w:rPr>
      </w:pPr>
      <w:r w:rsidRPr="00C87B84">
        <w:rPr>
          <w:rFonts w:cs="Times New Roman"/>
        </w:rPr>
        <w:t xml:space="preserve">Auktorisering, eller roller är endast insatt i Firebaseprojektet. </w:t>
      </w:r>
      <w:r w:rsidR="001475DC" w:rsidRPr="00C87B84">
        <w:rPr>
          <w:rFonts w:cs="Times New Roman"/>
        </w:rPr>
        <w:t xml:space="preserve">Men implementeringen för det i PHP är </w:t>
      </w:r>
      <w:r w:rsidR="00E87ECD" w:rsidRPr="00C87B84">
        <w:rPr>
          <w:rFonts w:cs="Times New Roman"/>
        </w:rPr>
        <w:t xml:space="preserve">ganska enkel. </w:t>
      </w:r>
      <w:r w:rsidR="00995B5B" w:rsidRPr="00C87B84">
        <w:rPr>
          <w:rFonts w:cs="Times New Roman"/>
        </w:rPr>
        <w:t xml:space="preserve">Tillvägagången för </w:t>
      </w:r>
      <w:r w:rsidR="00303870" w:rsidRPr="00C87B84">
        <w:rPr>
          <w:rFonts w:cs="Times New Roman"/>
        </w:rPr>
        <w:t xml:space="preserve">att ge ut administratörsprivilegier är genom att redigera användarfilen </w:t>
      </w:r>
      <w:r w:rsidR="00444B3D" w:rsidRPr="00C87B84">
        <w:rPr>
          <w:rFonts w:cs="Times New Roman"/>
        </w:rPr>
        <w:t>manuellt</w:t>
      </w:r>
      <w:r w:rsidR="00303870" w:rsidRPr="00C87B84">
        <w:rPr>
          <w:rFonts w:cs="Times New Roman"/>
        </w:rPr>
        <w:t xml:space="preserve">, vilket fungerar </w:t>
      </w:r>
      <w:r w:rsidR="00444B3D" w:rsidRPr="00C87B84">
        <w:rPr>
          <w:rFonts w:cs="Times New Roman"/>
        </w:rPr>
        <w:t xml:space="preserve">likadant i båda projekten. </w:t>
      </w:r>
    </w:p>
    <w:p w14:paraId="17D662BC" w14:textId="7B54B1E7" w:rsidR="005D7D68" w:rsidRPr="00C87B84" w:rsidRDefault="00E87ECD" w:rsidP="00A72DC3">
      <w:pPr>
        <w:tabs>
          <w:tab w:val="left" w:pos="3165"/>
        </w:tabs>
        <w:spacing w:line="240" w:lineRule="auto"/>
        <w:rPr>
          <w:rFonts w:cs="Times New Roman"/>
        </w:rPr>
      </w:pPr>
      <w:r w:rsidRPr="00C87B84">
        <w:rPr>
          <w:rFonts w:cs="Times New Roman"/>
        </w:rPr>
        <w:t xml:space="preserve">Om man skulle införa </w:t>
      </w:r>
      <w:r w:rsidR="00444B3D" w:rsidRPr="00C87B84">
        <w:rPr>
          <w:rFonts w:cs="Times New Roman"/>
        </w:rPr>
        <w:t>roller</w:t>
      </w:r>
      <w:r w:rsidRPr="00C87B84">
        <w:rPr>
          <w:rFonts w:cs="Times New Roman"/>
        </w:rPr>
        <w:t xml:space="preserve"> i PHP skulle man i samband med </w:t>
      </w:r>
      <w:r w:rsidR="0011674C" w:rsidRPr="00C87B84">
        <w:rPr>
          <w:rFonts w:cs="Times New Roman"/>
        </w:rPr>
        <w:t>autentiseringen kolla efter en potentiell roll</w:t>
      </w:r>
      <w:r w:rsidR="00AA0418" w:rsidRPr="00C87B84">
        <w:rPr>
          <w:rFonts w:cs="Times New Roman"/>
        </w:rPr>
        <w:t>, vilket visas i bilagan nedan.</w:t>
      </w:r>
      <w:r w:rsidR="008669BA" w:rsidRPr="00C87B84">
        <w:rPr>
          <w:rFonts w:cs="Times New Roman"/>
        </w:rPr>
        <w:t xml:space="preserve"> </w:t>
      </w:r>
      <w:r w:rsidR="008C7C5F" w:rsidRPr="00C87B84">
        <w:rPr>
          <w:rFonts w:cs="Times New Roman"/>
        </w:rPr>
        <w:t xml:space="preserve">Enligt bilagan skulle </w:t>
      </w:r>
      <w:r w:rsidR="00324E51" w:rsidRPr="00C87B84">
        <w:rPr>
          <w:rFonts w:cs="Times New Roman"/>
        </w:rPr>
        <w:t>den första satsen</w:t>
      </w:r>
      <w:r w:rsidR="008C7C5F" w:rsidRPr="00C87B84">
        <w:rPr>
          <w:rFonts w:cs="Times New Roman"/>
        </w:rPr>
        <w:t xml:space="preserve"> kräva att användaren är inloggad</w:t>
      </w:r>
      <w:r w:rsidR="00324E51" w:rsidRPr="00C87B84">
        <w:rPr>
          <w:rFonts w:cs="Times New Roman"/>
        </w:rPr>
        <w:t xml:space="preserve"> och den andra satsen kräver att användaren är</w:t>
      </w:r>
      <w:r w:rsidR="008C7C5F" w:rsidRPr="00C87B84">
        <w:rPr>
          <w:rFonts w:cs="Times New Roman"/>
        </w:rPr>
        <w:t xml:space="preserve"> administratör. </w:t>
      </w:r>
      <w:r w:rsidR="001F2AF2" w:rsidRPr="00C87B84">
        <w:rPr>
          <w:rFonts w:cs="Times New Roman"/>
        </w:rPr>
        <w:t>Rollen som i exemplet ligger i sessionsvariabeln</w:t>
      </w:r>
      <w:r w:rsidR="00764A0F" w:rsidRPr="00C87B84">
        <w:rPr>
          <w:rFonts w:cs="Times New Roman"/>
        </w:rPr>
        <w:t>, som</w:t>
      </w:r>
      <w:r w:rsidR="001F2AF2" w:rsidRPr="00C87B84">
        <w:rPr>
          <w:rFonts w:cs="Times New Roman"/>
        </w:rPr>
        <w:t xml:space="preserve"> skulle läggas in under inloggningsprocessen med en snabb </w:t>
      </w:r>
      <w:r w:rsidR="002D4F22" w:rsidRPr="00C87B84">
        <w:rPr>
          <w:rFonts w:cs="Times New Roman"/>
        </w:rPr>
        <w:t xml:space="preserve">check om användaren har administratörsprivilegierna. </w:t>
      </w:r>
    </w:p>
    <w:p w14:paraId="1ABD83DB" w14:textId="693B025C" w:rsidR="00AA0418" w:rsidRPr="00C87B84" w:rsidRDefault="00AA0418" w:rsidP="00A72DC3">
      <w:pPr>
        <w:tabs>
          <w:tab w:val="left" w:pos="3165"/>
        </w:tabs>
        <w:spacing w:line="240" w:lineRule="auto"/>
        <w:rPr>
          <w:rFonts w:cs="Times New Roman"/>
        </w:rPr>
      </w:pPr>
      <w:r w:rsidRPr="00C87B84">
        <w:rPr>
          <w:rFonts w:cs="Times New Roman"/>
          <w:b/>
          <w:bCs/>
        </w:rPr>
        <w:t xml:space="preserve">Bilaga </w:t>
      </w:r>
      <w:r w:rsidR="00674349" w:rsidRPr="00C87B84">
        <w:rPr>
          <w:rFonts w:cs="Times New Roman"/>
          <w:b/>
          <w:bCs/>
        </w:rPr>
        <w:t>7.28</w:t>
      </w:r>
    </w:p>
    <w:p w14:paraId="554DBC60" w14:textId="08AF3B4F" w:rsidR="00C964C9" w:rsidRPr="00C87B84" w:rsidRDefault="0071513A" w:rsidP="00A72DC3">
      <w:pPr>
        <w:tabs>
          <w:tab w:val="left" w:pos="3165"/>
        </w:tabs>
        <w:spacing w:line="240" w:lineRule="auto"/>
        <w:rPr>
          <w:rFonts w:cs="Times New Roman"/>
        </w:rPr>
      </w:pPr>
      <w:r w:rsidRPr="00C87B84">
        <w:rPr>
          <w:rFonts w:cs="Times New Roman"/>
          <w:noProof/>
        </w:rPr>
        <w:drawing>
          <wp:inline distT="0" distB="0" distL="0" distR="0" wp14:anchorId="3F1B61D6" wp14:editId="7F86FA9E">
            <wp:extent cx="5039360" cy="208915"/>
            <wp:effectExtent l="0" t="0" r="889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360" cy="208915"/>
                    </a:xfrm>
                    <a:prstGeom prst="rect">
                      <a:avLst/>
                    </a:prstGeom>
                  </pic:spPr>
                </pic:pic>
              </a:graphicData>
            </a:graphic>
          </wp:inline>
        </w:drawing>
      </w:r>
    </w:p>
    <w:p w14:paraId="06679931" w14:textId="39321A08" w:rsidR="008864CE" w:rsidRPr="00C87B84" w:rsidRDefault="002D4F22" w:rsidP="00A72DC3">
      <w:pPr>
        <w:spacing w:line="240" w:lineRule="auto"/>
        <w:rPr>
          <w:rFonts w:cs="Times New Roman"/>
        </w:rPr>
      </w:pPr>
      <w:r w:rsidRPr="00C87B84">
        <w:rPr>
          <w:rFonts w:cs="Times New Roman"/>
        </w:rPr>
        <w:t xml:space="preserve">I Firebase har det varit </w:t>
      </w:r>
      <w:r w:rsidR="002B53D0" w:rsidRPr="00C87B84">
        <w:rPr>
          <w:rFonts w:cs="Times New Roman"/>
        </w:rPr>
        <w:t>större problem att implementera</w:t>
      </w:r>
      <w:r w:rsidR="007C36E7" w:rsidRPr="00C87B84">
        <w:rPr>
          <w:rFonts w:cs="Times New Roman"/>
        </w:rPr>
        <w:t xml:space="preserve"> roller</w:t>
      </w:r>
      <w:r w:rsidR="002B53D0" w:rsidRPr="00C87B84">
        <w:rPr>
          <w:rFonts w:cs="Times New Roman"/>
        </w:rPr>
        <w:t xml:space="preserve">. </w:t>
      </w:r>
      <w:r w:rsidR="00570B0D" w:rsidRPr="00C87B84">
        <w:rPr>
          <w:rFonts w:cs="Times New Roman"/>
        </w:rPr>
        <w:t xml:space="preserve">För att </w:t>
      </w:r>
      <w:r w:rsidR="00303870" w:rsidRPr="00C87B84">
        <w:rPr>
          <w:rFonts w:cs="Times New Roman"/>
        </w:rPr>
        <w:t xml:space="preserve">ge en användare en </w:t>
      </w:r>
      <w:r w:rsidR="00444B3D" w:rsidRPr="00C87B84">
        <w:rPr>
          <w:rFonts w:cs="Times New Roman"/>
        </w:rPr>
        <w:t>roll måste man förs</w:t>
      </w:r>
      <w:r w:rsidR="00535D7F" w:rsidRPr="00C87B84">
        <w:rPr>
          <w:rFonts w:cs="Times New Roman"/>
        </w:rPr>
        <w:t>t</w:t>
      </w:r>
      <w:r w:rsidR="00444B3D" w:rsidRPr="00C87B84">
        <w:rPr>
          <w:rFonts w:cs="Times New Roman"/>
        </w:rPr>
        <w:t xml:space="preserve"> kunna lagra den specifika rollen. Vilket har tidigare </w:t>
      </w:r>
      <w:r w:rsidR="0081477E" w:rsidRPr="00C87B84">
        <w:rPr>
          <w:rFonts w:cs="Times New Roman"/>
        </w:rPr>
        <w:t xml:space="preserve">diskuterats under punkt </w:t>
      </w:r>
      <w:r w:rsidR="0081477E" w:rsidRPr="00C87B84">
        <w:rPr>
          <w:rFonts w:cs="Times New Roman"/>
          <w:i/>
          <w:iCs/>
        </w:rPr>
        <w:t>3.2.1.3 Användarinformation</w:t>
      </w:r>
      <w:r w:rsidR="005F57B9" w:rsidRPr="00C87B84">
        <w:rPr>
          <w:rFonts w:cs="Times New Roman"/>
        </w:rPr>
        <w:t xml:space="preserve">. </w:t>
      </w:r>
      <w:r w:rsidR="00535D7F" w:rsidRPr="00C87B84">
        <w:rPr>
          <w:rFonts w:cs="Times New Roman"/>
        </w:rPr>
        <w:t xml:space="preserve">Det innebär att en användare </w:t>
      </w:r>
      <w:r w:rsidR="004E5210" w:rsidRPr="00C87B84">
        <w:rPr>
          <w:rFonts w:cs="Times New Roman"/>
        </w:rPr>
        <w:t xml:space="preserve">måste ange sitt användarnamn efter </w:t>
      </w:r>
      <w:r w:rsidR="004C6773" w:rsidRPr="00C87B84">
        <w:rPr>
          <w:rFonts w:cs="Times New Roman"/>
        </w:rPr>
        <w:t xml:space="preserve">sin inloggning </w:t>
      </w:r>
      <w:r w:rsidR="006D73E3" w:rsidRPr="00C87B84">
        <w:rPr>
          <w:rFonts w:cs="Times New Roman"/>
        </w:rPr>
        <w:t xml:space="preserve">för att skapa sitt separata användardokument, </w:t>
      </w:r>
      <w:r w:rsidR="004C6773" w:rsidRPr="00C87B84">
        <w:rPr>
          <w:rFonts w:cs="Times New Roman"/>
        </w:rPr>
        <w:t xml:space="preserve">vilket går </w:t>
      </w:r>
      <w:r w:rsidR="006D78EE" w:rsidRPr="00C87B84">
        <w:rPr>
          <w:rFonts w:cs="Times New Roman"/>
        </w:rPr>
        <w:t xml:space="preserve">för användaren att </w:t>
      </w:r>
      <w:r w:rsidR="004C6773" w:rsidRPr="00C87B84">
        <w:rPr>
          <w:rFonts w:cs="Times New Roman"/>
        </w:rPr>
        <w:t xml:space="preserve">undkomma, vilket i sin tur innebär att man inte kan garantera möjligheten att ge användare administratörsprivilegierna. </w:t>
      </w:r>
      <w:r w:rsidR="0071194C" w:rsidRPr="00C87B84">
        <w:rPr>
          <w:rFonts w:cs="Times New Roman"/>
        </w:rPr>
        <w:t xml:space="preserve">Ska en </w:t>
      </w:r>
      <w:r w:rsidR="004E212A" w:rsidRPr="00C87B84">
        <w:rPr>
          <w:rFonts w:cs="Times New Roman"/>
        </w:rPr>
        <w:t>administratörs</w:t>
      </w:r>
      <w:r w:rsidR="0071194C" w:rsidRPr="00C87B84">
        <w:rPr>
          <w:rFonts w:cs="Times New Roman"/>
        </w:rPr>
        <w:t xml:space="preserve">roll </w:t>
      </w:r>
      <w:r w:rsidR="00381A27" w:rsidRPr="00C87B84">
        <w:rPr>
          <w:rFonts w:cs="Times New Roman"/>
        </w:rPr>
        <w:t xml:space="preserve">ges </w:t>
      </w:r>
      <w:r w:rsidR="0071194C" w:rsidRPr="00C87B84">
        <w:rPr>
          <w:rFonts w:cs="Times New Roman"/>
        </w:rPr>
        <w:t xml:space="preserve">har användaren troligtvis redan loggat in, men om övriga roller ska ges kan det ställa till </w:t>
      </w:r>
      <w:r w:rsidR="004E212A" w:rsidRPr="00C87B84">
        <w:rPr>
          <w:rFonts w:cs="Times New Roman"/>
        </w:rPr>
        <w:t xml:space="preserve">besvär. </w:t>
      </w:r>
      <w:r w:rsidR="007C391F" w:rsidRPr="00C87B84">
        <w:rPr>
          <w:rFonts w:cs="Times New Roman"/>
        </w:rPr>
        <w:t xml:space="preserve">Utöver tidigare </w:t>
      </w:r>
      <w:r w:rsidR="00A540AD" w:rsidRPr="00C87B84">
        <w:rPr>
          <w:rFonts w:cs="Times New Roman"/>
        </w:rPr>
        <w:t xml:space="preserve">diskuterade nackdelar måstes en inläsning av det separata användardokumentet ske </w:t>
      </w:r>
      <w:r w:rsidR="009632E9" w:rsidRPr="00C87B84">
        <w:rPr>
          <w:rFonts w:cs="Times New Roman"/>
        </w:rPr>
        <w:t xml:space="preserve">varje gång en funktion </w:t>
      </w:r>
      <w:r w:rsidR="00A3543A" w:rsidRPr="00C87B84">
        <w:rPr>
          <w:rFonts w:cs="Times New Roman"/>
        </w:rPr>
        <w:t>använder</w:t>
      </w:r>
      <w:r w:rsidR="009632E9" w:rsidRPr="00C87B84">
        <w:rPr>
          <w:rFonts w:cs="Times New Roman"/>
        </w:rPr>
        <w:t xml:space="preserve"> särskilda roll-privilegier</w:t>
      </w:r>
      <w:r w:rsidR="00A3543A" w:rsidRPr="00C87B84">
        <w:rPr>
          <w:rFonts w:cs="Times New Roman"/>
        </w:rPr>
        <w:t>, vilket ytterligare i sin tur ökar data</w:t>
      </w:r>
      <w:r w:rsidR="00D755D2" w:rsidRPr="00C87B84">
        <w:rPr>
          <w:rFonts w:cs="Times New Roman"/>
        </w:rPr>
        <w:t>konsumtionen</w:t>
      </w:r>
      <w:r w:rsidR="000B60FF" w:rsidRPr="00C87B84">
        <w:rPr>
          <w:rFonts w:cs="Times New Roman"/>
        </w:rPr>
        <w:t xml:space="preserve">, vilket i sin tur gör </w:t>
      </w:r>
      <w:r w:rsidR="00DA1A73" w:rsidRPr="00C87B84">
        <w:rPr>
          <w:rFonts w:cs="Times New Roman"/>
        </w:rPr>
        <w:t xml:space="preserve">att </w:t>
      </w:r>
      <w:r w:rsidR="000B60FF" w:rsidRPr="00C87B84">
        <w:rPr>
          <w:rFonts w:cs="Times New Roman"/>
        </w:rPr>
        <w:t xml:space="preserve">storskaliga projekt </w:t>
      </w:r>
      <w:r w:rsidR="00D755D2" w:rsidRPr="00C87B84">
        <w:rPr>
          <w:rFonts w:cs="Times New Roman"/>
        </w:rPr>
        <w:t>kostar</w:t>
      </w:r>
      <w:r w:rsidR="00DA1A73" w:rsidRPr="00C87B84">
        <w:rPr>
          <w:rFonts w:cs="Times New Roman"/>
        </w:rPr>
        <w:t xml:space="preserve"> mer</w:t>
      </w:r>
      <w:r w:rsidR="000B60FF" w:rsidRPr="00C87B84">
        <w:rPr>
          <w:rFonts w:cs="Times New Roman"/>
        </w:rPr>
        <w:t>.</w:t>
      </w:r>
      <w:r w:rsidR="009A7672" w:rsidRPr="00C87B84">
        <w:rPr>
          <w:rFonts w:cs="Times New Roman"/>
        </w:rPr>
        <w:t xml:space="preserve"> Fördelen med Firebase är att när rollgivningen är färdig behöver man bara lägga till en enda rad</w:t>
      </w:r>
      <w:r w:rsidR="00765314" w:rsidRPr="00C87B84">
        <w:rPr>
          <w:rFonts w:cs="Times New Roman"/>
        </w:rPr>
        <w:t>, vilket kan ses i bilagan nedan.</w:t>
      </w:r>
      <w:r w:rsidR="00321646" w:rsidRPr="00C87B84">
        <w:rPr>
          <w:rFonts w:cs="Times New Roman"/>
        </w:rPr>
        <w:t xml:space="preserve"> Man hämtar ut </w:t>
      </w:r>
      <w:proofErr w:type="spellStart"/>
      <w:r w:rsidR="00321646" w:rsidRPr="00C87B84">
        <w:rPr>
          <w:rFonts w:cs="Times New Roman"/>
        </w:rPr>
        <w:t>användardatan</w:t>
      </w:r>
      <w:proofErr w:type="spellEnd"/>
      <w:r w:rsidR="00321646" w:rsidRPr="00C87B84">
        <w:rPr>
          <w:rFonts w:cs="Times New Roman"/>
        </w:rPr>
        <w:t xml:space="preserve"> från Firestore och verifierar om användarens roll är </w:t>
      </w:r>
      <w:r w:rsidR="00CF46D4" w:rsidRPr="00C87B84">
        <w:rPr>
          <w:rFonts w:cs="Times New Roman"/>
        </w:rPr>
        <w:t xml:space="preserve">lika med </w:t>
      </w:r>
      <w:proofErr w:type="spellStart"/>
      <w:r w:rsidR="00CF46D4" w:rsidRPr="00C87B84">
        <w:rPr>
          <w:rFonts w:cs="Times New Roman"/>
          <w:i/>
          <w:iCs/>
        </w:rPr>
        <w:t>admin</w:t>
      </w:r>
      <w:proofErr w:type="spellEnd"/>
      <w:r w:rsidR="00CF46D4" w:rsidRPr="00C87B84">
        <w:rPr>
          <w:rFonts w:cs="Times New Roman"/>
        </w:rPr>
        <w:t xml:space="preserve">. Bilagans funktion gör att administratörer kan ta bort </w:t>
      </w:r>
      <w:r w:rsidR="00A84FA5" w:rsidRPr="00C87B84">
        <w:rPr>
          <w:rFonts w:cs="Times New Roman"/>
        </w:rPr>
        <w:t xml:space="preserve">alla inlagda </w:t>
      </w:r>
      <w:r w:rsidR="00EE2A1E" w:rsidRPr="00C87B84">
        <w:rPr>
          <w:rFonts w:cs="Times New Roman"/>
        </w:rPr>
        <w:t>dokument oavsett om de skapade dokumentet eller inte, vilket har införts som krav enligt bilaga 7.26</w:t>
      </w:r>
      <w:r w:rsidR="00B66586" w:rsidRPr="00C87B84">
        <w:rPr>
          <w:rFonts w:cs="Times New Roman"/>
        </w:rPr>
        <w:t>.</w:t>
      </w:r>
    </w:p>
    <w:p w14:paraId="7EC94390" w14:textId="7391E040" w:rsidR="00765314" w:rsidRPr="00EC3D75" w:rsidRDefault="00765314" w:rsidP="00765314">
      <w:pPr>
        <w:pStyle w:val="Heading5"/>
        <w:rPr>
          <w:rFonts w:ascii="Arial" w:hAnsi="Arial" w:cs="Arial"/>
          <w:b/>
          <w:bCs/>
        </w:rPr>
      </w:pPr>
      <w:r w:rsidRPr="00EC3D75">
        <w:rPr>
          <w:rFonts w:ascii="Arial" w:hAnsi="Arial" w:cs="Arial"/>
          <w:b/>
          <w:bCs/>
        </w:rPr>
        <w:t xml:space="preserve">Bilaga </w:t>
      </w:r>
      <w:r w:rsidR="00674349" w:rsidRPr="00EC3D75">
        <w:rPr>
          <w:rFonts w:ascii="Arial" w:hAnsi="Arial" w:cs="Arial"/>
          <w:b/>
          <w:bCs/>
        </w:rPr>
        <w:t>7.29</w:t>
      </w:r>
    </w:p>
    <w:p w14:paraId="6231AC4B" w14:textId="762CD240" w:rsidR="00765314" w:rsidRPr="00C87B84" w:rsidRDefault="00765314" w:rsidP="00A72DC3">
      <w:pPr>
        <w:spacing w:line="240" w:lineRule="auto"/>
        <w:rPr>
          <w:rFonts w:cs="Times New Roman"/>
        </w:rPr>
      </w:pPr>
      <w:r w:rsidRPr="00C87B84">
        <w:rPr>
          <w:rFonts w:cs="Times New Roman"/>
          <w:noProof/>
        </w:rPr>
        <w:drawing>
          <wp:inline distT="0" distB="0" distL="0" distR="0" wp14:anchorId="0325F0D5" wp14:editId="1B63FB73">
            <wp:extent cx="5039360" cy="11811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9360" cy="118110"/>
                    </a:xfrm>
                    <a:prstGeom prst="rect">
                      <a:avLst/>
                    </a:prstGeom>
                  </pic:spPr>
                </pic:pic>
              </a:graphicData>
            </a:graphic>
          </wp:inline>
        </w:drawing>
      </w:r>
    </w:p>
    <w:p w14:paraId="308ADE3B" w14:textId="201E1595" w:rsidR="00151306" w:rsidRPr="00C87B84" w:rsidRDefault="00151306" w:rsidP="00A72DC3">
      <w:pPr>
        <w:spacing w:line="240" w:lineRule="auto"/>
        <w:rPr>
          <w:rFonts w:cs="Times New Roman"/>
        </w:rPr>
      </w:pPr>
      <w:commentRangeStart w:id="108"/>
      <w:commentRangeStart w:id="109"/>
      <w:commentRangeStart w:id="110"/>
      <w:r w:rsidRPr="00C87B84">
        <w:rPr>
          <w:rFonts w:cs="Times New Roman"/>
        </w:rPr>
        <w:t xml:space="preserve">Det stora problemet vid implementeringen av ovanstående sats är </w:t>
      </w:r>
      <w:r w:rsidR="009F1555" w:rsidRPr="00C87B84">
        <w:rPr>
          <w:rFonts w:cs="Times New Roman"/>
        </w:rPr>
        <w:t>att Firestore-regler</w:t>
      </w:r>
      <w:r w:rsidR="00965B91" w:rsidRPr="00C87B84">
        <w:rPr>
          <w:rFonts w:cs="Times New Roman"/>
        </w:rPr>
        <w:t>na helt saknar felsökning</w:t>
      </w:r>
      <w:r w:rsidR="00C2585C" w:rsidRPr="00C87B84">
        <w:rPr>
          <w:rFonts w:cs="Times New Roman"/>
        </w:rPr>
        <w:t>.</w:t>
      </w:r>
      <w:r w:rsidR="00B0724D" w:rsidRPr="00C87B84">
        <w:rPr>
          <w:rFonts w:cs="Times New Roman"/>
        </w:rPr>
        <w:t xml:space="preserve"> Man kan inte a</w:t>
      </w:r>
      <w:r w:rsidR="00965B91" w:rsidRPr="00C87B84">
        <w:rPr>
          <w:rFonts w:cs="Times New Roman"/>
        </w:rPr>
        <w:t xml:space="preserve">nvända några </w:t>
      </w:r>
      <w:proofErr w:type="spellStart"/>
      <w:r w:rsidR="00965B91" w:rsidRPr="00C87B84">
        <w:rPr>
          <w:rFonts w:cs="Times New Roman"/>
        </w:rPr>
        <w:t>debug</w:t>
      </w:r>
      <w:proofErr w:type="spellEnd"/>
      <w:r w:rsidR="00965B91" w:rsidRPr="00C87B84">
        <w:rPr>
          <w:rFonts w:cs="Times New Roman"/>
        </w:rPr>
        <w:t xml:space="preserve">-verktyg för att kontrollera </w:t>
      </w:r>
      <w:r w:rsidR="007A1D27" w:rsidRPr="00C87B84">
        <w:rPr>
          <w:rFonts w:cs="Times New Roman"/>
        </w:rPr>
        <w:t xml:space="preserve">inmatningsvärden. </w:t>
      </w:r>
      <w:r w:rsidR="00B0724D" w:rsidRPr="00C87B84">
        <w:rPr>
          <w:rFonts w:cs="Times New Roman"/>
        </w:rPr>
        <w:t xml:space="preserve">Det innebär att när reglerna skrivs i regelkonsolen, så skrivs reglerna i blindo. Det går att kontrollera om resultatet fungerar genom att gå in på sin hemsida och testa </w:t>
      </w:r>
      <w:r w:rsidR="00205B1D" w:rsidRPr="00C87B84">
        <w:rPr>
          <w:rFonts w:cs="Times New Roman"/>
        </w:rPr>
        <w:t>om reglerna blockerar och släpper igenom rätt användare</w:t>
      </w:r>
      <w:r w:rsidR="00295D47" w:rsidRPr="00C87B84">
        <w:rPr>
          <w:rFonts w:cs="Times New Roman"/>
        </w:rPr>
        <w:t xml:space="preserve">. Däremot, om reglerna inte gör som </w:t>
      </w:r>
      <w:r w:rsidR="00D038DF" w:rsidRPr="00C87B84">
        <w:rPr>
          <w:rFonts w:cs="Times New Roman"/>
        </w:rPr>
        <w:t>man har avsett,</w:t>
      </w:r>
      <w:r w:rsidR="00165726" w:rsidRPr="00C87B84">
        <w:rPr>
          <w:rFonts w:cs="Times New Roman"/>
        </w:rPr>
        <w:t xml:space="preserve"> existerar det </w:t>
      </w:r>
      <w:r w:rsidR="00ED3163" w:rsidRPr="00C87B84">
        <w:rPr>
          <w:rFonts w:cs="Times New Roman"/>
        </w:rPr>
        <w:t>inga</w:t>
      </w:r>
      <w:r w:rsidR="00165726" w:rsidRPr="00C87B84">
        <w:rPr>
          <w:rFonts w:cs="Times New Roman"/>
        </w:rPr>
        <w:t xml:space="preserve"> fel</w:t>
      </w:r>
      <w:r w:rsidR="00090C50" w:rsidRPr="00C87B84">
        <w:rPr>
          <w:rFonts w:cs="Times New Roman"/>
        </w:rPr>
        <w:t>söknings-</w:t>
      </w:r>
      <w:r w:rsidR="007149C1" w:rsidRPr="00C87B84">
        <w:rPr>
          <w:rFonts w:cs="Times New Roman"/>
        </w:rPr>
        <w:t>verktyg</w:t>
      </w:r>
      <w:r w:rsidR="00090C50" w:rsidRPr="00C87B84">
        <w:rPr>
          <w:rFonts w:cs="Times New Roman"/>
        </w:rPr>
        <w:t xml:space="preserve"> mer än att jämföra sin kod med en eventuell guide eller att söka personlig hjälp</w:t>
      </w:r>
      <w:r w:rsidR="007149C1" w:rsidRPr="00C87B84">
        <w:rPr>
          <w:rFonts w:cs="Times New Roman"/>
        </w:rPr>
        <w:t>, där det andra alternativet kan vara svårt om man inte har en handledare</w:t>
      </w:r>
      <w:r w:rsidR="006C2AEC" w:rsidRPr="00C87B84">
        <w:rPr>
          <w:rFonts w:cs="Times New Roman"/>
        </w:rPr>
        <w:t xml:space="preserve">, </w:t>
      </w:r>
      <w:r w:rsidR="0051194A" w:rsidRPr="00C87B84">
        <w:rPr>
          <w:rFonts w:cs="Times New Roman"/>
        </w:rPr>
        <w:t>vilket i mitt fall krävdes för att rätta till satsen.</w:t>
      </w:r>
      <w:commentRangeEnd w:id="108"/>
      <w:r w:rsidR="00F511BA">
        <w:rPr>
          <w:rStyle w:val="CommentReference"/>
        </w:rPr>
        <w:commentReference w:id="108"/>
      </w:r>
      <w:commentRangeEnd w:id="109"/>
      <w:r w:rsidR="0093249D">
        <w:rPr>
          <w:rStyle w:val="CommentReference"/>
        </w:rPr>
        <w:commentReference w:id="109"/>
      </w:r>
      <w:commentRangeEnd w:id="110"/>
      <w:r w:rsidR="0093249D">
        <w:rPr>
          <w:rStyle w:val="CommentReference"/>
        </w:rPr>
        <w:commentReference w:id="110"/>
      </w:r>
    </w:p>
    <w:p w14:paraId="6C688F59" w14:textId="4BC61385" w:rsidR="00794F17" w:rsidRPr="00EC3D75" w:rsidRDefault="0065663F" w:rsidP="0065663F">
      <w:pPr>
        <w:pStyle w:val="Heading3"/>
        <w:rPr>
          <w:rFonts w:cs="Arial"/>
        </w:rPr>
      </w:pPr>
      <w:bookmarkStart w:id="111" w:name="_Toc69234989"/>
      <w:bookmarkStart w:id="112" w:name="_Toc69227505"/>
      <w:r w:rsidRPr="00EC3D75">
        <w:rPr>
          <w:rFonts w:cs="Arial"/>
        </w:rPr>
        <w:lastRenderedPageBreak/>
        <w:t>F</w:t>
      </w:r>
      <w:r w:rsidR="00DD1013" w:rsidRPr="00EC3D75">
        <w:rPr>
          <w:rFonts w:cs="Arial"/>
        </w:rPr>
        <w:t>elhantering</w:t>
      </w:r>
      <w:bookmarkEnd w:id="111"/>
      <w:bookmarkEnd w:id="112"/>
    </w:p>
    <w:p w14:paraId="0CB54140" w14:textId="0FDE3BD3" w:rsidR="00627A4E" w:rsidRPr="00C87B84" w:rsidRDefault="00627A4E" w:rsidP="00A72DC3">
      <w:pPr>
        <w:spacing w:line="240" w:lineRule="auto"/>
        <w:rPr>
          <w:rFonts w:cs="Times New Roman"/>
        </w:rPr>
      </w:pPr>
      <w:r w:rsidRPr="00C87B84">
        <w:rPr>
          <w:rFonts w:cs="Times New Roman"/>
        </w:rPr>
        <w:t>Felhantering är ett s</w:t>
      </w:r>
      <w:r w:rsidR="00FB34A5" w:rsidRPr="00C87B84">
        <w:rPr>
          <w:rFonts w:cs="Times New Roman"/>
        </w:rPr>
        <w:t xml:space="preserve">ätt att skydda och hjälpa användaren mot sig själv. Dels handlar det om att </w:t>
      </w:r>
      <w:r w:rsidR="000E44ED" w:rsidRPr="00C87B84">
        <w:rPr>
          <w:rFonts w:cs="Times New Roman"/>
        </w:rPr>
        <w:t xml:space="preserve">ge användaren logiska felmeddelanden, dels är det </w:t>
      </w:r>
      <w:r w:rsidR="006D2F1E" w:rsidRPr="00C87B84">
        <w:rPr>
          <w:rFonts w:cs="Times New Roman"/>
        </w:rPr>
        <w:t>att undvika total</w:t>
      </w:r>
      <w:r w:rsidR="00AB4BB8" w:rsidRPr="00C87B84">
        <w:rPr>
          <w:rFonts w:cs="Times New Roman"/>
        </w:rPr>
        <w:t>krascher</w:t>
      </w:r>
      <w:r w:rsidR="006D2F1E" w:rsidRPr="00C87B84">
        <w:rPr>
          <w:rFonts w:cs="Times New Roman"/>
        </w:rPr>
        <w:t xml:space="preserve">. </w:t>
      </w:r>
    </w:p>
    <w:p w14:paraId="40F6F94A" w14:textId="331C8F7C" w:rsidR="006D2F1E" w:rsidRPr="00C87B84" w:rsidRDefault="00732006" w:rsidP="00A72DC3">
      <w:pPr>
        <w:spacing w:line="240" w:lineRule="auto"/>
        <w:rPr>
          <w:rFonts w:cs="Times New Roman"/>
        </w:rPr>
      </w:pPr>
      <w:r w:rsidRPr="00C87B84">
        <w:rPr>
          <w:rFonts w:cs="Times New Roman"/>
        </w:rPr>
        <w:t xml:space="preserve">Exempelvis vid inloggningsprocessen </w:t>
      </w:r>
      <w:r w:rsidR="00F82B17" w:rsidRPr="00C87B84">
        <w:rPr>
          <w:rFonts w:cs="Times New Roman"/>
        </w:rPr>
        <w:t xml:space="preserve">eller registreringsprocessen </w:t>
      </w:r>
      <w:r w:rsidR="00AF0051" w:rsidRPr="00C87B84">
        <w:rPr>
          <w:rFonts w:cs="Times New Roman"/>
        </w:rPr>
        <w:t>får användaren olika meddelanden beroende på om de</w:t>
      </w:r>
      <w:r w:rsidR="007F692E" w:rsidRPr="00C87B84">
        <w:rPr>
          <w:rFonts w:cs="Times New Roman"/>
        </w:rPr>
        <w:t>m</w:t>
      </w:r>
      <w:r w:rsidR="00AF0051" w:rsidRPr="00C87B84">
        <w:rPr>
          <w:rFonts w:cs="Times New Roman"/>
        </w:rPr>
        <w:t xml:space="preserve"> inte har fyllt </w:t>
      </w:r>
      <w:r w:rsidR="007F692E" w:rsidRPr="00C87B84">
        <w:rPr>
          <w:rFonts w:cs="Times New Roman"/>
        </w:rPr>
        <w:t xml:space="preserve">en mejl eller om de </w:t>
      </w:r>
      <w:r w:rsidR="00E74A08" w:rsidRPr="00C87B84">
        <w:rPr>
          <w:rFonts w:cs="Times New Roman"/>
        </w:rPr>
        <w:t xml:space="preserve">har angett ett felaktigt lösenord. Vilket visades under inloggningsanalysen </w:t>
      </w:r>
      <w:r w:rsidR="002A6C72" w:rsidRPr="00C87B84">
        <w:rPr>
          <w:rFonts w:cs="Times New Roman"/>
        </w:rPr>
        <w:t xml:space="preserve">tar Firebase och skickar ett fel som visas för användaren </w:t>
      </w:r>
      <w:r w:rsidR="00363079" w:rsidRPr="00C87B84">
        <w:rPr>
          <w:rFonts w:cs="Times New Roman"/>
        </w:rPr>
        <w:t xml:space="preserve">vid felaktig inloggning. Exakt hur texten som </w:t>
      </w:r>
      <w:r w:rsidR="00A116B2" w:rsidRPr="00C87B84">
        <w:rPr>
          <w:rFonts w:cs="Times New Roman"/>
        </w:rPr>
        <w:t xml:space="preserve">skickas är formulerad sköter Firebase. </w:t>
      </w:r>
      <w:r w:rsidR="00F0087C" w:rsidRPr="00C87B84">
        <w:rPr>
          <w:rFonts w:cs="Times New Roman"/>
        </w:rPr>
        <w:t xml:space="preserve">Men det finns fortfarande felhantering som behövs skrivas manuellt. I Firebaseprojektet som är </w:t>
      </w:r>
      <w:r w:rsidR="00022607" w:rsidRPr="00C87B84">
        <w:rPr>
          <w:rFonts w:cs="Times New Roman"/>
        </w:rPr>
        <w:t>ett</w:t>
      </w:r>
      <w:r w:rsidR="00F0087C" w:rsidRPr="00C87B84">
        <w:rPr>
          <w:rFonts w:cs="Times New Roman"/>
        </w:rPr>
        <w:t xml:space="preserve"> </w:t>
      </w:r>
      <w:r w:rsidR="009B039C" w:rsidRPr="00C87B84">
        <w:rPr>
          <w:rFonts w:cs="Times New Roman"/>
        </w:rPr>
        <w:t>bok</w:t>
      </w:r>
      <w:r w:rsidR="00AA1EC5" w:rsidRPr="00C87B84">
        <w:rPr>
          <w:rFonts w:cs="Times New Roman"/>
        </w:rPr>
        <w:t>biliotek</w:t>
      </w:r>
      <w:r w:rsidR="009B039C" w:rsidRPr="00C87B84">
        <w:rPr>
          <w:rFonts w:cs="Times New Roman"/>
        </w:rPr>
        <w:t xml:space="preserve"> online</w:t>
      </w:r>
      <w:r w:rsidR="00F0087C" w:rsidRPr="00C87B84">
        <w:rPr>
          <w:rFonts w:cs="Times New Roman"/>
        </w:rPr>
        <w:t xml:space="preserve">, </w:t>
      </w:r>
      <w:r w:rsidR="00AA1EC5" w:rsidRPr="00C87B84">
        <w:rPr>
          <w:rFonts w:cs="Times New Roman"/>
        </w:rPr>
        <w:t>sköt</w:t>
      </w:r>
      <w:r w:rsidR="00022607" w:rsidRPr="00C87B84">
        <w:rPr>
          <w:rFonts w:cs="Times New Roman"/>
        </w:rPr>
        <w:t>s</w:t>
      </w:r>
      <w:r w:rsidR="00AA1EC5" w:rsidRPr="00C87B84">
        <w:rPr>
          <w:rFonts w:cs="Times New Roman"/>
        </w:rPr>
        <w:t xml:space="preserve"> individuell bokhämtning via</w:t>
      </w:r>
      <w:r w:rsidR="00022607" w:rsidRPr="00C87B84">
        <w:rPr>
          <w:rFonts w:cs="Times New Roman"/>
        </w:rPr>
        <w:t xml:space="preserve"> </w:t>
      </w:r>
      <w:r w:rsidR="00153CD6" w:rsidRPr="00C87B84">
        <w:rPr>
          <w:rFonts w:cs="Times New Roman"/>
        </w:rPr>
        <w:t xml:space="preserve">get-variabler från </w:t>
      </w:r>
      <w:r w:rsidR="00022607" w:rsidRPr="00C87B84">
        <w:rPr>
          <w:rFonts w:cs="Times New Roman"/>
        </w:rPr>
        <w:t>URL:en</w:t>
      </w:r>
      <w:r w:rsidR="00AA1EC5" w:rsidRPr="00C87B84">
        <w:rPr>
          <w:rFonts w:cs="Times New Roman"/>
        </w:rPr>
        <w:t xml:space="preserve">, och har man </w:t>
      </w:r>
      <w:r w:rsidR="00022607" w:rsidRPr="00C87B84">
        <w:rPr>
          <w:rFonts w:cs="Times New Roman"/>
        </w:rPr>
        <w:t>angett fel</w:t>
      </w:r>
      <w:r w:rsidR="005D7D68" w:rsidRPr="00C87B84">
        <w:rPr>
          <w:rFonts w:cs="Times New Roman"/>
        </w:rPr>
        <w:t xml:space="preserve"> eller </w:t>
      </w:r>
      <w:r w:rsidR="00022607" w:rsidRPr="00C87B84">
        <w:rPr>
          <w:rFonts w:cs="Times New Roman"/>
        </w:rPr>
        <w:t xml:space="preserve">en icke existerande bok </w:t>
      </w:r>
      <w:r w:rsidR="00AC0989" w:rsidRPr="00C87B84">
        <w:rPr>
          <w:rFonts w:cs="Times New Roman"/>
        </w:rPr>
        <w:t xml:space="preserve">behövs det förklaras för ens användare </w:t>
      </w:r>
      <w:r w:rsidR="005D7D68" w:rsidRPr="00C87B84">
        <w:rPr>
          <w:rFonts w:cs="Times New Roman"/>
        </w:rPr>
        <w:t xml:space="preserve">att boken inte kan hittas, </w:t>
      </w:r>
      <w:r w:rsidR="00AC0989" w:rsidRPr="00C87B84">
        <w:rPr>
          <w:rFonts w:cs="Times New Roman"/>
        </w:rPr>
        <w:t xml:space="preserve">vilket görs i bilaga </w:t>
      </w:r>
      <w:r w:rsidR="005D7D68" w:rsidRPr="00C87B84">
        <w:rPr>
          <w:rFonts w:cs="Times New Roman"/>
        </w:rPr>
        <w:t>7.30</w:t>
      </w:r>
      <w:r w:rsidR="00B669A2" w:rsidRPr="00C87B84">
        <w:rPr>
          <w:rFonts w:cs="Times New Roman"/>
        </w:rPr>
        <w:t xml:space="preserve">. </w:t>
      </w:r>
      <w:r w:rsidR="00A116B2" w:rsidRPr="00C87B84">
        <w:rPr>
          <w:rFonts w:cs="Times New Roman"/>
        </w:rPr>
        <w:t>PHP-projektet felmeddelanden</w:t>
      </w:r>
      <w:r w:rsidR="00901749" w:rsidRPr="00C87B84">
        <w:rPr>
          <w:rFonts w:cs="Times New Roman"/>
        </w:rPr>
        <w:t xml:space="preserve"> sköts </w:t>
      </w:r>
      <w:r w:rsidR="00256C16" w:rsidRPr="00C87B84">
        <w:rPr>
          <w:rFonts w:cs="Times New Roman"/>
        </w:rPr>
        <w:t xml:space="preserve">av programmeraren. Fördelen med detta är att man har mer frihet angående vad som står i meddelandet </w:t>
      </w:r>
      <w:r w:rsidR="00211E7D" w:rsidRPr="00C87B84">
        <w:rPr>
          <w:rFonts w:cs="Times New Roman"/>
        </w:rPr>
        <w:t>medan</w:t>
      </w:r>
      <w:r w:rsidR="00256C16" w:rsidRPr="00C87B84">
        <w:rPr>
          <w:rFonts w:cs="Times New Roman"/>
        </w:rPr>
        <w:t xml:space="preserve"> nackdelen är att man måste skriva en del extrarader för att få ut bra felmeddelanden.  </w:t>
      </w:r>
    </w:p>
    <w:p w14:paraId="084FE6F9" w14:textId="77777777" w:rsidR="005D7D68" w:rsidRPr="00C87B84" w:rsidRDefault="00D82611" w:rsidP="00A72DC3">
      <w:pPr>
        <w:spacing w:line="240" w:lineRule="auto"/>
        <w:rPr>
          <w:rFonts w:cs="Times New Roman"/>
        </w:rPr>
      </w:pPr>
      <w:r w:rsidRPr="00C87B84">
        <w:rPr>
          <w:rFonts w:cs="Times New Roman"/>
        </w:rPr>
        <w:t xml:space="preserve">Utöver felmeddelanden vid inmatningsfällt </w:t>
      </w:r>
      <w:r w:rsidR="00C71C68" w:rsidRPr="00C87B84">
        <w:rPr>
          <w:rFonts w:cs="Times New Roman"/>
        </w:rPr>
        <w:t>pågår majoriteten av Firebase-funktionerna inom</w:t>
      </w:r>
      <w:r w:rsidR="00C71C68" w:rsidRPr="00C87B84">
        <w:rPr>
          <w:rFonts w:cs="Times New Roman"/>
          <w:i/>
          <w:iCs/>
        </w:rPr>
        <w:t xml:space="preserve"> </w:t>
      </w:r>
      <w:r w:rsidR="00C71C68" w:rsidRPr="00C87B84">
        <w:rPr>
          <w:rFonts w:cs="Times New Roman"/>
          <w:i/>
          <w:iCs/>
          <w:lang w:val="en-US"/>
        </w:rPr>
        <w:t>try-catch</w:t>
      </w:r>
      <w:r w:rsidR="00C71C68" w:rsidRPr="00C87B84">
        <w:rPr>
          <w:rFonts w:cs="Times New Roman"/>
        </w:rPr>
        <w:t xml:space="preserve">-block. Vilket gör att går något fel, kan man behandla felet på olika sätt, vanligast är att man använder </w:t>
      </w:r>
      <w:r w:rsidR="00C71C68" w:rsidRPr="00C87B84">
        <w:rPr>
          <w:rFonts w:cs="Times New Roman"/>
          <w:i/>
          <w:iCs/>
        </w:rPr>
        <w:t>console.log</w:t>
      </w:r>
      <w:r w:rsidR="00C71C68" w:rsidRPr="00C87B84">
        <w:rPr>
          <w:rFonts w:cs="Times New Roman"/>
        </w:rPr>
        <w:t xml:space="preserve"> för att få ut ett felmeddelande. </w:t>
      </w:r>
    </w:p>
    <w:p w14:paraId="6D670BE5" w14:textId="38D2C157" w:rsidR="00B669A2" w:rsidRPr="00C87B84" w:rsidRDefault="00B669A2" w:rsidP="00A72DC3">
      <w:pPr>
        <w:spacing w:line="240" w:lineRule="auto"/>
        <w:rPr>
          <w:rFonts w:cs="Times New Roman"/>
        </w:rPr>
      </w:pPr>
      <w:r w:rsidRPr="00C87B84">
        <w:rPr>
          <w:rFonts w:cs="Times New Roman"/>
          <w:b/>
          <w:bCs/>
        </w:rPr>
        <w:t xml:space="preserve">Bilaga </w:t>
      </w:r>
      <w:r w:rsidR="005D7D68" w:rsidRPr="00C87B84">
        <w:rPr>
          <w:rFonts w:cs="Times New Roman"/>
          <w:b/>
          <w:bCs/>
        </w:rPr>
        <w:t>7.30</w:t>
      </w:r>
    </w:p>
    <w:p w14:paraId="7C1D943C" w14:textId="4E7DA9A9" w:rsidR="00B669A2" w:rsidRPr="00C87B84" w:rsidRDefault="00B669A2" w:rsidP="00A72DC3">
      <w:pPr>
        <w:spacing w:line="240" w:lineRule="auto"/>
        <w:rPr>
          <w:rFonts w:cs="Times New Roman"/>
        </w:rPr>
      </w:pPr>
      <w:r w:rsidRPr="00C87B84">
        <w:rPr>
          <w:rFonts w:cs="Times New Roman"/>
          <w:noProof/>
        </w:rPr>
        <w:drawing>
          <wp:inline distT="0" distB="0" distL="0" distR="0" wp14:anchorId="45E2A5DD" wp14:editId="2301F796">
            <wp:extent cx="3848637" cy="411537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48637" cy="4115374"/>
                    </a:xfrm>
                    <a:prstGeom prst="rect">
                      <a:avLst/>
                    </a:prstGeom>
                  </pic:spPr>
                </pic:pic>
              </a:graphicData>
            </a:graphic>
          </wp:inline>
        </w:drawing>
      </w:r>
    </w:p>
    <w:p w14:paraId="3AAA1425" w14:textId="400A8E83" w:rsidR="00256C16" w:rsidRPr="00EC3D75" w:rsidRDefault="00D23EF8" w:rsidP="0065663F">
      <w:pPr>
        <w:pStyle w:val="Heading3"/>
        <w:rPr>
          <w:rFonts w:cs="Arial"/>
        </w:rPr>
      </w:pPr>
      <w:bookmarkStart w:id="113" w:name="_Toc69234990"/>
      <w:bookmarkStart w:id="114" w:name="_Toc69227506"/>
      <w:r w:rsidRPr="00EC3D75">
        <w:rPr>
          <w:rFonts w:cs="Arial"/>
        </w:rPr>
        <w:lastRenderedPageBreak/>
        <w:t>IP/Domän-bind</w:t>
      </w:r>
      <w:r w:rsidR="006260FC" w:rsidRPr="00EC3D75">
        <w:rPr>
          <w:rFonts w:cs="Arial"/>
        </w:rPr>
        <w:t>ning för Firebase</w:t>
      </w:r>
      <w:bookmarkEnd w:id="113"/>
      <w:bookmarkEnd w:id="114"/>
    </w:p>
    <w:p w14:paraId="05B46CB0" w14:textId="51A33191" w:rsidR="005F61A2" w:rsidRPr="00C87B84" w:rsidRDefault="005F61A2" w:rsidP="00A72DC3">
      <w:pPr>
        <w:spacing w:line="240" w:lineRule="auto"/>
        <w:rPr>
          <w:rFonts w:cs="Times New Roman"/>
        </w:rPr>
      </w:pPr>
      <w:commentRangeStart w:id="115"/>
      <w:commentRangeStart w:id="116"/>
      <w:commentRangeStart w:id="117"/>
      <w:r w:rsidRPr="00C87B84">
        <w:rPr>
          <w:rFonts w:cs="Times New Roman"/>
        </w:rPr>
        <w:t xml:space="preserve">Inom firebase har man </w:t>
      </w:r>
      <w:r w:rsidR="00F30AE6" w:rsidRPr="00C87B84">
        <w:rPr>
          <w:rFonts w:cs="Times New Roman"/>
        </w:rPr>
        <w:t>som tidigare förklarat en konfigurationsnyckel vilket ti</w:t>
      </w:r>
      <w:r w:rsidR="00EB04DF" w:rsidRPr="00C87B84">
        <w:rPr>
          <w:rFonts w:cs="Times New Roman"/>
        </w:rPr>
        <w:t>llåter ens hemsida att hämta och redigera information från ens Firebaseprojekt.</w:t>
      </w:r>
      <w:r w:rsidR="006C6CF8" w:rsidRPr="00C87B84">
        <w:rPr>
          <w:rFonts w:cs="Times New Roman"/>
        </w:rPr>
        <w:t xml:space="preserve"> Alla som har åtkomst till denna konfigurationsnyckel </w:t>
      </w:r>
      <w:r w:rsidR="006D7921" w:rsidRPr="00C87B84">
        <w:rPr>
          <w:rFonts w:cs="Times New Roman"/>
        </w:rPr>
        <w:t xml:space="preserve">kan därav använda </w:t>
      </w:r>
      <w:r w:rsidR="007539EA" w:rsidRPr="00C87B84">
        <w:rPr>
          <w:rFonts w:cs="Times New Roman"/>
        </w:rPr>
        <w:t xml:space="preserve">och redigera ens </w:t>
      </w:r>
      <w:r w:rsidR="003C1525" w:rsidRPr="00C87B84">
        <w:rPr>
          <w:rFonts w:cs="Times New Roman"/>
        </w:rPr>
        <w:t>Firebaseprojekt</w:t>
      </w:r>
      <w:r w:rsidR="00EF1247" w:rsidRPr="00C87B84">
        <w:rPr>
          <w:rFonts w:cs="Times New Roman"/>
        </w:rPr>
        <w:t>, vilket</w:t>
      </w:r>
      <w:r w:rsidR="00432199" w:rsidRPr="00C87B84">
        <w:rPr>
          <w:rFonts w:cs="Times New Roman"/>
        </w:rPr>
        <w:t xml:space="preserve"> är i sig</w:t>
      </w:r>
      <w:r w:rsidR="00EF1247" w:rsidRPr="00C87B84">
        <w:rPr>
          <w:rFonts w:cs="Times New Roman"/>
        </w:rPr>
        <w:t xml:space="preserve"> en säkerhetsrisk. </w:t>
      </w:r>
      <w:r w:rsidR="00AD7EF4" w:rsidRPr="00C87B84">
        <w:rPr>
          <w:rFonts w:cs="Times New Roman"/>
        </w:rPr>
        <w:t xml:space="preserve">För att undkomma säkerhetsproblemet kan man använda sig av </w:t>
      </w:r>
      <w:r w:rsidR="005562EA" w:rsidRPr="00C87B84">
        <w:rPr>
          <w:rFonts w:cs="Times New Roman"/>
        </w:rPr>
        <w:t xml:space="preserve">en </w:t>
      </w:r>
      <w:r w:rsidR="00AD7EF4" w:rsidRPr="00C87B84">
        <w:rPr>
          <w:rFonts w:cs="Times New Roman"/>
        </w:rPr>
        <w:t xml:space="preserve">tjänst som kallas för Firebase </w:t>
      </w:r>
      <w:proofErr w:type="spellStart"/>
      <w:r w:rsidR="00AD7EF4" w:rsidRPr="00C87B84">
        <w:rPr>
          <w:rFonts w:cs="Times New Roman"/>
        </w:rPr>
        <w:t>Hosting</w:t>
      </w:r>
      <w:proofErr w:type="spellEnd"/>
      <w:r w:rsidR="00FD4A3A" w:rsidRPr="00C87B84">
        <w:rPr>
          <w:rFonts w:cs="Times New Roman"/>
        </w:rPr>
        <w:t xml:space="preserve">, där man bland annat </w:t>
      </w:r>
      <w:r w:rsidR="00432199" w:rsidRPr="00C87B84">
        <w:rPr>
          <w:rFonts w:cs="Times New Roman"/>
        </w:rPr>
        <w:t xml:space="preserve">får möjligheten att </w:t>
      </w:r>
      <w:r w:rsidR="005562EA" w:rsidRPr="00C87B84">
        <w:rPr>
          <w:rFonts w:cs="Times New Roman"/>
        </w:rPr>
        <w:t xml:space="preserve">binda sin konfigurationsnyckel till en domän. Detta innebär att den angivna domänen, och endast den domänen har åtkomst till att </w:t>
      </w:r>
      <w:r w:rsidR="00781B5E" w:rsidRPr="00C87B84">
        <w:rPr>
          <w:rFonts w:cs="Times New Roman"/>
        </w:rPr>
        <w:t>läsa och ändra ens Fi</w:t>
      </w:r>
      <w:r w:rsidR="0085452A" w:rsidRPr="00C87B84">
        <w:rPr>
          <w:rFonts w:cs="Times New Roman"/>
        </w:rPr>
        <w:t>r</w:t>
      </w:r>
      <w:r w:rsidR="00781B5E" w:rsidRPr="00C87B84">
        <w:rPr>
          <w:rFonts w:cs="Times New Roman"/>
        </w:rPr>
        <w:t>ebaseprojekt.</w:t>
      </w:r>
    </w:p>
    <w:p w14:paraId="1101C534" w14:textId="0BD68BC7" w:rsidR="00781B5E" w:rsidRPr="00C87B84" w:rsidRDefault="00781B5E" w:rsidP="00A72DC3">
      <w:pPr>
        <w:spacing w:line="240" w:lineRule="auto"/>
        <w:rPr>
          <w:rFonts w:cs="Times New Roman"/>
        </w:rPr>
      </w:pPr>
      <w:r w:rsidRPr="00C87B84">
        <w:rPr>
          <w:rFonts w:cs="Times New Roman"/>
        </w:rPr>
        <w:t xml:space="preserve">Inom Firebaseprojektet som analyseras har denna funktion inte införts. Det beror på att Firebase </w:t>
      </w:r>
      <w:proofErr w:type="spellStart"/>
      <w:r w:rsidRPr="00C87B84">
        <w:rPr>
          <w:rFonts w:cs="Times New Roman"/>
        </w:rPr>
        <w:t>Hosting</w:t>
      </w:r>
      <w:proofErr w:type="spellEnd"/>
      <w:r w:rsidRPr="00C87B84">
        <w:rPr>
          <w:rFonts w:cs="Times New Roman"/>
        </w:rPr>
        <w:t xml:space="preserve"> är en betaltjänst, och därav</w:t>
      </w:r>
      <w:r w:rsidR="000E04C6" w:rsidRPr="00C87B84">
        <w:rPr>
          <w:rFonts w:cs="Times New Roman"/>
        </w:rPr>
        <w:t xml:space="preserve"> har användningen av denna tjänst uteslutits från </w:t>
      </w:r>
      <w:r w:rsidR="00920C13" w:rsidRPr="00C87B84">
        <w:rPr>
          <w:rFonts w:cs="Times New Roman"/>
        </w:rPr>
        <w:t>Firebaseprojektet.</w:t>
      </w:r>
      <w:commentRangeEnd w:id="115"/>
      <w:r w:rsidR="00F511BA">
        <w:rPr>
          <w:rStyle w:val="CommentReference"/>
        </w:rPr>
        <w:commentReference w:id="115"/>
      </w:r>
      <w:commentRangeEnd w:id="116"/>
      <w:r w:rsidR="000346C7">
        <w:rPr>
          <w:rStyle w:val="CommentReference"/>
        </w:rPr>
        <w:commentReference w:id="116"/>
      </w:r>
      <w:commentRangeEnd w:id="117"/>
      <w:r w:rsidR="000346C7">
        <w:rPr>
          <w:rStyle w:val="CommentReference"/>
        </w:rPr>
        <w:commentReference w:id="117"/>
      </w:r>
    </w:p>
    <w:p w14:paraId="6A40EDF7" w14:textId="6DFF2070" w:rsidR="00EC7EFE" w:rsidRPr="00C87B84" w:rsidRDefault="00EC7EFE" w:rsidP="00A72DC3">
      <w:pPr>
        <w:spacing w:line="240" w:lineRule="auto"/>
        <w:ind w:left="0"/>
        <w:rPr>
          <w:rFonts w:cs="Times New Roman"/>
        </w:rPr>
      </w:pPr>
    </w:p>
    <w:p w14:paraId="663BFE96" w14:textId="48AF821D" w:rsidR="00595C35" w:rsidRPr="00EC3D75" w:rsidRDefault="00D948E4" w:rsidP="0091502D">
      <w:pPr>
        <w:pStyle w:val="Heading1"/>
        <w:rPr>
          <w:rFonts w:cs="Arial"/>
        </w:rPr>
      </w:pPr>
      <w:bookmarkStart w:id="118" w:name="_Toc3711118"/>
      <w:bookmarkStart w:id="119" w:name="_Toc104628301"/>
      <w:bookmarkStart w:id="120" w:name="_Toc68621612"/>
      <w:bookmarkStart w:id="121" w:name="_Toc69234991"/>
      <w:bookmarkStart w:id="122" w:name="_Toc69227507"/>
      <w:r w:rsidRPr="00EC3D75">
        <w:rPr>
          <w:rFonts w:cs="Arial"/>
        </w:rPr>
        <w:lastRenderedPageBreak/>
        <w:t>DISKUSSION</w:t>
      </w:r>
      <w:bookmarkEnd w:id="118"/>
      <w:bookmarkEnd w:id="119"/>
      <w:bookmarkEnd w:id="120"/>
      <w:r w:rsidR="008A63D0" w:rsidRPr="00EC3D75">
        <w:rPr>
          <w:rFonts w:cs="Arial"/>
        </w:rPr>
        <w:t xml:space="preserve"> </w:t>
      </w:r>
      <w:r w:rsidR="00746855" w:rsidRPr="00EC3D75">
        <w:rPr>
          <w:rFonts w:cs="Arial"/>
        </w:rPr>
        <w:t>OCH SLUTSATS</w:t>
      </w:r>
      <w:bookmarkEnd w:id="121"/>
      <w:bookmarkEnd w:id="122"/>
    </w:p>
    <w:p w14:paraId="101F5C7E" w14:textId="136513B0" w:rsidR="005B699E" w:rsidRPr="00C87B84" w:rsidRDefault="001114E0" w:rsidP="00A72DC3">
      <w:pPr>
        <w:spacing w:line="240" w:lineRule="auto"/>
        <w:rPr>
          <w:rFonts w:cs="Times New Roman"/>
        </w:rPr>
      </w:pPr>
      <w:r w:rsidRPr="00C87B84">
        <w:rPr>
          <w:rFonts w:cs="Times New Roman"/>
        </w:rPr>
        <w:t>Efter detta projekt är det klart att både Firebase och PHP har många fördelar, men båda har även sina nackdelar.</w:t>
      </w:r>
    </w:p>
    <w:p w14:paraId="27B0FF49" w14:textId="1AF176D3" w:rsidR="00291BB8" w:rsidRPr="00C87B84" w:rsidRDefault="00291BB8" w:rsidP="00A72DC3">
      <w:pPr>
        <w:spacing w:line="240" w:lineRule="auto"/>
        <w:rPr>
          <w:rFonts w:cs="Times New Roman"/>
        </w:rPr>
      </w:pPr>
      <w:r w:rsidRPr="00C87B84">
        <w:rPr>
          <w:rFonts w:cs="Times New Roman"/>
        </w:rPr>
        <w:t>Många av fördelarna med Firebase är att alla delar som är jobbiga att genomföra</w:t>
      </w:r>
      <w:r w:rsidR="00CD2E2A" w:rsidRPr="00C87B84">
        <w:rPr>
          <w:rFonts w:cs="Times New Roman"/>
        </w:rPr>
        <w:t>;</w:t>
      </w:r>
      <w:r w:rsidR="004D5AF3" w:rsidRPr="00C87B84">
        <w:rPr>
          <w:rFonts w:cs="Times New Roman"/>
        </w:rPr>
        <w:t xml:space="preserve"> datalagring, säkerhet, autentisering och auktorisering görs väldigt smidigt.</w:t>
      </w:r>
      <w:r w:rsidR="008F3377" w:rsidRPr="00C87B84">
        <w:rPr>
          <w:rFonts w:cs="Times New Roman"/>
        </w:rPr>
        <w:t xml:space="preserve"> Jämförs längden kod mellan projekten är delar av Firebases funktioner </w:t>
      </w:r>
      <w:r w:rsidR="0063005B" w:rsidRPr="00C87B84">
        <w:rPr>
          <w:rFonts w:cs="Times New Roman"/>
        </w:rPr>
        <w:t xml:space="preserve">bara ett par rader mot </w:t>
      </w:r>
      <w:r w:rsidR="00326458" w:rsidRPr="00C87B84">
        <w:rPr>
          <w:rFonts w:cs="Times New Roman"/>
        </w:rPr>
        <w:t>PHP:s</w:t>
      </w:r>
      <w:r w:rsidR="0063005B" w:rsidRPr="00C87B84">
        <w:rPr>
          <w:rFonts w:cs="Times New Roman"/>
        </w:rPr>
        <w:t xml:space="preserve"> </w:t>
      </w:r>
      <w:proofErr w:type="spellStart"/>
      <w:r w:rsidR="0063005B" w:rsidRPr="00C87B84">
        <w:rPr>
          <w:rFonts w:cs="Times New Roman"/>
        </w:rPr>
        <w:t>sidlängder</w:t>
      </w:r>
      <w:proofErr w:type="spellEnd"/>
      <w:r w:rsidR="0063005B" w:rsidRPr="00C87B84">
        <w:rPr>
          <w:rFonts w:cs="Times New Roman"/>
        </w:rPr>
        <w:t xml:space="preserve"> med kod.</w:t>
      </w:r>
      <w:r w:rsidR="00326458" w:rsidRPr="00C87B84">
        <w:rPr>
          <w:rFonts w:cs="Times New Roman"/>
        </w:rPr>
        <w:t xml:space="preserve"> Det gör </w:t>
      </w:r>
      <w:r w:rsidR="007C686B" w:rsidRPr="00C87B84">
        <w:rPr>
          <w:rFonts w:cs="Times New Roman"/>
        </w:rPr>
        <w:t xml:space="preserve">att </w:t>
      </w:r>
      <w:r w:rsidR="00326458" w:rsidRPr="00C87B84">
        <w:rPr>
          <w:rFonts w:cs="Times New Roman"/>
        </w:rPr>
        <w:t xml:space="preserve">uppstarten av Firebase </w:t>
      </w:r>
      <w:r w:rsidR="007C686B" w:rsidRPr="00C87B84">
        <w:rPr>
          <w:rFonts w:cs="Times New Roman"/>
        </w:rPr>
        <w:t xml:space="preserve">är </w:t>
      </w:r>
      <w:r w:rsidR="00326458" w:rsidRPr="00C87B84">
        <w:rPr>
          <w:rFonts w:cs="Times New Roman"/>
        </w:rPr>
        <w:t xml:space="preserve">väldigt smidig </w:t>
      </w:r>
      <w:r w:rsidR="007C686B" w:rsidRPr="00C87B84">
        <w:rPr>
          <w:rFonts w:cs="Times New Roman"/>
        </w:rPr>
        <w:t>och snabb</w:t>
      </w:r>
      <w:r w:rsidR="00AF49C4" w:rsidRPr="00C87B84">
        <w:rPr>
          <w:rFonts w:cs="Times New Roman"/>
        </w:rPr>
        <w:t xml:space="preserve">. </w:t>
      </w:r>
      <w:r w:rsidR="00326458" w:rsidRPr="00C87B84">
        <w:rPr>
          <w:rFonts w:cs="Times New Roman"/>
        </w:rPr>
        <w:t xml:space="preserve">Men </w:t>
      </w:r>
      <w:r w:rsidR="003946CE" w:rsidRPr="00C87B84">
        <w:rPr>
          <w:rFonts w:cs="Times New Roman"/>
        </w:rPr>
        <w:t>vilket som har framkommit så är det på en bekostnad av flexibilitet</w:t>
      </w:r>
      <w:r w:rsidR="00F10393" w:rsidRPr="00C87B84">
        <w:rPr>
          <w:rFonts w:cs="Times New Roman"/>
        </w:rPr>
        <w:t>,</w:t>
      </w:r>
      <w:r w:rsidR="003946CE" w:rsidRPr="00C87B84">
        <w:rPr>
          <w:rFonts w:cs="Times New Roman"/>
        </w:rPr>
        <w:t xml:space="preserve"> </w:t>
      </w:r>
      <w:r w:rsidR="00F10393" w:rsidRPr="00C87B84">
        <w:rPr>
          <w:rFonts w:cs="Times New Roman"/>
        </w:rPr>
        <w:t xml:space="preserve">vilket PHP klart vann i. </w:t>
      </w:r>
      <w:r w:rsidR="00497C37" w:rsidRPr="00C87B84">
        <w:rPr>
          <w:rFonts w:cs="Times New Roman"/>
        </w:rPr>
        <w:t>För att lägga till användarnamn</w:t>
      </w:r>
      <w:r w:rsidR="008F3F7F" w:rsidRPr="00C87B84">
        <w:rPr>
          <w:rFonts w:cs="Times New Roman"/>
        </w:rPr>
        <w:t xml:space="preserve"> eller administratörsprivilegier var PHP bara en extra </w:t>
      </w:r>
      <w:proofErr w:type="spellStart"/>
      <w:r w:rsidR="008F3F7F" w:rsidRPr="00C87B84">
        <w:rPr>
          <w:rFonts w:cs="Times New Roman"/>
        </w:rPr>
        <w:t>kodrad</w:t>
      </w:r>
      <w:proofErr w:type="spellEnd"/>
      <w:r w:rsidR="008F3F7F" w:rsidRPr="00C87B84">
        <w:rPr>
          <w:rFonts w:cs="Times New Roman"/>
        </w:rPr>
        <w:t xml:space="preserve"> medan Firebase </w:t>
      </w:r>
      <w:r w:rsidR="00E246D3" w:rsidRPr="00C87B84">
        <w:rPr>
          <w:rFonts w:cs="Times New Roman"/>
        </w:rPr>
        <w:t>krävde en betydligt större tidsinsats</w:t>
      </w:r>
      <w:r w:rsidR="00C55598" w:rsidRPr="00C87B84">
        <w:rPr>
          <w:rFonts w:cs="Times New Roman"/>
        </w:rPr>
        <w:t>, särskilt då Firebase-reglerna helt saknar felsökningsme</w:t>
      </w:r>
      <w:r w:rsidR="004C7F83" w:rsidRPr="00C87B84">
        <w:rPr>
          <w:rFonts w:cs="Times New Roman"/>
        </w:rPr>
        <w:t>toder</w:t>
      </w:r>
      <w:r w:rsidR="006B6437" w:rsidRPr="00C87B84">
        <w:rPr>
          <w:rFonts w:cs="Times New Roman"/>
        </w:rPr>
        <w:t xml:space="preserve">, men Firebase krävde knepiga </w:t>
      </w:r>
      <w:r w:rsidR="005F176D" w:rsidRPr="00C87B84">
        <w:rPr>
          <w:rFonts w:cs="Times New Roman"/>
        </w:rPr>
        <w:t xml:space="preserve">och mindre snygga </w:t>
      </w:r>
      <w:r w:rsidR="006B6437" w:rsidRPr="00C87B84">
        <w:rPr>
          <w:rFonts w:cs="Times New Roman"/>
        </w:rPr>
        <w:t xml:space="preserve">omvägar </w:t>
      </w:r>
      <w:r w:rsidR="000E16F9" w:rsidRPr="00C87B84">
        <w:rPr>
          <w:rFonts w:cs="Times New Roman"/>
        </w:rPr>
        <w:t xml:space="preserve">som i sin tur medför </w:t>
      </w:r>
      <w:r w:rsidR="00A135EE" w:rsidRPr="00C87B84">
        <w:rPr>
          <w:rFonts w:cs="Times New Roman"/>
        </w:rPr>
        <w:t xml:space="preserve">extra datatrafik </w:t>
      </w:r>
      <w:r w:rsidR="006B6437" w:rsidRPr="00C87B84">
        <w:rPr>
          <w:rFonts w:cs="Times New Roman"/>
        </w:rPr>
        <w:t xml:space="preserve">för att uppfylla </w:t>
      </w:r>
      <w:r w:rsidR="00F13CCD" w:rsidRPr="00C87B84">
        <w:rPr>
          <w:rFonts w:cs="Times New Roman"/>
        </w:rPr>
        <w:t>dessa mål</w:t>
      </w:r>
      <w:r w:rsidR="00E246D3" w:rsidRPr="00C87B84">
        <w:rPr>
          <w:rFonts w:cs="Times New Roman"/>
        </w:rPr>
        <w:t>.</w:t>
      </w:r>
      <w:r w:rsidR="005174C4" w:rsidRPr="00C87B84">
        <w:rPr>
          <w:rFonts w:cs="Times New Roman"/>
        </w:rPr>
        <w:t xml:space="preserve"> PHP:s fördelar </w:t>
      </w:r>
      <w:r w:rsidR="000F134A" w:rsidRPr="00C87B84">
        <w:rPr>
          <w:rFonts w:cs="Times New Roman"/>
        </w:rPr>
        <w:t xml:space="preserve">gentemot Firebase är att man vet </w:t>
      </w:r>
      <w:r w:rsidR="00B01FAF" w:rsidRPr="00C87B84">
        <w:rPr>
          <w:rFonts w:cs="Times New Roman"/>
        </w:rPr>
        <w:t>hur allting fungerar och att man på gott och ont har större kontroll över sitt projekt.</w:t>
      </w:r>
      <w:r w:rsidR="000D4DDA" w:rsidRPr="00C87B84">
        <w:rPr>
          <w:rFonts w:cs="Times New Roman"/>
        </w:rPr>
        <w:t xml:space="preserve"> </w:t>
      </w:r>
      <w:r w:rsidR="00F37A05" w:rsidRPr="00C87B84">
        <w:rPr>
          <w:rFonts w:cs="Times New Roman"/>
        </w:rPr>
        <w:t xml:space="preserve">Fler fördelar </w:t>
      </w:r>
      <w:r w:rsidR="00747E50" w:rsidRPr="00C87B84">
        <w:rPr>
          <w:rFonts w:cs="Times New Roman"/>
        </w:rPr>
        <w:t>med</w:t>
      </w:r>
      <w:r w:rsidR="00F37A05" w:rsidRPr="00C87B84">
        <w:rPr>
          <w:rFonts w:cs="Times New Roman"/>
        </w:rPr>
        <w:t xml:space="preserve"> PHP är att PHP </w:t>
      </w:r>
      <w:r w:rsidR="005C69E9" w:rsidRPr="00C87B84">
        <w:rPr>
          <w:rFonts w:cs="Times New Roman"/>
        </w:rPr>
        <w:t>är helt gratis att använda</w:t>
      </w:r>
      <w:r w:rsidR="00EE1852" w:rsidRPr="00C87B84">
        <w:rPr>
          <w:rFonts w:cs="Times New Roman"/>
        </w:rPr>
        <w:t>, om man bortser från</w:t>
      </w:r>
      <w:r w:rsidR="00C46A1B" w:rsidRPr="00C87B84">
        <w:rPr>
          <w:rFonts w:cs="Times New Roman"/>
        </w:rPr>
        <w:t xml:space="preserve"> </w:t>
      </w:r>
      <w:r w:rsidR="00E424FE" w:rsidRPr="00C87B84">
        <w:rPr>
          <w:rFonts w:cs="Times New Roman"/>
        </w:rPr>
        <w:t>webbserverkostnader för båda projekten</w:t>
      </w:r>
      <w:r w:rsidR="005C69E9" w:rsidRPr="00C87B84">
        <w:rPr>
          <w:rFonts w:cs="Times New Roman"/>
        </w:rPr>
        <w:t xml:space="preserve"> </w:t>
      </w:r>
      <w:r w:rsidR="00747E50" w:rsidRPr="00C87B84">
        <w:rPr>
          <w:rFonts w:cs="Times New Roman"/>
        </w:rPr>
        <w:t>är PHP helt gratis</w:t>
      </w:r>
      <w:r w:rsidR="00315984" w:rsidRPr="00C87B84">
        <w:rPr>
          <w:rFonts w:cs="Times New Roman"/>
        </w:rPr>
        <w:t xml:space="preserve"> </w:t>
      </w:r>
      <w:r w:rsidR="00747E50" w:rsidRPr="00C87B84">
        <w:rPr>
          <w:rFonts w:cs="Times New Roman"/>
        </w:rPr>
        <w:t xml:space="preserve">gentemot Firebases funktioner som kommer att kosta pengar vid </w:t>
      </w:r>
      <w:r w:rsidR="00B72B9A" w:rsidRPr="00C87B84">
        <w:rPr>
          <w:rFonts w:cs="Times New Roman"/>
        </w:rPr>
        <w:t xml:space="preserve">ökad </w:t>
      </w:r>
      <w:r w:rsidR="00D87A28" w:rsidRPr="00C87B84">
        <w:rPr>
          <w:rFonts w:cs="Times New Roman"/>
        </w:rPr>
        <w:t>användning</w:t>
      </w:r>
      <w:r w:rsidR="00413056" w:rsidRPr="00C87B84">
        <w:rPr>
          <w:rFonts w:cs="Times New Roman"/>
        </w:rPr>
        <w:t xml:space="preserve"> för att inte nämna att Firebase kostar </w:t>
      </w:r>
      <w:r w:rsidR="00E00231" w:rsidRPr="00C87B84">
        <w:rPr>
          <w:rFonts w:cs="Times New Roman"/>
        </w:rPr>
        <w:t>pengar vid önskan att binda sin konfigurationsnyckel till en domän</w:t>
      </w:r>
      <w:r w:rsidR="00747E50" w:rsidRPr="00C87B84">
        <w:rPr>
          <w:rFonts w:cs="Times New Roman"/>
        </w:rPr>
        <w:t>.</w:t>
      </w:r>
    </w:p>
    <w:p w14:paraId="2AD1B2D5" w14:textId="0E850880" w:rsidR="00D87A28" w:rsidRPr="00C87B84" w:rsidRDefault="00FA0C38" w:rsidP="00A72DC3">
      <w:pPr>
        <w:spacing w:line="240" w:lineRule="auto"/>
        <w:rPr>
          <w:rFonts w:cs="Times New Roman"/>
        </w:rPr>
      </w:pPr>
      <w:r w:rsidRPr="00C87B84">
        <w:rPr>
          <w:rFonts w:cs="Times New Roman"/>
        </w:rPr>
        <w:t xml:space="preserve">Genom att lära mig hur Firebase fungerar har jag fått stora kunskaper </w:t>
      </w:r>
      <w:r w:rsidR="002D3B11" w:rsidRPr="00C87B84">
        <w:rPr>
          <w:rFonts w:cs="Times New Roman"/>
        </w:rPr>
        <w:t xml:space="preserve">inom JavaScript, viket </w:t>
      </w:r>
      <w:r w:rsidR="00E17F96" w:rsidRPr="00C87B84">
        <w:rPr>
          <w:rFonts w:cs="Times New Roman"/>
        </w:rPr>
        <w:t xml:space="preserve">jag </w:t>
      </w:r>
      <w:r w:rsidR="002D3B11" w:rsidRPr="00C87B84">
        <w:rPr>
          <w:rFonts w:cs="Times New Roman"/>
        </w:rPr>
        <w:t>oberoende av min framtida användning av Firebase kommer ha stor nytta utav.</w:t>
      </w:r>
      <w:r w:rsidR="00E17F96" w:rsidRPr="00C87B84">
        <w:rPr>
          <w:rFonts w:cs="Times New Roman"/>
        </w:rPr>
        <w:t xml:space="preserve"> </w:t>
      </w:r>
      <w:r w:rsidR="00551490" w:rsidRPr="00C87B84">
        <w:rPr>
          <w:rFonts w:cs="Times New Roman"/>
        </w:rPr>
        <w:t xml:space="preserve">Firebase har även givit mig en utökad förståelse för </w:t>
      </w:r>
      <w:r w:rsidR="004A046B" w:rsidRPr="00C87B84">
        <w:rPr>
          <w:rFonts w:cs="Times New Roman"/>
        </w:rPr>
        <w:t>databasanvändning</w:t>
      </w:r>
      <w:r w:rsidR="002736C2" w:rsidRPr="00C87B84">
        <w:rPr>
          <w:rFonts w:cs="Times New Roman"/>
        </w:rPr>
        <w:t xml:space="preserve"> och progra</w:t>
      </w:r>
      <w:r w:rsidR="007833E3" w:rsidRPr="00C87B84">
        <w:rPr>
          <w:rFonts w:cs="Times New Roman"/>
        </w:rPr>
        <w:t>m</w:t>
      </w:r>
      <w:r w:rsidR="002736C2" w:rsidRPr="00C87B84">
        <w:rPr>
          <w:rFonts w:cs="Times New Roman"/>
        </w:rPr>
        <w:t>m</w:t>
      </w:r>
      <w:r w:rsidR="007833E3" w:rsidRPr="00C87B84">
        <w:rPr>
          <w:rFonts w:cs="Times New Roman"/>
        </w:rPr>
        <w:t>e</w:t>
      </w:r>
      <w:r w:rsidR="002736C2" w:rsidRPr="00C87B84">
        <w:rPr>
          <w:rFonts w:cs="Times New Roman"/>
        </w:rPr>
        <w:t>ring i övrigt.</w:t>
      </w:r>
      <w:r w:rsidR="00DE42E3" w:rsidRPr="00C87B84">
        <w:rPr>
          <w:rFonts w:cs="Times New Roman"/>
        </w:rPr>
        <w:t xml:space="preserve"> Får jag frågan om</w:t>
      </w:r>
      <w:r w:rsidR="00E70BA5" w:rsidRPr="00C87B84">
        <w:rPr>
          <w:rFonts w:cs="Times New Roman"/>
        </w:rPr>
        <w:t xml:space="preserve"> det var värt att lära sig Firebase skulle jag i slutändan svara, ja. </w:t>
      </w:r>
      <w:r w:rsidR="0049146F" w:rsidRPr="00C87B84">
        <w:rPr>
          <w:rFonts w:cs="Times New Roman"/>
        </w:rPr>
        <w:t xml:space="preserve">Eftersom </w:t>
      </w:r>
      <w:r w:rsidR="00E70BA5" w:rsidRPr="00C87B84">
        <w:rPr>
          <w:rFonts w:cs="Times New Roman"/>
        </w:rPr>
        <w:t>det har gett mig så stora kunskaper inom programmering som helhet</w:t>
      </w:r>
      <w:r w:rsidR="0049146F" w:rsidRPr="00C87B84">
        <w:rPr>
          <w:rFonts w:cs="Times New Roman"/>
        </w:rPr>
        <w:t>.</w:t>
      </w:r>
    </w:p>
    <w:p w14:paraId="38C019A9" w14:textId="29D96F01" w:rsidR="0060458A" w:rsidRPr="00C87B84" w:rsidRDefault="001F549F" w:rsidP="00A72DC3">
      <w:pPr>
        <w:spacing w:line="240" w:lineRule="auto"/>
        <w:rPr>
          <w:rFonts w:cs="Times New Roman"/>
        </w:rPr>
      </w:pPr>
      <w:r w:rsidRPr="00C87B84">
        <w:rPr>
          <w:rFonts w:cs="Times New Roman"/>
        </w:rPr>
        <w:t xml:space="preserve">När man kommer komma till valet mellan Firebase och PHP i framtida bruk kommer valet baseras på vad projektets syfte är. </w:t>
      </w:r>
      <w:r w:rsidR="00F24F54" w:rsidRPr="00C87B84">
        <w:rPr>
          <w:rFonts w:cs="Times New Roman"/>
        </w:rPr>
        <w:t>Om man söker en snabb uppstart med mindre mängd datalagring som inte kommer ha stor trafik är Firebase utmärkt då auktorisering, datalagring och säkerhet sköts automatiskt</w:t>
      </w:r>
      <w:r w:rsidR="000C5B61" w:rsidRPr="00C87B84">
        <w:rPr>
          <w:rFonts w:cs="Times New Roman"/>
        </w:rPr>
        <w:t xml:space="preserve"> om det inte vore för att Domän/IP-Bindning är en betaltjänst vilket medför säkerhetsrisker om </w:t>
      </w:r>
      <w:r w:rsidR="00BE0B52" w:rsidRPr="00C87B84">
        <w:rPr>
          <w:rFonts w:cs="Times New Roman"/>
        </w:rPr>
        <w:t>den tjänsten inte tillköps</w:t>
      </w:r>
      <w:r w:rsidR="006A41C1" w:rsidRPr="00C87B84">
        <w:rPr>
          <w:rFonts w:cs="Times New Roman"/>
        </w:rPr>
        <w:t xml:space="preserve">. Men </w:t>
      </w:r>
      <w:r w:rsidR="008A457C" w:rsidRPr="00C87B84">
        <w:rPr>
          <w:rFonts w:cs="Times New Roman"/>
        </w:rPr>
        <w:t xml:space="preserve">om projektet kan få mer än </w:t>
      </w:r>
      <w:r w:rsidR="0010773F" w:rsidRPr="00C87B84">
        <w:rPr>
          <w:rFonts w:cs="Times New Roman"/>
        </w:rPr>
        <w:t>minimal trafik</w:t>
      </w:r>
      <w:r w:rsidR="0035285A" w:rsidRPr="00C87B84">
        <w:rPr>
          <w:rFonts w:cs="Times New Roman"/>
        </w:rPr>
        <w:t xml:space="preserve"> och om jag föredrar flexibel </w:t>
      </w:r>
      <w:r w:rsidR="00FB048E" w:rsidRPr="00C87B84">
        <w:rPr>
          <w:rFonts w:cs="Times New Roman"/>
        </w:rPr>
        <w:t>frihet, kommer jag välja PHP</w:t>
      </w:r>
      <w:r w:rsidR="00DE1C18" w:rsidRPr="00C87B84">
        <w:rPr>
          <w:rFonts w:cs="Times New Roman"/>
        </w:rPr>
        <w:t>. För att göra PHP användningen mycket smid</w:t>
      </w:r>
      <w:r w:rsidR="005B0A52" w:rsidRPr="00C87B84">
        <w:rPr>
          <w:rFonts w:cs="Times New Roman"/>
        </w:rPr>
        <w:t xml:space="preserve">igare kommer dock en databas troligtvis att </w:t>
      </w:r>
      <w:r w:rsidR="00DA5B25" w:rsidRPr="00C87B84">
        <w:rPr>
          <w:rFonts w:cs="Times New Roman"/>
        </w:rPr>
        <w:t>införas</w:t>
      </w:r>
      <w:r w:rsidR="005B0A52" w:rsidRPr="00C87B84">
        <w:rPr>
          <w:rFonts w:cs="Times New Roman"/>
        </w:rPr>
        <w:t xml:space="preserve"> då man slipper sköta </w:t>
      </w:r>
      <w:r w:rsidR="00864979" w:rsidRPr="00C87B84">
        <w:rPr>
          <w:rFonts w:cs="Times New Roman"/>
        </w:rPr>
        <w:t>ett eget filsystem vilket PHP-projektet behövde göra</w:t>
      </w:r>
      <w:r w:rsidR="00F82AC0" w:rsidRPr="00C87B84">
        <w:rPr>
          <w:rFonts w:cs="Times New Roman"/>
        </w:rPr>
        <w:t>, därav krävdes en betydligt längre kod vid CRUD-funktio</w:t>
      </w:r>
      <w:r w:rsidR="00186CAC" w:rsidRPr="00C87B84">
        <w:rPr>
          <w:rFonts w:cs="Times New Roman"/>
        </w:rPr>
        <w:t>nerna.</w:t>
      </w:r>
    </w:p>
    <w:p w14:paraId="6F216865" w14:textId="77777777" w:rsidR="00066E87" w:rsidRPr="00C87B84" w:rsidRDefault="00066E87" w:rsidP="00A72DC3">
      <w:pPr>
        <w:spacing w:line="240" w:lineRule="auto"/>
        <w:ind w:left="0"/>
        <w:rPr>
          <w:rFonts w:cs="Times New Roman"/>
        </w:rPr>
      </w:pPr>
    </w:p>
    <w:p w14:paraId="7C6CB105" w14:textId="3EB5E38F" w:rsidR="007649F7" w:rsidRDefault="00D948E4" w:rsidP="0091502D">
      <w:pPr>
        <w:pStyle w:val="Heading1"/>
        <w:rPr>
          <w:rFonts w:cs="Arial"/>
        </w:rPr>
      </w:pPr>
      <w:bookmarkStart w:id="123" w:name="_Toc3711119"/>
      <w:bookmarkStart w:id="124" w:name="_Toc104628302"/>
      <w:bookmarkStart w:id="125" w:name="_Toc68621613"/>
      <w:bookmarkStart w:id="126" w:name="_Toc69234992"/>
      <w:bookmarkStart w:id="127" w:name="_Toc69227508"/>
      <w:r w:rsidRPr="00564D4E">
        <w:rPr>
          <w:rFonts w:cs="Arial"/>
        </w:rPr>
        <w:lastRenderedPageBreak/>
        <w:t>KÄLL- OCH LITTERATURFÖRTECKNING</w:t>
      </w:r>
      <w:bookmarkEnd w:id="123"/>
      <w:bookmarkEnd w:id="124"/>
      <w:bookmarkEnd w:id="125"/>
      <w:bookmarkEnd w:id="126"/>
      <w:bookmarkEnd w:id="127"/>
    </w:p>
    <w:p w14:paraId="2D0F5A92" w14:textId="23809452" w:rsidR="004A35D8" w:rsidRDefault="004A35D8" w:rsidP="00A72DC3">
      <w:pPr>
        <w:spacing w:after="0" w:line="240" w:lineRule="auto"/>
        <w:ind w:left="0"/>
        <w:rPr>
          <w:rFonts w:cs="Times New Roman"/>
        </w:rPr>
      </w:pPr>
    </w:p>
    <w:p w14:paraId="16C6D62C" w14:textId="75F19C70" w:rsidR="004A35D8" w:rsidRDefault="004A35D8" w:rsidP="00A72DC3">
      <w:pPr>
        <w:spacing w:after="0" w:line="240" w:lineRule="auto"/>
        <w:ind w:left="0"/>
        <w:rPr>
          <w:rFonts w:cs="Times New Roman"/>
        </w:rPr>
      </w:pPr>
      <w:r>
        <w:rPr>
          <w:rFonts w:cs="Times New Roman"/>
        </w:rPr>
        <w:t>Stevenson. D</w:t>
      </w:r>
      <w:r w:rsidR="002970DB">
        <w:rPr>
          <w:rFonts w:cs="Times New Roman"/>
        </w:rPr>
        <w:t xml:space="preserve">. (2018, 25 sep). </w:t>
      </w:r>
      <w:proofErr w:type="spellStart"/>
      <w:r w:rsidR="002970DB" w:rsidRPr="002970DB">
        <w:t>What</w:t>
      </w:r>
      <w:proofErr w:type="spellEnd"/>
      <w:r w:rsidR="002970DB" w:rsidRPr="002970DB">
        <w:t xml:space="preserve"> is Firebase? The </w:t>
      </w:r>
      <w:proofErr w:type="spellStart"/>
      <w:r w:rsidR="002970DB" w:rsidRPr="002970DB">
        <w:t>complete</w:t>
      </w:r>
      <w:proofErr w:type="spellEnd"/>
      <w:r w:rsidR="002970DB" w:rsidRPr="002970DB">
        <w:t xml:space="preserve"> story, </w:t>
      </w:r>
      <w:proofErr w:type="spellStart"/>
      <w:r w:rsidR="002970DB" w:rsidRPr="002970DB">
        <w:t>abridged</w:t>
      </w:r>
      <w:proofErr w:type="spellEnd"/>
      <w:r w:rsidR="002970DB" w:rsidRPr="002970DB">
        <w:t>.</w:t>
      </w:r>
    </w:p>
    <w:p w14:paraId="1EA0A93C" w14:textId="2ACBD465" w:rsidR="007649F7" w:rsidRDefault="007649F7" w:rsidP="00A72DC3">
      <w:pPr>
        <w:spacing w:after="0" w:line="240" w:lineRule="auto"/>
        <w:ind w:left="0"/>
      </w:pPr>
      <w:r w:rsidRPr="002970DB">
        <w:rPr>
          <w:rFonts w:cs="Times New Roman"/>
          <w:i/>
          <w:iCs/>
        </w:rPr>
        <w:t>Medi</w:t>
      </w:r>
      <w:r w:rsidR="009D3E5E" w:rsidRPr="002970DB">
        <w:rPr>
          <w:rFonts w:cs="Times New Roman"/>
          <w:i/>
          <w:iCs/>
        </w:rPr>
        <w:t>um</w:t>
      </w:r>
      <w:r w:rsidR="002970DB">
        <w:rPr>
          <w:rFonts w:cs="Times New Roman"/>
          <w:i/>
          <w:iCs/>
        </w:rPr>
        <w:t>.com</w:t>
      </w:r>
      <w:r w:rsidR="002970DB">
        <w:rPr>
          <w:rFonts w:cs="Times New Roman"/>
        </w:rPr>
        <w:t>.</w:t>
      </w:r>
      <w:r w:rsidR="00424FDD">
        <w:t xml:space="preserve"> Tillgänglig </w:t>
      </w:r>
      <w:r w:rsidR="00B1279A">
        <w:t xml:space="preserve">från </w:t>
      </w:r>
      <w:hyperlink r:id="rId49" w:history="1">
        <w:r w:rsidR="00A22E28" w:rsidRPr="009F0C01">
          <w:rPr>
            <w:rStyle w:val="Hyperlink"/>
          </w:rPr>
          <w:t>https://medium.com/firebase-developers/what-is-firebase-the-complete-story-abridged-bcc730c5f2c0</w:t>
        </w:r>
      </w:hyperlink>
      <w:r w:rsidR="00A22E28">
        <w:t xml:space="preserve"> </w:t>
      </w:r>
    </w:p>
    <w:p w14:paraId="6966014F" w14:textId="4A7C90D1" w:rsidR="00850122" w:rsidRDefault="00850122" w:rsidP="00A72DC3">
      <w:pPr>
        <w:spacing w:after="0" w:line="240" w:lineRule="auto"/>
        <w:ind w:left="0"/>
      </w:pPr>
    </w:p>
    <w:p w14:paraId="27CC8CED" w14:textId="751AF57B" w:rsidR="00424FDD" w:rsidRDefault="00000A2D" w:rsidP="00424FDD">
      <w:pPr>
        <w:spacing w:after="0" w:line="240" w:lineRule="auto"/>
        <w:ind w:left="0"/>
      </w:pPr>
      <w:r>
        <w:rPr>
          <w:rFonts w:cs="Times New Roman"/>
        </w:rPr>
        <w:t>Clark</w:t>
      </w:r>
      <w:r w:rsidR="00424FDD">
        <w:rPr>
          <w:rFonts w:cs="Times New Roman"/>
        </w:rPr>
        <w:t xml:space="preserve">. </w:t>
      </w:r>
      <w:r>
        <w:rPr>
          <w:rFonts w:cs="Times New Roman"/>
        </w:rPr>
        <w:t>J</w:t>
      </w:r>
      <w:r w:rsidR="00424FDD">
        <w:rPr>
          <w:rFonts w:cs="Times New Roman"/>
        </w:rPr>
        <w:t>. (</w:t>
      </w:r>
      <w:proofErr w:type="spellStart"/>
      <w:r>
        <w:rPr>
          <w:rFonts w:cs="Times New Roman"/>
        </w:rPr>
        <w:t>u.å</w:t>
      </w:r>
      <w:proofErr w:type="spellEnd"/>
      <w:r w:rsidR="00424FDD">
        <w:rPr>
          <w:rFonts w:cs="Times New Roman"/>
        </w:rPr>
        <w:t>).</w:t>
      </w:r>
      <w:r w:rsidRPr="00000A2D">
        <w:t xml:space="preserve"> </w:t>
      </w:r>
      <w:proofErr w:type="spellStart"/>
      <w:r w:rsidRPr="00000A2D">
        <w:t>What</w:t>
      </w:r>
      <w:proofErr w:type="spellEnd"/>
      <w:r w:rsidRPr="00000A2D">
        <w:t xml:space="preserve"> is Firebase </w:t>
      </w:r>
      <w:proofErr w:type="spellStart"/>
      <w:r w:rsidRPr="00000A2D">
        <w:t>Authentication</w:t>
      </w:r>
      <w:proofErr w:type="spellEnd"/>
      <w:r w:rsidR="00424FDD" w:rsidRPr="002970DB">
        <w:t>.</w:t>
      </w:r>
      <w:r>
        <w:t xml:space="preserve"> </w:t>
      </w:r>
      <w:r w:rsidR="00424FDD" w:rsidRPr="00000A2D">
        <w:rPr>
          <w:i/>
          <w:iCs/>
        </w:rPr>
        <w:t>Back4App</w:t>
      </w:r>
      <w:r w:rsidR="00424FDD" w:rsidRPr="00000A2D">
        <w:rPr>
          <w:rFonts w:cs="Times New Roman"/>
          <w:i/>
          <w:iCs/>
        </w:rPr>
        <w:t>.com.</w:t>
      </w:r>
      <w:r w:rsidR="00424FDD">
        <w:t xml:space="preserve"> Tillgänglig från </w:t>
      </w:r>
      <w:hyperlink r:id="rId50" w:history="1">
        <w:r w:rsidR="00D544D6" w:rsidRPr="009F0C01">
          <w:rPr>
            <w:rStyle w:val="Hyperlink"/>
          </w:rPr>
          <w:t>https://blog.back4app.com/firebase-authentication/</w:t>
        </w:r>
      </w:hyperlink>
      <w:r w:rsidR="00D544D6">
        <w:t xml:space="preserve"> </w:t>
      </w:r>
    </w:p>
    <w:p w14:paraId="6E47CF18" w14:textId="665B5EBE" w:rsidR="00850122" w:rsidRDefault="00850122" w:rsidP="00A72DC3">
      <w:pPr>
        <w:spacing w:after="0" w:line="240" w:lineRule="auto"/>
        <w:ind w:left="0"/>
        <w:rPr>
          <w:rFonts w:cs="Times New Roman"/>
          <w:b/>
          <w:kern w:val="28"/>
          <w:sz w:val="32"/>
        </w:rPr>
      </w:pPr>
    </w:p>
    <w:p w14:paraId="2F6CB546" w14:textId="4DCBE4D0" w:rsidR="00D544D6" w:rsidRDefault="00D544D6" w:rsidP="00D544D6">
      <w:pPr>
        <w:spacing w:after="0" w:line="240" w:lineRule="auto"/>
        <w:ind w:left="0"/>
      </w:pPr>
      <w:r>
        <w:rPr>
          <w:rFonts w:cs="Times New Roman"/>
        </w:rPr>
        <w:t xml:space="preserve">Do. L. (2020, 9 jan). </w:t>
      </w:r>
      <w:proofErr w:type="spellStart"/>
      <w:r w:rsidRPr="00D544D6">
        <w:rPr>
          <w:rFonts w:cs="Times New Roman"/>
        </w:rPr>
        <w:t>Implement</w:t>
      </w:r>
      <w:proofErr w:type="spellEnd"/>
      <w:r w:rsidRPr="00D544D6">
        <w:rPr>
          <w:rFonts w:cs="Times New Roman"/>
        </w:rPr>
        <w:t xml:space="preserve"> A</w:t>
      </w:r>
      <w:proofErr w:type="spellStart"/>
      <w:r w:rsidRPr="00D544D6">
        <w:rPr>
          <w:rFonts w:cs="Times New Roman"/>
          <w:lang w:val="en-US"/>
        </w:rPr>
        <w:t>uthentication</w:t>
      </w:r>
      <w:proofErr w:type="spellEnd"/>
      <w:r w:rsidRPr="00D544D6">
        <w:rPr>
          <w:rFonts w:cs="Times New Roman"/>
          <w:lang w:val="en-US"/>
        </w:rPr>
        <w:t xml:space="preserve"> in Flutter with Firebase Authentication</w:t>
      </w:r>
      <w:r w:rsidRPr="00D544D6">
        <w:t>.</w:t>
      </w:r>
      <w:r>
        <w:t xml:space="preserve"> </w:t>
      </w:r>
      <w:r w:rsidRPr="002970DB">
        <w:rPr>
          <w:rFonts w:cs="Times New Roman"/>
          <w:i/>
          <w:iCs/>
        </w:rPr>
        <w:t>Medium</w:t>
      </w:r>
      <w:r>
        <w:rPr>
          <w:rFonts w:cs="Times New Roman"/>
          <w:i/>
          <w:iCs/>
        </w:rPr>
        <w:t>.com</w:t>
      </w:r>
      <w:r>
        <w:rPr>
          <w:rFonts w:cs="Times New Roman"/>
        </w:rPr>
        <w:t>.</w:t>
      </w:r>
      <w:r>
        <w:t xml:space="preserve"> Tillgänglig från </w:t>
      </w:r>
      <w:hyperlink r:id="rId51" w:history="1">
        <w:r w:rsidRPr="009F0C01">
          <w:rPr>
            <w:rStyle w:val="Hyperlink"/>
          </w:rPr>
          <w:t>https://medium.com/@dotronglong/implement-authentication-in-flutter-with-firebase-authentication-4cf0a133c488</w:t>
        </w:r>
      </w:hyperlink>
      <w:r>
        <w:t xml:space="preserve"> </w:t>
      </w:r>
    </w:p>
    <w:p w14:paraId="5A4E9BC7" w14:textId="77777777" w:rsidR="00D544D6" w:rsidRPr="00B1279A" w:rsidRDefault="00D544D6" w:rsidP="00A72DC3">
      <w:pPr>
        <w:spacing w:after="0" w:line="240" w:lineRule="auto"/>
        <w:ind w:left="0"/>
        <w:rPr>
          <w:rFonts w:cs="Times New Roman"/>
          <w:b/>
          <w:kern w:val="28"/>
          <w:sz w:val="32"/>
        </w:rPr>
      </w:pPr>
    </w:p>
    <w:p w14:paraId="3090B01D" w14:textId="77777777" w:rsidR="000C6257" w:rsidRPr="00EC3D75" w:rsidRDefault="000C6257" w:rsidP="0091502D">
      <w:pPr>
        <w:pStyle w:val="Heading1"/>
        <w:rPr>
          <w:rFonts w:cs="Arial"/>
        </w:rPr>
      </w:pPr>
      <w:bookmarkStart w:id="128" w:name="_Toc69234993"/>
      <w:bookmarkStart w:id="129" w:name="_Toc69227509"/>
      <w:r w:rsidRPr="00EC3D75">
        <w:rPr>
          <w:rFonts w:cs="Arial"/>
        </w:rPr>
        <w:lastRenderedPageBreak/>
        <w:t>BILAGOR</w:t>
      </w:r>
      <w:bookmarkEnd w:id="128"/>
      <w:bookmarkEnd w:id="129"/>
    </w:p>
    <w:p w14:paraId="39C11C75" w14:textId="77777777" w:rsidR="000C6257" w:rsidRPr="00C87B84" w:rsidRDefault="000C6257" w:rsidP="00A72DC3">
      <w:pPr>
        <w:spacing w:line="240" w:lineRule="auto"/>
        <w:rPr>
          <w:rFonts w:cs="Times New Roman"/>
          <w:b/>
          <w:caps/>
          <w:sz w:val="28"/>
        </w:rPr>
      </w:pPr>
    </w:p>
    <w:p w14:paraId="1C0C9162" w14:textId="620A425C" w:rsidR="005050D3" w:rsidRPr="00EC3D75" w:rsidRDefault="00D334FA" w:rsidP="00567558">
      <w:pPr>
        <w:pStyle w:val="Heading2"/>
        <w:rPr>
          <w:rFonts w:cs="Arial"/>
        </w:rPr>
      </w:pPr>
      <w:bookmarkStart w:id="130" w:name="_Toc69234994"/>
      <w:bookmarkStart w:id="131" w:name="_Toc69227510"/>
      <w:r w:rsidRPr="00EC3D75">
        <w:rPr>
          <w:rFonts w:cs="Arial"/>
        </w:rPr>
        <w:t>Firebase</w:t>
      </w:r>
      <w:r w:rsidR="006F5425" w:rsidRPr="00EC3D75">
        <w:rPr>
          <w:rFonts w:cs="Arial"/>
        </w:rPr>
        <w:t xml:space="preserve"> - JavaScript</w:t>
      </w:r>
      <w:bookmarkEnd w:id="130"/>
      <w:bookmarkEnd w:id="131"/>
    </w:p>
    <w:p w14:paraId="66DB38ED" w14:textId="29A60E81" w:rsidR="00041FBC" w:rsidRPr="00C87B84" w:rsidRDefault="008271A4" w:rsidP="00A72DC3">
      <w:pPr>
        <w:spacing w:line="240" w:lineRule="auto"/>
        <w:rPr>
          <w:rFonts w:cs="Times New Roman"/>
        </w:rPr>
      </w:pPr>
      <w:r w:rsidRPr="00C87B84">
        <w:rPr>
          <w:rFonts w:cs="Times New Roman"/>
          <w:noProof/>
        </w:rPr>
        <w:drawing>
          <wp:inline distT="0" distB="0" distL="0" distR="0" wp14:anchorId="57014258" wp14:editId="34F15712">
            <wp:extent cx="5038725" cy="65151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8725" cy="6515100"/>
                    </a:xfrm>
                    <a:prstGeom prst="rect">
                      <a:avLst/>
                    </a:prstGeom>
                    <a:noFill/>
                    <a:ln>
                      <a:noFill/>
                    </a:ln>
                  </pic:spPr>
                </pic:pic>
              </a:graphicData>
            </a:graphic>
          </wp:inline>
        </w:drawing>
      </w:r>
    </w:p>
    <w:p w14:paraId="5603C62A" w14:textId="71834440" w:rsidR="00041FBC" w:rsidRPr="00C87B84" w:rsidRDefault="00041FBC" w:rsidP="00A72DC3">
      <w:pPr>
        <w:spacing w:before="240" w:line="240" w:lineRule="auto"/>
        <w:rPr>
          <w:rFonts w:cs="Times New Roman"/>
        </w:rPr>
      </w:pPr>
    </w:p>
    <w:p w14:paraId="2339D8A8" w14:textId="77777777" w:rsidR="008271A4" w:rsidRPr="00C87B84" w:rsidRDefault="008271A4" w:rsidP="00A72DC3">
      <w:pPr>
        <w:spacing w:before="240" w:line="240" w:lineRule="auto"/>
        <w:rPr>
          <w:rFonts w:cs="Times New Roman"/>
          <w:noProof/>
        </w:rPr>
      </w:pPr>
    </w:p>
    <w:p w14:paraId="53DE34C0" w14:textId="6F33573D" w:rsidR="008271A4" w:rsidRPr="00C87B84" w:rsidRDefault="008271A4" w:rsidP="00A72DC3">
      <w:pPr>
        <w:spacing w:before="240" w:line="240" w:lineRule="auto"/>
        <w:rPr>
          <w:rFonts w:cs="Times New Roman"/>
        </w:rPr>
      </w:pPr>
      <w:r w:rsidRPr="00C87B84">
        <w:rPr>
          <w:rFonts w:cs="Times New Roman"/>
          <w:noProof/>
        </w:rPr>
        <w:lastRenderedPageBreak/>
        <w:drawing>
          <wp:inline distT="0" distB="0" distL="0" distR="0" wp14:anchorId="394CAB99" wp14:editId="622A5CD6">
            <wp:extent cx="5038725" cy="2295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3">
                      <a:extLst>
                        <a:ext uri="{28A0092B-C50C-407E-A947-70E740481C1C}">
                          <a14:useLocalDpi xmlns:a14="http://schemas.microsoft.com/office/drawing/2010/main" val="0"/>
                        </a:ext>
                      </a:extLst>
                    </a:blip>
                    <a:srcRect b="64766"/>
                    <a:stretch/>
                  </pic:blipFill>
                  <pic:spPr bwMode="auto">
                    <a:xfrm>
                      <a:off x="0" y="0"/>
                      <a:ext cx="5038725" cy="2295525"/>
                    </a:xfrm>
                    <a:prstGeom prst="rect">
                      <a:avLst/>
                    </a:prstGeom>
                    <a:noFill/>
                    <a:ln>
                      <a:noFill/>
                    </a:ln>
                    <a:extLst>
                      <a:ext uri="{53640926-AAD7-44D8-BBD7-CCE9431645EC}">
                        <a14:shadowObscured xmlns:a14="http://schemas.microsoft.com/office/drawing/2010/main"/>
                      </a:ext>
                    </a:extLst>
                  </pic:spPr>
                </pic:pic>
              </a:graphicData>
            </a:graphic>
          </wp:inline>
        </w:drawing>
      </w:r>
      <w:r w:rsidR="0039579D" w:rsidRPr="00C87B84">
        <w:rPr>
          <w:rFonts w:cs="Times New Roman"/>
          <w:noProof/>
        </w:rPr>
        <w:drawing>
          <wp:inline distT="0" distB="0" distL="0" distR="0" wp14:anchorId="305A33F5" wp14:editId="0F87FE4C">
            <wp:extent cx="5038725" cy="65151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38725" cy="6515100"/>
                    </a:xfrm>
                    <a:prstGeom prst="rect">
                      <a:avLst/>
                    </a:prstGeom>
                    <a:noFill/>
                    <a:ln>
                      <a:noFill/>
                    </a:ln>
                  </pic:spPr>
                </pic:pic>
              </a:graphicData>
            </a:graphic>
          </wp:inline>
        </w:drawing>
      </w:r>
    </w:p>
    <w:p w14:paraId="1FA6B0C1" w14:textId="220D54D5" w:rsidR="0039579D" w:rsidRPr="00C87B84" w:rsidRDefault="0039579D" w:rsidP="00A72DC3">
      <w:pPr>
        <w:spacing w:before="240" w:line="240" w:lineRule="auto"/>
        <w:rPr>
          <w:rFonts w:cs="Times New Roman"/>
        </w:rPr>
      </w:pPr>
      <w:r w:rsidRPr="00C87B84">
        <w:rPr>
          <w:rFonts w:cs="Times New Roman"/>
          <w:noProof/>
        </w:rPr>
        <w:lastRenderedPageBreak/>
        <w:drawing>
          <wp:inline distT="0" distB="0" distL="0" distR="0" wp14:anchorId="0519EA36" wp14:editId="110610D3">
            <wp:extent cx="5038725" cy="65151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8725" cy="6515100"/>
                    </a:xfrm>
                    <a:prstGeom prst="rect">
                      <a:avLst/>
                    </a:prstGeom>
                    <a:noFill/>
                    <a:ln>
                      <a:noFill/>
                    </a:ln>
                  </pic:spPr>
                </pic:pic>
              </a:graphicData>
            </a:graphic>
          </wp:inline>
        </w:drawing>
      </w:r>
    </w:p>
    <w:p w14:paraId="747C4279" w14:textId="2100E1BF" w:rsidR="0039579D" w:rsidRPr="00C87B84" w:rsidRDefault="0039579D" w:rsidP="00A72DC3">
      <w:pPr>
        <w:spacing w:before="240" w:line="240" w:lineRule="auto"/>
        <w:rPr>
          <w:rFonts w:cs="Times New Roman"/>
        </w:rPr>
      </w:pPr>
      <w:r w:rsidRPr="00C87B84">
        <w:rPr>
          <w:rFonts w:cs="Times New Roman"/>
          <w:noProof/>
        </w:rPr>
        <w:lastRenderedPageBreak/>
        <w:drawing>
          <wp:inline distT="0" distB="0" distL="0" distR="0" wp14:anchorId="0B8CA97C" wp14:editId="0DE18D92">
            <wp:extent cx="5038725" cy="65151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38725" cy="6515100"/>
                    </a:xfrm>
                    <a:prstGeom prst="rect">
                      <a:avLst/>
                    </a:prstGeom>
                    <a:noFill/>
                    <a:ln>
                      <a:noFill/>
                    </a:ln>
                  </pic:spPr>
                </pic:pic>
              </a:graphicData>
            </a:graphic>
          </wp:inline>
        </w:drawing>
      </w:r>
    </w:p>
    <w:p w14:paraId="05919073" w14:textId="38C72876" w:rsidR="00445685" w:rsidRPr="00C87B84" w:rsidRDefault="00445685" w:rsidP="00A72DC3">
      <w:pPr>
        <w:spacing w:line="240" w:lineRule="auto"/>
        <w:rPr>
          <w:rFonts w:cs="Times New Roman"/>
        </w:rPr>
      </w:pPr>
    </w:p>
    <w:p w14:paraId="3B4734D9" w14:textId="74FD443C" w:rsidR="007B778D" w:rsidRPr="00C87B84" w:rsidRDefault="007B778D" w:rsidP="00A72DC3">
      <w:pPr>
        <w:spacing w:after="0" w:line="240" w:lineRule="auto"/>
        <w:ind w:left="0"/>
        <w:rPr>
          <w:rFonts w:cs="Times New Roman"/>
        </w:rPr>
      </w:pPr>
      <w:r w:rsidRPr="00C87B84">
        <w:rPr>
          <w:rFonts w:cs="Times New Roman"/>
        </w:rPr>
        <w:br w:type="page"/>
      </w:r>
      <w:r w:rsidR="0039579D" w:rsidRPr="00C87B84">
        <w:rPr>
          <w:rFonts w:cs="Times New Roman"/>
          <w:noProof/>
        </w:rPr>
        <w:lastRenderedPageBreak/>
        <w:drawing>
          <wp:inline distT="0" distB="0" distL="0" distR="0" wp14:anchorId="34CF5918" wp14:editId="6393C1A2">
            <wp:extent cx="5038725" cy="65151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38725" cy="6515100"/>
                    </a:xfrm>
                    <a:prstGeom prst="rect">
                      <a:avLst/>
                    </a:prstGeom>
                    <a:noFill/>
                    <a:ln>
                      <a:noFill/>
                    </a:ln>
                  </pic:spPr>
                </pic:pic>
              </a:graphicData>
            </a:graphic>
          </wp:inline>
        </w:drawing>
      </w:r>
    </w:p>
    <w:p w14:paraId="332F9E72" w14:textId="4EEAC475" w:rsidR="009659F6" w:rsidRPr="00C87B84" w:rsidRDefault="009659F6" w:rsidP="00A72DC3">
      <w:pPr>
        <w:spacing w:after="0" w:line="240" w:lineRule="auto"/>
        <w:ind w:left="0"/>
        <w:rPr>
          <w:rFonts w:cs="Times New Roman"/>
        </w:rPr>
      </w:pPr>
    </w:p>
    <w:p w14:paraId="1F7FADCC" w14:textId="187C2CF6" w:rsidR="009659F6" w:rsidRPr="00C87B84" w:rsidRDefault="009659F6" w:rsidP="00A72DC3">
      <w:pPr>
        <w:spacing w:after="0" w:line="240" w:lineRule="auto"/>
        <w:ind w:left="0"/>
        <w:rPr>
          <w:rFonts w:cs="Times New Roman"/>
        </w:rPr>
      </w:pPr>
      <w:r w:rsidRPr="00C87B84">
        <w:rPr>
          <w:rFonts w:cs="Times New Roman"/>
          <w:noProof/>
        </w:rPr>
        <w:lastRenderedPageBreak/>
        <w:drawing>
          <wp:inline distT="0" distB="0" distL="0" distR="0" wp14:anchorId="449CFC15" wp14:editId="1B997014">
            <wp:extent cx="5038725" cy="65151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38725" cy="6515100"/>
                    </a:xfrm>
                    <a:prstGeom prst="rect">
                      <a:avLst/>
                    </a:prstGeom>
                    <a:noFill/>
                    <a:ln>
                      <a:noFill/>
                    </a:ln>
                  </pic:spPr>
                </pic:pic>
              </a:graphicData>
            </a:graphic>
          </wp:inline>
        </w:drawing>
      </w:r>
    </w:p>
    <w:p w14:paraId="6ED594EF" w14:textId="77BEE2AC" w:rsidR="009659F6" w:rsidRPr="00C87B84" w:rsidRDefault="009659F6" w:rsidP="00A72DC3">
      <w:pPr>
        <w:spacing w:after="0" w:line="240" w:lineRule="auto"/>
        <w:ind w:left="0"/>
        <w:rPr>
          <w:rFonts w:cs="Times New Roman"/>
        </w:rPr>
      </w:pPr>
    </w:p>
    <w:p w14:paraId="710AD359" w14:textId="1F36A4B5" w:rsidR="009659F6" w:rsidRPr="00C87B84" w:rsidRDefault="009659F6" w:rsidP="00A72DC3">
      <w:pPr>
        <w:spacing w:after="0" w:line="240" w:lineRule="auto"/>
        <w:ind w:left="0"/>
        <w:rPr>
          <w:rFonts w:cs="Times New Roman"/>
        </w:rPr>
      </w:pPr>
    </w:p>
    <w:p w14:paraId="0E5988CD" w14:textId="15BFB298" w:rsidR="009659F6" w:rsidRPr="00C87B84" w:rsidRDefault="009659F6" w:rsidP="00A72DC3">
      <w:pPr>
        <w:spacing w:after="0" w:line="240" w:lineRule="auto"/>
        <w:ind w:left="0"/>
        <w:rPr>
          <w:rFonts w:cs="Times New Roman"/>
        </w:rPr>
      </w:pPr>
    </w:p>
    <w:p w14:paraId="7633382C" w14:textId="0A15378A" w:rsidR="009659F6" w:rsidRPr="00C87B84" w:rsidRDefault="009659F6" w:rsidP="00A72DC3">
      <w:pPr>
        <w:spacing w:after="0" w:line="240" w:lineRule="auto"/>
        <w:ind w:left="0"/>
        <w:rPr>
          <w:rFonts w:cs="Times New Roman"/>
        </w:rPr>
      </w:pPr>
    </w:p>
    <w:p w14:paraId="6B0071BC" w14:textId="7C2D43D3" w:rsidR="009659F6" w:rsidRPr="00C87B84" w:rsidRDefault="009659F6" w:rsidP="00A72DC3">
      <w:pPr>
        <w:spacing w:after="0" w:line="240" w:lineRule="auto"/>
        <w:ind w:left="0"/>
        <w:rPr>
          <w:rFonts w:cs="Times New Roman"/>
        </w:rPr>
      </w:pPr>
    </w:p>
    <w:p w14:paraId="6F8FEC1D" w14:textId="2519B05B" w:rsidR="009659F6" w:rsidRPr="00C87B84" w:rsidRDefault="009659F6" w:rsidP="00A72DC3">
      <w:pPr>
        <w:spacing w:after="0" w:line="240" w:lineRule="auto"/>
        <w:ind w:left="0"/>
        <w:rPr>
          <w:rFonts w:cs="Times New Roman"/>
        </w:rPr>
      </w:pPr>
    </w:p>
    <w:p w14:paraId="658F5F8F" w14:textId="1D904801" w:rsidR="009659F6" w:rsidRPr="00C87B84" w:rsidRDefault="009659F6" w:rsidP="00A72DC3">
      <w:pPr>
        <w:spacing w:after="0" w:line="240" w:lineRule="auto"/>
        <w:ind w:left="0"/>
        <w:rPr>
          <w:rFonts w:cs="Times New Roman"/>
        </w:rPr>
      </w:pPr>
    </w:p>
    <w:p w14:paraId="432700CA" w14:textId="0968D9F7" w:rsidR="009659F6" w:rsidRPr="00C87B84" w:rsidRDefault="009659F6" w:rsidP="00A72DC3">
      <w:pPr>
        <w:spacing w:after="0" w:line="240" w:lineRule="auto"/>
        <w:ind w:left="0"/>
        <w:rPr>
          <w:rFonts w:cs="Times New Roman"/>
        </w:rPr>
      </w:pPr>
    </w:p>
    <w:p w14:paraId="167E8910" w14:textId="2559381F" w:rsidR="009659F6" w:rsidRPr="00C87B84" w:rsidRDefault="009659F6" w:rsidP="00A72DC3">
      <w:pPr>
        <w:spacing w:after="0" w:line="240" w:lineRule="auto"/>
        <w:ind w:left="0"/>
        <w:rPr>
          <w:rFonts w:cs="Times New Roman"/>
        </w:rPr>
      </w:pPr>
    </w:p>
    <w:p w14:paraId="6ACAC39E" w14:textId="0D220A35" w:rsidR="009659F6" w:rsidRPr="00C87B84" w:rsidRDefault="009659F6" w:rsidP="00A72DC3">
      <w:pPr>
        <w:spacing w:after="0" w:line="240" w:lineRule="auto"/>
        <w:ind w:left="0"/>
        <w:rPr>
          <w:rFonts w:cs="Times New Roman"/>
        </w:rPr>
      </w:pPr>
    </w:p>
    <w:p w14:paraId="6DEE58B6" w14:textId="4AC8A5BB" w:rsidR="009659F6" w:rsidRPr="00C87B84" w:rsidRDefault="009659F6" w:rsidP="00A72DC3">
      <w:pPr>
        <w:spacing w:after="0" w:line="240" w:lineRule="auto"/>
        <w:ind w:left="0"/>
        <w:rPr>
          <w:rFonts w:cs="Times New Roman"/>
        </w:rPr>
      </w:pPr>
    </w:p>
    <w:p w14:paraId="0E8AE695" w14:textId="2CEF2A7A" w:rsidR="009659F6" w:rsidRPr="00C87B84" w:rsidRDefault="009659F6" w:rsidP="00A72DC3">
      <w:pPr>
        <w:spacing w:after="0" w:line="240" w:lineRule="auto"/>
        <w:ind w:left="0"/>
        <w:rPr>
          <w:rFonts w:cs="Times New Roman"/>
        </w:rPr>
      </w:pPr>
    </w:p>
    <w:p w14:paraId="6E3D51B9" w14:textId="24D2B79E" w:rsidR="009659F6" w:rsidRPr="00C87B84" w:rsidRDefault="009659F6" w:rsidP="00A72DC3">
      <w:pPr>
        <w:spacing w:after="0" w:line="240" w:lineRule="auto"/>
        <w:ind w:left="0"/>
        <w:rPr>
          <w:rFonts w:cs="Times New Roman"/>
        </w:rPr>
      </w:pPr>
      <w:r w:rsidRPr="00C87B84">
        <w:rPr>
          <w:rFonts w:cs="Times New Roman"/>
          <w:noProof/>
        </w:rPr>
        <w:lastRenderedPageBreak/>
        <w:drawing>
          <wp:inline distT="0" distB="0" distL="0" distR="0" wp14:anchorId="151CF8C1" wp14:editId="137FB1BF">
            <wp:extent cx="5038725" cy="65151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38725" cy="6515100"/>
                    </a:xfrm>
                    <a:prstGeom prst="rect">
                      <a:avLst/>
                    </a:prstGeom>
                    <a:noFill/>
                    <a:ln>
                      <a:noFill/>
                    </a:ln>
                  </pic:spPr>
                </pic:pic>
              </a:graphicData>
            </a:graphic>
          </wp:inline>
        </w:drawing>
      </w:r>
    </w:p>
    <w:p w14:paraId="42DAE9F6" w14:textId="18C36FC8" w:rsidR="009659F6" w:rsidRPr="00C87B84" w:rsidRDefault="009659F6" w:rsidP="00A72DC3">
      <w:pPr>
        <w:spacing w:after="0" w:line="240" w:lineRule="auto"/>
        <w:ind w:left="0"/>
        <w:rPr>
          <w:rFonts w:cs="Times New Roman"/>
        </w:rPr>
      </w:pPr>
      <w:r w:rsidRPr="00C87B84">
        <w:rPr>
          <w:rFonts w:cs="Times New Roman"/>
          <w:noProof/>
        </w:rPr>
        <w:lastRenderedPageBreak/>
        <w:drawing>
          <wp:inline distT="0" distB="0" distL="0" distR="0" wp14:anchorId="4F415466" wp14:editId="610F086F">
            <wp:extent cx="5038725" cy="65151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8725" cy="6515100"/>
                    </a:xfrm>
                    <a:prstGeom prst="rect">
                      <a:avLst/>
                    </a:prstGeom>
                    <a:noFill/>
                    <a:ln>
                      <a:noFill/>
                    </a:ln>
                  </pic:spPr>
                </pic:pic>
              </a:graphicData>
            </a:graphic>
          </wp:inline>
        </w:drawing>
      </w:r>
    </w:p>
    <w:p w14:paraId="66D09E65" w14:textId="544FCF8B" w:rsidR="009659F6" w:rsidRPr="00C87B84" w:rsidRDefault="009659F6" w:rsidP="00A72DC3">
      <w:pPr>
        <w:spacing w:after="0" w:line="240" w:lineRule="auto"/>
        <w:ind w:left="0"/>
        <w:rPr>
          <w:rFonts w:cs="Times New Roman"/>
        </w:rPr>
      </w:pPr>
    </w:p>
    <w:p w14:paraId="6F2867D0" w14:textId="6AC2DB8A" w:rsidR="009659F6" w:rsidRPr="00C87B84" w:rsidRDefault="009659F6" w:rsidP="00A72DC3">
      <w:pPr>
        <w:spacing w:after="0" w:line="240" w:lineRule="auto"/>
        <w:ind w:left="0"/>
        <w:rPr>
          <w:rFonts w:cs="Times New Roman"/>
        </w:rPr>
      </w:pPr>
    </w:p>
    <w:p w14:paraId="506D3E15" w14:textId="6BD29EDD" w:rsidR="009659F6" w:rsidRPr="00C87B84" w:rsidRDefault="001F7E5B" w:rsidP="00A72DC3">
      <w:pPr>
        <w:spacing w:after="0" w:line="240" w:lineRule="auto"/>
        <w:ind w:left="0"/>
        <w:rPr>
          <w:rFonts w:cs="Times New Roman"/>
        </w:rPr>
      </w:pPr>
      <w:r w:rsidRPr="00C87B84">
        <w:rPr>
          <w:rFonts w:cs="Times New Roman"/>
          <w:noProof/>
        </w:rPr>
        <w:lastRenderedPageBreak/>
        <w:drawing>
          <wp:inline distT="0" distB="0" distL="0" distR="0" wp14:anchorId="2882F013" wp14:editId="720FAD96">
            <wp:extent cx="5038725" cy="65151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38725" cy="6515100"/>
                    </a:xfrm>
                    <a:prstGeom prst="rect">
                      <a:avLst/>
                    </a:prstGeom>
                    <a:noFill/>
                    <a:ln>
                      <a:noFill/>
                    </a:ln>
                  </pic:spPr>
                </pic:pic>
              </a:graphicData>
            </a:graphic>
          </wp:inline>
        </w:drawing>
      </w:r>
      <w:r w:rsidRPr="00C87B84">
        <w:rPr>
          <w:rFonts w:cs="Times New Roman"/>
          <w:noProof/>
        </w:rPr>
        <w:lastRenderedPageBreak/>
        <w:drawing>
          <wp:inline distT="0" distB="0" distL="0" distR="0" wp14:anchorId="1C6DE4A4" wp14:editId="3EE927B8">
            <wp:extent cx="5038725" cy="65151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8725" cy="6515100"/>
                    </a:xfrm>
                    <a:prstGeom prst="rect">
                      <a:avLst/>
                    </a:prstGeom>
                    <a:noFill/>
                    <a:ln>
                      <a:noFill/>
                    </a:ln>
                  </pic:spPr>
                </pic:pic>
              </a:graphicData>
            </a:graphic>
          </wp:inline>
        </w:drawing>
      </w:r>
    </w:p>
    <w:p w14:paraId="0A2586D0" w14:textId="2A3C041C" w:rsidR="00A23372" w:rsidRPr="00C87B84" w:rsidRDefault="00A23372" w:rsidP="00A72DC3">
      <w:pPr>
        <w:spacing w:after="0" w:line="240" w:lineRule="auto"/>
        <w:ind w:left="0"/>
        <w:rPr>
          <w:rFonts w:cs="Times New Roman"/>
        </w:rPr>
      </w:pPr>
    </w:p>
    <w:p w14:paraId="5B767897" w14:textId="72CBA9B2" w:rsidR="00A23372" w:rsidRPr="00C87B84" w:rsidRDefault="00A23372" w:rsidP="00A72DC3">
      <w:pPr>
        <w:spacing w:after="0" w:line="240" w:lineRule="auto"/>
        <w:ind w:left="0"/>
        <w:rPr>
          <w:rFonts w:cs="Times New Roman"/>
        </w:rPr>
      </w:pPr>
      <w:r w:rsidRPr="00C87B84">
        <w:rPr>
          <w:rFonts w:cs="Times New Roman"/>
          <w:noProof/>
        </w:rPr>
        <w:lastRenderedPageBreak/>
        <w:drawing>
          <wp:inline distT="0" distB="0" distL="0" distR="0" wp14:anchorId="33467C5C" wp14:editId="6FD2531E">
            <wp:extent cx="5038725" cy="65151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38725" cy="6515100"/>
                    </a:xfrm>
                    <a:prstGeom prst="rect">
                      <a:avLst/>
                    </a:prstGeom>
                    <a:noFill/>
                    <a:ln>
                      <a:noFill/>
                    </a:ln>
                  </pic:spPr>
                </pic:pic>
              </a:graphicData>
            </a:graphic>
          </wp:inline>
        </w:drawing>
      </w:r>
    </w:p>
    <w:p w14:paraId="65396599" w14:textId="76B6EA94" w:rsidR="009659F6" w:rsidRPr="00C87B84" w:rsidRDefault="009659F6" w:rsidP="00A72DC3">
      <w:pPr>
        <w:spacing w:after="0" w:line="240" w:lineRule="auto"/>
        <w:ind w:left="0"/>
        <w:rPr>
          <w:rFonts w:cs="Times New Roman"/>
        </w:rPr>
      </w:pPr>
    </w:p>
    <w:p w14:paraId="625231C4" w14:textId="0A39FEFD" w:rsidR="009659F6" w:rsidRPr="00C87B84" w:rsidRDefault="009659F6" w:rsidP="00A72DC3">
      <w:pPr>
        <w:spacing w:after="0" w:line="240" w:lineRule="auto"/>
        <w:ind w:left="0"/>
        <w:rPr>
          <w:rFonts w:cs="Times New Roman"/>
        </w:rPr>
      </w:pPr>
    </w:p>
    <w:p w14:paraId="6DF7E3FC" w14:textId="64D8EB11" w:rsidR="00A23372" w:rsidRPr="00C87B84" w:rsidRDefault="00A23372" w:rsidP="00A72DC3">
      <w:pPr>
        <w:spacing w:after="0" w:line="240" w:lineRule="auto"/>
        <w:ind w:left="0"/>
        <w:rPr>
          <w:rFonts w:cs="Times New Roman"/>
        </w:rPr>
      </w:pPr>
      <w:r w:rsidRPr="00C87B84">
        <w:rPr>
          <w:rFonts w:cs="Times New Roman"/>
          <w:noProof/>
        </w:rPr>
        <w:lastRenderedPageBreak/>
        <w:drawing>
          <wp:inline distT="0" distB="0" distL="0" distR="0" wp14:anchorId="1BA55642" wp14:editId="76431B16">
            <wp:extent cx="5038725" cy="65151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38725" cy="6515100"/>
                    </a:xfrm>
                    <a:prstGeom prst="rect">
                      <a:avLst/>
                    </a:prstGeom>
                    <a:noFill/>
                    <a:ln>
                      <a:noFill/>
                    </a:ln>
                  </pic:spPr>
                </pic:pic>
              </a:graphicData>
            </a:graphic>
          </wp:inline>
        </w:drawing>
      </w:r>
    </w:p>
    <w:p w14:paraId="70BECF47" w14:textId="6A316E67" w:rsidR="00A23372" w:rsidRPr="00C87B84" w:rsidRDefault="00A23372" w:rsidP="00A72DC3">
      <w:pPr>
        <w:spacing w:after="0" w:line="240" w:lineRule="auto"/>
        <w:ind w:left="0"/>
        <w:rPr>
          <w:rFonts w:cs="Times New Roman"/>
        </w:rPr>
      </w:pPr>
    </w:p>
    <w:p w14:paraId="2977AEBB" w14:textId="77777777" w:rsidR="00A23372" w:rsidRPr="00C87B84" w:rsidRDefault="00A23372" w:rsidP="00A72DC3">
      <w:pPr>
        <w:spacing w:after="0" w:line="240" w:lineRule="auto"/>
        <w:ind w:left="0"/>
        <w:rPr>
          <w:rFonts w:cs="Times New Roman"/>
          <w:noProof/>
        </w:rPr>
      </w:pPr>
    </w:p>
    <w:p w14:paraId="05656819" w14:textId="6F76F69A" w:rsidR="00A23372" w:rsidRPr="00C87B84" w:rsidRDefault="00A23372" w:rsidP="00A72DC3">
      <w:pPr>
        <w:spacing w:after="0" w:line="240" w:lineRule="auto"/>
        <w:ind w:left="0"/>
        <w:rPr>
          <w:rFonts w:cs="Times New Roman"/>
        </w:rPr>
      </w:pPr>
      <w:r w:rsidRPr="00C87B84">
        <w:rPr>
          <w:rFonts w:cs="Times New Roman"/>
          <w:noProof/>
        </w:rPr>
        <w:drawing>
          <wp:inline distT="0" distB="0" distL="0" distR="0" wp14:anchorId="1A1B01B0" wp14:editId="3B0FAAF7">
            <wp:extent cx="5038725" cy="20193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5">
                      <a:extLst>
                        <a:ext uri="{28A0092B-C50C-407E-A947-70E740481C1C}">
                          <a14:useLocalDpi xmlns:a14="http://schemas.microsoft.com/office/drawing/2010/main" val="0"/>
                        </a:ext>
                      </a:extLst>
                    </a:blip>
                    <a:srcRect b="69006"/>
                    <a:stretch/>
                  </pic:blipFill>
                  <pic:spPr bwMode="auto">
                    <a:xfrm>
                      <a:off x="0" y="0"/>
                      <a:ext cx="5038725" cy="2019300"/>
                    </a:xfrm>
                    <a:prstGeom prst="rect">
                      <a:avLst/>
                    </a:prstGeom>
                    <a:noFill/>
                    <a:ln>
                      <a:noFill/>
                    </a:ln>
                    <a:extLst>
                      <a:ext uri="{53640926-AAD7-44D8-BBD7-CCE9431645EC}">
                        <a14:shadowObscured xmlns:a14="http://schemas.microsoft.com/office/drawing/2010/main"/>
                      </a:ext>
                    </a:extLst>
                  </pic:spPr>
                </pic:pic>
              </a:graphicData>
            </a:graphic>
          </wp:inline>
        </w:drawing>
      </w:r>
    </w:p>
    <w:p w14:paraId="41DF5467" w14:textId="1EC54D89" w:rsidR="00A23372" w:rsidRPr="00C87B84" w:rsidRDefault="00EB54C9" w:rsidP="00A72DC3">
      <w:pPr>
        <w:spacing w:after="0" w:line="240" w:lineRule="auto"/>
        <w:ind w:left="0"/>
        <w:rPr>
          <w:rFonts w:cs="Times New Roman"/>
        </w:rPr>
      </w:pPr>
      <w:r w:rsidRPr="00C87B84">
        <w:rPr>
          <w:rFonts w:cs="Times New Roman"/>
          <w:noProof/>
        </w:rPr>
        <w:lastRenderedPageBreak/>
        <w:drawing>
          <wp:inline distT="0" distB="0" distL="0" distR="0" wp14:anchorId="4B48310F" wp14:editId="1C26FD04">
            <wp:extent cx="5038725" cy="65151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38725" cy="6515100"/>
                    </a:xfrm>
                    <a:prstGeom prst="rect">
                      <a:avLst/>
                    </a:prstGeom>
                    <a:noFill/>
                    <a:ln>
                      <a:noFill/>
                    </a:ln>
                  </pic:spPr>
                </pic:pic>
              </a:graphicData>
            </a:graphic>
          </wp:inline>
        </w:drawing>
      </w:r>
    </w:p>
    <w:p w14:paraId="65316789" w14:textId="47AD6865" w:rsidR="009659F6" w:rsidRPr="00C87B84" w:rsidRDefault="009659F6" w:rsidP="00A72DC3">
      <w:pPr>
        <w:spacing w:after="0" w:line="240" w:lineRule="auto"/>
        <w:ind w:left="0"/>
        <w:rPr>
          <w:rFonts w:cs="Times New Roman"/>
        </w:rPr>
      </w:pPr>
    </w:p>
    <w:p w14:paraId="2E5CFE22" w14:textId="77777777" w:rsidR="00EB54C9" w:rsidRPr="00C87B84" w:rsidRDefault="00EB54C9" w:rsidP="00A72DC3">
      <w:pPr>
        <w:spacing w:after="0" w:line="240" w:lineRule="auto"/>
        <w:ind w:left="0"/>
        <w:rPr>
          <w:rFonts w:cs="Times New Roman"/>
          <w:noProof/>
        </w:rPr>
      </w:pPr>
    </w:p>
    <w:p w14:paraId="628AC188" w14:textId="2121F266" w:rsidR="00EB54C9" w:rsidRPr="00C87B84" w:rsidRDefault="00EB54C9" w:rsidP="00A72DC3">
      <w:pPr>
        <w:spacing w:after="0" w:line="240" w:lineRule="auto"/>
        <w:ind w:left="0"/>
        <w:rPr>
          <w:rFonts w:cs="Times New Roman"/>
        </w:rPr>
      </w:pPr>
      <w:r w:rsidRPr="00C87B84">
        <w:rPr>
          <w:rFonts w:cs="Times New Roman"/>
          <w:noProof/>
        </w:rPr>
        <w:drawing>
          <wp:inline distT="0" distB="0" distL="0" distR="0" wp14:anchorId="748FE15A" wp14:editId="64A821B4">
            <wp:extent cx="5038725" cy="18954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7">
                      <a:extLst>
                        <a:ext uri="{28A0092B-C50C-407E-A947-70E740481C1C}">
                          <a14:useLocalDpi xmlns:a14="http://schemas.microsoft.com/office/drawing/2010/main" val="0"/>
                        </a:ext>
                      </a:extLst>
                    </a:blip>
                    <a:srcRect b="70906"/>
                    <a:stretch/>
                  </pic:blipFill>
                  <pic:spPr bwMode="auto">
                    <a:xfrm>
                      <a:off x="0" y="0"/>
                      <a:ext cx="5038725" cy="1895475"/>
                    </a:xfrm>
                    <a:prstGeom prst="rect">
                      <a:avLst/>
                    </a:prstGeom>
                    <a:noFill/>
                    <a:ln>
                      <a:noFill/>
                    </a:ln>
                    <a:extLst>
                      <a:ext uri="{53640926-AAD7-44D8-BBD7-CCE9431645EC}">
                        <a14:shadowObscured xmlns:a14="http://schemas.microsoft.com/office/drawing/2010/main"/>
                      </a:ext>
                    </a:extLst>
                  </pic:spPr>
                </pic:pic>
              </a:graphicData>
            </a:graphic>
          </wp:inline>
        </w:drawing>
      </w:r>
    </w:p>
    <w:p w14:paraId="60A71785" w14:textId="51CFFD6F" w:rsidR="009659F6" w:rsidRPr="00C87B84" w:rsidRDefault="009659F6" w:rsidP="00A72DC3">
      <w:pPr>
        <w:spacing w:after="0" w:line="240" w:lineRule="auto"/>
        <w:ind w:left="0"/>
        <w:rPr>
          <w:rFonts w:cs="Times New Roman"/>
        </w:rPr>
      </w:pPr>
    </w:p>
    <w:p w14:paraId="272074B4" w14:textId="77777777" w:rsidR="00D215B3" w:rsidRPr="00C87B84" w:rsidRDefault="00D215B3" w:rsidP="00A72DC3">
      <w:pPr>
        <w:spacing w:after="0" w:line="240" w:lineRule="auto"/>
        <w:ind w:left="0"/>
        <w:rPr>
          <w:rFonts w:cs="Times New Roman"/>
          <w:noProof/>
        </w:rPr>
      </w:pPr>
    </w:p>
    <w:p w14:paraId="333A64FA" w14:textId="1FDE1D8D" w:rsidR="00D215B3" w:rsidRPr="00C87B84" w:rsidRDefault="00D215B3" w:rsidP="00A72DC3">
      <w:pPr>
        <w:spacing w:after="0" w:line="240" w:lineRule="auto"/>
        <w:ind w:left="0"/>
        <w:rPr>
          <w:rFonts w:cs="Times New Roman"/>
        </w:rPr>
      </w:pPr>
      <w:r w:rsidRPr="00C87B84">
        <w:rPr>
          <w:rFonts w:cs="Times New Roman"/>
          <w:noProof/>
        </w:rPr>
        <w:drawing>
          <wp:inline distT="0" distB="0" distL="0" distR="0" wp14:anchorId="4D08D9AA" wp14:editId="18F59191">
            <wp:extent cx="5038725" cy="14668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8">
                      <a:extLst>
                        <a:ext uri="{28A0092B-C50C-407E-A947-70E740481C1C}">
                          <a14:useLocalDpi xmlns:a14="http://schemas.microsoft.com/office/drawing/2010/main" val="0"/>
                        </a:ext>
                      </a:extLst>
                    </a:blip>
                    <a:srcRect b="77485"/>
                    <a:stretch/>
                  </pic:blipFill>
                  <pic:spPr bwMode="auto">
                    <a:xfrm>
                      <a:off x="0" y="0"/>
                      <a:ext cx="5038725" cy="1466850"/>
                    </a:xfrm>
                    <a:prstGeom prst="rect">
                      <a:avLst/>
                    </a:prstGeom>
                    <a:noFill/>
                    <a:ln>
                      <a:noFill/>
                    </a:ln>
                    <a:extLst>
                      <a:ext uri="{53640926-AAD7-44D8-BBD7-CCE9431645EC}">
                        <a14:shadowObscured xmlns:a14="http://schemas.microsoft.com/office/drawing/2010/main"/>
                      </a:ext>
                    </a:extLst>
                  </pic:spPr>
                </pic:pic>
              </a:graphicData>
            </a:graphic>
          </wp:inline>
        </w:drawing>
      </w:r>
    </w:p>
    <w:p w14:paraId="06F56D1A" w14:textId="26F836A4" w:rsidR="009659F6" w:rsidRPr="00C87B84" w:rsidRDefault="00D215B3" w:rsidP="00A72DC3">
      <w:pPr>
        <w:spacing w:after="0" w:line="240" w:lineRule="auto"/>
        <w:ind w:left="0"/>
        <w:rPr>
          <w:rFonts w:cs="Times New Roman"/>
        </w:rPr>
      </w:pPr>
      <w:r w:rsidRPr="00C87B84">
        <w:rPr>
          <w:rFonts w:cs="Times New Roman"/>
        </w:rPr>
        <w:t>(Obs,</w:t>
      </w:r>
      <w:r w:rsidR="006B244D" w:rsidRPr="00C87B84">
        <w:rPr>
          <w:rFonts w:cs="Times New Roman"/>
        </w:rPr>
        <w:t xml:space="preserve"> del</w:t>
      </w:r>
      <w:r w:rsidR="00A15F5E" w:rsidRPr="00C87B84">
        <w:rPr>
          <w:rFonts w:cs="Times New Roman"/>
        </w:rPr>
        <w:t>ar av nyckeln är dold utav säkerhetsskäl</w:t>
      </w:r>
      <w:r w:rsidRPr="00C87B84">
        <w:rPr>
          <w:rFonts w:cs="Times New Roman"/>
        </w:rPr>
        <w:t>)</w:t>
      </w:r>
    </w:p>
    <w:p w14:paraId="1DDBEFE7" w14:textId="27288BE0" w:rsidR="009659F6" w:rsidRPr="00C87B84" w:rsidRDefault="009659F6" w:rsidP="00A72DC3">
      <w:pPr>
        <w:spacing w:after="0" w:line="240" w:lineRule="auto"/>
        <w:ind w:left="0"/>
        <w:rPr>
          <w:rFonts w:cs="Times New Roman"/>
        </w:rPr>
      </w:pPr>
    </w:p>
    <w:p w14:paraId="598ACFEA" w14:textId="3691CF81" w:rsidR="009659F6" w:rsidRPr="00C87B84" w:rsidRDefault="009659F6" w:rsidP="00A72DC3">
      <w:pPr>
        <w:spacing w:after="0" w:line="240" w:lineRule="auto"/>
        <w:ind w:left="0"/>
        <w:rPr>
          <w:rFonts w:cs="Times New Roman"/>
        </w:rPr>
      </w:pPr>
    </w:p>
    <w:p w14:paraId="12D25C16" w14:textId="1840BE33" w:rsidR="009659F6" w:rsidRPr="00EC3D75" w:rsidRDefault="006F5425" w:rsidP="00567558">
      <w:pPr>
        <w:pStyle w:val="Heading2"/>
        <w:rPr>
          <w:rFonts w:cs="Arial"/>
        </w:rPr>
      </w:pPr>
      <w:bookmarkStart w:id="132" w:name="_Toc69234995"/>
      <w:bookmarkStart w:id="133" w:name="_Toc69227511"/>
      <w:r w:rsidRPr="00EC3D75">
        <w:rPr>
          <w:rFonts w:cs="Arial"/>
        </w:rPr>
        <w:lastRenderedPageBreak/>
        <w:t>Firebase – HTML</w:t>
      </w:r>
      <w:r w:rsidR="0024517B" w:rsidRPr="00EC3D75">
        <w:rPr>
          <w:rFonts w:cs="Arial"/>
        </w:rPr>
        <w:t>, HTML-Mallar</w:t>
      </w:r>
      <w:r w:rsidRPr="00EC3D75">
        <w:rPr>
          <w:rFonts w:cs="Arial"/>
        </w:rPr>
        <w:t xml:space="preserve"> &amp; CSS</w:t>
      </w:r>
      <w:bookmarkEnd w:id="132"/>
      <w:bookmarkEnd w:id="133"/>
    </w:p>
    <w:p w14:paraId="2BC31184" w14:textId="22052914" w:rsidR="006F5425" w:rsidRPr="00C87B84" w:rsidRDefault="002F76DC" w:rsidP="00A72DC3">
      <w:pPr>
        <w:spacing w:after="0" w:line="240" w:lineRule="auto"/>
        <w:ind w:left="0"/>
        <w:rPr>
          <w:rFonts w:cs="Times New Roman"/>
        </w:rPr>
      </w:pPr>
      <w:r w:rsidRPr="00C87B84">
        <w:rPr>
          <w:rFonts w:cs="Times New Roman"/>
          <w:noProof/>
        </w:rPr>
        <w:drawing>
          <wp:inline distT="0" distB="0" distL="0" distR="0" wp14:anchorId="6914A315" wp14:editId="04336C84">
            <wp:extent cx="5038725" cy="65151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38725" cy="6515100"/>
                    </a:xfrm>
                    <a:prstGeom prst="rect">
                      <a:avLst/>
                    </a:prstGeom>
                    <a:noFill/>
                    <a:ln>
                      <a:noFill/>
                    </a:ln>
                  </pic:spPr>
                </pic:pic>
              </a:graphicData>
            </a:graphic>
          </wp:inline>
        </w:drawing>
      </w:r>
    </w:p>
    <w:p w14:paraId="3B05B590" w14:textId="76145302" w:rsidR="002F76DC" w:rsidRPr="00C87B84" w:rsidRDefault="002F76DC" w:rsidP="00A72DC3">
      <w:pPr>
        <w:spacing w:after="0" w:line="240" w:lineRule="auto"/>
        <w:ind w:left="0"/>
        <w:rPr>
          <w:rFonts w:cs="Times New Roman"/>
        </w:rPr>
      </w:pPr>
    </w:p>
    <w:p w14:paraId="04C177AE" w14:textId="5B48EB9C" w:rsidR="002F76DC" w:rsidRPr="00C87B84" w:rsidRDefault="001B4117" w:rsidP="00A72DC3">
      <w:pPr>
        <w:spacing w:after="0" w:line="240" w:lineRule="auto"/>
        <w:ind w:left="0"/>
        <w:rPr>
          <w:rFonts w:cs="Times New Roman"/>
        </w:rPr>
      </w:pPr>
      <w:r w:rsidRPr="00C87B84">
        <w:rPr>
          <w:rFonts w:cs="Times New Roman"/>
          <w:noProof/>
        </w:rPr>
        <w:lastRenderedPageBreak/>
        <w:drawing>
          <wp:inline distT="0" distB="0" distL="0" distR="0" wp14:anchorId="55D836AB" wp14:editId="5ECBF494">
            <wp:extent cx="5038725" cy="65151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38725" cy="6515100"/>
                    </a:xfrm>
                    <a:prstGeom prst="rect">
                      <a:avLst/>
                    </a:prstGeom>
                    <a:noFill/>
                    <a:ln>
                      <a:noFill/>
                    </a:ln>
                  </pic:spPr>
                </pic:pic>
              </a:graphicData>
            </a:graphic>
          </wp:inline>
        </w:drawing>
      </w:r>
    </w:p>
    <w:p w14:paraId="1783A4AE" w14:textId="3211415F" w:rsidR="00263E2C" w:rsidRPr="00C87B84" w:rsidRDefault="00263E2C" w:rsidP="00A72DC3">
      <w:pPr>
        <w:spacing w:after="0" w:line="240" w:lineRule="auto"/>
        <w:ind w:left="0"/>
        <w:rPr>
          <w:rFonts w:cs="Times New Roman"/>
        </w:rPr>
      </w:pPr>
    </w:p>
    <w:p w14:paraId="5B05B1A0" w14:textId="50BAD7B2" w:rsidR="00263E2C" w:rsidRPr="00C87B84" w:rsidRDefault="00263E2C" w:rsidP="00A72DC3">
      <w:pPr>
        <w:spacing w:after="0" w:line="240" w:lineRule="auto"/>
        <w:ind w:left="0"/>
        <w:rPr>
          <w:rFonts w:cs="Times New Roman"/>
        </w:rPr>
      </w:pPr>
    </w:p>
    <w:p w14:paraId="2AF197B0" w14:textId="6C58208E" w:rsidR="00263E2C" w:rsidRPr="00C87B84" w:rsidRDefault="00263E2C" w:rsidP="00A72DC3">
      <w:pPr>
        <w:spacing w:after="0" w:line="240" w:lineRule="auto"/>
        <w:ind w:left="0"/>
        <w:rPr>
          <w:rFonts w:cs="Times New Roman"/>
        </w:rPr>
      </w:pPr>
    </w:p>
    <w:p w14:paraId="0BE5DAAE" w14:textId="7113BF0F" w:rsidR="00263E2C" w:rsidRPr="00C87B84" w:rsidRDefault="00263E2C" w:rsidP="00A72DC3">
      <w:pPr>
        <w:spacing w:after="0" w:line="240" w:lineRule="auto"/>
        <w:ind w:left="0"/>
        <w:rPr>
          <w:rFonts w:cs="Times New Roman"/>
        </w:rPr>
      </w:pPr>
    </w:p>
    <w:p w14:paraId="1D95970A" w14:textId="45727BC6" w:rsidR="00263E2C" w:rsidRPr="00C87B84" w:rsidRDefault="00263E2C" w:rsidP="00A72DC3">
      <w:pPr>
        <w:spacing w:after="0" w:line="240" w:lineRule="auto"/>
        <w:ind w:left="0"/>
        <w:rPr>
          <w:rFonts w:cs="Times New Roman"/>
        </w:rPr>
      </w:pPr>
      <w:r w:rsidRPr="00C87B84">
        <w:rPr>
          <w:rFonts w:cs="Times New Roman"/>
          <w:noProof/>
        </w:rPr>
        <w:lastRenderedPageBreak/>
        <w:drawing>
          <wp:inline distT="0" distB="0" distL="0" distR="0" wp14:anchorId="32CA429D" wp14:editId="13A0DBF0">
            <wp:extent cx="5038725" cy="65151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38725" cy="6515100"/>
                    </a:xfrm>
                    <a:prstGeom prst="rect">
                      <a:avLst/>
                    </a:prstGeom>
                    <a:noFill/>
                    <a:ln>
                      <a:noFill/>
                    </a:ln>
                  </pic:spPr>
                </pic:pic>
              </a:graphicData>
            </a:graphic>
          </wp:inline>
        </w:drawing>
      </w:r>
    </w:p>
    <w:p w14:paraId="5403396A" w14:textId="0F41CF69" w:rsidR="00263E2C" w:rsidRPr="00C87B84" w:rsidRDefault="00263E2C" w:rsidP="00A72DC3">
      <w:pPr>
        <w:spacing w:after="0" w:line="240" w:lineRule="auto"/>
        <w:ind w:left="0"/>
        <w:rPr>
          <w:rFonts w:cs="Times New Roman"/>
        </w:rPr>
      </w:pPr>
    </w:p>
    <w:p w14:paraId="6ABEAF95" w14:textId="5102D038" w:rsidR="00263E2C" w:rsidRPr="00C87B84" w:rsidRDefault="00263E2C" w:rsidP="00A72DC3">
      <w:pPr>
        <w:spacing w:after="0" w:line="240" w:lineRule="auto"/>
        <w:ind w:left="0"/>
        <w:rPr>
          <w:rFonts w:cs="Times New Roman"/>
        </w:rPr>
      </w:pPr>
    </w:p>
    <w:p w14:paraId="73FAC497" w14:textId="09C2A062" w:rsidR="00263E2C" w:rsidRPr="00C87B84" w:rsidRDefault="00263E2C" w:rsidP="00A72DC3">
      <w:pPr>
        <w:spacing w:after="0" w:line="240" w:lineRule="auto"/>
        <w:ind w:left="0"/>
        <w:rPr>
          <w:rFonts w:cs="Times New Roman"/>
        </w:rPr>
      </w:pPr>
    </w:p>
    <w:p w14:paraId="0A8F907E" w14:textId="713A7F49" w:rsidR="00263E2C" w:rsidRPr="00C87B84" w:rsidRDefault="00263E2C" w:rsidP="00A72DC3">
      <w:pPr>
        <w:spacing w:after="0" w:line="240" w:lineRule="auto"/>
        <w:ind w:left="0"/>
        <w:rPr>
          <w:rFonts w:cs="Times New Roman"/>
        </w:rPr>
      </w:pPr>
    </w:p>
    <w:p w14:paraId="6C31F513" w14:textId="2DB2C1D6" w:rsidR="00263E2C" w:rsidRPr="00C87B84" w:rsidRDefault="00263E2C" w:rsidP="00A72DC3">
      <w:pPr>
        <w:spacing w:after="0" w:line="240" w:lineRule="auto"/>
        <w:ind w:left="0"/>
        <w:rPr>
          <w:rFonts w:cs="Times New Roman"/>
        </w:rPr>
      </w:pPr>
      <w:r w:rsidRPr="00C87B84">
        <w:rPr>
          <w:rFonts w:cs="Times New Roman"/>
          <w:noProof/>
        </w:rPr>
        <w:lastRenderedPageBreak/>
        <w:drawing>
          <wp:inline distT="0" distB="0" distL="0" distR="0" wp14:anchorId="0B20A353" wp14:editId="051C0252">
            <wp:extent cx="5038725" cy="65151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38725" cy="6515100"/>
                    </a:xfrm>
                    <a:prstGeom prst="rect">
                      <a:avLst/>
                    </a:prstGeom>
                    <a:noFill/>
                    <a:ln>
                      <a:noFill/>
                    </a:ln>
                  </pic:spPr>
                </pic:pic>
              </a:graphicData>
            </a:graphic>
          </wp:inline>
        </w:drawing>
      </w:r>
    </w:p>
    <w:p w14:paraId="3DC2F147" w14:textId="76CA5F99" w:rsidR="000B61CC" w:rsidRPr="00C87B84" w:rsidRDefault="000B61CC" w:rsidP="00A72DC3">
      <w:pPr>
        <w:spacing w:after="0" w:line="240" w:lineRule="auto"/>
        <w:ind w:left="0"/>
        <w:rPr>
          <w:rFonts w:cs="Times New Roman"/>
        </w:rPr>
      </w:pPr>
    </w:p>
    <w:p w14:paraId="4CC25F53" w14:textId="7BD94C0F" w:rsidR="000B61CC" w:rsidRPr="00C87B84" w:rsidRDefault="000B61CC" w:rsidP="00A72DC3">
      <w:pPr>
        <w:spacing w:after="0" w:line="240" w:lineRule="auto"/>
        <w:ind w:left="0"/>
        <w:rPr>
          <w:rFonts w:cs="Times New Roman"/>
        </w:rPr>
      </w:pPr>
    </w:p>
    <w:p w14:paraId="5A47DD39" w14:textId="6116921E" w:rsidR="000B61CC" w:rsidRPr="00C87B84" w:rsidRDefault="000B61CC" w:rsidP="00A72DC3">
      <w:pPr>
        <w:spacing w:after="0" w:line="240" w:lineRule="auto"/>
        <w:ind w:left="0"/>
        <w:rPr>
          <w:rFonts w:cs="Times New Roman"/>
        </w:rPr>
      </w:pPr>
    </w:p>
    <w:p w14:paraId="39F07DDD" w14:textId="2CB33AB2" w:rsidR="000B61CC" w:rsidRPr="00C87B84" w:rsidRDefault="000B61CC" w:rsidP="00A72DC3">
      <w:pPr>
        <w:spacing w:after="0" w:line="240" w:lineRule="auto"/>
        <w:ind w:left="0"/>
        <w:rPr>
          <w:rFonts w:cs="Times New Roman"/>
        </w:rPr>
      </w:pPr>
    </w:p>
    <w:p w14:paraId="72DF8192" w14:textId="10CB2014" w:rsidR="000B61CC" w:rsidRPr="00C87B84" w:rsidRDefault="000B61CC" w:rsidP="00A72DC3">
      <w:pPr>
        <w:spacing w:after="0" w:line="240" w:lineRule="auto"/>
        <w:ind w:left="0"/>
        <w:rPr>
          <w:rFonts w:cs="Times New Roman"/>
        </w:rPr>
      </w:pPr>
    </w:p>
    <w:p w14:paraId="5B9A481A" w14:textId="771ACC84" w:rsidR="000B61CC" w:rsidRPr="00C87B84" w:rsidRDefault="000B61CC" w:rsidP="00A72DC3">
      <w:pPr>
        <w:spacing w:after="0" w:line="240" w:lineRule="auto"/>
        <w:ind w:left="0"/>
        <w:rPr>
          <w:rFonts w:cs="Times New Roman"/>
        </w:rPr>
      </w:pPr>
    </w:p>
    <w:p w14:paraId="5A24D791" w14:textId="1C4EB836" w:rsidR="000B61CC" w:rsidRPr="00C87B84" w:rsidRDefault="000B61CC" w:rsidP="00A72DC3">
      <w:pPr>
        <w:spacing w:after="0" w:line="240" w:lineRule="auto"/>
        <w:ind w:left="0"/>
        <w:rPr>
          <w:rFonts w:cs="Times New Roman"/>
        </w:rPr>
      </w:pPr>
    </w:p>
    <w:p w14:paraId="12FDA5A5" w14:textId="5976D1F6" w:rsidR="000B61CC" w:rsidRPr="00C87B84" w:rsidRDefault="000B61CC" w:rsidP="00A72DC3">
      <w:pPr>
        <w:spacing w:after="0" w:line="240" w:lineRule="auto"/>
        <w:ind w:left="0"/>
        <w:rPr>
          <w:rFonts w:cs="Times New Roman"/>
        </w:rPr>
      </w:pPr>
    </w:p>
    <w:p w14:paraId="3E61B7D6" w14:textId="0A27EDC4" w:rsidR="000B61CC" w:rsidRPr="00C87B84" w:rsidRDefault="000B61CC" w:rsidP="00A72DC3">
      <w:pPr>
        <w:spacing w:after="0" w:line="240" w:lineRule="auto"/>
        <w:ind w:left="0"/>
        <w:rPr>
          <w:rFonts w:cs="Times New Roman"/>
        </w:rPr>
      </w:pPr>
    </w:p>
    <w:p w14:paraId="38D91BA5" w14:textId="0329FAAF" w:rsidR="000B61CC" w:rsidRPr="00C87B84" w:rsidRDefault="000B61CC" w:rsidP="00A72DC3">
      <w:pPr>
        <w:spacing w:after="0" w:line="240" w:lineRule="auto"/>
        <w:ind w:left="0"/>
        <w:rPr>
          <w:rFonts w:cs="Times New Roman"/>
        </w:rPr>
      </w:pPr>
    </w:p>
    <w:p w14:paraId="7C82D0A8" w14:textId="083436CE" w:rsidR="000B61CC" w:rsidRPr="00C87B84" w:rsidRDefault="000B61CC" w:rsidP="00A72DC3">
      <w:pPr>
        <w:spacing w:after="0" w:line="240" w:lineRule="auto"/>
        <w:ind w:left="0"/>
        <w:rPr>
          <w:rFonts w:cs="Times New Roman"/>
        </w:rPr>
      </w:pPr>
    </w:p>
    <w:p w14:paraId="56273375" w14:textId="3F24D5AE" w:rsidR="000B61CC" w:rsidRPr="00C87B84" w:rsidRDefault="000B61CC" w:rsidP="00A72DC3">
      <w:pPr>
        <w:spacing w:after="0" w:line="240" w:lineRule="auto"/>
        <w:ind w:left="0"/>
        <w:rPr>
          <w:rFonts w:cs="Times New Roman"/>
        </w:rPr>
      </w:pPr>
    </w:p>
    <w:p w14:paraId="03264583" w14:textId="4BA249BE" w:rsidR="000B61CC" w:rsidRPr="00C87B84" w:rsidRDefault="000B61CC" w:rsidP="00A72DC3">
      <w:pPr>
        <w:spacing w:after="0" w:line="240" w:lineRule="auto"/>
        <w:ind w:left="0"/>
        <w:rPr>
          <w:rFonts w:cs="Times New Roman"/>
        </w:rPr>
      </w:pPr>
    </w:p>
    <w:p w14:paraId="2BF3D29E" w14:textId="12DE2CBA" w:rsidR="000B61CC" w:rsidRPr="00C87B84" w:rsidRDefault="000B61CC" w:rsidP="00A72DC3">
      <w:pPr>
        <w:spacing w:after="0" w:line="240" w:lineRule="auto"/>
        <w:ind w:left="0"/>
        <w:rPr>
          <w:rFonts w:cs="Times New Roman"/>
        </w:rPr>
      </w:pPr>
    </w:p>
    <w:p w14:paraId="7066914B" w14:textId="01C4CCEC" w:rsidR="000B61CC" w:rsidRPr="00C87B84" w:rsidRDefault="000B61CC" w:rsidP="00A72DC3">
      <w:pPr>
        <w:spacing w:after="0" w:line="240" w:lineRule="auto"/>
        <w:ind w:left="0"/>
        <w:rPr>
          <w:rFonts w:cs="Times New Roman"/>
        </w:rPr>
      </w:pPr>
    </w:p>
    <w:p w14:paraId="75F62890" w14:textId="79CA3953" w:rsidR="000B61CC" w:rsidRPr="00C87B84" w:rsidRDefault="000B61CC" w:rsidP="00A72DC3">
      <w:pPr>
        <w:spacing w:after="0" w:line="240" w:lineRule="auto"/>
        <w:ind w:left="0"/>
        <w:rPr>
          <w:rFonts w:cs="Times New Roman"/>
        </w:rPr>
      </w:pPr>
    </w:p>
    <w:p w14:paraId="5E060F19" w14:textId="107FD5F1" w:rsidR="000B61CC" w:rsidRPr="00C87B84" w:rsidRDefault="000B61CC" w:rsidP="00A72DC3">
      <w:pPr>
        <w:spacing w:after="0" w:line="240" w:lineRule="auto"/>
        <w:ind w:left="0"/>
        <w:rPr>
          <w:rFonts w:cs="Times New Roman"/>
        </w:rPr>
      </w:pPr>
    </w:p>
    <w:p w14:paraId="133F2ECF" w14:textId="1772352C" w:rsidR="000B61CC" w:rsidRPr="00C87B84" w:rsidRDefault="000B61CC" w:rsidP="00A72DC3">
      <w:pPr>
        <w:spacing w:after="0" w:line="240" w:lineRule="auto"/>
        <w:ind w:left="0"/>
        <w:rPr>
          <w:rFonts w:cs="Times New Roman"/>
        </w:rPr>
      </w:pPr>
    </w:p>
    <w:p w14:paraId="136E8A4A" w14:textId="02AF1407" w:rsidR="000B61CC" w:rsidRPr="00C87B84" w:rsidRDefault="000B61CC" w:rsidP="00A72DC3">
      <w:pPr>
        <w:spacing w:after="0" w:line="240" w:lineRule="auto"/>
        <w:ind w:left="0"/>
        <w:rPr>
          <w:rFonts w:cs="Times New Roman"/>
        </w:rPr>
      </w:pPr>
    </w:p>
    <w:p w14:paraId="11A00F56" w14:textId="3305FE9D" w:rsidR="000B61CC" w:rsidRPr="00C87B84" w:rsidRDefault="000B61CC" w:rsidP="00A72DC3">
      <w:pPr>
        <w:spacing w:after="0" w:line="240" w:lineRule="auto"/>
        <w:ind w:left="0"/>
        <w:rPr>
          <w:rFonts w:cs="Times New Roman"/>
        </w:rPr>
      </w:pPr>
    </w:p>
    <w:p w14:paraId="08059F16" w14:textId="1C47E8E4" w:rsidR="000B61CC" w:rsidRPr="00C87B84" w:rsidRDefault="000B61CC" w:rsidP="00A72DC3">
      <w:pPr>
        <w:spacing w:after="0" w:line="240" w:lineRule="auto"/>
        <w:ind w:left="0"/>
        <w:rPr>
          <w:rFonts w:cs="Times New Roman"/>
        </w:rPr>
      </w:pPr>
    </w:p>
    <w:p w14:paraId="0DBE2D33" w14:textId="1287BDC8" w:rsidR="000B61CC" w:rsidRPr="00C87B84" w:rsidRDefault="000B61CC" w:rsidP="00A72DC3">
      <w:pPr>
        <w:spacing w:after="0" w:line="240" w:lineRule="auto"/>
        <w:ind w:left="0"/>
        <w:rPr>
          <w:rFonts w:cs="Times New Roman"/>
        </w:rPr>
      </w:pPr>
    </w:p>
    <w:p w14:paraId="7C885C52" w14:textId="47034879" w:rsidR="000B61CC" w:rsidRPr="00C87B84" w:rsidRDefault="000B61CC" w:rsidP="00A72DC3">
      <w:pPr>
        <w:spacing w:after="0" w:line="240" w:lineRule="auto"/>
        <w:ind w:left="0"/>
        <w:rPr>
          <w:rFonts w:cs="Times New Roman"/>
        </w:rPr>
      </w:pPr>
    </w:p>
    <w:p w14:paraId="640014A9" w14:textId="3BC289C4" w:rsidR="000B61CC" w:rsidRPr="00C87B84" w:rsidRDefault="000B61CC" w:rsidP="00A72DC3">
      <w:pPr>
        <w:spacing w:after="0" w:line="240" w:lineRule="auto"/>
        <w:ind w:left="0"/>
        <w:rPr>
          <w:rFonts w:cs="Times New Roman"/>
        </w:rPr>
      </w:pPr>
      <w:r w:rsidRPr="00C87B84">
        <w:rPr>
          <w:rFonts w:cs="Times New Roman"/>
          <w:noProof/>
        </w:rPr>
        <w:drawing>
          <wp:inline distT="0" distB="0" distL="0" distR="0" wp14:anchorId="1AD4F82C" wp14:editId="03CD2287">
            <wp:extent cx="5038725" cy="65151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38725" cy="6515100"/>
                    </a:xfrm>
                    <a:prstGeom prst="rect">
                      <a:avLst/>
                    </a:prstGeom>
                    <a:noFill/>
                    <a:ln>
                      <a:noFill/>
                    </a:ln>
                  </pic:spPr>
                </pic:pic>
              </a:graphicData>
            </a:graphic>
          </wp:inline>
        </w:drawing>
      </w:r>
    </w:p>
    <w:p w14:paraId="312BEE3C" w14:textId="59ACAF2E" w:rsidR="007973A2" w:rsidRPr="00C87B84" w:rsidRDefault="007973A2" w:rsidP="00A72DC3">
      <w:pPr>
        <w:spacing w:after="0" w:line="240" w:lineRule="auto"/>
        <w:ind w:left="0"/>
        <w:rPr>
          <w:rFonts w:cs="Times New Roman"/>
        </w:rPr>
      </w:pPr>
    </w:p>
    <w:p w14:paraId="1C1CEFD1" w14:textId="21C71314" w:rsidR="007973A2" w:rsidRPr="00C87B84" w:rsidRDefault="007973A2" w:rsidP="00A72DC3">
      <w:pPr>
        <w:spacing w:after="0" w:line="240" w:lineRule="auto"/>
        <w:ind w:left="0"/>
        <w:rPr>
          <w:rFonts w:cs="Times New Roman"/>
        </w:rPr>
      </w:pPr>
      <w:r w:rsidRPr="00C87B84">
        <w:rPr>
          <w:rFonts w:cs="Times New Roman"/>
          <w:noProof/>
        </w:rPr>
        <w:lastRenderedPageBreak/>
        <w:drawing>
          <wp:inline distT="0" distB="0" distL="0" distR="0" wp14:anchorId="01A51EA2" wp14:editId="164D8B5E">
            <wp:extent cx="5038725" cy="12668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4">
                      <a:extLst>
                        <a:ext uri="{28A0092B-C50C-407E-A947-70E740481C1C}">
                          <a14:useLocalDpi xmlns:a14="http://schemas.microsoft.com/office/drawing/2010/main" val="0"/>
                        </a:ext>
                      </a:extLst>
                    </a:blip>
                    <a:srcRect b="80556"/>
                    <a:stretch/>
                  </pic:blipFill>
                  <pic:spPr bwMode="auto">
                    <a:xfrm>
                      <a:off x="0" y="0"/>
                      <a:ext cx="5038725" cy="1266825"/>
                    </a:xfrm>
                    <a:prstGeom prst="rect">
                      <a:avLst/>
                    </a:prstGeom>
                    <a:noFill/>
                    <a:ln>
                      <a:noFill/>
                    </a:ln>
                    <a:extLst>
                      <a:ext uri="{53640926-AAD7-44D8-BBD7-CCE9431645EC}">
                        <a14:shadowObscured xmlns:a14="http://schemas.microsoft.com/office/drawing/2010/main"/>
                      </a:ext>
                    </a:extLst>
                  </pic:spPr>
                </pic:pic>
              </a:graphicData>
            </a:graphic>
          </wp:inline>
        </w:drawing>
      </w:r>
    </w:p>
    <w:p w14:paraId="35A39ED9" w14:textId="77777777" w:rsidR="00FE3A14" w:rsidRPr="00C87B84" w:rsidRDefault="00FE3A14" w:rsidP="00A72DC3">
      <w:pPr>
        <w:spacing w:after="0" w:line="240" w:lineRule="auto"/>
        <w:ind w:left="0"/>
        <w:rPr>
          <w:rFonts w:cs="Times New Roman"/>
          <w:noProof/>
        </w:rPr>
      </w:pPr>
    </w:p>
    <w:p w14:paraId="71D9350B" w14:textId="77777777" w:rsidR="00125922" w:rsidRPr="00C87B84" w:rsidRDefault="00125922" w:rsidP="00A72DC3">
      <w:pPr>
        <w:spacing w:after="0" w:line="240" w:lineRule="auto"/>
        <w:ind w:left="0"/>
        <w:rPr>
          <w:rFonts w:cs="Times New Roman"/>
          <w:noProof/>
        </w:rPr>
      </w:pPr>
    </w:p>
    <w:p w14:paraId="6D33B95C" w14:textId="1B4BB485" w:rsidR="007973A2" w:rsidRPr="00C87B84" w:rsidRDefault="00125922" w:rsidP="00A72DC3">
      <w:pPr>
        <w:spacing w:after="0" w:line="240" w:lineRule="auto"/>
        <w:ind w:left="0"/>
        <w:rPr>
          <w:rFonts w:cs="Times New Roman"/>
        </w:rPr>
      </w:pPr>
      <w:r w:rsidRPr="00C87B84">
        <w:rPr>
          <w:rFonts w:cs="Times New Roman"/>
          <w:noProof/>
        </w:rPr>
        <w:drawing>
          <wp:inline distT="0" distB="0" distL="0" distR="0" wp14:anchorId="751FDB83" wp14:editId="70A6E75C">
            <wp:extent cx="5038725" cy="36861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75">
                      <a:extLst>
                        <a:ext uri="{28A0092B-C50C-407E-A947-70E740481C1C}">
                          <a14:useLocalDpi xmlns:a14="http://schemas.microsoft.com/office/drawing/2010/main" val="0"/>
                        </a:ext>
                      </a:extLst>
                    </a:blip>
                    <a:srcRect b="43421"/>
                    <a:stretch/>
                  </pic:blipFill>
                  <pic:spPr bwMode="auto">
                    <a:xfrm>
                      <a:off x="0" y="0"/>
                      <a:ext cx="5038725" cy="3686175"/>
                    </a:xfrm>
                    <a:prstGeom prst="rect">
                      <a:avLst/>
                    </a:prstGeom>
                    <a:noFill/>
                    <a:ln>
                      <a:noFill/>
                    </a:ln>
                    <a:extLst>
                      <a:ext uri="{53640926-AAD7-44D8-BBD7-CCE9431645EC}">
                        <a14:shadowObscured xmlns:a14="http://schemas.microsoft.com/office/drawing/2010/main"/>
                      </a:ext>
                    </a:extLst>
                  </pic:spPr>
                </pic:pic>
              </a:graphicData>
            </a:graphic>
          </wp:inline>
        </w:drawing>
      </w:r>
      <w:r w:rsidR="00FE3A14" w:rsidRPr="00C87B84">
        <w:rPr>
          <w:rFonts w:cs="Times New Roman"/>
          <w:noProof/>
        </w:rPr>
        <w:drawing>
          <wp:inline distT="0" distB="0" distL="0" distR="0" wp14:anchorId="60033EAC" wp14:editId="4E9DDF62">
            <wp:extent cx="5038725" cy="29146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6">
                      <a:extLst>
                        <a:ext uri="{28A0092B-C50C-407E-A947-70E740481C1C}">
                          <a14:useLocalDpi xmlns:a14="http://schemas.microsoft.com/office/drawing/2010/main" val="0"/>
                        </a:ext>
                      </a:extLst>
                    </a:blip>
                    <a:srcRect b="55263"/>
                    <a:stretch/>
                  </pic:blipFill>
                  <pic:spPr bwMode="auto">
                    <a:xfrm>
                      <a:off x="0" y="0"/>
                      <a:ext cx="5038725" cy="2914650"/>
                    </a:xfrm>
                    <a:prstGeom prst="rect">
                      <a:avLst/>
                    </a:prstGeom>
                    <a:noFill/>
                    <a:ln>
                      <a:noFill/>
                    </a:ln>
                    <a:extLst>
                      <a:ext uri="{53640926-AAD7-44D8-BBD7-CCE9431645EC}">
                        <a14:shadowObscured xmlns:a14="http://schemas.microsoft.com/office/drawing/2010/main"/>
                      </a:ext>
                    </a:extLst>
                  </pic:spPr>
                </pic:pic>
              </a:graphicData>
            </a:graphic>
          </wp:inline>
        </w:drawing>
      </w:r>
    </w:p>
    <w:p w14:paraId="425904E5" w14:textId="512E2E35" w:rsidR="006877B5" w:rsidRPr="00C87B84" w:rsidRDefault="006877B5" w:rsidP="00A72DC3">
      <w:pPr>
        <w:spacing w:after="0" w:line="240" w:lineRule="auto"/>
        <w:ind w:left="0"/>
        <w:rPr>
          <w:rFonts w:cs="Times New Roman"/>
        </w:rPr>
      </w:pPr>
    </w:p>
    <w:p w14:paraId="3F85FBE7" w14:textId="77777777" w:rsidR="006877B5" w:rsidRPr="00C87B84" w:rsidRDefault="006877B5" w:rsidP="00A72DC3">
      <w:pPr>
        <w:spacing w:after="0" w:line="240" w:lineRule="auto"/>
        <w:ind w:left="0"/>
        <w:rPr>
          <w:rFonts w:cs="Times New Roman"/>
          <w:noProof/>
        </w:rPr>
      </w:pPr>
    </w:p>
    <w:p w14:paraId="6625BE9B" w14:textId="77777777" w:rsidR="006877B5" w:rsidRPr="00C87B84" w:rsidRDefault="006877B5" w:rsidP="00A72DC3">
      <w:pPr>
        <w:spacing w:after="0" w:line="240" w:lineRule="auto"/>
        <w:ind w:left="0"/>
        <w:rPr>
          <w:rFonts w:cs="Times New Roman"/>
          <w:noProof/>
        </w:rPr>
      </w:pPr>
    </w:p>
    <w:p w14:paraId="73AF7DDE" w14:textId="18934E0B" w:rsidR="006877B5" w:rsidRPr="00C87B84" w:rsidRDefault="006877B5" w:rsidP="00A72DC3">
      <w:pPr>
        <w:spacing w:after="0" w:line="240" w:lineRule="auto"/>
        <w:ind w:left="0"/>
        <w:rPr>
          <w:rFonts w:cs="Times New Roman"/>
        </w:rPr>
      </w:pPr>
      <w:r w:rsidRPr="00C87B84">
        <w:rPr>
          <w:rFonts w:cs="Times New Roman"/>
          <w:noProof/>
        </w:rPr>
        <w:lastRenderedPageBreak/>
        <w:drawing>
          <wp:inline distT="0" distB="0" distL="0" distR="0" wp14:anchorId="3E9BBAC6" wp14:editId="15C3EE22">
            <wp:extent cx="5038725" cy="37909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77">
                      <a:extLst>
                        <a:ext uri="{28A0092B-C50C-407E-A947-70E740481C1C}">
                          <a14:useLocalDpi xmlns:a14="http://schemas.microsoft.com/office/drawing/2010/main" val="0"/>
                        </a:ext>
                      </a:extLst>
                    </a:blip>
                    <a:srcRect b="41813"/>
                    <a:stretch/>
                  </pic:blipFill>
                  <pic:spPr bwMode="auto">
                    <a:xfrm>
                      <a:off x="0" y="0"/>
                      <a:ext cx="5038725" cy="3790950"/>
                    </a:xfrm>
                    <a:prstGeom prst="rect">
                      <a:avLst/>
                    </a:prstGeom>
                    <a:noFill/>
                    <a:ln>
                      <a:noFill/>
                    </a:ln>
                    <a:extLst>
                      <a:ext uri="{53640926-AAD7-44D8-BBD7-CCE9431645EC}">
                        <a14:shadowObscured xmlns:a14="http://schemas.microsoft.com/office/drawing/2010/main"/>
                      </a:ext>
                    </a:extLst>
                  </pic:spPr>
                </pic:pic>
              </a:graphicData>
            </a:graphic>
          </wp:inline>
        </w:drawing>
      </w:r>
      <w:r w:rsidRPr="00C87B84">
        <w:rPr>
          <w:rFonts w:cs="Times New Roman"/>
          <w:noProof/>
        </w:rPr>
        <w:drawing>
          <wp:inline distT="0" distB="0" distL="0" distR="0" wp14:anchorId="6FCF9850" wp14:editId="21931ECB">
            <wp:extent cx="5038725" cy="37814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78">
                      <a:extLst>
                        <a:ext uri="{28A0092B-C50C-407E-A947-70E740481C1C}">
                          <a14:useLocalDpi xmlns:a14="http://schemas.microsoft.com/office/drawing/2010/main" val="0"/>
                        </a:ext>
                      </a:extLst>
                    </a:blip>
                    <a:srcRect b="41959"/>
                    <a:stretch/>
                  </pic:blipFill>
                  <pic:spPr bwMode="auto">
                    <a:xfrm>
                      <a:off x="0" y="0"/>
                      <a:ext cx="5038725" cy="3781425"/>
                    </a:xfrm>
                    <a:prstGeom prst="rect">
                      <a:avLst/>
                    </a:prstGeom>
                    <a:noFill/>
                    <a:ln>
                      <a:noFill/>
                    </a:ln>
                    <a:extLst>
                      <a:ext uri="{53640926-AAD7-44D8-BBD7-CCE9431645EC}">
                        <a14:shadowObscured xmlns:a14="http://schemas.microsoft.com/office/drawing/2010/main"/>
                      </a:ext>
                    </a:extLst>
                  </pic:spPr>
                </pic:pic>
              </a:graphicData>
            </a:graphic>
          </wp:inline>
        </w:drawing>
      </w:r>
    </w:p>
    <w:p w14:paraId="5F05864F" w14:textId="510E2C81" w:rsidR="007973A2" w:rsidRPr="00C87B84" w:rsidRDefault="007973A2" w:rsidP="00A72DC3">
      <w:pPr>
        <w:spacing w:after="0" w:line="240" w:lineRule="auto"/>
        <w:ind w:left="0"/>
        <w:rPr>
          <w:rFonts w:cs="Times New Roman"/>
        </w:rPr>
      </w:pPr>
    </w:p>
    <w:p w14:paraId="27CE35CB" w14:textId="390B0F20" w:rsidR="006877B5" w:rsidRPr="00C87B84" w:rsidRDefault="006877B5" w:rsidP="00A72DC3">
      <w:pPr>
        <w:spacing w:after="0" w:line="240" w:lineRule="auto"/>
        <w:ind w:left="0"/>
        <w:rPr>
          <w:rFonts w:cs="Times New Roman"/>
        </w:rPr>
      </w:pPr>
    </w:p>
    <w:p w14:paraId="78501A42" w14:textId="07E24C4A" w:rsidR="006877B5" w:rsidRPr="00C87B84" w:rsidRDefault="00DF40CC" w:rsidP="00A72DC3">
      <w:pPr>
        <w:spacing w:after="0" w:line="240" w:lineRule="auto"/>
        <w:ind w:left="0"/>
        <w:rPr>
          <w:rFonts w:cs="Times New Roman"/>
        </w:rPr>
      </w:pPr>
      <w:r w:rsidRPr="00C87B84">
        <w:rPr>
          <w:rFonts w:cs="Times New Roman"/>
          <w:noProof/>
        </w:rPr>
        <w:lastRenderedPageBreak/>
        <w:drawing>
          <wp:inline distT="0" distB="0" distL="0" distR="0" wp14:anchorId="013F933B" wp14:editId="1E0D8634">
            <wp:extent cx="5038725" cy="65151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38725" cy="6515100"/>
                    </a:xfrm>
                    <a:prstGeom prst="rect">
                      <a:avLst/>
                    </a:prstGeom>
                    <a:noFill/>
                    <a:ln>
                      <a:noFill/>
                    </a:ln>
                  </pic:spPr>
                </pic:pic>
              </a:graphicData>
            </a:graphic>
          </wp:inline>
        </w:drawing>
      </w:r>
    </w:p>
    <w:p w14:paraId="72ADE718" w14:textId="3AF71A23" w:rsidR="007973A2" w:rsidRPr="00C87B84" w:rsidRDefault="007973A2" w:rsidP="00A72DC3">
      <w:pPr>
        <w:spacing w:after="0" w:line="240" w:lineRule="auto"/>
        <w:ind w:left="0"/>
        <w:rPr>
          <w:rFonts w:cs="Times New Roman"/>
        </w:rPr>
      </w:pPr>
    </w:p>
    <w:p w14:paraId="34B27713" w14:textId="5B716BA7" w:rsidR="007973A2" w:rsidRPr="00C87B84" w:rsidRDefault="007973A2" w:rsidP="00A72DC3">
      <w:pPr>
        <w:spacing w:after="0" w:line="240" w:lineRule="auto"/>
        <w:ind w:left="0"/>
        <w:rPr>
          <w:rFonts w:cs="Times New Roman"/>
        </w:rPr>
      </w:pPr>
    </w:p>
    <w:p w14:paraId="293BD2B1" w14:textId="21A8F6A9" w:rsidR="007973A2" w:rsidRPr="00C87B84" w:rsidRDefault="007973A2" w:rsidP="00A72DC3">
      <w:pPr>
        <w:spacing w:after="0" w:line="240" w:lineRule="auto"/>
        <w:ind w:left="0"/>
        <w:rPr>
          <w:rFonts w:cs="Times New Roman"/>
        </w:rPr>
      </w:pPr>
    </w:p>
    <w:p w14:paraId="6A0B85B0" w14:textId="7C369E79" w:rsidR="00DF40CC" w:rsidRPr="00C87B84" w:rsidRDefault="00DF40CC" w:rsidP="00A72DC3">
      <w:pPr>
        <w:spacing w:after="0" w:line="240" w:lineRule="auto"/>
        <w:ind w:left="0"/>
        <w:rPr>
          <w:rFonts w:cs="Times New Roman"/>
        </w:rPr>
      </w:pPr>
      <w:r w:rsidRPr="00C87B84">
        <w:rPr>
          <w:rFonts w:cs="Times New Roman"/>
          <w:noProof/>
        </w:rPr>
        <w:lastRenderedPageBreak/>
        <w:drawing>
          <wp:inline distT="0" distB="0" distL="0" distR="0" wp14:anchorId="13C7DD61" wp14:editId="7CE45A3B">
            <wp:extent cx="5038725" cy="65151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38725" cy="6515100"/>
                    </a:xfrm>
                    <a:prstGeom prst="rect">
                      <a:avLst/>
                    </a:prstGeom>
                    <a:noFill/>
                    <a:ln>
                      <a:noFill/>
                    </a:ln>
                  </pic:spPr>
                </pic:pic>
              </a:graphicData>
            </a:graphic>
          </wp:inline>
        </w:drawing>
      </w:r>
    </w:p>
    <w:p w14:paraId="566A7DE5" w14:textId="763B5605" w:rsidR="00DF40CC" w:rsidRPr="00C87B84" w:rsidRDefault="00DF40CC" w:rsidP="00A72DC3">
      <w:pPr>
        <w:spacing w:after="0" w:line="240" w:lineRule="auto"/>
        <w:ind w:left="0"/>
        <w:rPr>
          <w:rFonts w:cs="Times New Roman"/>
        </w:rPr>
      </w:pPr>
    </w:p>
    <w:p w14:paraId="5D5FFF84" w14:textId="46DA54FA" w:rsidR="00DF40CC" w:rsidRPr="00C87B84" w:rsidRDefault="00DF40CC" w:rsidP="00A72DC3">
      <w:pPr>
        <w:spacing w:after="0" w:line="240" w:lineRule="auto"/>
        <w:ind w:left="0"/>
        <w:rPr>
          <w:rFonts w:cs="Times New Roman"/>
        </w:rPr>
      </w:pPr>
    </w:p>
    <w:p w14:paraId="4A672BD9" w14:textId="77777777" w:rsidR="00DF40CC" w:rsidRPr="00C87B84" w:rsidRDefault="00DF40CC" w:rsidP="00A72DC3">
      <w:pPr>
        <w:spacing w:after="0" w:line="240" w:lineRule="auto"/>
        <w:ind w:left="0"/>
        <w:rPr>
          <w:rFonts w:cs="Times New Roman"/>
        </w:rPr>
      </w:pPr>
    </w:p>
    <w:p w14:paraId="60E56633" w14:textId="77777777" w:rsidR="00DF40CC" w:rsidRPr="00C87B84" w:rsidRDefault="00DF40CC" w:rsidP="00A72DC3">
      <w:pPr>
        <w:spacing w:after="0" w:line="240" w:lineRule="auto"/>
        <w:ind w:left="0"/>
        <w:rPr>
          <w:rFonts w:cs="Times New Roman"/>
        </w:rPr>
      </w:pPr>
    </w:p>
    <w:p w14:paraId="07B437ED" w14:textId="77777777" w:rsidR="00DF40CC" w:rsidRPr="00C87B84" w:rsidRDefault="00DF40CC" w:rsidP="00A72DC3">
      <w:pPr>
        <w:spacing w:after="0" w:line="240" w:lineRule="auto"/>
        <w:ind w:left="0"/>
        <w:rPr>
          <w:rFonts w:cs="Times New Roman"/>
        </w:rPr>
      </w:pPr>
    </w:p>
    <w:p w14:paraId="40FAD57C" w14:textId="5795170B" w:rsidR="00DF40CC" w:rsidRPr="00C87B84" w:rsidRDefault="00DF40CC" w:rsidP="00A72DC3">
      <w:pPr>
        <w:spacing w:after="0" w:line="240" w:lineRule="auto"/>
        <w:ind w:left="0"/>
        <w:rPr>
          <w:rFonts w:cs="Times New Roman"/>
        </w:rPr>
      </w:pPr>
      <w:r w:rsidRPr="00C87B84">
        <w:rPr>
          <w:rFonts w:cs="Times New Roman"/>
          <w:noProof/>
        </w:rPr>
        <w:lastRenderedPageBreak/>
        <w:drawing>
          <wp:inline distT="0" distB="0" distL="0" distR="0" wp14:anchorId="23352CBB" wp14:editId="5DEDC238">
            <wp:extent cx="5038725" cy="65151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38725" cy="6515100"/>
                    </a:xfrm>
                    <a:prstGeom prst="rect">
                      <a:avLst/>
                    </a:prstGeom>
                    <a:noFill/>
                    <a:ln>
                      <a:noFill/>
                    </a:ln>
                  </pic:spPr>
                </pic:pic>
              </a:graphicData>
            </a:graphic>
          </wp:inline>
        </w:drawing>
      </w:r>
    </w:p>
    <w:p w14:paraId="0DA1EE2C" w14:textId="645D1E9C" w:rsidR="00DF40CC" w:rsidRPr="00C87B84" w:rsidRDefault="00DF40CC" w:rsidP="00A72DC3">
      <w:pPr>
        <w:spacing w:after="0" w:line="240" w:lineRule="auto"/>
        <w:ind w:left="0"/>
        <w:rPr>
          <w:rFonts w:cs="Times New Roman"/>
        </w:rPr>
      </w:pPr>
    </w:p>
    <w:p w14:paraId="636C22FB" w14:textId="4686EEFE" w:rsidR="00DF40CC" w:rsidRPr="00C87B84" w:rsidRDefault="00DF40CC" w:rsidP="00A72DC3">
      <w:pPr>
        <w:spacing w:after="0" w:line="240" w:lineRule="auto"/>
        <w:ind w:left="0"/>
        <w:rPr>
          <w:rFonts w:cs="Times New Roman"/>
        </w:rPr>
      </w:pPr>
    </w:p>
    <w:p w14:paraId="418B711F" w14:textId="016C4779" w:rsidR="00DF40CC" w:rsidRPr="00C87B84" w:rsidRDefault="00DF40CC" w:rsidP="00A72DC3">
      <w:pPr>
        <w:spacing w:after="0" w:line="240" w:lineRule="auto"/>
        <w:ind w:left="0"/>
        <w:rPr>
          <w:rFonts w:cs="Times New Roman"/>
        </w:rPr>
      </w:pPr>
      <w:r w:rsidRPr="00C87B84">
        <w:rPr>
          <w:rFonts w:cs="Times New Roman"/>
          <w:noProof/>
        </w:rPr>
        <w:drawing>
          <wp:inline distT="0" distB="0" distL="0" distR="0" wp14:anchorId="61886A22" wp14:editId="7FF620E9">
            <wp:extent cx="5038725" cy="10191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82">
                      <a:extLst>
                        <a:ext uri="{28A0092B-C50C-407E-A947-70E740481C1C}">
                          <a14:useLocalDpi xmlns:a14="http://schemas.microsoft.com/office/drawing/2010/main" val="0"/>
                        </a:ext>
                      </a:extLst>
                    </a:blip>
                    <a:srcRect b="84357"/>
                    <a:stretch/>
                  </pic:blipFill>
                  <pic:spPr bwMode="auto">
                    <a:xfrm>
                      <a:off x="0" y="0"/>
                      <a:ext cx="5038725" cy="1019175"/>
                    </a:xfrm>
                    <a:prstGeom prst="rect">
                      <a:avLst/>
                    </a:prstGeom>
                    <a:noFill/>
                    <a:ln>
                      <a:noFill/>
                    </a:ln>
                    <a:extLst>
                      <a:ext uri="{53640926-AAD7-44D8-BBD7-CCE9431645EC}">
                        <a14:shadowObscured xmlns:a14="http://schemas.microsoft.com/office/drawing/2010/main"/>
                      </a:ext>
                    </a:extLst>
                  </pic:spPr>
                </pic:pic>
              </a:graphicData>
            </a:graphic>
          </wp:inline>
        </w:drawing>
      </w:r>
    </w:p>
    <w:p w14:paraId="31FEA501" w14:textId="110CEC1D" w:rsidR="00701CF9" w:rsidRPr="00C87B84" w:rsidRDefault="00701CF9" w:rsidP="00A72DC3">
      <w:pPr>
        <w:spacing w:after="0" w:line="240" w:lineRule="auto"/>
        <w:ind w:left="0"/>
        <w:rPr>
          <w:rFonts w:cs="Times New Roman"/>
        </w:rPr>
      </w:pPr>
    </w:p>
    <w:p w14:paraId="37CABDDC" w14:textId="2BB9868E" w:rsidR="00701CF9" w:rsidRPr="00C87B84" w:rsidRDefault="00701CF9" w:rsidP="00A72DC3">
      <w:pPr>
        <w:spacing w:after="0" w:line="240" w:lineRule="auto"/>
        <w:ind w:left="0"/>
        <w:rPr>
          <w:rFonts w:cs="Times New Roman"/>
        </w:rPr>
      </w:pPr>
    </w:p>
    <w:p w14:paraId="5643342A" w14:textId="553DC4E7" w:rsidR="007973A2" w:rsidRPr="00C87B84" w:rsidRDefault="007973A2" w:rsidP="00A72DC3">
      <w:pPr>
        <w:spacing w:after="0" w:line="240" w:lineRule="auto"/>
        <w:ind w:left="0"/>
        <w:rPr>
          <w:rFonts w:cs="Times New Roman"/>
        </w:rPr>
      </w:pPr>
    </w:p>
    <w:p w14:paraId="3DB7B426" w14:textId="562D9AE0" w:rsidR="007973A2" w:rsidRPr="00C87B84" w:rsidRDefault="007973A2" w:rsidP="00A72DC3">
      <w:pPr>
        <w:spacing w:after="0" w:line="240" w:lineRule="auto"/>
        <w:ind w:left="0"/>
        <w:rPr>
          <w:rFonts w:cs="Times New Roman"/>
        </w:rPr>
      </w:pPr>
    </w:p>
    <w:p w14:paraId="53662585" w14:textId="562D9AE0" w:rsidR="00782CED" w:rsidRDefault="00782CED">
      <w:pPr>
        <w:spacing w:after="0" w:line="240" w:lineRule="auto"/>
        <w:ind w:left="0"/>
        <w:rPr>
          <w:rFonts w:ascii="Arial" w:hAnsi="Arial" w:cs="Arial"/>
        </w:rPr>
      </w:pPr>
      <w:r>
        <w:rPr>
          <w:rFonts w:ascii="Arial" w:hAnsi="Arial" w:cs="Arial"/>
        </w:rPr>
        <w:br w:type="page"/>
      </w:r>
    </w:p>
    <w:p w14:paraId="2E9B696E" w14:textId="49D9D023" w:rsidR="000C6257" w:rsidRDefault="00675F5E" w:rsidP="00675F5E">
      <w:pPr>
        <w:pStyle w:val="Heading2"/>
      </w:pPr>
      <w:bookmarkStart w:id="134" w:name="_Toc69234996"/>
      <w:r>
        <w:lastRenderedPageBreak/>
        <w:t>Klientvy</w:t>
      </w:r>
      <w:bookmarkEnd w:id="134"/>
    </w:p>
    <w:p w14:paraId="4412AB7A" w14:textId="3C67F86D" w:rsidR="00D94CA1" w:rsidRPr="00D94CA1" w:rsidRDefault="00D94CA1" w:rsidP="0099206E">
      <w:pPr>
        <w:pStyle w:val="Heading3"/>
      </w:pPr>
      <w:bookmarkStart w:id="135" w:name="_Toc69234997"/>
      <w:r>
        <w:t>Startsida</w:t>
      </w:r>
      <w:bookmarkEnd w:id="135"/>
    </w:p>
    <w:p w14:paraId="014C6673" w14:textId="5F5F996E" w:rsidR="00675F5E" w:rsidRDefault="00D94CA1" w:rsidP="00567558">
      <w:pPr>
        <w:spacing w:line="240" w:lineRule="auto"/>
        <w:ind w:left="0"/>
        <w:rPr>
          <w:rFonts w:ascii="Arial" w:hAnsi="Arial" w:cs="Arial"/>
        </w:rPr>
      </w:pPr>
      <w:r w:rsidRPr="00D94CA1">
        <w:rPr>
          <w:rFonts w:ascii="Arial" w:hAnsi="Arial" w:cs="Arial"/>
          <w:noProof/>
        </w:rPr>
        <w:drawing>
          <wp:inline distT="0" distB="0" distL="0" distR="0" wp14:anchorId="0B468681" wp14:editId="62B46F05">
            <wp:extent cx="5039360" cy="2834640"/>
            <wp:effectExtent l="0" t="0" r="889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39360" cy="2834640"/>
                    </a:xfrm>
                    <a:prstGeom prst="rect">
                      <a:avLst/>
                    </a:prstGeom>
                  </pic:spPr>
                </pic:pic>
              </a:graphicData>
            </a:graphic>
          </wp:inline>
        </w:drawing>
      </w:r>
    </w:p>
    <w:p w14:paraId="718DEC25" w14:textId="71CD54F5" w:rsidR="0099206E" w:rsidRDefault="0099206E" w:rsidP="0099206E">
      <w:pPr>
        <w:pStyle w:val="Heading3"/>
      </w:pPr>
      <w:bookmarkStart w:id="136" w:name="_Toc69234998"/>
      <w:r>
        <w:t>Bok-vy</w:t>
      </w:r>
      <w:bookmarkEnd w:id="136"/>
    </w:p>
    <w:p w14:paraId="2127EC05" w14:textId="0223B455" w:rsidR="0099206E" w:rsidRDefault="0099206E" w:rsidP="00567558">
      <w:pPr>
        <w:spacing w:line="240" w:lineRule="auto"/>
        <w:ind w:left="0"/>
        <w:rPr>
          <w:rFonts w:ascii="Arial" w:hAnsi="Arial" w:cs="Arial"/>
        </w:rPr>
      </w:pPr>
      <w:r w:rsidRPr="0099206E">
        <w:rPr>
          <w:rFonts w:ascii="Arial" w:hAnsi="Arial" w:cs="Arial"/>
          <w:noProof/>
        </w:rPr>
        <w:drawing>
          <wp:inline distT="0" distB="0" distL="0" distR="0" wp14:anchorId="4CD098BB" wp14:editId="2C64AA52">
            <wp:extent cx="5039360" cy="2834640"/>
            <wp:effectExtent l="0" t="0" r="889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39360" cy="2834640"/>
                    </a:xfrm>
                    <a:prstGeom prst="rect">
                      <a:avLst/>
                    </a:prstGeom>
                  </pic:spPr>
                </pic:pic>
              </a:graphicData>
            </a:graphic>
          </wp:inline>
        </w:drawing>
      </w:r>
    </w:p>
    <w:p w14:paraId="2EC9DB40" w14:textId="52D4A836" w:rsidR="009D0E48" w:rsidRDefault="009D0E48" w:rsidP="009D0E48">
      <w:pPr>
        <w:pStyle w:val="Heading3"/>
      </w:pPr>
      <w:bookmarkStart w:id="137" w:name="_Toc69234999"/>
      <w:r>
        <w:lastRenderedPageBreak/>
        <w:t>Login-vy</w:t>
      </w:r>
      <w:bookmarkEnd w:id="137"/>
    </w:p>
    <w:p w14:paraId="639128BC" w14:textId="6F93303F" w:rsidR="009D0E48" w:rsidRDefault="009D0E48" w:rsidP="00567558">
      <w:pPr>
        <w:spacing w:line="240" w:lineRule="auto"/>
        <w:ind w:left="0"/>
        <w:rPr>
          <w:rFonts w:ascii="Arial" w:hAnsi="Arial" w:cs="Arial"/>
        </w:rPr>
      </w:pPr>
      <w:r w:rsidRPr="009D0E48">
        <w:rPr>
          <w:rFonts w:ascii="Arial" w:hAnsi="Arial" w:cs="Arial"/>
          <w:noProof/>
        </w:rPr>
        <w:drawing>
          <wp:inline distT="0" distB="0" distL="0" distR="0" wp14:anchorId="0C3482DE" wp14:editId="46D4DF9C">
            <wp:extent cx="5039360" cy="2834640"/>
            <wp:effectExtent l="0" t="0" r="889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39360" cy="2834640"/>
                    </a:xfrm>
                    <a:prstGeom prst="rect">
                      <a:avLst/>
                    </a:prstGeom>
                  </pic:spPr>
                </pic:pic>
              </a:graphicData>
            </a:graphic>
          </wp:inline>
        </w:drawing>
      </w:r>
    </w:p>
    <w:p w14:paraId="7CAED326" w14:textId="0685C363" w:rsidR="009D0E48" w:rsidRDefault="00AE5743" w:rsidP="00AE5743">
      <w:pPr>
        <w:pStyle w:val="Heading3"/>
      </w:pPr>
      <w:bookmarkStart w:id="138" w:name="_Toc69235000"/>
      <w:r>
        <w:t>Registrerings-vy</w:t>
      </w:r>
      <w:bookmarkEnd w:id="138"/>
    </w:p>
    <w:p w14:paraId="26BB9D14" w14:textId="2170FAC8" w:rsidR="00AE5743" w:rsidRDefault="00AE5743" w:rsidP="00567558">
      <w:pPr>
        <w:spacing w:line="240" w:lineRule="auto"/>
        <w:ind w:left="0"/>
        <w:rPr>
          <w:rFonts w:ascii="Arial" w:hAnsi="Arial" w:cs="Arial"/>
        </w:rPr>
      </w:pPr>
      <w:r w:rsidRPr="00AE5743">
        <w:rPr>
          <w:rFonts w:ascii="Arial" w:hAnsi="Arial" w:cs="Arial"/>
          <w:noProof/>
        </w:rPr>
        <w:drawing>
          <wp:inline distT="0" distB="0" distL="0" distR="0" wp14:anchorId="213B5A2C" wp14:editId="189DF7DE">
            <wp:extent cx="5039360" cy="2834640"/>
            <wp:effectExtent l="0" t="0" r="889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39360" cy="2834640"/>
                    </a:xfrm>
                    <a:prstGeom prst="rect">
                      <a:avLst/>
                    </a:prstGeom>
                  </pic:spPr>
                </pic:pic>
              </a:graphicData>
            </a:graphic>
          </wp:inline>
        </w:drawing>
      </w:r>
    </w:p>
    <w:p w14:paraId="06517F42" w14:textId="54E97C32" w:rsidR="00D25982" w:rsidRDefault="00D25982" w:rsidP="00D25982">
      <w:pPr>
        <w:pStyle w:val="Heading3"/>
      </w:pPr>
      <w:bookmarkStart w:id="139" w:name="_Toc69235001"/>
      <w:r>
        <w:lastRenderedPageBreak/>
        <w:t>’</w:t>
      </w:r>
      <w:proofErr w:type="spellStart"/>
      <w:r>
        <w:t>Add</w:t>
      </w:r>
      <w:proofErr w:type="spellEnd"/>
      <w:r>
        <w:t xml:space="preserve"> a </w:t>
      </w:r>
      <w:proofErr w:type="spellStart"/>
      <w:r>
        <w:t>username</w:t>
      </w:r>
      <w:proofErr w:type="spellEnd"/>
      <w:r>
        <w:t>’-vy</w:t>
      </w:r>
      <w:bookmarkEnd w:id="139"/>
    </w:p>
    <w:p w14:paraId="202C0C88" w14:textId="67A27BC0" w:rsidR="00D25982" w:rsidRDefault="00D25982" w:rsidP="00567558">
      <w:pPr>
        <w:spacing w:line="240" w:lineRule="auto"/>
        <w:ind w:left="0"/>
        <w:rPr>
          <w:rFonts w:ascii="Arial" w:hAnsi="Arial" w:cs="Arial"/>
        </w:rPr>
      </w:pPr>
      <w:r w:rsidRPr="00D25982">
        <w:rPr>
          <w:rFonts w:ascii="Arial" w:hAnsi="Arial" w:cs="Arial"/>
          <w:noProof/>
        </w:rPr>
        <w:drawing>
          <wp:inline distT="0" distB="0" distL="0" distR="0" wp14:anchorId="5F7262E5" wp14:editId="496D6439">
            <wp:extent cx="5039360" cy="2834640"/>
            <wp:effectExtent l="0" t="0" r="889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39360" cy="2834640"/>
                    </a:xfrm>
                    <a:prstGeom prst="rect">
                      <a:avLst/>
                    </a:prstGeom>
                  </pic:spPr>
                </pic:pic>
              </a:graphicData>
            </a:graphic>
          </wp:inline>
        </w:drawing>
      </w:r>
    </w:p>
    <w:p w14:paraId="0836890E" w14:textId="19C8143E" w:rsidR="00D25982" w:rsidRDefault="00A20A4F" w:rsidP="00A20A4F">
      <w:pPr>
        <w:pStyle w:val="Heading3"/>
      </w:pPr>
      <w:bookmarkStart w:id="140" w:name="_Toc69235002"/>
      <w:r>
        <w:t>Lägg till bok i bibliotek-vy</w:t>
      </w:r>
      <w:bookmarkEnd w:id="140"/>
    </w:p>
    <w:p w14:paraId="32985A2C" w14:textId="196ED674" w:rsidR="00A20A4F" w:rsidRPr="00EC3D75" w:rsidRDefault="00A20A4F" w:rsidP="00567558">
      <w:pPr>
        <w:spacing w:line="240" w:lineRule="auto"/>
        <w:ind w:left="0"/>
        <w:rPr>
          <w:rFonts w:ascii="Arial" w:hAnsi="Arial" w:cs="Arial"/>
        </w:rPr>
      </w:pPr>
      <w:r w:rsidRPr="00A20A4F">
        <w:rPr>
          <w:rFonts w:ascii="Arial" w:hAnsi="Arial" w:cs="Arial"/>
          <w:noProof/>
        </w:rPr>
        <w:drawing>
          <wp:inline distT="0" distB="0" distL="0" distR="0" wp14:anchorId="4C25D3B1" wp14:editId="1CBB7C23">
            <wp:extent cx="5039360" cy="2834640"/>
            <wp:effectExtent l="0" t="0" r="889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39360" cy="2834640"/>
                    </a:xfrm>
                    <a:prstGeom prst="rect">
                      <a:avLst/>
                    </a:prstGeom>
                  </pic:spPr>
                </pic:pic>
              </a:graphicData>
            </a:graphic>
          </wp:inline>
        </w:drawing>
      </w:r>
    </w:p>
    <w:sectPr w:rsidR="00A20A4F" w:rsidRPr="00EC3D75" w:rsidSect="003962AA">
      <w:headerReference w:type="default" r:id="rId89"/>
      <w:footerReference w:type="default" r:id="rId90"/>
      <w:type w:val="continuous"/>
      <w:pgSz w:w="11906" w:h="16838"/>
      <w:pgMar w:top="851" w:right="1985" w:bottom="851" w:left="1985" w:header="720" w:footer="720" w:gutter="0"/>
      <w:pgNumType w:fmt="numberInDash"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1" w:author="Fredric Persson" w:date="2021-04-22T15:47:00Z" w:initials="FP">
    <w:p w14:paraId="0BA7CFC5" w14:textId="5E811EB0" w:rsidR="00F511BA" w:rsidRDefault="00F511BA">
      <w:pPr>
        <w:pStyle w:val="CommentText"/>
      </w:pPr>
      <w:r>
        <w:rPr>
          <w:rStyle w:val="CommentReference"/>
        </w:rPr>
        <w:annotationRef/>
      </w:r>
      <w:r>
        <w:t>Detta är inte riktigt sant då include används för att inkludera filer som finns på servern där koden körs.</w:t>
      </w:r>
      <w:r>
        <w:br/>
        <w:t>fetch kan klient-javascript använda för att hämta i princip vad som helst från vilken server som helst.</w:t>
      </w:r>
      <w:r>
        <w:br/>
        <w:t>I just detta fallet med templates så har de liknande funktionalitet, men du bör korrigera detta.</w:t>
      </w:r>
    </w:p>
  </w:comment>
  <w:comment w:id="92" w:author="Fredric Persson" w:date="2021-04-22T15:48:00Z" w:initials="FP">
    <w:p w14:paraId="3327A9D0" w14:textId="13AA5187" w:rsidR="00F511BA" w:rsidRDefault="00F511BA">
      <w:pPr>
        <w:pStyle w:val="CommentText"/>
      </w:pPr>
      <w:r>
        <w:rPr>
          <w:rStyle w:val="CommentReference"/>
        </w:rPr>
        <w:annotationRef/>
      </w:r>
    </w:p>
  </w:comment>
  <w:comment w:id="93" w:author="Richard Johansson [2]" w:date="2021-05-10T20:50:00Z" w:initials="RJ">
    <w:p w14:paraId="7AAABD5D" w14:textId="77777777" w:rsidR="0093249D" w:rsidRDefault="0093249D" w:rsidP="0093249D">
      <w:pPr>
        <w:pStyle w:val="CommentText"/>
        <w:ind w:left="0"/>
        <w:rPr>
          <w:lang w:val="en-SE"/>
        </w:rPr>
      </w:pPr>
      <w:r>
        <w:rPr>
          <w:rStyle w:val="CommentReference"/>
        </w:rPr>
        <w:annotationRef/>
      </w:r>
      <w:r>
        <w:rPr>
          <w:lang w:val="en-SE"/>
        </w:rPr>
        <w:t>Done</w:t>
      </w:r>
    </w:p>
    <w:p w14:paraId="70EFE9C5" w14:textId="206FC379" w:rsidR="0093249D" w:rsidRPr="0093249D" w:rsidRDefault="0093249D" w:rsidP="0093249D">
      <w:pPr>
        <w:pStyle w:val="CommentText"/>
        <w:ind w:left="0"/>
        <w:rPr>
          <w:lang w:val="en-SE"/>
        </w:rPr>
      </w:pPr>
    </w:p>
  </w:comment>
  <w:comment w:id="94" w:author="Richard Johansson [2]" w:date="2021-05-10T20:51:00Z" w:initials="RJ">
    <w:p w14:paraId="33FA274D" w14:textId="1EC28A51" w:rsidR="0093249D" w:rsidRDefault="0093249D">
      <w:pPr>
        <w:pStyle w:val="CommentText"/>
      </w:pPr>
      <w:r>
        <w:rPr>
          <w:rStyle w:val="CommentReference"/>
        </w:rPr>
        <w:annotationRef/>
      </w:r>
    </w:p>
  </w:comment>
  <w:comment w:id="103" w:author="Fredric Persson" w:date="2021-04-22T15:50:00Z" w:initials="FP">
    <w:p w14:paraId="07E835F2" w14:textId="77777777" w:rsidR="00F511BA" w:rsidRDefault="00F511BA">
      <w:pPr>
        <w:pStyle w:val="CommentText"/>
      </w:pPr>
      <w:r>
        <w:rPr>
          <w:rStyle w:val="CommentReference"/>
        </w:rPr>
        <w:annotationRef/>
      </w:r>
      <w:r>
        <w:t>Hur gör Firebase detta?</w:t>
      </w:r>
    </w:p>
    <w:p w14:paraId="45214322" w14:textId="0ED4770F" w:rsidR="00F511BA" w:rsidRDefault="00F511BA">
      <w:pPr>
        <w:pStyle w:val="CommentText"/>
      </w:pPr>
    </w:p>
  </w:comment>
  <w:comment w:id="104" w:author="Richard Johansson [2]" w:date="2021-05-10T20:52:00Z" w:initials="RJ">
    <w:p w14:paraId="0C9AB39B" w14:textId="77777777" w:rsidR="0093249D" w:rsidRDefault="0093249D" w:rsidP="0093249D">
      <w:pPr>
        <w:pStyle w:val="CommentText"/>
        <w:ind w:left="0"/>
        <w:rPr>
          <w:lang w:val="en-SE"/>
        </w:rPr>
      </w:pPr>
      <w:r>
        <w:rPr>
          <w:rStyle w:val="CommentReference"/>
        </w:rPr>
        <w:annotationRef/>
      </w:r>
      <w:r>
        <w:rPr>
          <w:lang w:val="en-SE"/>
        </w:rPr>
        <w:t xml:space="preserve">Note: </w:t>
      </w:r>
      <w:r>
        <w:rPr>
          <w:lang w:val="en-SE"/>
        </w:rPr>
        <w:t>hämta hjälp med denna</w:t>
      </w:r>
    </w:p>
    <w:p w14:paraId="28411AFF" w14:textId="7600827C" w:rsidR="0093249D" w:rsidRPr="0093249D" w:rsidRDefault="0093249D" w:rsidP="0093249D">
      <w:pPr>
        <w:pStyle w:val="CommentText"/>
        <w:ind w:left="0"/>
        <w:rPr>
          <w:lang w:val="en-SE"/>
        </w:rPr>
      </w:pPr>
      <w:r>
        <w:rPr>
          <w:lang w:val="en-SE"/>
        </w:rPr>
        <w:t xml:space="preserve"> </w:t>
      </w:r>
    </w:p>
  </w:comment>
  <w:comment w:id="105" w:author="Richard Johansson [2]" w:date="2021-05-10T20:52:00Z" w:initials="RJ">
    <w:p w14:paraId="25E8EBCB" w14:textId="73AAA435" w:rsidR="0093249D" w:rsidRDefault="0093249D">
      <w:pPr>
        <w:pStyle w:val="CommentText"/>
      </w:pPr>
      <w:r>
        <w:rPr>
          <w:rStyle w:val="CommentReference"/>
        </w:rPr>
        <w:annotationRef/>
      </w:r>
    </w:p>
  </w:comment>
  <w:comment w:id="108" w:author="Fredric Persson" w:date="2021-04-22T15:52:00Z" w:initials="FP">
    <w:p w14:paraId="725CDD8F" w14:textId="77777777" w:rsidR="00F511BA" w:rsidRDefault="00F511BA">
      <w:pPr>
        <w:pStyle w:val="CommentText"/>
      </w:pPr>
      <w:r>
        <w:rPr>
          <w:rStyle w:val="CommentReference"/>
        </w:rPr>
        <w:annotationRef/>
      </w:r>
      <w:r>
        <w:t xml:space="preserve">Det finns faktiskt ett </w:t>
      </w:r>
      <w:r>
        <w:t>debug-verktyg för rules, men det är DÅLIGT : )</w:t>
      </w:r>
    </w:p>
    <w:p w14:paraId="726A40EE" w14:textId="0DE05656" w:rsidR="00F511BA" w:rsidRDefault="00F511BA">
      <w:pPr>
        <w:pStyle w:val="CommentText"/>
      </w:pPr>
    </w:p>
  </w:comment>
  <w:comment w:id="109" w:author="Richard Johansson [2]" w:date="2021-05-10T20:51:00Z" w:initials="RJ">
    <w:p w14:paraId="032F92C6" w14:textId="25113B8B" w:rsidR="0093249D" w:rsidRPr="0093249D" w:rsidRDefault="0093249D">
      <w:pPr>
        <w:pStyle w:val="CommentText"/>
        <w:rPr>
          <w:lang w:val="en-SE"/>
        </w:rPr>
      </w:pPr>
      <w:r>
        <w:rPr>
          <w:rStyle w:val="CommentReference"/>
        </w:rPr>
        <w:annotationRef/>
      </w:r>
      <w:r>
        <w:rPr>
          <w:lang w:val="en-SE"/>
        </w:rPr>
        <w:t>No issue</w:t>
      </w:r>
    </w:p>
  </w:comment>
  <w:comment w:id="110" w:author="Richard Johansson [2]" w:date="2021-05-10T20:51:00Z" w:initials="RJ">
    <w:p w14:paraId="2125F866" w14:textId="48B71DAC" w:rsidR="0093249D" w:rsidRDefault="0093249D">
      <w:pPr>
        <w:pStyle w:val="CommentText"/>
      </w:pPr>
      <w:r>
        <w:rPr>
          <w:rStyle w:val="CommentReference"/>
        </w:rPr>
        <w:annotationRef/>
      </w:r>
    </w:p>
  </w:comment>
  <w:comment w:id="115" w:author="Fredric Persson" w:date="2021-04-22T15:53:00Z" w:initials="FP">
    <w:p w14:paraId="6FAC9941" w14:textId="68F99B90" w:rsidR="00F511BA" w:rsidRDefault="00F511BA">
      <w:pPr>
        <w:pStyle w:val="CommentText"/>
      </w:pPr>
      <w:r>
        <w:rPr>
          <w:rStyle w:val="CommentReference"/>
        </w:rPr>
        <w:annotationRef/>
      </w:r>
      <w:r w:rsidR="00655CF4">
        <w:t xml:space="preserve">Du kan nog testa </w:t>
      </w:r>
      <w:r w:rsidR="00655CF4">
        <w:t xml:space="preserve">hosting gratis. </w:t>
      </w:r>
      <w:r w:rsidR="00655CF4">
        <w:br/>
      </w:r>
    </w:p>
  </w:comment>
  <w:comment w:id="116" w:author="Richard Johansson" w:date="2021-05-03T20:40:00Z" w:initials="RJ">
    <w:p w14:paraId="0B14FB30" w14:textId="77777777" w:rsidR="000346C7" w:rsidRDefault="000346C7" w:rsidP="000346C7">
      <w:pPr>
        <w:pStyle w:val="CommentText"/>
        <w:ind w:left="0"/>
      </w:pPr>
      <w:r>
        <w:rPr>
          <w:rStyle w:val="CommentReference"/>
        </w:rPr>
        <w:annotationRef/>
      </w:r>
      <w:r>
        <w:t>Nope</w:t>
      </w:r>
    </w:p>
    <w:p w14:paraId="6C5AC4C1" w14:textId="7B0BB468" w:rsidR="000346C7" w:rsidRDefault="000346C7" w:rsidP="000346C7">
      <w:pPr>
        <w:pStyle w:val="CommentText"/>
        <w:ind w:left="0"/>
      </w:pPr>
    </w:p>
  </w:comment>
  <w:comment w:id="117" w:author="Richard Johansson" w:date="2021-05-03T20:40:00Z" w:initials="RJ">
    <w:p w14:paraId="3EF5083A" w14:textId="59495DDA" w:rsidR="000346C7" w:rsidRDefault="000346C7">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BA7CFC5" w15:done="0"/>
  <w15:commentEx w15:paraId="3327A9D0" w15:paraIdParent="0BA7CFC5" w15:done="0"/>
  <w15:commentEx w15:paraId="70EFE9C5" w15:paraIdParent="0BA7CFC5" w15:done="0"/>
  <w15:commentEx w15:paraId="33FA274D" w15:paraIdParent="0BA7CFC5" w15:done="0"/>
  <w15:commentEx w15:paraId="45214322" w15:done="0"/>
  <w15:commentEx w15:paraId="28411AFF" w15:paraIdParent="45214322" w15:done="0"/>
  <w15:commentEx w15:paraId="25E8EBCB" w15:paraIdParent="45214322" w15:done="0"/>
  <w15:commentEx w15:paraId="726A40EE" w15:done="0"/>
  <w15:commentEx w15:paraId="032F92C6" w15:paraIdParent="726A40EE" w15:done="0"/>
  <w15:commentEx w15:paraId="2125F866" w15:paraIdParent="726A40EE" w15:done="0"/>
  <w15:commentEx w15:paraId="6FAC9941" w15:done="0"/>
  <w15:commentEx w15:paraId="6C5AC4C1" w15:paraIdParent="6FAC9941" w15:done="0"/>
  <w15:commentEx w15:paraId="3EF5083A" w15:paraIdParent="6FAC99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2C18F8" w16cex:dateUtc="2021-04-22T13:47:00Z"/>
  <w16cex:commentExtensible w16cex:durableId="242C195D" w16cex:dateUtc="2021-04-22T13:48:00Z"/>
  <w16cex:commentExtensible w16cex:durableId="24441B33" w16cex:dateUtc="2021-05-10T18:50:00Z"/>
  <w16cex:commentExtensible w16cex:durableId="24441B4F" w16cex:dateUtc="2021-05-10T18:51:00Z"/>
  <w16cex:commentExtensible w16cex:durableId="242C19CA" w16cex:dateUtc="2021-04-22T13:50:00Z"/>
  <w16cex:commentExtensible w16cex:durableId="24441B79" w16cex:dateUtc="2021-05-10T18:52:00Z"/>
  <w16cex:commentExtensible w16cex:durableId="24441B8B" w16cex:dateUtc="2021-05-10T18:52:00Z"/>
  <w16cex:commentExtensible w16cex:durableId="242C1A36" w16cex:dateUtc="2021-04-22T13:52:00Z"/>
  <w16cex:commentExtensible w16cex:durableId="24441B43" w16cex:dateUtc="2021-05-10T18:51:00Z"/>
  <w16cex:commentExtensible w16cex:durableId="24441B48" w16cex:dateUtc="2021-05-10T18:51:00Z"/>
  <w16cex:commentExtensible w16cex:durableId="242C1A87" w16cex:dateUtc="2021-04-22T13:53:00Z"/>
  <w16cex:commentExtensible w16cex:durableId="243ADE39" w16cex:dateUtc="2021-05-03T18:40:00Z"/>
  <w16cex:commentExtensible w16cex:durableId="243ADE46" w16cex:dateUtc="2021-05-03T18: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BA7CFC5" w16cid:durableId="242C18F8"/>
  <w16cid:commentId w16cid:paraId="3327A9D0" w16cid:durableId="242C195D"/>
  <w16cid:commentId w16cid:paraId="70EFE9C5" w16cid:durableId="24441B33"/>
  <w16cid:commentId w16cid:paraId="33FA274D" w16cid:durableId="24441B4F"/>
  <w16cid:commentId w16cid:paraId="45214322" w16cid:durableId="242C19CA"/>
  <w16cid:commentId w16cid:paraId="28411AFF" w16cid:durableId="24441B79"/>
  <w16cid:commentId w16cid:paraId="25E8EBCB" w16cid:durableId="24441B8B"/>
  <w16cid:commentId w16cid:paraId="726A40EE" w16cid:durableId="242C1A36"/>
  <w16cid:commentId w16cid:paraId="032F92C6" w16cid:durableId="24441B43"/>
  <w16cid:commentId w16cid:paraId="2125F866" w16cid:durableId="24441B48"/>
  <w16cid:commentId w16cid:paraId="6FAC9941" w16cid:durableId="242C1A87"/>
  <w16cid:commentId w16cid:paraId="6C5AC4C1" w16cid:durableId="243ADE39"/>
  <w16cid:commentId w16cid:paraId="3EF5083A" w16cid:durableId="243ADE4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F981E7" w14:textId="77777777" w:rsidR="00BF1D6E" w:rsidRDefault="00BF1D6E" w:rsidP="00B551B1">
      <w:r>
        <w:separator/>
      </w:r>
    </w:p>
  </w:endnote>
  <w:endnote w:type="continuationSeparator" w:id="0">
    <w:p w14:paraId="46FFA428" w14:textId="77777777" w:rsidR="00BF1D6E" w:rsidRDefault="00BF1D6E" w:rsidP="00B551B1">
      <w:r>
        <w:continuationSeparator/>
      </w:r>
    </w:p>
  </w:endnote>
  <w:endnote w:type="continuationNotice" w:id="1">
    <w:p w14:paraId="12D8154F" w14:textId="77777777" w:rsidR="00BF1D6E" w:rsidRDefault="00BF1D6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5D6FF7" w14:textId="77777777" w:rsidR="00F511BA" w:rsidRDefault="00F511BA" w:rsidP="00B551B1">
    <w:pPr>
      <w:pStyle w:val="Footer"/>
    </w:pP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3424812"/>
      <w:docPartObj>
        <w:docPartGallery w:val="Page Numbers (Bottom of Page)"/>
        <w:docPartUnique/>
      </w:docPartObj>
    </w:sdtPr>
    <w:sdtEndPr/>
    <w:sdtContent>
      <w:p w14:paraId="616AEF61" w14:textId="49170128" w:rsidR="00F511BA" w:rsidRDefault="00F511BA">
        <w:pPr>
          <w:pStyle w:val="Footer"/>
          <w:jc w:val="center"/>
        </w:pPr>
        <w:r>
          <w:fldChar w:fldCharType="begin"/>
        </w:r>
        <w:r>
          <w:instrText>PAGE   \* MERGEFORMAT</w:instrText>
        </w:r>
        <w:r>
          <w:fldChar w:fldCharType="separate"/>
        </w:r>
        <w:r>
          <w:t>2</w:t>
        </w:r>
        <w:r>
          <w:fldChar w:fldCharType="end"/>
        </w:r>
      </w:p>
    </w:sdtContent>
  </w:sdt>
  <w:p w14:paraId="6F12496D" w14:textId="55C77F49" w:rsidR="00F511BA" w:rsidRDefault="00F511BA" w:rsidP="00B551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7949C7" w14:textId="77777777" w:rsidR="00BF1D6E" w:rsidRDefault="00BF1D6E" w:rsidP="00B551B1">
      <w:r>
        <w:separator/>
      </w:r>
    </w:p>
  </w:footnote>
  <w:footnote w:type="continuationSeparator" w:id="0">
    <w:p w14:paraId="375FEEE5" w14:textId="77777777" w:rsidR="00BF1D6E" w:rsidRDefault="00BF1D6E" w:rsidP="00B551B1">
      <w:r>
        <w:continuationSeparator/>
      </w:r>
    </w:p>
  </w:footnote>
  <w:footnote w:type="continuationNotice" w:id="1">
    <w:p w14:paraId="571F69AB" w14:textId="77777777" w:rsidR="00BF1D6E" w:rsidRDefault="00BF1D6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6D593D" w14:textId="77777777" w:rsidR="00F511BA" w:rsidRDefault="00F511BA" w:rsidP="00B551B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50B6C"/>
    <w:multiLevelType w:val="hybridMultilevel"/>
    <w:tmpl w:val="646850EC"/>
    <w:lvl w:ilvl="0" w:tplc="3B3E0350">
      <w:numFmt w:val="bullet"/>
      <w:lvlText w:val="-"/>
      <w:lvlJc w:val="left"/>
      <w:pPr>
        <w:ind w:left="1296" w:hanging="360"/>
      </w:pPr>
      <w:rPr>
        <w:rFonts w:ascii="Calibri" w:eastAsia="Times New Roman" w:hAnsi="Calibri" w:cs="Calibri" w:hint="default"/>
      </w:rPr>
    </w:lvl>
    <w:lvl w:ilvl="1" w:tplc="041D0003" w:tentative="1">
      <w:start w:val="1"/>
      <w:numFmt w:val="bullet"/>
      <w:lvlText w:val="o"/>
      <w:lvlJc w:val="left"/>
      <w:pPr>
        <w:ind w:left="2016" w:hanging="360"/>
      </w:pPr>
      <w:rPr>
        <w:rFonts w:ascii="Courier New" w:hAnsi="Courier New" w:cs="Courier New" w:hint="default"/>
      </w:rPr>
    </w:lvl>
    <w:lvl w:ilvl="2" w:tplc="041D0005" w:tentative="1">
      <w:start w:val="1"/>
      <w:numFmt w:val="bullet"/>
      <w:lvlText w:val=""/>
      <w:lvlJc w:val="left"/>
      <w:pPr>
        <w:ind w:left="2736" w:hanging="360"/>
      </w:pPr>
      <w:rPr>
        <w:rFonts w:ascii="Wingdings" w:hAnsi="Wingdings" w:hint="default"/>
      </w:rPr>
    </w:lvl>
    <w:lvl w:ilvl="3" w:tplc="041D0001" w:tentative="1">
      <w:start w:val="1"/>
      <w:numFmt w:val="bullet"/>
      <w:lvlText w:val=""/>
      <w:lvlJc w:val="left"/>
      <w:pPr>
        <w:ind w:left="3456" w:hanging="360"/>
      </w:pPr>
      <w:rPr>
        <w:rFonts w:ascii="Symbol" w:hAnsi="Symbol" w:hint="default"/>
      </w:rPr>
    </w:lvl>
    <w:lvl w:ilvl="4" w:tplc="041D0003" w:tentative="1">
      <w:start w:val="1"/>
      <w:numFmt w:val="bullet"/>
      <w:lvlText w:val="o"/>
      <w:lvlJc w:val="left"/>
      <w:pPr>
        <w:ind w:left="4176" w:hanging="360"/>
      </w:pPr>
      <w:rPr>
        <w:rFonts w:ascii="Courier New" w:hAnsi="Courier New" w:cs="Courier New" w:hint="default"/>
      </w:rPr>
    </w:lvl>
    <w:lvl w:ilvl="5" w:tplc="041D0005" w:tentative="1">
      <w:start w:val="1"/>
      <w:numFmt w:val="bullet"/>
      <w:lvlText w:val=""/>
      <w:lvlJc w:val="left"/>
      <w:pPr>
        <w:ind w:left="4896" w:hanging="360"/>
      </w:pPr>
      <w:rPr>
        <w:rFonts w:ascii="Wingdings" w:hAnsi="Wingdings" w:hint="default"/>
      </w:rPr>
    </w:lvl>
    <w:lvl w:ilvl="6" w:tplc="041D0001" w:tentative="1">
      <w:start w:val="1"/>
      <w:numFmt w:val="bullet"/>
      <w:lvlText w:val=""/>
      <w:lvlJc w:val="left"/>
      <w:pPr>
        <w:ind w:left="5616" w:hanging="360"/>
      </w:pPr>
      <w:rPr>
        <w:rFonts w:ascii="Symbol" w:hAnsi="Symbol" w:hint="default"/>
      </w:rPr>
    </w:lvl>
    <w:lvl w:ilvl="7" w:tplc="041D0003" w:tentative="1">
      <w:start w:val="1"/>
      <w:numFmt w:val="bullet"/>
      <w:lvlText w:val="o"/>
      <w:lvlJc w:val="left"/>
      <w:pPr>
        <w:ind w:left="6336" w:hanging="360"/>
      </w:pPr>
      <w:rPr>
        <w:rFonts w:ascii="Courier New" w:hAnsi="Courier New" w:cs="Courier New" w:hint="default"/>
      </w:rPr>
    </w:lvl>
    <w:lvl w:ilvl="8" w:tplc="041D0005" w:tentative="1">
      <w:start w:val="1"/>
      <w:numFmt w:val="bullet"/>
      <w:lvlText w:val=""/>
      <w:lvlJc w:val="left"/>
      <w:pPr>
        <w:ind w:left="7056" w:hanging="360"/>
      </w:pPr>
      <w:rPr>
        <w:rFonts w:ascii="Wingdings" w:hAnsi="Wingdings" w:hint="default"/>
      </w:rPr>
    </w:lvl>
  </w:abstractNum>
  <w:abstractNum w:abstractNumId="1" w15:restartNumberingAfterBreak="0">
    <w:nsid w:val="0D924C48"/>
    <w:multiLevelType w:val="singleLevel"/>
    <w:tmpl w:val="041D0001"/>
    <w:lvl w:ilvl="0">
      <w:numFmt w:val="bullet"/>
      <w:lvlText w:val=""/>
      <w:lvlJc w:val="left"/>
      <w:pPr>
        <w:tabs>
          <w:tab w:val="num" w:pos="360"/>
        </w:tabs>
        <w:ind w:left="360" w:hanging="360"/>
      </w:pPr>
      <w:rPr>
        <w:rFonts w:ascii="Symbol" w:hAnsi="Symbol" w:hint="default"/>
      </w:rPr>
    </w:lvl>
  </w:abstractNum>
  <w:abstractNum w:abstractNumId="2" w15:restartNumberingAfterBreak="0">
    <w:nsid w:val="0F3047D0"/>
    <w:multiLevelType w:val="singleLevel"/>
    <w:tmpl w:val="041D0001"/>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FC229D9"/>
    <w:multiLevelType w:val="singleLevel"/>
    <w:tmpl w:val="041D0001"/>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190910D3"/>
    <w:multiLevelType w:val="singleLevel"/>
    <w:tmpl w:val="041D0001"/>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1E3E5FB6"/>
    <w:multiLevelType w:val="hybridMultilevel"/>
    <w:tmpl w:val="EA72AD1E"/>
    <w:lvl w:ilvl="0" w:tplc="878803EC">
      <w:start w:val="1"/>
      <w:numFmt w:val="bullet"/>
      <w:lvlText w:val=""/>
      <w:lvlJc w:val="left"/>
      <w:pPr>
        <w:ind w:left="936" w:hanging="360"/>
      </w:pPr>
      <w:rPr>
        <w:rFonts w:ascii="Wingdings" w:eastAsia="Times New Roman" w:hAnsi="Wingdings" w:cstheme="minorHAnsi" w:hint="default"/>
      </w:rPr>
    </w:lvl>
    <w:lvl w:ilvl="1" w:tplc="041D0003" w:tentative="1">
      <w:start w:val="1"/>
      <w:numFmt w:val="bullet"/>
      <w:lvlText w:val="o"/>
      <w:lvlJc w:val="left"/>
      <w:pPr>
        <w:ind w:left="1656" w:hanging="360"/>
      </w:pPr>
      <w:rPr>
        <w:rFonts w:ascii="Courier New" w:hAnsi="Courier New" w:cs="Courier New" w:hint="default"/>
      </w:rPr>
    </w:lvl>
    <w:lvl w:ilvl="2" w:tplc="041D0005" w:tentative="1">
      <w:start w:val="1"/>
      <w:numFmt w:val="bullet"/>
      <w:lvlText w:val=""/>
      <w:lvlJc w:val="left"/>
      <w:pPr>
        <w:ind w:left="2376" w:hanging="360"/>
      </w:pPr>
      <w:rPr>
        <w:rFonts w:ascii="Wingdings" w:hAnsi="Wingdings" w:hint="default"/>
      </w:rPr>
    </w:lvl>
    <w:lvl w:ilvl="3" w:tplc="041D0001" w:tentative="1">
      <w:start w:val="1"/>
      <w:numFmt w:val="bullet"/>
      <w:lvlText w:val=""/>
      <w:lvlJc w:val="left"/>
      <w:pPr>
        <w:ind w:left="3096" w:hanging="360"/>
      </w:pPr>
      <w:rPr>
        <w:rFonts w:ascii="Symbol" w:hAnsi="Symbol" w:hint="default"/>
      </w:rPr>
    </w:lvl>
    <w:lvl w:ilvl="4" w:tplc="041D0003" w:tentative="1">
      <w:start w:val="1"/>
      <w:numFmt w:val="bullet"/>
      <w:lvlText w:val="o"/>
      <w:lvlJc w:val="left"/>
      <w:pPr>
        <w:ind w:left="3816" w:hanging="360"/>
      </w:pPr>
      <w:rPr>
        <w:rFonts w:ascii="Courier New" w:hAnsi="Courier New" w:cs="Courier New" w:hint="default"/>
      </w:rPr>
    </w:lvl>
    <w:lvl w:ilvl="5" w:tplc="041D0005" w:tentative="1">
      <w:start w:val="1"/>
      <w:numFmt w:val="bullet"/>
      <w:lvlText w:val=""/>
      <w:lvlJc w:val="left"/>
      <w:pPr>
        <w:ind w:left="4536" w:hanging="360"/>
      </w:pPr>
      <w:rPr>
        <w:rFonts w:ascii="Wingdings" w:hAnsi="Wingdings" w:hint="default"/>
      </w:rPr>
    </w:lvl>
    <w:lvl w:ilvl="6" w:tplc="041D0001" w:tentative="1">
      <w:start w:val="1"/>
      <w:numFmt w:val="bullet"/>
      <w:lvlText w:val=""/>
      <w:lvlJc w:val="left"/>
      <w:pPr>
        <w:ind w:left="5256" w:hanging="360"/>
      </w:pPr>
      <w:rPr>
        <w:rFonts w:ascii="Symbol" w:hAnsi="Symbol" w:hint="default"/>
      </w:rPr>
    </w:lvl>
    <w:lvl w:ilvl="7" w:tplc="041D0003" w:tentative="1">
      <w:start w:val="1"/>
      <w:numFmt w:val="bullet"/>
      <w:lvlText w:val="o"/>
      <w:lvlJc w:val="left"/>
      <w:pPr>
        <w:ind w:left="5976" w:hanging="360"/>
      </w:pPr>
      <w:rPr>
        <w:rFonts w:ascii="Courier New" w:hAnsi="Courier New" w:cs="Courier New" w:hint="default"/>
      </w:rPr>
    </w:lvl>
    <w:lvl w:ilvl="8" w:tplc="041D0005" w:tentative="1">
      <w:start w:val="1"/>
      <w:numFmt w:val="bullet"/>
      <w:lvlText w:val=""/>
      <w:lvlJc w:val="left"/>
      <w:pPr>
        <w:ind w:left="6696" w:hanging="360"/>
      </w:pPr>
      <w:rPr>
        <w:rFonts w:ascii="Wingdings" w:hAnsi="Wingdings" w:hint="default"/>
      </w:rPr>
    </w:lvl>
  </w:abstractNum>
  <w:abstractNum w:abstractNumId="6" w15:restartNumberingAfterBreak="0">
    <w:nsid w:val="23BA4E59"/>
    <w:multiLevelType w:val="singleLevel"/>
    <w:tmpl w:val="041D0001"/>
    <w:lvl w:ilvl="0">
      <w:start w:val="1"/>
      <w:numFmt w:val="bullet"/>
      <w:lvlText w:val=""/>
      <w:lvlJc w:val="left"/>
      <w:pPr>
        <w:tabs>
          <w:tab w:val="num" w:pos="360"/>
        </w:tabs>
        <w:ind w:left="360" w:hanging="360"/>
      </w:pPr>
      <w:rPr>
        <w:rFonts w:ascii="Symbol" w:hAnsi="Symbol" w:hint="default"/>
      </w:rPr>
    </w:lvl>
  </w:abstractNum>
  <w:abstractNum w:abstractNumId="7" w15:restartNumberingAfterBreak="0">
    <w:nsid w:val="24190D30"/>
    <w:multiLevelType w:val="singleLevel"/>
    <w:tmpl w:val="041D0001"/>
    <w:lvl w:ilvl="0">
      <w:start w:val="1"/>
      <w:numFmt w:val="bullet"/>
      <w:lvlText w:val=""/>
      <w:lvlJc w:val="left"/>
      <w:pPr>
        <w:tabs>
          <w:tab w:val="num" w:pos="360"/>
        </w:tabs>
        <w:ind w:left="360" w:hanging="360"/>
      </w:pPr>
      <w:rPr>
        <w:rFonts w:ascii="Symbol" w:hAnsi="Symbol" w:hint="default"/>
      </w:rPr>
    </w:lvl>
  </w:abstractNum>
  <w:abstractNum w:abstractNumId="8" w15:restartNumberingAfterBreak="0">
    <w:nsid w:val="25BB26BE"/>
    <w:multiLevelType w:val="hybridMultilevel"/>
    <w:tmpl w:val="E4180C66"/>
    <w:lvl w:ilvl="0" w:tplc="7A80F0C8">
      <w:numFmt w:val="bullet"/>
      <w:lvlText w:val="-"/>
      <w:lvlJc w:val="left"/>
      <w:pPr>
        <w:ind w:left="936" w:hanging="360"/>
      </w:pPr>
      <w:rPr>
        <w:rFonts w:ascii="Times New Roman" w:eastAsia="Times New Roman" w:hAnsi="Times New Roman" w:cs="Times New Roman" w:hint="default"/>
      </w:rPr>
    </w:lvl>
    <w:lvl w:ilvl="1" w:tplc="041D0003" w:tentative="1">
      <w:start w:val="1"/>
      <w:numFmt w:val="bullet"/>
      <w:lvlText w:val="o"/>
      <w:lvlJc w:val="left"/>
      <w:pPr>
        <w:ind w:left="1656" w:hanging="360"/>
      </w:pPr>
      <w:rPr>
        <w:rFonts w:ascii="Courier New" w:hAnsi="Courier New" w:cs="Courier New" w:hint="default"/>
      </w:rPr>
    </w:lvl>
    <w:lvl w:ilvl="2" w:tplc="041D0005" w:tentative="1">
      <w:start w:val="1"/>
      <w:numFmt w:val="bullet"/>
      <w:lvlText w:val=""/>
      <w:lvlJc w:val="left"/>
      <w:pPr>
        <w:ind w:left="2376" w:hanging="360"/>
      </w:pPr>
      <w:rPr>
        <w:rFonts w:ascii="Wingdings" w:hAnsi="Wingdings" w:hint="default"/>
      </w:rPr>
    </w:lvl>
    <w:lvl w:ilvl="3" w:tplc="041D0001" w:tentative="1">
      <w:start w:val="1"/>
      <w:numFmt w:val="bullet"/>
      <w:lvlText w:val=""/>
      <w:lvlJc w:val="left"/>
      <w:pPr>
        <w:ind w:left="3096" w:hanging="360"/>
      </w:pPr>
      <w:rPr>
        <w:rFonts w:ascii="Symbol" w:hAnsi="Symbol" w:hint="default"/>
      </w:rPr>
    </w:lvl>
    <w:lvl w:ilvl="4" w:tplc="041D0003" w:tentative="1">
      <w:start w:val="1"/>
      <w:numFmt w:val="bullet"/>
      <w:lvlText w:val="o"/>
      <w:lvlJc w:val="left"/>
      <w:pPr>
        <w:ind w:left="3816" w:hanging="360"/>
      </w:pPr>
      <w:rPr>
        <w:rFonts w:ascii="Courier New" w:hAnsi="Courier New" w:cs="Courier New" w:hint="default"/>
      </w:rPr>
    </w:lvl>
    <w:lvl w:ilvl="5" w:tplc="041D0005" w:tentative="1">
      <w:start w:val="1"/>
      <w:numFmt w:val="bullet"/>
      <w:lvlText w:val=""/>
      <w:lvlJc w:val="left"/>
      <w:pPr>
        <w:ind w:left="4536" w:hanging="360"/>
      </w:pPr>
      <w:rPr>
        <w:rFonts w:ascii="Wingdings" w:hAnsi="Wingdings" w:hint="default"/>
      </w:rPr>
    </w:lvl>
    <w:lvl w:ilvl="6" w:tplc="041D0001" w:tentative="1">
      <w:start w:val="1"/>
      <w:numFmt w:val="bullet"/>
      <w:lvlText w:val=""/>
      <w:lvlJc w:val="left"/>
      <w:pPr>
        <w:ind w:left="5256" w:hanging="360"/>
      </w:pPr>
      <w:rPr>
        <w:rFonts w:ascii="Symbol" w:hAnsi="Symbol" w:hint="default"/>
      </w:rPr>
    </w:lvl>
    <w:lvl w:ilvl="7" w:tplc="041D0003" w:tentative="1">
      <w:start w:val="1"/>
      <w:numFmt w:val="bullet"/>
      <w:lvlText w:val="o"/>
      <w:lvlJc w:val="left"/>
      <w:pPr>
        <w:ind w:left="5976" w:hanging="360"/>
      </w:pPr>
      <w:rPr>
        <w:rFonts w:ascii="Courier New" w:hAnsi="Courier New" w:cs="Courier New" w:hint="default"/>
      </w:rPr>
    </w:lvl>
    <w:lvl w:ilvl="8" w:tplc="041D0005" w:tentative="1">
      <w:start w:val="1"/>
      <w:numFmt w:val="bullet"/>
      <w:lvlText w:val=""/>
      <w:lvlJc w:val="left"/>
      <w:pPr>
        <w:ind w:left="6696" w:hanging="360"/>
      </w:pPr>
      <w:rPr>
        <w:rFonts w:ascii="Wingdings" w:hAnsi="Wingdings" w:hint="default"/>
      </w:rPr>
    </w:lvl>
  </w:abstractNum>
  <w:abstractNum w:abstractNumId="9" w15:restartNumberingAfterBreak="0">
    <w:nsid w:val="26AC3C18"/>
    <w:multiLevelType w:val="hybridMultilevel"/>
    <w:tmpl w:val="FBA8E884"/>
    <w:lvl w:ilvl="0" w:tplc="1A5CA386">
      <w:start w:val="6"/>
      <w:numFmt w:val="bullet"/>
      <w:lvlText w:val=""/>
      <w:lvlJc w:val="left"/>
      <w:pPr>
        <w:ind w:left="936" w:hanging="360"/>
      </w:pPr>
      <w:rPr>
        <w:rFonts w:ascii="Symbol" w:eastAsia="Times New Roman" w:hAnsi="Symbol" w:cstheme="minorHAnsi" w:hint="default"/>
      </w:rPr>
    </w:lvl>
    <w:lvl w:ilvl="1" w:tplc="041D0003" w:tentative="1">
      <w:start w:val="1"/>
      <w:numFmt w:val="bullet"/>
      <w:lvlText w:val="o"/>
      <w:lvlJc w:val="left"/>
      <w:pPr>
        <w:ind w:left="1656" w:hanging="360"/>
      </w:pPr>
      <w:rPr>
        <w:rFonts w:ascii="Courier New" w:hAnsi="Courier New" w:cs="Courier New" w:hint="default"/>
      </w:rPr>
    </w:lvl>
    <w:lvl w:ilvl="2" w:tplc="041D0005" w:tentative="1">
      <w:start w:val="1"/>
      <w:numFmt w:val="bullet"/>
      <w:lvlText w:val=""/>
      <w:lvlJc w:val="left"/>
      <w:pPr>
        <w:ind w:left="2376" w:hanging="360"/>
      </w:pPr>
      <w:rPr>
        <w:rFonts w:ascii="Wingdings" w:hAnsi="Wingdings" w:hint="default"/>
      </w:rPr>
    </w:lvl>
    <w:lvl w:ilvl="3" w:tplc="041D0001" w:tentative="1">
      <w:start w:val="1"/>
      <w:numFmt w:val="bullet"/>
      <w:lvlText w:val=""/>
      <w:lvlJc w:val="left"/>
      <w:pPr>
        <w:ind w:left="3096" w:hanging="360"/>
      </w:pPr>
      <w:rPr>
        <w:rFonts w:ascii="Symbol" w:hAnsi="Symbol" w:hint="default"/>
      </w:rPr>
    </w:lvl>
    <w:lvl w:ilvl="4" w:tplc="041D0003" w:tentative="1">
      <w:start w:val="1"/>
      <w:numFmt w:val="bullet"/>
      <w:lvlText w:val="o"/>
      <w:lvlJc w:val="left"/>
      <w:pPr>
        <w:ind w:left="3816" w:hanging="360"/>
      </w:pPr>
      <w:rPr>
        <w:rFonts w:ascii="Courier New" w:hAnsi="Courier New" w:cs="Courier New" w:hint="default"/>
      </w:rPr>
    </w:lvl>
    <w:lvl w:ilvl="5" w:tplc="041D0005" w:tentative="1">
      <w:start w:val="1"/>
      <w:numFmt w:val="bullet"/>
      <w:lvlText w:val=""/>
      <w:lvlJc w:val="left"/>
      <w:pPr>
        <w:ind w:left="4536" w:hanging="360"/>
      </w:pPr>
      <w:rPr>
        <w:rFonts w:ascii="Wingdings" w:hAnsi="Wingdings" w:hint="default"/>
      </w:rPr>
    </w:lvl>
    <w:lvl w:ilvl="6" w:tplc="041D0001" w:tentative="1">
      <w:start w:val="1"/>
      <w:numFmt w:val="bullet"/>
      <w:lvlText w:val=""/>
      <w:lvlJc w:val="left"/>
      <w:pPr>
        <w:ind w:left="5256" w:hanging="360"/>
      </w:pPr>
      <w:rPr>
        <w:rFonts w:ascii="Symbol" w:hAnsi="Symbol" w:hint="default"/>
      </w:rPr>
    </w:lvl>
    <w:lvl w:ilvl="7" w:tplc="041D0003" w:tentative="1">
      <w:start w:val="1"/>
      <w:numFmt w:val="bullet"/>
      <w:lvlText w:val="o"/>
      <w:lvlJc w:val="left"/>
      <w:pPr>
        <w:ind w:left="5976" w:hanging="360"/>
      </w:pPr>
      <w:rPr>
        <w:rFonts w:ascii="Courier New" w:hAnsi="Courier New" w:cs="Courier New" w:hint="default"/>
      </w:rPr>
    </w:lvl>
    <w:lvl w:ilvl="8" w:tplc="041D0005" w:tentative="1">
      <w:start w:val="1"/>
      <w:numFmt w:val="bullet"/>
      <w:lvlText w:val=""/>
      <w:lvlJc w:val="left"/>
      <w:pPr>
        <w:ind w:left="6696" w:hanging="360"/>
      </w:pPr>
      <w:rPr>
        <w:rFonts w:ascii="Wingdings" w:hAnsi="Wingdings" w:hint="default"/>
      </w:rPr>
    </w:lvl>
  </w:abstractNum>
  <w:abstractNum w:abstractNumId="10" w15:restartNumberingAfterBreak="0">
    <w:nsid w:val="2760500C"/>
    <w:multiLevelType w:val="singleLevel"/>
    <w:tmpl w:val="041D0001"/>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2A46001F"/>
    <w:multiLevelType w:val="singleLevel"/>
    <w:tmpl w:val="041D0001"/>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2A9C61CD"/>
    <w:multiLevelType w:val="singleLevel"/>
    <w:tmpl w:val="041D0001"/>
    <w:lvl w:ilvl="0">
      <w:start w:val="1"/>
      <w:numFmt w:val="bullet"/>
      <w:lvlText w:val=""/>
      <w:lvlJc w:val="left"/>
      <w:pPr>
        <w:tabs>
          <w:tab w:val="num" w:pos="360"/>
        </w:tabs>
        <w:ind w:left="360" w:hanging="360"/>
      </w:pPr>
      <w:rPr>
        <w:rFonts w:ascii="Symbol" w:hAnsi="Symbol" w:hint="default"/>
      </w:rPr>
    </w:lvl>
  </w:abstractNum>
  <w:abstractNum w:abstractNumId="13" w15:restartNumberingAfterBreak="0">
    <w:nsid w:val="2ED61287"/>
    <w:multiLevelType w:val="hybridMultilevel"/>
    <w:tmpl w:val="035669C0"/>
    <w:lvl w:ilvl="0" w:tplc="EF88FE64">
      <w:numFmt w:val="bullet"/>
      <w:lvlText w:val=""/>
      <w:lvlJc w:val="left"/>
      <w:pPr>
        <w:ind w:left="936" w:hanging="360"/>
      </w:pPr>
      <w:rPr>
        <w:rFonts w:ascii="Wingdings" w:eastAsia="Times New Roman" w:hAnsi="Wingdings" w:cstheme="minorHAnsi" w:hint="default"/>
      </w:rPr>
    </w:lvl>
    <w:lvl w:ilvl="1" w:tplc="041D0003" w:tentative="1">
      <w:start w:val="1"/>
      <w:numFmt w:val="bullet"/>
      <w:lvlText w:val="o"/>
      <w:lvlJc w:val="left"/>
      <w:pPr>
        <w:ind w:left="1656" w:hanging="360"/>
      </w:pPr>
      <w:rPr>
        <w:rFonts w:ascii="Courier New" w:hAnsi="Courier New" w:cs="Courier New" w:hint="default"/>
      </w:rPr>
    </w:lvl>
    <w:lvl w:ilvl="2" w:tplc="041D0005" w:tentative="1">
      <w:start w:val="1"/>
      <w:numFmt w:val="bullet"/>
      <w:lvlText w:val=""/>
      <w:lvlJc w:val="left"/>
      <w:pPr>
        <w:ind w:left="2376" w:hanging="360"/>
      </w:pPr>
      <w:rPr>
        <w:rFonts w:ascii="Wingdings" w:hAnsi="Wingdings" w:hint="default"/>
      </w:rPr>
    </w:lvl>
    <w:lvl w:ilvl="3" w:tplc="041D0001" w:tentative="1">
      <w:start w:val="1"/>
      <w:numFmt w:val="bullet"/>
      <w:lvlText w:val=""/>
      <w:lvlJc w:val="left"/>
      <w:pPr>
        <w:ind w:left="3096" w:hanging="360"/>
      </w:pPr>
      <w:rPr>
        <w:rFonts w:ascii="Symbol" w:hAnsi="Symbol" w:hint="default"/>
      </w:rPr>
    </w:lvl>
    <w:lvl w:ilvl="4" w:tplc="041D0003" w:tentative="1">
      <w:start w:val="1"/>
      <w:numFmt w:val="bullet"/>
      <w:lvlText w:val="o"/>
      <w:lvlJc w:val="left"/>
      <w:pPr>
        <w:ind w:left="3816" w:hanging="360"/>
      </w:pPr>
      <w:rPr>
        <w:rFonts w:ascii="Courier New" w:hAnsi="Courier New" w:cs="Courier New" w:hint="default"/>
      </w:rPr>
    </w:lvl>
    <w:lvl w:ilvl="5" w:tplc="041D0005" w:tentative="1">
      <w:start w:val="1"/>
      <w:numFmt w:val="bullet"/>
      <w:lvlText w:val=""/>
      <w:lvlJc w:val="left"/>
      <w:pPr>
        <w:ind w:left="4536" w:hanging="360"/>
      </w:pPr>
      <w:rPr>
        <w:rFonts w:ascii="Wingdings" w:hAnsi="Wingdings" w:hint="default"/>
      </w:rPr>
    </w:lvl>
    <w:lvl w:ilvl="6" w:tplc="041D0001" w:tentative="1">
      <w:start w:val="1"/>
      <w:numFmt w:val="bullet"/>
      <w:lvlText w:val=""/>
      <w:lvlJc w:val="left"/>
      <w:pPr>
        <w:ind w:left="5256" w:hanging="360"/>
      </w:pPr>
      <w:rPr>
        <w:rFonts w:ascii="Symbol" w:hAnsi="Symbol" w:hint="default"/>
      </w:rPr>
    </w:lvl>
    <w:lvl w:ilvl="7" w:tplc="041D0003" w:tentative="1">
      <w:start w:val="1"/>
      <w:numFmt w:val="bullet"/>
      <w:lvlText w:val="o"/>
      <w:lvlJc w:val="left"/>
      <w:pPr>
        <w:ind w:left="5976" w:hanging="360"/>
      </w:pPr>
      <w:rPr>
        <w:rFonts w:ascii="Courier New" w:hAnsi="Courier New" w:cs="Courier New" w:hint="default"/>
      </w:rPr>
    </w:lvl>
    <w:lvl w:ilvl="8" w:tplc="041D0005" w:tentative="1">
      <w:start w:val="1"/>
      <w:numFmt w:val="bullet"/>
      <w:lvlText w:val=""/>
      <w:lvlJc w:val="left"/>
      <w:pPr>
        <w:ind w:left="6696" w:hanging="360"/>
      </w:pPr>
      <w:rPr>
        <w:rFonts w:ascii="Wingdings" w:hAnsi="Wingdings" w:hint="default"/>
      </w:rPr>
    </w:lvl>
  </w:abstractNum>
  <w:abstractNum w:abstractNumId="14" w15:restartNumberingAfterBreak="0">
    <w:nsid w:val="30A44582"/>
    <w:multiLevelType w:val="singleLevel"/>
    <w:tmpl w:val="041D0001"/>
    <w:lvl w:ilvl="0">
      <w:start w:val="1"/>
      <w:numFmt w:val="bullet"/>
      <w:lvlText w:val=""/>
      <w:lvlJc w:val="left"/>
      <w:pPr>
        <w:tabs>
          <w:tab w:val="num" w:pos="360"/>
        </w:tabs>
        <w:ind w:left="360" w:hanging="360"/>
      </w:pPr>
      <w:rPr>
        <w:rFonts w:ascii="Symbol" w:hAnsi="Symbol" w:hint="default"/>
      </w:rPr>
    </w:lvl>
  </w:abstractNum>
  <w:abstractNum w:abstractNumId="15" w15:restartNumberingAfterBreak="0">
    <w:nsid w:val="31A42333"/>
    <w:multiLevelType w:val="singleLevel"/>
    <w:tmpl w:val="041D0001"/>
    <w:lvl w:ilvl="0">
      <w:start w:val="1"/>
      <w:numFmt w:val="bullet"/>
      <w:lvlText w:val=""/>
      <w:lvlJc w:val="left"/>
      <w:pPr>
        <w:tabs>
          <w:tab w:val="num" w:pos="360"/>
        </w:tabs>
        <w:ind w:left="360" w:hanging="360"/>
      </w:pPr>
      <w:rPr>
        <w:rFonts w:ascii="Symbol" w:hAnsi="Symbol" w:hint="default"/>
      </w:rPr>
    </w:lvl>
  </w:abstractNum>
  <w:abstractNum w:abstractNumId="16" w15:restartNumberingAfterBreak="0">
    <w:nsid w:val="32EE20FD"/>
    <w:multiLevelType w:val="hybridMultilevel"/>
    <w:tmpl w:val="6BFABD06"/>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start w:val="1"/>
      <w:numFmt w:val="bullet"/>
      <w:lvlText w:val=""/>
      <w:lvlJc w:val="left"/>
      <w:pPr>
        <w:ind w:left="2160" w:hanging="360"/>
      </w:pPr>
      <w:rPr>
        <w:rFonts w:ascii="Wingdings" w:hAnsi="Wingdings" w:hint="default"/>
      </w:rPr>
    </w:lvl>
    <w:lvl w:ilvl="3" w:tplc="041D0001">
      <w:start w:val="1"/>
      <w:numFmt w:val="bullet"/>
      <w:lvlText w:val=""/>
      <w:lvlJc w:val="left"/>
      <w:pPr>
        <w:ind w:left="2880" w:hanging="360"/>
      </w:pPr>
      <w:rPr>
        <w:rFonts w:ascii="Symbol" w:hAnsi="Symbol" w:hint="default"/>
      </w:rPr>
    </w:lvl>
    <w:lvl w:ilvl="4" w:tplc="041D0003">
      <w:start w:val="1"/>
      <w:numFmt w:val="bullet"/>
      <w:lvlText w:val="o"/>
      <w:lvlJc w:val="left"/>
      <w:pPr>
        <w:ind w:left="3600" w:hanging="360"/>
      </w:pPr>
      <w:rPr>
        <w:rFonts w:ascii="Courier New" w:hAnsi="Courier New" w:cs="Courier New" w:hint="default"/>
      </w:rPr>
    </w:lvl>
    <w:lvl w:ilvl="5" w:tplc="041D0005">
      <w:start w:val="1"/>
      <w:numFmt w:val="bullet"/>
      <w:lvlText w:val=""/>
      <w:lvlJc w:val="left"/>
      <w:pPr>
        <w:ind w:left="4320" w:hanging="360"/>
      </w:pPr>
      <w:rPr>
        <w:rFonts w:ascii="Wingdings" w:hAnsi="Wingdings" w:hint="default"/>
      </w:rPr>
    </w:lvl>
    <w:lvl w:ilvl="6" w:tplc="041D0001">
      <w:start w:val="1"/>
      <w:numFmt w:val="bullet"/>
      <w:lvlText w:val=""/>
      <w:lvlJc w:val="left"/>
      <w:pPr>
        <w:ind w:left="5040" w:hanging="360"/>
      </w:pPr>
      <w:rPr>
        <w:rFonts w:ascii="Symbol" w:hAnsi="Symbol" w:hint="default"/>
      </w:rPr>
    </w:lvl>
    <w:lvl w:ilvl="7" w:tplc="041D0003">
      <w:start w:val="1"/>
      <w:numFmt w:val="bullet"/>
      <w:lvlText w:val="o"/>
      <w:lvlJc w:val="left"/>
      <w:pPr>
        <w:ind w:left="5760" w:hanging="360"/>
      </w:pPr>
      <w:rPr>
        <w:rFonts w:ascii="Courier New" w:hAnsi="Courier New" w:cs="Courier New" w:hint="default"/>
      </w:rPr>
    </w:lvl>
    <w:lvl w:ilvl="8" w:tplc="041D0005">
      <w:start w:val="1"/>
      <w:numFmt w:val="bullet"/>
      <w:lvlText w:val=""/>
      <w:lvlJc w:val="left"/>
      <w:pPr>
        <w:ind w:left="6480" w:hanging="360"/>
      </w:pPr>
      <w:rPr>
        <w:rFonts w:ascii="Wingdings" w:hAnsi="Wingdings" w:hint="default"/>
      </w:rPr>
    </w:lvl>
  </w:abstractNum>
  <w:abstractNum w:abstractNumId="17" w15:restartNumberingAfterBreak="0">
    <w:nsid w:val="335861D6"/>
    <w:multiLevelType w:val="singleLevel"/>
    <w:tmpl w:val="041D0001"/>
    <w:lvl w:ilvl="0">
      <w:start w:val="1"/>
      <w:numFmt w:val="bullet"/>
      <w:lvlText w:val=""/>
      <w:lvlJc w:val="left"/>
      <w:pPr>
        <w:tabs>
          <w:tab w:val="num" w:pos="360"/>
        </w:tabs>
        <w:ind w:left="360" w:hanging="360"/>
      </w:pPr>
      <w:rPr>
        <w:rFonts w:ascii="Symbol" w:hAnsi="Symbol" w:hint="default"/>
      </w:rPr>
    </w:lvl>
  </w:abstractNum>
  <w:abstractNum w:abstractNumId="18" w15:restartNumberingAfterBreak="0">
    <w:nsid w:val="36C60801"/>
    <w:multiLevelType w:val="singleLevel"/>
    <w:tmpl w:val="041D0001"/>
    <w:lvl w:ilvl="0">
      <w:start w:val="1"/>
      <w:numFmt w:val="bullet"/>
      <w:lvlText w:val=""/>
      <w:lvlJc w:val="left"/>
      <w:pPr>
        <w:tabs>
          <w:tab w:val="num" w:pos="360"/>
        </w:tabs>
        <w:ind w:left="360" w:hanging="360"/>
      </w:pPr>
      <w:rPr>
        <w:rFonts w:ascii="Symbol" w:hAnsi="Symbol" w:hint="default"/>
      </w:rPr>
    </w:lvl>
  </w:abstractNum>
  <w:abstractNum w:abstractNumId="19" w15:restartNumberingAfterBreak="0">
    <w:nsid w:val="3AD82506"/>
    <w:multiLevelType w:val="hybridMultilevel"/>
    <w:tmpl w:val="EFBEF91C"/>
    <w:lvl w:ilvl="0" w:tplc="D4148782">
      <w:start w:val="3"/>
      <w:numFmt w:val="bullet"/>
      <w:lvlText w:val=""/>
      <w:lvlJc w:val="left"/>
      <w:pPr>
        <w:ind w:left="936" w:hanging="360"/>
      </w:pPr>
      <w:rPr>
        <w:rFonts w:ascii="Wingdings" w:eastAsia="Times New Roman" w:hAnsi="Wingdings" w:cstheme="minorHAnsi" w:hint="default"/>
      </w:rPr>
    </w:lvl>
    <w:lvl w:ilvl="1" w:tplc="041D0003" w:tentative="1">
      <w:start w:val="1"/>
      <w:numFmt w:val="bullet"/>
      <w:lvlText w:val="o"/>
      <w:lvlJc w:val="left"/>
      <w:pPr>
        <w:ind w:left="1656" w:hanging="360"/>
      </w:pPr>
      <w:rPr>
        <w:rFonts w:ascii="Courier New" w:hAnsi="Courier New" w:cs="Courier New" w:hint="default"/>
      </w:rPr>
    </w:lvl>
    <w:lvl w:ilvl="2" w:tplc="041D0005" w:tentative="1">
      <w:start w:val="1"/>
      <w:numFmt w:val="bullet"/>
      <w:lvlText w:val=""/>
      <w:lvlJc w:val="left"/>
      <w:pPr>
        <w:ind w:left="2376" w:hanging="360"/>
      </w:pPr>
      <w:rPr>
        <w:rFonts w:ascii="Wingdings" w:hAnsi="Wingdings" w:hint="default"/>
      </w:rPr>
    </w:lvl>
    <w:lvl w:ilvl="3" w:tplc="041D0001" w:tentative="1">
      <w:start w:val="1"/>
      <w:numFmt w:val="bullet"/>
      <w:lvlText w:val=""/>
      <w:lvlJc w:val="left"/>
      <w:pPr>
        <w:ind w:left="3096" w:hanging="360"/>
      </w:pPr>
      <w:rPr>
        <w:rFonts w:ascii="Symbol" w:hAnsi="Symbol" w:hint="default"/>
      </w:rPr>
    </w:lvl>
    <w:lvl w:ilvl="4" w:tplc="041D0003" w:tentative="1">
      <w:start w:val="1"/>
      <w:numFmt w:val="bullet"/>
      <w:lvlText w:val="o"/>
      <w:lvlJc w:val="left"/>
      <w:pPr>
        <w:ind w:left="3816" w:hanging="360"/>
      </w:pPr>
      <w:rPr>
        <w:rFonts w:ascii="Courier New" w:hAnsi="Courier New" w:cs="Courier New" w:hint="default"/>
      </w:rPr>
    </w:lvl>
    <w:lvl w:ilvl="5" w:tplc="041D0005" w:tentative="1">
      <w:start w:val="1"/>
      <w:numFmt w:val="bullet"/>
      <w:lvlText w:val=""/>
      <w:lvlJc w:val="left"/>
      <w:pPr>
        <w:ind w:left="4536" w:hanging="360"/>
      </w:pPr>
      <w:rPr>
        <w:rFonts w:ascii="Wingdings" w:hAnsi="Wingdings" w:hint="default"/>
      </w:rPr>
    </w:lvl>
    <w:lvl w:ilvl="6" w:tplc="041D0001" w:tentative="1">
      <w:start w:val="1"/>
      <w:numFmt w:val="bullet"/>
      <w:lvlText w:val=""/>
      <w:lvlJc w:val="left"/>
      <w:pPr>
        <w:ind w:left="5256" w:hanging="360"/>
      </w:pPr>
      <w:rPr>
        <w:rFonts w:ascii="Symbol" w:hAnsi="Symbol" w:hint="default"/>
      </w:rPr>
    </w:lvl>
    <w:lvl w:ilvl="7" w:tplc="041D0003" w:tentative="1">
      <w:start w:val="1"/>
      <w:numFmt w:val="bullet"/>
      <w:lvlText w:val="o"/>
      <w:lvlJc w:val="left"/>
      <w:pPr>
        <w:ind w:left="5976" w:hanging="360"/>
      </w:pPr>
      <w:rPr>
        <w:rFonts w:ascii="Courier New" w:hAnsi="Courier New" w:cs="Courier New" w:hint="default"/>
      </w:rPr>
    </w:lvl>
    <w:lvl w:ilvl="8" w:tplc="041D0005" w:tentative="1">
      <w:start w:val="1"/>
      <w:numFmt w:val="bullet"/>
      <w:lvlText w:val=""/>
      <w:lvlJc w:val="left"/>
      <w:pPr>
        <w:ind w:left="6696" w:hanging="360"/>
      </w:pPr>
      <w:rPr>
        <w:rFonts w:ascii="Wingdings" w:hAnsi="Wingdings" w:hint="default"/>
      </w:rPr>
    </w:lvl>
  </w:abstractNum>
  <w:abstractNum w:abstractNumId="20" w15:restartNumberingAfterBreak="0">
    <w:nsid w:val="3D547C5A"/>
    <w:multiLevelType w:val="singleLevel"/>
    <w:tmpl w:val="041D0001"/>
    <w:lvl w:ilvl="0">
      <w:start w:val="1"/>
      <w:numFmt w:val="bullet"/>
      <w:lvlText w:val=""/>
      <w:lvlJc w:val="left"/>
      <w:pPr>
        <w:tabs>
          <w:tab w:val="num" w:pos="360"/>
        </w:tabs>
        <w:ind w:left="360" w:hanging="360"/>
      </w:pPr>
      <w:rPr>
        <w:rFonts w:ascii="Symbol" w:hAnsi="Symbol" w:hint="default"/>
      </w:rPr>
    </w:lvl>
  </w:abstractNum>
  <w:abstractNum w:abstractNumId="21" w15:restartNumberingAfterBreak="0">
    <w:nsid w:val="3F596F95"/>
    <w:multiLevelType w:val="singleLevel"/>
    <w:tmpl w:val="041D0001"/>
    <w:lvl w:ilvl="0">
      <w:start w:val="1"/>
      <w:numFmt w:val="bullet"/>
      <w:lvlText w:val=""/>
      <w:lvlJc w:val="left"/>
      <w:pPr>
        <w:tabs>
          <w:tab w:val="num" w:pos="360"/>
        </w:tabs>
        <w:ind w:left="360" w:hanging="360"/>
      </w:pPr>
      <w:rPr>
        <w:rFonts w:ascii="Symbol" w:hAnsi="Symbol" w:hint="default"/>
      </w:rPr>
    </w:lvl>
  </w:abstractNum>
  <w:abstractNum w:abstractNumId="22" w15:restartNumberingAfterBreak="0">
    <w:nsid w:val="4D1437EA"/>
    <w:multiLevelType w:val="multilevel"/>
    <w:tmpl w:val="D0E20CA8"/>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1004"/>
        </w:tabs>
        <w:ind w:left="1004" w:hanging="720"/>
      </w:pPr>
      <w:rPr>
        <w:rFonts w:hint="default"/>
      </w:rPr>
    </w:lvl>
    <w:lvl w:ilvl="3">
      <w:start w:val="1"/>
      <w:numFmt w:val="decimal"/>
      <w:pStyle w:val="Heading4"/>
      <w:lvlText w:val="%1.%2.%3.%4"/>
      <w:lvlJc w:val="left"/>
      <w:pPr>
        <w:tabs>
          <w:tab w:val="num" w:pos="1715"/>
        </w:tabs>
        <w:ind w:left="1715" w:hanging="864"/>
      </w:pPr>
      <w:rPr>
        <w:rFonts w:hint="default"/>
      </w:rPr>
    </w:lvl>
    <w:lvl w:ilvl="4">
      <w:start w:val="1"/>
      <w:numFmt w:val="decimal"/>
      <w:pStyle w:val="Heading5"/>
      <w:lvlText w:val="%1.%2.%3.%4.%5"/>
      <w:lvlJc w:val="left"/>
      <w:pPr>
        <w:tabs>
          <w:tab w:val="num" w:pos="1150"/>
        </w:tabs>
        <w:ind w:left="1150"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3" w15:restartNumberingAfterBreak="0">
    <w:nsid w:val="505227D5"/>
    <w:multiLevelType w:val="multilevel"/>
    <w:tmpl w:val="49E2B20E"/>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24" w15:restartNumberingAfterBreak="0">
    <w:nsid w:val="55F60887"/>
    <w:multiLevelType w:val="singleLevel"/>
    <w:tmpl w:val="041D0001"/>
    <w:lvl w:ilvl="0">
      <w:start w:val="1"/>
      <w:numFmt w:val="bullet"/>
      <w:lvlText w:val=""/>
      <w:lvlJc w:val="left"/>
      <w:pPr>
        <w:tabs>
          <w:tab w:val="num" w:pos="360"/>
        </w:tabs>
        <w:ind w:left="360" w:hanging="360"/>
      </w:pPr>
      <w:rPr>
        <w:rFonts w:ascii="Symbol" w:hAnsi="Symbol" w:hint="default"/>
      </w:rPr>
    </w:lvl>
  </w:abstractNum>
  <w:abstractNum w:abstractNumId="25" w15:restartNumberingAfterBreak="0">
    <w:nsid w:val="56070A19"/>
    <w:multiLevelType w:val="hybridMultilevel"/>
    <w:tmpl w:val="2EF4CFBA"/>
    <w:lvl w:ilvl="0" w:tplc="13C83A3A">
      <w:numFmt w:val="bullet"/>
      <w:lvlText w:val=""/>
      <w:lvlJc w:val="left"/>
      <w:pPr>
        <w:ind w:left="936" w:hanging="360"/>
      </w:pPr>
      <w:rPr>
        <w:rFonts w:ascii="Wingdings" w:eastAsia="Times New Roman" w:hAnsi="Wingdings" w:cstheme="minorHAnsi" w:hint="default"/>
      </w:rPr>
    </w:lvl>
    <w:lvl w:ilvl="1" w:tplc="041D0003" w:tentative="1">
      <w:start w:val="1"/>
      <w:numFmt w:val="bullet"/>
      <w:lvlText w:val="o"/>
      <w:lvlJc w:val="left"/>
      <w:pPr>
        <w:ind w:left="1656" w:hanging="360"/>
      </w:pPr>
      <w:rPr>
        <w:rFonts w:ascii="Courier New" w:hAnsi="Courier New" w:cs="Courier New" w:hint="default"/>
      </w:rPr>
    </w:lvl>
    <w:lvl w:ilvl="2" w:tplc="041D0005" w:tentative="1">
      <w:start w:val="1"/>
      <w:numFmt w:val="bullet"/>
      <w:lvlText w:val=""/>
      <w:lvlJc w:val="left"/>
      <w:pPr>
        <w:ind w:left="2376" w:hanging="360"/>
      </w:pPr>
      <w:rPr>
        <w:rFonts w:ascii="Wingdings" w:hAnsi="Wingdings" w:hint="default"/>
      </w:rPr>
    </w:lvl>
    <w:lvl w:ilvl="3" w:tplc="041D0001" w:tentative="1">
      <w:start w:val="1"/>
      <w:numFmt w:val="bullet"/>
      <w:lvlText w:val=""/>
      <w:lvlJc w:val="left"/>
      <w:pPr>
        <w:ind w:left="3096" w:hanging="360"/>
      </w:pPr>
      <w:rPr>
        <w:rFonts w:ascii="Symbol" w:hAnsi="Symbol" w:hint="default"/>
      </w:rPr>
    </w:lvl>
    <w:lvl w:ilvl="4" w:tplc="041D0003" w:tentative="1">
      <w:start w:val="1"/>
      <w:numFmt w:val="bullet"/>
      <w:lvlText w:val="o"/>
      <w:lvlJc w:val="left"/>
      <w:pPr>
        <w:ind w:left="3816" w:hanging="360"/>
      </w:pPr>
      <w:rPr>
        <w:rFonts w:ascii="Courier New" w:hAnsi="Courier New" w:cs="Courier New" w:hint="default"/>
      </w:rPr>
    </w:lvl>
    <w:lvl w:ilvl="5" w:tplc="041D0005" w:tentative="1">
      <w:start w:val="1"/>
      <w:numFmt w:val="bullet"/>
      <w:lvlText w:val=""/>
      <w:lvlJc w:val="left"/>
      <w:pPr>
        <w:ind w:left="4536" w:hanging="360"/>
      </w:pPr>
      <w:rPr>
        <w:rFonts w:ascii="Wingdings" w:hAnsi="Wingdings" w:hint="default"/>
      </w:rPr>
    </w:lvl>
    <w:lvl w:ilvl="6" w:tplc="041D0001" w:tentative="1">
      <w:start w:val="1"/>
      <w:numFmt w:val="bullet"/>
      <w:lvlText w:val=""/>
      <w:lvlJc w:val="left"/>
      <w:pPr>
        <w:ind w:left="5256" w:hanging="360"/>
      </w:pPr>
      <w:rPr>
        <w:rFonts w:ascii="Symbol" w:hAnsi="Symbol" w:hint="default"/>
      </w:rPr>
    </w:lvl>
    <w:lvl w:ilvl="7" w:tplc="041D0003" w:tentative="1">
      <w:start w:val="1"/>
      <w:numFmt w:val="bullet"/>
      <w:lvlText w:val="o"/>
      <w:lvlJc w:val="left"/>
      <w:pPr>
        <w:ind w:left="5976" w:hanging="360"/>
      </w:pPr>
      <w:rPr>
        <w:rFonts w:ascii="Courier New" w:hAnsi="Courier New" w:cs="Courier New" w:hint="default"/>
      </w:rPr>
    </w:lvl>
    <w:lvl w:ilvl="8" w:tplc="041D0005" w:tentative="1">
      <w:start w:val="1"/>
      <w:numFmt w:val="bullet"/>
      <w:lvlText w:val=""/>
      <w:lvlJc w:val="left"/>
      <w:pPr>
        <w:ind w:left="6696" w:hanging="360"/>
      </w:pPr>
      <w:rPr>
        <w:rFonts w:ascii="Wingdings" w:hAnsi="Wingdings" w:hint="default"/>
      </w:rPr>
    </w:lvl>
  </w:abstractNum>
  <w:abstractNum w:abstractNumId="26" w15:restartNumberingAfterBreak="0">
    <w:nsid w:val="586D1566"/>
    <w:multiLevelType w:val="singleLevel"/>
    <w:tmpl w:val="041D0001"/>
    <w:lvl w:ilvl="0">
      <w:start w:val="1"/>
      <w:numFmt w:val="bullet"/>
      <w:lvlText w:val=""/>
      <w:lvlJc w:val="left"/>
      <w:pPr>
        <w:tabs>
          <w:tab w:val="num" w:pos="360"/>
        </w:tabs>
        <w:ind w:left="360" w:hanging="360"/>
      </w:pPr>
      <w:rPr>
        <w:rFonts w:ascii="Symbol" w:hAnsi="Symbol" w:hint="default"/>
      </w:rPr>
    </w:lvl>
  </w:abstractNum>
  <w:abstractNum w:abstractNumId="27" w15:restartNumberingAfterBreak="0">
    <w:nsid w:val="58CF508F"/>
    <w:multiLevelType w:val="singleLevel"/>
    <w:tmpl w:val="041D0001"/>
    <w:lvl w:ilvl="0">
      <w:start w:val="1"/>
      <w:numFmt w:val="bullet"/>
      <w:lvlText w:val=""/>
      <w:lvlJc w:val="left"/>
      <w:pPr>
        <w:tabs>
          <w:tab w:val="num" w:pos="360"/>
        </w:tabs>
        <w:ind w:left="360" w:hanging="360"/>
      </w:pPr>
      <w:rPr>
        <w:rFonts w:ascii="Symbol" w:hAnsi="Symbol" w:hint="default"/>
      </w:rPr>
    </w:lvl>
  </w:abstractNum>
  <w:abstractNum w:abstractNumId="28" w15:restartNumberingAfterBreak="0">
    <w:nsid w:val="5C363B9A"/>
    <w:multiLevelType w:val="singleLevel"/>
    <w:tmpl w:val="041D0001"/>
    <w:lvl w:ilvl="0">
      <w:start w:val="1"/>
      <w:numFmt w:val="bullet"/>
      <w:lvlText w:val=""/>
      <w:lvlJc w:val="left"/>
      <w:pPr>
        <w:tabs>
          <w:tab w:val="num" w:pos="360"/>
        </w:tabs>
        <w:ind w:left="360" w:hanging="360"/>
      </w:pPr>
      <w:rPr>
        <w:rFonts w:ascii="Symbol" w:hAnsi="Symbol" w:hint="default"/>
      </w:rPr>
    </w:lvl>
  </w:abstractNum>
  <w:abstractNum w:abstractNumId="29" w15:restartNumberingAfterBreak="0">
    <w:nsid w:val="5CDF1D08"/>
    <w:multiLevelType w:val="singleLevel"/>
    <w:tmpl w:val="041D0001"/>
    <w:lvl w:ilvl="0">
      <w:start w:val="1"/>
      <w:numFmt w:val="bullet"/>
      <w:lvlText w:val=""/>
      <w:lvlJc w:val="left"/>
      <w:pPr>
        <w:tabs>
          <w:tab w:val="num" w:pos="360"/>
        </w:tabs>
        <w:ind w:left="360" w:hanging="360"/>
      </w:pPr>
      <w:rPr>
        <w:rFonts w:ascii="Symbol" w:hAnsi="Symbol" w:hint="default"/>
      </w:rPr>
    </w:lvl>
  </w:abstractNum>
  <w:abstractNum w:abstractNumId="30" w15:restartNumberingAfterBreak="0">
    <w:nsid w:val="5E885E29"/>
    <w:multiLevelType w:val="multilevel"/>
    <w:tmpl w:val="4F70E4E4"/>
    <w:lvl w:ilvl="0">
      <w:start w:val="1"/>
      <w:numFmt w:val="decimal"/>
      <w:lvlText w:val="%1"/>
      <w:lvlJc w:val="left"/>
      <w:pPr>
        <w:tabs>
          <w:tab w:val="num" w:pos="405"/>
        </w:tabs>
        <w:ind w:left="405" w:hanging="405"/>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31" w15:restartNumberingAfterBreak="0">
    <w:nsid w:val="5F3D0385"/>
    <w:multiLevelType w:val="hybridMultilevel"/>
    <w:tmpl w:val="EC82BFE4"/>
    <w:lvl w:ilvl="0" w:tplc="DE921AF0">
      <w:numFmt w:val="bullet"/>
      <w:lvlText w:val=""/>
      <w:lvlJc w:val="left"/>
      <w:pPr>
        <w:ind w:left="936" w:hanging="360"/>
      </w:pPr>
      <w:rPr>
        <w:rFonts w:ascii="Wingdings" w:eastAsia="Times New Roman" w:hAnsi="Wingdings" w:cstheme="minorHAnsi" w:hint="default"/>
      </w:rPr>
    </w:lvl>
    <w:lvl w:ilvl="1" w:tplc="041D0003" w:tentative="1">
      <w:start w:val="1"/>
      <w:numFmt w:val="bullet"/>
      <w:lvlText w:val="o"/>
      <w:lvlJc w:val="left"/>
      <w:pPr>
        <w:ind w:left="1656" w:hanging="360"/>
      </w:pPr>
      <w:rPr>
        <w:rFonts w:ascii="Courier New" w:hAnsi="Courier New" w:cs="Courier New" w:hint="default"/>
      </w:rPr>
    </w:lvl>
    <w:lvl w:ilvl="2" w:tplc="041D0005" w:tentative="1">
      <w:start w:val="1"/>
      <w:numFmt w:val="bullet"/>
      <w:lvlText w:val=""/>
      <w:lvlJc w:val="left"/>
      <w:pPr>
        <w:ind w:left="2376" w:hanging="360"/>
      </w:pPr>
      <w:rPr>
        <w:rFonts w:ascii="Wingdings" w:hAnsi="Wingdings" w:hint="default"/>
      </w:rPr>
    </w:lvl>
    <w:lvl w:ilvl="3" w:tplc="041D0001" w:tentative="1">
      <w:start w:val="1"/>
      <w:numFmt w:val="bullet"/>
      <w:lvlText w:val=""/>
      <w:lvlJc w:val="left"/>
      <w:pPr>
        <w:ind w:left="3096" w:hanging="360"/>
      </w:pPr>
      <w:rPr>
        <w:rFonts w:ascii="Symbol" w:hAnsi="Symbol" w:hint="default"/>
      </w:rPr>
    </w:lvl>
    <w:lvl w:ilvl="4" w:tplc="041D0003" w:tentative="1">
      <w:start w:val="1"/>
      <w:numFmt w:val="bullet"/>
      <w:lvlText w:val="o"/>
      <w:lvlJc w:val="left"/>
      <w:pPr>
        <w:ind w:left="3816" w:hanging="360"/>
      </w:pPr>
      <w:rPr>
        <w:rFonts w:ascii="Courier New" w:hAnsi="Courier New" w:cs="Courier New" w:hint="default"/>
      </w:rPr>
    </w:lvl>
    <w:lvl w:ilvl="5" w:tplc="041D0005" w:tentative="1">
      <w:start w:val="1"/>
      <w:numFmt w:val="bullet"/>
      <w:lvlText w:val=""/>
      <w:lvlJc w:val="left"/>
      <w:pPr>
        <w:ind w:left="4536" w:hanging="360"/>
      </w:pPr>
      <w:rPr>
        <w:rFonts w:ascii="Wingdings" w:hAnsi="Wingdings" w:hint="default"/>
      </w:rPr>
    </w:lvl>
    <w:lvl w:ilvl="6" w:tplc="041D0001" w:tentative="1">
      <w:start w:val="1"/>
      <w:numFmt w:val="bullet"/>
      <w:lvlText w:val=""/>
      <w:lvlJc w:val="left"/>
      <w:pPr>
        <w:ind w:left="5256" w:hanging="360"/>
      </w:pPr>
      <w:rPr>
        <w:rFonts w:ascii="Symbol" w:hAnsi="Symbol" w:hint="default"/>
      </w:rPr>
    </w:lvl>
    <w:lvl w:ilvl="7" w:tplc="041D0003" w:tentative="1">
      <w:start w:val="1"/>
      <w:numFmt w:val="bullet"/>
      <w:lvlText w:val="o"/>
      <w:lvlJc w:val="left"/>
      <w:pPr>
        <w:ind w:left="5976" w:hanging="360"/>
      </w:pPr>
      <w:rPr>
        <w:rFonts w:ascii="Courier New" w:hAnsi="Courier New" w:cs="Courier New" w:hint="default"/>
      </w:rPr>
    </w:lvl>
    <w:lvl w:ilvl="8" w:tplc="041D0005" w:tentative="1">
      <w:start w:val="1"/>
      <w:numFmt w:val="bullet"/>
      <w:lvlText w:val=""/>
      <w:lvlJc w:val="left"/>
      <w:pPr>
        <w:ind w:left="6696" w:hanging="360"/>
      </w:pPr>
      <w:rPr>
        <w:rFonts w:ascii="Wingdings" w:hAnsi="Wingdings" w:hint="default"/>
      </w:rPr>
    </w:lvl>
  </w:abstractNum>
  <w:abstractNum w:abstractNumId="32" w15:restartNumberingAfterBreak="0">
    <w:nsid w:val="609759ED"/>
    <w:multiLevelType w:val="singleLevel"/>
    <w:tmpl w:val="041D0001"/>
    <w:lvl w:ilvl="0">
      <w:start w:val="1"/>
      <w:numFmt w:val="bullet"/>
      <w:lvlText w:val=""/>
      <w:lvlJc w:val="left"/>
      <w:pPr>
        <w:tabs>
          <w:tab w:val="num" w:pos="360"/>
        </w:tabs>
        <w:ind w:left="360" w:hanging="360"/>
      </w:pPr>
      <w:rPr>
        <w:rFonts w:ascii="Symbol" w:hAnsi="Symbol" w:hint="default"/>
      </w:rPr>
    </w:lvl>
  </w:abstractNum>
  <w:abstractNum w:abstractNumId="33" w15:restartNumberingAfterBreak="0">
    <w:nsid w:val="609A48DB"/>
    <w:multiLevelType w:val="singleLevel"/>
    <w:tmpl w:val="041D0001"/>
    <w:lvl w:ilvl="0">
      <w:start w:val="1"/>
      <w:numFmt w:val="bullet"/>
      <w:lvlText w:val=""/>
      <w:lvlJc w:val="left"/>
      <w:pPr>
        <w:tabs>
          <w:tab w:val="num" w:pos="360"/>
        </w:tabs>
        <w:ind w:left="360" w:hanging="360"/>
      </w:pPr>
      <w:rPr>
        <w:rFonts w:ascii="Symbol" w:hAnsi="Symbol" w:hint="default"/>
      </w:rPr>
    </w:lvl>
  </w:abstractNum>
  <w:abstractNum w:abstractNumId="34" w15:restartNumberingAfterBreak="0">
    <w:nsid w:val="61456FE8"/>
    <w:multiLevelType w:val="singleLevel"/>
    <w:tmpl w:val="041D0001"/>
    <w:lvl w:ilvl="0">
      <w:start w:val="1"/>
      <w:numFmt w:val="bullet"/>
      <w:lvlText w:val=""/>
      <w:lvlJc w:val="left"/>
      <w:pPr>
        <w:tabs>
          <w:tab w:val="num" w:pos="360"/>
        </w:tabs>
        <w:ind w:left="360" w:hanging="360"/>
      </w:pPr>
      <w:rPr>
        <w:rFonts w:ascii="Symbol" w:hAnsi="Symbol" w:hint="default"/>
      </w:rPr>
    </w:lvl>
  </w:abstractNum>
  <w:abstractNum w:abstractNumId="35" w15:restartNumberingAfterBreak="0">
    <w:nsid w:val="662140A4"/>
    <w:multiLevelType w:val="singleLevel"/>
    <w:tmpl w:val="041D0001"/>
    <w:lvl w:ilvl="0">
      <w:start w:val="1"/>
      <w:numFmt w:val="bullet"/>
      <w:lvlText w:val=""/>
      <w:lvlJc w:val="left"/>
      <w:pPr>
        <w:tabs>
          <w:tab w:val="num" w:pos="360"/>
        </w:tabs>
        <w:ind w:left="360" w:hanging="360"/>
      </w:pPr>
      <w:rPr>
        <w:rFonts w:ascii="Symbol" w:hAnsi="Symbol" w:hint="default"/>
      </w:rPr>
    </w:lvl>
  </w:abstractNum>
  <w:abstractNum w:abstractNumId="36" w15:restartNumberingAfterBreak="0">
    <w:nsid w:val="66411F48"/>
    <w:multiLevelType w:val="singleLevel"/>
    <w:tmpl w:val="041D0001"/>
    <w:lvl w:ilvl="0">
      <w:start w:val="1"/>
      <w:numFmt w:val="bullet"/>
      <w:lvlText w:val=""/>
      <w:lvlJc w:val="left"/>
      <w:pPr>
        <w:tabs>
          <w:tab w:val="num" w:pos="360"/>
        </w:tabs>
        <w:ind w:left="360" w:hanging="360"/>
      </w:pPr>
      <w:rPr>
        <w:rFonts w:ascii="Symbol" w:hAnsi="Symbol" w:hint="default"/>
      </w:rPr>
    </w:lvl>
  </w:abstractNum>
  <w:abstractNum w:abstractNumId="37" w15:restartNumberingAfterBreak="0">
    <w:nsid w:val="74761DAE"/>
    <w:multiLevelType w:val="singleLevel"/>
    <w:tmpl w:val="041D0001"/>
    <w:lvl w:ilvl="0">
      <w:start w:val="1"/>
      <w:numFmt w:val="bullet"/>
      <w:lvlText w:val=""/>
      <w:lvlJc w:val="left"/>
      <w:pPr>
        <w:tabs>
          <w:tab w:val="num" w:pos="360"/>
        </w:tabs>
        <w:ind w:left="360" w:hanging="360"/>
      </w:pPr>
      <w:rPr>
        <w:rFonts w:ascii="Symbol" w:hAnsi="Symbol" w:hint="default"/>
      </w:rPr>
    </w:lvl>
  </w:abstractNum>
  <w:abstractNum w:abstractNumId="38" w15:restartNumberingAfterBreak="0">
    <w:nsid w:val="7CC14C65"/>
    <w:multiLevelType w:val="singleLevel"/>
    <w:tmpl w:val="041D0001"/>
    <w:lvl w:ilvl="0">
      <w:start w:val="1"/>
      <w:numFmt w:val="bullet"/>
      <w:lvlText w:val=""/>
      <w:lvlJc w:val="left"/>
      <w:pPr>
        <w:tabs>
          <w:tab w:val="num" w:pos="360"/>
        </w:tabs>
        <w:ind w:left="360" w:hanging="360"/>
      </w:pPr>
      <w:rPr>
        <w:rFonts w:ascii="Symbol" w:hAnsi="Symbol" w:hint="default"/>
      </w:rPr>
    </w:lvl>
  </w:abstractNum>
  <w:num w:numId="1">
    <w:abstractNumId w:val="30"/>
  </w:num>
  <w:num w:numId="2">
    <w:abstractNumId w:val="23"/>
  </w:num>
  <w:num w:numId="3">
    <w:abstractNumId w:val="22"/>
  </w:num>
  <w:num w:numId="4">
    <w:abstractNumId w:val="26"/>
  </w:num>
  <w:num w:numId="5">
    <w:abstractNumId w:val="1"/>
  </w:num>
  <w:num w:numId="6">
    <w:abstractNumId w:val="18"/>
  </w:num>
  <w:num w:numId="7">
    <w:abstractNumId w:val="14"/>
  </w:num>
  <w:num w:numId="8">
    <w:abstractNumId w:val="29"/>
  </w:num>
  <w:num w:numId="9">
    <w:abstractNumId w:val="36"/>
  </w:num>
  <w:num w:numId="10">
    <w:abstractNumId w:val="24"/>
  </w:num>
  <w:num w:numId="11">
    <w:abstractNumId w:val="28"/>
  </w:num>
  <w:num w:numId="12">
    <w:abstractNumId w:val="15"/>
  </w:num>
  <w:num w:numId="13">
    <w:abstractNumId w:val="6"/>
  </w:num>
  <w:num w:numId="14">
    <w:abstractNumId w:val="38"/>
  </w:num>
  <w:num w:numId="15">
    <w:abstractNumId w:val="27"/>
  </w:num>
  <w:num w:numId="16">
    <w:abstractNumId w:val="20"/>
  </w:num>
  <w:num w:numId="17">
    <w:abstractNumId w:val="32"/>
  </w:num>
  <w:num w:numId="18">
    <w:abstractNumId w:val="3"/>
  </w:num>
  <w:num w:numId="19">
    <w:abstractNumId w:val="12"/>
  </w:num>
  <w:num w:numId="20">
    <w:abstractNumId w:val="10"/>
  </w:num>
  <w:num w:numId="21">
    <w:abstractNumId w:val="11"/>
  </w:num>
  <w:num w:numId="22">
    <w:abstractNumId w:val="34"/>
  </w:num>
  <w:num w:numId="23">
    <w:abstractNumId w:val="35"/>
  </w:num>
  <w:num w:numId="24">
    <w:abstractNumId w:val="2"/>
  </w:num>
  <w:num w:numId="25">
    <w:abstractNumId w:val="21"/>
  </w:num>
  <w:num w:numId="26">
    <w:abstractNumId w:val="37"/>
  </w:num>
  <w:num w:numId="27">
    <w:abstractNumId w:val="33"/>
  </w:num>
  <w:num w:numId="28">
    <w:abstractNumId w:val="17"/>
  </w:num>
  <w:num w:numId="29">
    <w:abstractNumId w:val="7"/>
  </w:num>
  <w:num w:numId="30">
    <w:abstractNumId w:val="4"/>
  </w:num>
  <w:num w:numId="31">
    <w:abstractNumId w:val="31"/>
  </w:num>
  <w:num w:numId="32">
    <w:abstractNumId w:val="0"/>
  </w:num>
  <w:num w:numId="33">
    <w:abstractNumId w:val="22"/>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5"/>
  </w:num>
  <w:num w:numId="35">
    <w:abstractNumId w:val="16"/>
  </w:num>
  <w:num w:numId="36">
    <w:abstractNumId w:val="20"/>
  </w:num>
  <w:num w:numId="3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2"/>
  </w:num>
  <w:num w:numId="39">
    <w:abstractNumId w:val="19"/>
  </w:num>
  <w:num w:numId="40">
    <w:abstractNumId w:val="25"/>
  </w:num>
  <w:num w:numId="41">
    <w:abstractNumId w:val="13"/>
  </w:num>
  <w:num w:numId="42">
    <w:abstractNumId w:val="9"/>
  </w:num>
  <w:num w:numId="43">
    <w:abstractNumId w:val="22"/>
    <w:lvlOverride w:ilvl="0">
      <w:startOverride w:val="7"/>
    </w:lvlOverride>
    <w:lvlOverride w:ilvl="1">
      <w:startOverride w:val="1"/>
    </w:lvlOverride>
  </w:num>
  <w:num w:numId="44">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edric Persson">
    <w15:presenceInfo w15:providerId="AD" w15:userId="S::freper7912@skynet.halmstad.se::794c901e-e908-4d6c-8d28-c68824755036"/>
  </w15:person>
  <w15:person w15:author="Richard Johansson [2]">
    <w15:presenceInfo w15:providerId="Windows Live" w15:userId="5877339d54e6d637"/>
  </w15:person>
  <w15:person w15:author="Richard Johansson">
    <w15:presenceInfo w15:providerId="None" w15:userId="Richard Johanss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1304"/>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1288F"/>
    <w:rsid w:val="00000A2D"/>
    <w:rsid w:val="00001C75"/>
    <w:rsid w:val="000034DA"/>
    <w:rsid w:val="00003F79"/>
    <w:rsid w:val="00010948"/>
    <w:rsid w:val="00020B29"/>
    <w:rsid w:val="00022607"/>
    <w:rsid w:val="0002326F"/>
    <w:rsid w:val="00025E39"/>
    <w:rsid w:val="00031D51"/>
    <w:rsid w:val="00031E58"/>
    <w:rsid w:val="000346C7"/>
    <w:rsid w:val="00036F8E"/>
    <w:rsid w:val="00041FBC"/>
    <w:rsid w:val="0004460E"/>
    <w:rsid w:val="000459A4"/>
    <w:rsid w:val="00046F79"/>
    <w:rsid w:val="000500B4"/>
    <w:rsid w:val="00052DC1"/>
    <w:rsid w:val="00065256"/>
    <w:rsid w:val="00066E87"/>
    <w:rsid w:val="00067F93"/>
    <w:rsid w:val="00070118"/>
    <w:rsid w:val="00070387"/>
    <w:rsid w:val="00071004"/>
    <w:rsid w:val="00072B57"/>
    <w:rsid w:val="000746DE"/>
    <w:rsid w:val="00075693"/>
    <w:rsid w:val="00081FF5"/>
    <w:rsid w:val="000825CC"/>
    <w:rsid w:val="0008273C"/>
    <w:rsid w:val="00085694"/>
    <w:rsid w:val="000876EE"/>
    <w:rsid w:val="000907A4"/>
    <w:rsid w:val="00090C50"/>
    <w:rsid w:val="00091035"/>
    <w:rsid w:val="0009110E"/>
    <w:rsid w:val="00091645"/>
    <w:rsid w:val="00091911"/>
    <w:rsid w:val="000922A7"/>
    <w:rsid w:val="0009231C"/>
    <w:rsid w:val="0009630E"/>
    <w:rsid w:val="000968BD"/>
    <w:rsid w:val="00097096"/>
    <w:rsid w:val="000A0DC6"/>
    <w:rsid w:val="000A1BF0"/>
    <w:rsid w:val="000A4527"/>
    <w:rsid w:val="000A5A8F"/>
    <w:rsid w:val="000B5230"/>
    <w:rsid w:val="000B5593"/>
    <w:rsid w:val="000B5949"/>
    <w:rsid w:val="000B60FF"/>
    <w:rsid w:val="000B6172"/>
    <w:rsid w:val="000B61CC"/>
    <w:rsid w:val="000B72C0"/>
    <w:rsid w:val="000B7722"/>
    <w:rsid w:val="000C0A01"/>
    <w:rsid w:val="000C0E50"/>
    <w:rsid w:val="000C26AB"/>
    <w:rsid w:val="000C4E44"/>
    <w:rsid w:val="000C567B"/>
    <w:rsid w:val="000C59EA"/>
    <w:rsid w:val="000C5AC8"/>
    <w:rsid w:val="000C5B61"/>
    <w:rsid w:val="000C5E25"/>
    <w:rsid w:val="000C6257"/>
    <w:rsid w:val="000D09B5"/>
    <w:rsid w:val="000D1CA5"/>
    <w:rsid w:val="000D32FA"/>
    <w:rsid w:val="000D3672"/>
    <w:rsid w:val="000D4DDA"/>
    <w:rsid w:val="000D6787"/>
    <w:rsid w:val="000E04C6"/>
    <w:rsid w:val="000E16F9"/>
    <w:rsid w:val="000E225B"/>
    <w:rsid w:val="000E3498"/>
    <w:rsid w:val="000E4356"/>
    <w:rsid w:val="000E44ED"/>
    <w:rsid w:val="000E77A3"/>
    <w:rsid w:val="000E7DF7"/>
    <w:rsid w:val="000F134A"/>
    <w:rsid w:val="000F3475"/>
    <w:rsid w:val="000F4351"/>
    <w:rsid w:val="000F4863"/>
    <w:rsid w:val="000F4F9D"/>
    <w:rsid w:val="000F5FB3"/>
    <w:rsid w:val="000F6C59"/>
    <w:rsid w:val="00102F4C"/>
    <w:rsid w:val="00104714"/>
    <w:rsid w:val="0010600D"/>
    <w:rsid w:val="0010773F"/>
    <w:rsid w:val="001114E0"/>
    <w:rsid w:val="0011224C"/>
    <w:rsid w:val="001143E3"/>
    <w:rsid w:val="0011674C"/>
    <w:rsid w:val="00117C1E"/>
    <w:rsid w:val="00121FEC"/>
    <w:rsid w:val="00122659"/>
    <w:rsid w:val="00122E12"/>
    <w:rsid w:val="00123CD6"/>
    <w:rsid w:val="00123D80"/>
    <w:rsid w:val="00124785"/>
    <w:rsid w:val="00125922"/>
    <w:rsid w:val="00126407"/>
    <w:rsid w:val="00127543"/>
    <w:rsid w:val="00127CAD"/>
    <w:rsid w:val="00133F1A"/>
    <w:rsid w:val="00137E0C"/>
    <w:rsid w:val="001413B8"/>
    <w:rsid w:val="0014204B"/>
    <w:rsid w:val="0014211D"/>
    <w:rsid w:val="001422C9"/>
    <w:rsid w:val="00144AA1"/>
    <w:rsid w:val="00145DA0"/>
    <w:rsid w:val="0014745E"/>
    <w:rsid w:val="001475DC"/>
    <w:rsid w:val="00147BF7"/>
    <w:rsid w:val="00150051"/>
    <w:rsid w:val="00150E9C"/>
    <w:rsid w:val="001510C1"/>
    <w:rsid w:val="00151306"/>
    <w:rsid w:val="00153CD6"/>
    <w:rsid w:val="00154738"/>
    <w:rsid w:val="00154E5B"/>
    <w:rsid w:val="00156003"/>
    <w:rsid w:val="00156789"/>
    <w:rsid w:val="00157529"/>
    <w:rsid w:val="001604C4"/>
    <w:rsid w:val="00162F2B"/>
    <w:rsid w:val="001638C4"/>
    <w:rsid w:val="001643E2"/>
    <w:rsid w:val="00165726"/>
    <w:rsid w:val="00167D59"/>
    <w:rsid w:val="001714B4"/>
    <w:rsid w:val="0017184A"/>
    <w:rsid w:val="001761AF"/>
    <w:rsid w:val="00176BB0"/>
    <w:rsid w:val="001770D2"/>
    <w:rsid w:val="00177369"/>
    <w:rsid w:val="00181376"/>
    <w:rsid w:val="00183F8F"/>
    <w:rsid w:val="00186260"/>
    <w:rsid w:val="00186CAC"/>
    <w:rsid w:val="00192407"/>
    <w:rsid w:val="00192883"/>
    <w:rsid w:val="001929FF"/>
    <w:rsid w:val="001A083F"/>
    <w:rsid w:val="001A0B55"/>
    <w:rsid w:val="001A1A7A"/>
    <w:rsid w:val="001A3920"/>
    <w:rsid w:val="001A5B39"/>
    <w:rsid w:val="001A77E0"/>
    <w:rsid w:val="001A7F88"/>
    <w:rsid w:val="001B10FC"/>
    <w:rsid w:val="001B4117"/>
    <w:rsid w:val="001B424A"/>
    <w:rsid w:val="001B5878"/>
    <w:rsid w:val="001B607F"/>
    <w:rsid w:val="001B6741"/>
    <w:rsid w:val="001C667C"/>
    <w:rsid w:val="001D1A05"/>
    <w:rsid w:val="001D4778"/>
    <w:rsid w:val="001D5221"/>
    <w:rsid w:val="001D7D82"/>
    <w:rsid w:val="001E3AAE"/>
    <w:rsid w:val="001E6E20"/>
    <w:rsid w:val="001F013B"/>
    <w:rsid w:val="001F0E96"/>
    <w:rsid w:val="001F1BBE"/>
    <w:rsid w:val="001F2AF2"/>
    <w:rsid w:val="001F48AE"/>
    <w:rsid w:val="001F549F"/>
    <w:rsid w:val="001F7C07"/>
    <w:rsid w:val="001F7E5B"/>
    <w:rsid w:val="00200638"/>
    <w:rsid w:val="0020347A"/>
    <w:rsid w:val="00204B69"/>
    <w:rsid w:val="00205B1D"/>
    <w:rsid w:val="00205C77"/>
    <w:rsid w:val="00206780"/>
    <w:rsid w:val="00206C38"/>
    <w:rsid w:val="00211E42"/>
    <w:rsid w:val="00211E7D"/>
    <w:rsid w:val="00214F1C"/>
    <w:rsid w:val="0021769B"/>
    <w:rsid w:val="00221D50"/>
    <w:rsid w:val="0022320E"/>
    <w:rsid w:val="00225AD7"/>
    <w:rsid w:val="00227AF3"/>
    <w:rsid w:val="00227CE1"/>
    <w:rsid w:val="00230839"/>
    <w:rsid w:val="00231051"/>
    <w:rsid w:val="00233129"/>
    <w:rsid w:val="00233C87"/>
    <w:rsid w:val="002351BE"/>
    <w:rsid w:val="00236228"/>
    <w:rsid w:val="00240263"/>
    <w:rsid w:val="00241620"/>
    <w:rsid w:val="00242385"/>
    <w:rsid w:val="0024308A"/>
    <w:rsid w:val="002431BD"/>
    <w:rsid w:val="0024375B"/>
    <w:rsid w:val="00244913"/>
    <w:rsid w:val="00244979"/>
    <w:rsid w:val="0024517B"/>
    <w:rsid w:val="00246083"/>
    <w:rsid w:val="002464C9"/>
    <w:rsid w:val="00246840"/>
    <w:rsid w:val="00253801"/>
    <w:rsid w:val="002544C4"/>
    <w:rsid w:val="00255E47"/>
    <w:rsid w:val="00256C16"/>
    <w:rsid w:val="00260638"/>
    <w:rsid w:val="00260EC3"/>
    <w:rsid w:val="0026105F"/>
    <w:rsid w:val="002627E1"/>
    <w:rsid w:val="00263E2C"/>
    <w:rsid w:val="00263F70"/>
    <w:rsid w:val="002646B5"/>
    <w:rsid w:val="002646E8"/>
    <w:rsid w:val="00265615"/>
    <w:rsid w:val="00266856"/>
    <w:rsid w:val="002672F1"/>
    <w:rsid w:val="00267CC7"/>
    <w:rsid w:val="00270788"/>
    <w:rsid w:val="0027192E"/>
    <w:rsid w:val="002729AC"/>
    <w:rsid w:val="002731DA"/>
    <w:rsid w:val="002736C2"/>
    <w:rsid w:val="00276865"/>
    <w:rsid w:val="00276914"/>
    <w:rsid w:val="00276E00"/>
    <w:rsid w:val="00283156"/>
    <w:rsid w:val="0028470B"/>
    <w:rsid w:val="00290013"/>
    <w:rsid w:val="00291480"/>
    <w:rsid w:val="00291BB8"/>
    <w:rsid w:val="002934BF"/>
    <w:rsid w:val="00295A92"/>
    <w:rsid w:val="00295D47"/>
    <w:rsid w:val="002970DB"/>
    <w:rsid w:val="002A230E"/>
    <w:rsid w:val="002A28A8"/>
    <w:rsid w:val="002A3C8C"/>
    <w:rsid w:val="002A6C0D"/>
    <w:rsid w:val="002A6C72"/>
    <w:rsid w:val="002A7147"/>
    <w:rsid w:val="002B04C3"/>
    <w:rsid w:val="002B1D95"/>
    <w:rsid w:val="002B1E9B"/>
    <w:rsid w:val="002B2041"/>
    <w:rsid w:val="002B53D0"/>
    <w:rsid w:val="002B621A"/>
    <w:rsid w:val="002B6AF5"/>
    <w:rsid w:val="002C44CC"/>
    <w:rsid w:val="002C6E01"/>
    <w:rsid w:val="002D1CAF"/>
    <w:rsid w:val="002D3B11"/>
    <w:rsid w:val="002D4F22"/>
    <w:rsid w:val="002E169F"/>
    <w:rsid w:val="002E6E95"/>
    <w:rsid w:val="002F2AFB"/>
    <w:rsid w:val="002F4E90"/>
    <w:rsid w:val="002F5075"/>
    <w:rsid w:val="002F5BD7"/>
    <w:rsid w:val="002F64CF"/>
    <w:rsid w:val="002F76DC"/>
    <w:rsid w:val="003008BE"/>
    <w:rsid w:val="00302D71"/>
    <w:rsid w:val="00303870"/>
    <w:rsid w:val="0030547D"/>
    <w:rsid w:val="003062BA"/>
    <w:rsid w:val="003101D3"/>
    <w:rsid w:val="00310847"/>
    <w:rsid w:val="00312EF6"/>
    <w:rsid w:val="00315984"/>
    <w:rsid w:val="00321646"/>
    <w:rsid w:val="00321B84"/>
    <w:rsid w:val="00321DB5"/>
    <w:rsid w:val="00324E51"/>
    <w:rsid w:val="00325F5A"/>
    <w:rsid w:val="00326458"/>
    <w:rsid w:val="00326B83"/>
    <w:rsid w:val="00327D29"/>
    <w:rsid w:val="0033124E"/>
    <w:rsid w:val="00331C59"/>
    <w:rsid w:val="00333586"/>
    <w:rsid w:val="00333E36"/>
    <w:rsid w:val="00335F00"/>
    <w:rsid w:val="0033671E"/>
    <w:rsid w:val="0034304D"/>
    <w:rsid w:val="00345273"/>
    <w:rsid w:val="00345905"/>
    <w:rsid w:val="00346B3C"/>
    <w:rsid w:val="0035019C"/>
    <w:rsid w:val="00350D84"/>
    <w:rsid w:val="0035285A"/>
    <w:rsid w:val="003557A8"/>
    <w:rsid w:val="00356F41"/>
    <w:rsid w:val="00357BA9"/>
    <w:rsid w:val="00357D35"/>
    <w:rsid w:val="003606B2"/>
    <w:rsid w:val="00363079"/>
    <w:rsid w:val="00364DA8"/>
    <w:rsid w:val="003657DD"/>
    <w:rsid w:val="0036708F"/>
    <w:rsid w:val="00367EC4"/>
    <w:rsid w:val="0037118B"/>
    <w:rsid w:val="00373AE8"/>
    <w:rsid w:val="00376998"/>
    <w:rsid w:val="00381406"/>
    <w:rsid w:val="00381A27"/>
    <w:rsid w:val="0038342B"/>
    <w:rsid w:val="00385046"/>
    <w:rsid w:val="00385BD1"/>
    <w:rsid w:val="00386353"/>
    <w:rsid w:val="00387E82"/>
    <w:rsid w:val="0039056F"/>
    <w:rsid w:val="00392AE3"/>
    <w:rsid w:val="003946C7"/>
    <w:rsid w:val="003946CE"/>
    <w:rsid w:val="0039579D"/>
    <w:rsid w:val="003962AA"/>
    <w:rsid w:val="00396851"/>
    <w:rsid w:val="0039698F"/>
    <w:rsid w:val="003A6342"/>
    <w:rsid w:val="003A66E3"/>
    <w:rsid w:val="003A7CAC"/>
    <w:rsid w:val="003B15AC"/>
    <w:rsid w:val="003B1AC6"/>
    <w:rsid w:val="003B4637"/>
    <w:rsid w:val="003C08F5"/>
    <w:rsid w:val="003C0A1B"/>
    <w:rsid w:val="003C102C"/>
    <w:rsid w:val="003C10D8"/>
    <w:rsid w:val="003C1525"/>
    <w:rsid w:val="003C2F0F"/>
    <w:rsid w:val="003C4F24"/>
    <w:rsid w:val="003C6244"/>
    <w:rsid w:val="003C6B74"/>
    <w:rsid w:val="003D106C"/>
    <w:rsid w:val="003D1B9C"/>
    <w:rsid w:val="003D30E5"/>
    <w:rsid w:val="003D313D"/>
    <w:rsid w:val="003D38E2"/>
    <w:rsid w:val="003D5EED"/>
    <w:rsid w:val="003E0D9F"/>
    <w:rsid w:val="003E1E9E"/>
    <w:rsid w:val="003E26DF"/>
    <w:rsid w:val="003E4D19"/>
    <w:rsid w:val="003E4F22"/>
    <w:rsid w:val="003E684F"/>
    <w:rsid w:val="003E6981"/>
    <w:rsid w:val="003E6D6C"/>
    <w:rsid w:val="003E71C1"/>
    <w:rsid w:val="003E72C0"/>
    <w:rsid w:val="003F6A3C"/>
    <w:rsid w:val="00400612"/>
    <w:rsid w:val="004013AB"/>
    <w:rsid w:val="00404370"/>
    <w:rsid w:val="004060F7"/>
    <w:rsid w:val="00410D0F"/>
    <w:rsid w:val="0041288F"/>
    <w:rsid w:val="00413056"/>
    <w:rsid w:val="0041693A"/>
    <w:rsid w:val="0041726F"/>
    <w:rsid w:val="00417499"/>
    <w:rsid w:val="00417AC1"/>
    <w:rsid w:val="0042079A"/>
    <w:rsid w:val="00420F5E"/>
    <w:rsid w:val="004211D8"/>
    <w:rsid w:val="004212C1"/>
    <w:rsid w:val="00424442"/>
    <w:rsid w:val="00424FDD"/>
    <w:rsid w:val="00425CC3"/>
    <w:rsid w:val="00425E16"/>
    <w:rsid w:val="00432199"/>
    <w:rsid w:val="0043354F"/>
    <w:rsid w:val="004363B8"/>
    <w:rsid w:val="00436742"/>
    <w:rsid w:val="00437DED"/>
    <w:rsid w:val="004429B7"/>
    <w:rsid w:val="004446E1"/>
    <w:rsid w:val="00444B3D"/>
    <w:rsid w:val="00445685"/>
    <w:rsid w:val="00446B3F"/>
    <w:rsid w:val="0044725B"/>
    <w:rsid w:val="004472F6"/>
    <w:rsid w:val="004508FD"/>
    <w:rsid w:val="00452459"/>
    <w:rsid w:val="00452ABC"/>
    <w:rsid w:val="00453D6E"/>
    <w:rsid w:val="00456967"/>
    <w:rsid w:val="0046135E"/>
    <w:rsid w:val="004614D6"/>
    <w:rsid w:val="00461587"/>
    <w:rsid w:val="00462943"/>
    <w:rsid w:val="00463619"/>
    <w:rsid w:val="004638A2"/>
    <w:rsid w:val="004646B7"/>
    <w:rsid w:val="00464BF4"/>
    <w:rsid w:val="00465B9E"/>
    <w:rsid w:val="0046701F"/>
    <w:rsid w:val="004710A5"/>
    <w:rsid w:val="004712DC"/>
    <w:rsid w:val="0047131E"/>
    <w:rsid w:val="00473883"/>
    <w:rsid w:val="00476454"/>
    <w:rsid w:val="00480F82"/>
    <w:rsid w:val="00483861"/>
    <w:rsid w:val="0049146F"/>
    <w:rsid w:val="00491977"/>
    <w:rsid w:val="004933C5"/>
    <w:rsid w:val="00495257"/>
    <w:rsid w:val="00497C37"/>
    <w:rsid w:val="004A046B"/>
    <w:rsid w:val="004A2149"/>
    <w:rsid w:val="004A317C"/>
    <w:rsid w:val="004A35D8"/>
    <w:rsid w:val="004A44D6"/>
    <w:rsid w:val="004A7EFC"/>
    <w:rsid w:val="004B171C"/>
    <w:rsid w:val="004B297A"/>
    <w:rsid w:val="004B3490"/>
    <w:rsid w:val="004C0451"/>
    <w:rsid w:val="004C6459"/>
    <w:rsid w:val="004C6753"/>
    <w:rsid w:val="004C6773"/>
    <w:rsid w:val="004C6D15"/>
    <w:rsid w:val="004C73D8"/>
    <w:rsid w:val="004C7F83"/>
    <w:rsid w:val="004D0EF0"/>
    <w:rsid w:val="004D1FA4"/>
    <w:rsid w:val="004D2FB9"/>
    <w:rsid w:val="004D5AF3"/>
    <w:rsid w:val="004E112C"/>
    <w:rsid w:val="004E1683"/>
    <w:rsid w:val="004E212A"/>
    <w:rsid w:val="004E32B3"/>
    <w:rsid w:val="004E5210"/>
    <w:rsid w:val="004E5974"/>
    <w:rsid w:val="004F13D1"/>
    <w:rsid w:val="004F3C4D"/>
    <w:rsid w:val="004F6F7C"/>
    <w:rsid w:val="004F7676"/>
    <w:rsid w:val="0050099D"/>
    <w:rsid w:val="00500BF3"/>
    <w:rsid w:val="0050349B"/>
    <w:rsid w:val="005047AB"/>
    <w:rsid w:val="005050D3"/>
    <w:rsid w:val="00510BEB"/>
    <w:rsid w:val="0051194A"/>
    <w:rsid w:val="00513459"/>
    <w:rsid w:val="00513B34"/>
    <w:rsid w:val="00514A38"/>
    <w:rsid w:val="00514E04"/>
    <w:rsid w:val="005155AE"/>
    <w:rsid w:val="00515EDB"/>
    <w:rsid w:val="00515FE3"/>
    <w:rsid w:val="005174C4"/>
    <w:rsid w:val="00520B57"/>
    <w:rsid w:val="00523480"/>
    <w:rsid w:val="00524E04"/>
    <w:rsid w:val="00524E99"/>
    <w:rsid w:val="00525575"/>
    <w:rsid w:val="005275C9"/>
    <w:rsid w:val="0053098B"/>
    <w:rsid w:val="00532572"/>
    <w:rsid w:val="005352C6"/>
    <w:rsid w:val="00535D7F"/>
    <w:rsid w:val="00536275"/>
    <w:rsid w:val="0054282F"/>
    <w:rsid w:val="005446EE"/>
    <w:rsid w:val="005457C6"/>
    <w:rsid w:val="00545E37"/>
    <w:rsid w:val="00551282"/>
    <w:rsid w:val="00551490"/>
    <w:rsid w:val="005514E1"/>
    <w:rsid w:val="00555B76"/>
    <w:rsid w:val="005562EA"/>
    <w:rsid w:val="005603AF"/>
    <w:rsid w:val="005640D4"/>
    <w:rsid w:val="0056448E"/>
    <w:rsid w:val="00564971"/>
    <w:rsid w:val="00564D4E"/>
    <w:rsid w:val="00566841"/>
    <w:rsid w:val="0056707D"/>
    <w:rsid w:val="00567558"/>
    <w:rsid w:val="00570093"/>
    <w:rsid w:val="00570B0D"/>
    <w:rsid w:val="0057128F"/>
    <w:rsid w:val="00573D81"/>
    <w:rsid w:val="00576A3D"/>
    <w:rsid w:val="00577622"/>
    <w:rsid w:val="00577A0E"/>
    <w:rsid w:val="00580DC3"/>
    <w:rsid w:val="00582D74"/>
    <w:rsid w:val="00584659"/>
    <w:rsid w:val="00585CEF"/>
    <w:rsid w:val="00591A62"/>
    <w:rsid w:val="00595C35"/>
    <w:rsid w:val="005A1F13"/>
    <w:rsid w:val="005A23AE"/>
    <w:rsid w:val="005A2833"/>
    <w:rsid w:val="005A2F8D"/>
    <w:rsid w:val="005A4500"/>
    <w:rsid w:val="005B0A52"/>
    <w:rsid w:val="005B3955"/>
    <w:rsid w:val="005B4165"/>
    <w:rsid w:val="005B699E"/>
    <w:rsid w:val="005B7ED0"/>
    <w:rsid w:val="005C0FBB"/>
    <w:rsid w:val="005C228B"/>
    <w:rsid w:val="005C3CC2"/>
    <w:rsid w:val="005C4E45"/>
    <w:rsid w:val="005C50A2"/>
    <w:rsid w:val="005C5E36"/>
    <w:rsid w:val="005C69E9"/>
    <w:rsid w:val="005C7317"/>
    <w:rsid w:val="005C7F29"/>
    <w:rsid w:val="005D1A73"/>
    <w:rsid w:val="005D3D33"/>
    <w:rsid w:val="005D4748"/>
    <w:rsid w:val="005D6457"/>
    <w:rsid w:val="005D7D68"/>
    <w:rsid w:val="005E0EFA"/>
    <w:rsid w:val="005E3B00"/>
    <w:rsid w:val="005E4DD7"/>
    <w:rsid w:val="005E7E4A"/>
    <w:rsid w:val="005F0465"/>
    <w:rsid w:val="005F0683"/>
    <w:rsid w:val="005F176D"/>
    <w:rsid w:val="005F1AF5"/>
    <w:rsid w:val="005F24D9"/>
    <w:rsid w:val="005F57B9"/>
    <w:rsid w:val="005F5F05"/>
    <w:rsid w:val="005F61A2"/>
    <w:rsid w:val="005F73D1"/>
    <w:rsid w:val="005F7933"/>
    <w:rsid w:val="0060458A"/>
    <w:rsid w:val="006047E3"/>
    <w:rsid w:val="00610BD6"/>
    <w:rsid w:val="0061257E"/>
    <w:rsid w:val="0061321C"/>
    <w:rsid w:val="00613FDF"/>
    <w:rsid w:val="00617715"/>
    <w:rsid w:val="0062154F"/>
    <w:rsid w:val="00621AD1"/>
    <w:rsid w:val="00622871"/>
    <w:rsid w:val="00623AE2"/>
    <w:rsid w:val="006260FC"/>
    <w:rsid w:val="0062703B"/>
    <w:rsid w:val="00627A4E"/>
    <w:rsid w:val="0063005B"/>
    <w:rsid w:val="0063163E"/>
    <w:rsid w:val="0063446B"/>
    <w:rsid w:val="006346A3"/>
    <w:rsid w:val="00635EDC"/>
    <w:rsid w:val="00635FCC"/>
    <w:rsid w:val="00636245"/>
    <w:rsid w:val="00636276"/>
    <w:rsid w:val="0063738D"/>
    <w:rsid w:val="00642E6C"/>
    <w:rsid w:val="0064338D"/>
    <w:rsid w:val="00645041"/>
    <w:rsid w:val="0064761B"/>
    <w:rsid w:val="00652E60"/>
    <w:rsid w:val="00653FB1"/>
    <w:rsid w:val="00655CF4"/>
    <w:rsid w:val="00656594"/>
    <w:rsid w:val="0065663F"/>
    <w:rsid w:val="006579F6"/>
    <w:rsid w:val="006674A7"/>
    <w:rsid w:val="00670ACC"/>
    <w:rsid w:val="00672C94"/>
    <w:rsid w:val="00673563"/>
    <w:rsid w:val="00674349"/>
    <w:rsid w:val="00674A74"/>
    <w:rsid w:val="00675B35"/>
    <w:rsid w:val="00675F5E"/>
    <w:rsid w:val="00682B14"/>
    <w:rsid w:val="0068478B"/>
    <w:rsid w:val="0068530F"/>
    <w:rsid w:val="006876B2"/>
    <w:rsid w:val="006877B5"/>
    <w:rsid w:val="00691ACB"/>
    <w:rsid w:val="006A077A"/>
    <w:rsid w:val="006A41C1"/>
    <w:rsid w:val="006A48A3"/>
    <w:rsid w:val="006A7838"/>
    <w:rsid w:val="006B14EA"/>
    <w:rsid w:val="006B244D"/>
    <w:rsid w:val="006B2D47"/>
    <w:rsid w:val="006B3E09"/>
    <w:rsid w:val="006B401E"/>
    <w:rsid w:val="006B4583"/>
    <w:rsid w:val="006B55A7"/>
    <w:rsid w:val="006B6437"/>
    <w:rsid w:val="006B7FCA"/>
    <w:rsid w:val="006C2AEC"/>
    <w:rsid w:val="006C323E"/>
    <w:rsid w:val="006C669A"/>
    <w:rsid w:val="006C6CF8"/>
    <w:rsid w:val="006C6F51"/>
    <w:rsid w:val="006D2F1E"/>
    <w:rsid w:val="006D43E6"/>
    <w:rsid w:val="006D54BA"/>
    <w:rsid w:val="006D73E3"/>
    <w:rsid w:val="006D74D6"/>
    <w:rsid w:val="006D78EE"/>
    <w:rsid w:val="006D7921"/>
    <w:rsid w:val="006E04CF"/>
    <w:rsid w:val="006E0A6C"/>
    <w:rsid w:val="006E38DC"/>
    <w:rsid w:val="006E38ED"/>
    <w:rsid w:val="006E5C4B"/>
    <w:rsid w:val="006E7421"/>
    <w:rsid w:val="006F058E"/>
    <w:rsid w:val="006F3F73"/>
    <w:rsid w:val="006F5425"/>
    <w:rsid w:val="00701CF9"/>
    <w:rsid w:val="00704939"/>
    <w:rsid w:val="00704A8F"/>
    <w:rsid w:val="0071194C"/>
    <w:rsid w:val="007133BE"/>
    <w:rsid w:val="00713698"/>
    <w:rsid w:val="00714710"/>
    <w:rsid w:val="007149C1"/>
    <w:rsid w:val="0071513A"/>
    <w:rsid w:val="00722B00"/>
    <w:rsid w:val="00722EFF"/>
    <w:rsid w:val="0072544A"/>
    <w:rsid w:val="00730840"/>
    <w:rsid w:val="00731607"/>
    <w:rsid w:val="00732006"/>
    <w:rsid w:val="00732A6A"/>
    <w:rsid w:val="00733C27"/>
    <w:rsid w:val="00736A73"/>
    <w:rsid w:val="00737A75"/>
    <w:rsid w:val="0074328C"/>
    <w:rsid w:val="00745A7B"/>
    <w:rsid w:val="007462CA"/>
    <w:rsid w:val="00746855"/>
    <w:rsid w:val="00747E50"/>
    <w:rsid w:val="007511F7"/>
    <w:rsid w:val="007539EA"/>
    <w:rsid w:val="00754649"/>
    <w:rsid w:val="0076026C"/>
    <w:rsid w:val="007649F7"/>
    <w:rsid w:val="00764A0F"/>
    <w:rsid w:val="00765314"/>
    <w:rsid w:val="00766CC0"/>
    <w:rsid w:val="0077274C"/>
    <w:rsid w:val="00772F1A"/>
    <w:rsid w:val="0078171A"/>
    <w:rsid w:val="00781B5E"/>
    <w:rsid w:val="00782CED"/>
    <w:rsid w:val="007833E3"/>
    <w:rsid w:val="00783EAC"/>
    <w:rsid w:val="00790E07"/>
    <w:rsid w:val="007911B9"/>
    <w:rsid w:val="007936C3"/>
    <w:rsid w:val="00794F17"/>
    <w:rsid w:val="00795107"/>
    <w:rsid w:val="007973A2"/>
    <w:rsid w:val="007A0288"/>
    <w:rsid w:val="007A1754"/>
    <w:rsid w:val="007A1773"/>
    <w:rsid w:val="007A1D27"/>
    <w:rsid w:val="007A2435"/>
    <w:rsid w:val="007A2740"/>
    <w:rsid w:val="007A7A5C"/>
    <w:rsid w:val="007B1877"/>
    <w:rsid w:val="007B498E"/>
    <w:rsid w:val="007B778D"/>
    <w:rsid w:val="007B7C24"/>
    <w:rsid w:val="007C36E7"/>
    <w:rsid w:val="007C391F"/>
    <w:rsid w:val="007C440D"/>
    <w:rsid w:val="007C684F"/>
    <w:rsid w:val="007C686B"/>
    <w:rsid w:val="007D1220"/>
    <w:rsid w:val="007D382C"/>
    <w:rsid w:val="007D3CF1"/>
    <w:rsid w:val="007D51F3"/>
    <w:rsid w:val="007D62D8"/>
    <w:rsid w:val="007D635A"/>
    <w:rsid w:val="007D7386"/>
    <w:rsid w:val="007E0617"/>
    <w:rsid w:val="007E0E92"/>
    <w:rsid w:val="007E14B3"/>
    <w:rsid w:val="007E3796"/>
    <w:rsid w:val="007E723F"/>
    <w:rsid w:val="007F2CB7"/>
    <w:rsid w:val="007F3D8D"/>
    <w:rsid w:val="007F4701"/>
    <w:rsid w:val="007F692E"/>
    <w:rsid w:val="007F733E"/>
    <w:rsid w:val="00800C42"/>
    <w:rsid w:val="0080470F"/>
    <w:rsid w:val="00805987"/>
    <w:rsid w:val="00805E0F"/>
    <w:rsid w:val="00807723"/>
    <w:rsid w:val="00810CC0"/>
    <w:rsid w:val="0081477E"/>
    <w:rsid w:val="00814F2B"/>
    <w:rsid w:val="0081523D"/>
    <w:rsid w:val="008178B5"/>
    <w:rsid w:val="00820186"/>
    <w:rsid w:val="00825B05"/>
    <w:rsid w:val="008271A4"/>
    <w:rsid w:val="008307BD"/>
    <w:rsid w:val="008308A5"/>
    <w:rsid w:val="00834D82"/>
    <w:rsid w:val="0083518D"/>
    <w:rsid w:val="008361C2"/>
    <w:rsid w:val="00837134"/>
    <w:rsid w:val="00837EF1"/>
    <w:rsid w:val="00841905"/>
    <w:rsid w:val="008461DA"/>
    <w:rsid w:val="00850122"/>
    <w:rsid w:val="00850670"/>
    <w:rsid w:val="008541CD"/>
    <w:rsid w:val="0085452A"/>
    <w:rsid w:val="0086145B"/>
    <w:rsid w:val="00861773"/>
    <w:rsid w:val="008627A6"/>
    <w:rsid w:val="00862805"/>
    <w:rsid w:val="00863691"/>
    <w:rsid w:val="00864979"/>
    <w:rsid w:val="00865473"/>
    <w:rsid w:val="00865DEC"/>
    <w:rsid w:val="008669BA"/>
    <w:rsid w:val="00867AEE"/>
    <w:rsid w:val="00872444"/>
    <w:rsid w:val="008725ED"/>
    <w:rsid w:val="00873860"/>
    <w:rsid w:val="00877FF7"/>
    <w:rsid w:val="00880B2A"/>
    <w:rsid w:val="00883174"/>
    <w:rsid w:val="008836AB"/>
    <w:rsid w:val="008864CE"/>
    <w:rsid w:val="00890437"/>
    <w:rsid w:val="00890496"/>
    <w:rsid w:val="008906B2"/>
    <w:rsid w:val="0089278C"/>
    <w:rsid w:val="0089317A"/>
    <w:rsid w:val="00894326"/>
    <w:rsid w:val="00894987"/>
    <w:rsid w:val="0089555B"/>
    <w:rsid w:val="00897C49"/>
    <w:rsid w:val="00897E66"/>
    <w:rsid w:val="008A1C72"/>
    <w:rsid w:val="008A30C1"/>
    <w:rsid w:val="008A38BE"/>
    <w:rsid w:val="008A457C"/>
    <w:rsid w:val="008A522D"/>
    <w:rsid w:val="008A5F7F"/>
    <w:rsid w:val="008A63D0"/>
    <w:rsid w:val="008B08A2"/>
    <w:rsid w:val="008B0CD6"/>
    <w:rsid w:val="008B35F8"/>
    <w:rsid w:val="008B5DC7"/>
    <w:rsid w:val="008B72C7"/>
    <w:rsid w:val="008B7CE4"/>
    <w:rsid w:val="008C27CD"/>
    <w:rsid w:val="008C48EE"/>
    <w:rsid w:val="008C7BA9"/>
    <w:rsid w:val="008C7C5F"/>
    <w:rsid w:val="008D0F90"/>
    <w:rsid w:val="008D21C0"/>
    <w:rsid w:val="008D4B09"/>
    <w:rsid w:val="008E2B30"/>
    <w:rsid w:val="008E3748"/>
    <w:rsid w:val="008E4D40"/>
    <w:rsid w:val="008E58F5"/>
    <w:rsid w:val="008E5E34"/>
    <w:rsid w:val="008E6AC5"/>
    <w:rsid w:val="008E78BF"/>
    <w:rsid w:val="008F0BC4"/>
    <w:rsid w:val="008F0DAC"/>
    <w:rsid w:val="008F3377"/>
    <w:rsid w:val="008F3C7F"/>
    <w:rsid w:val="008F3E94"/>
    <w:rsid w:val="008F3F7F"/>
    <w:rsid w:val="008F45EC"/>
    <w:rsid w:val="008F6168"/>
    <w:rsid w:val="008F6DA5"/>
    <w:rsid w:val="008F6E57"/>
    <w:rsid w:val="00901749"/>
    <w:rsid w:val="00901B64"/>
    <w:rsid w:val="00902661"/>
    <w:rsid w:val="00902A32"/>
    <w:rsid w:val="00902AF2"/>
    <w:rsid w:val="0090366A"/>
    <w:rsid w:val="00906BE9"/>
    <w:rsid w:val="0091191E"/>
    <w:rsid w:val="00911A11"/>
    <w:rsid w:val="00911AEA"/>
    <w:rsid w:val="00911C80"/>
    <w:rsid w:val="00912FB1"/>
    <w:rsid w:val="00913474"/>
    <w:rsid w:val="0091502D"/>
    <w:rsid w:val="0091574A"/>
    <w:rsid w:val="00917762"/>
    <w:rsid w:val="0091792D"/>
    <w:rsid w:val="009208F1"/>
    <w:rsid w:val="00920C13"/>
    <w:rsid w:val="0092152A"/>
    <w:rsid w:val="0092282D"/>
    <w:rsid w:val="00924401"/>
    <w:rsid w:val="00924EFF"/>
    <w:rsid w:val="00926B75"/>
    <w:rsid w:val="0093052E"/>
    <w:rsid w:val="0093249D"/>
    <w:rsid w:val="009357C1"/>
    <w:rsid w:val="009369A3"/>
    <w:rsid w:val="00940630"/>
    <w:rsid w:val="00941599"/>
    <w:rsid w:val="009443D3"/>
    <w:rsid w:val="00944F1D"/>
    <w:rsid w:val="00947C6A"/>
    <w:rsid w:val="00947F74"/>
    <w:rsid w:val="00951664"/>
    <w:rsid w:val="009530D8"/>
    <w:rsid w:val="009543E3"/>
    <w:rsid w:val="00955B19"/>
    <w:rsid w:val="00955DAF"/>
    <w:rsid w:val="00956DA5"/>
    <w:rsid w:val="009632E9"/>
    <w:rsid w:val="0096355A"/>
    <w:rsid w:val="009659F6"/>
    <w:rsid w:val="00965B91"/>
    <w:rsid w:val="009663CB"/>
    <w:rsid w:val="0096642A"/>
    <w:rsid w:val="00966B9E"/>
    <w:rsid w:val="00971174"/>
    <w:rsid w:val="0097265E"/>
    <w:rsid w:val="00974FF6"/>
    <w:rsid w:val="00975B82"/>
    <w:rsid w:val="00982286"/>
    <w:rsid w:val="009840EE"/>
    <w:rsid w:val="00984F8D"/>
    <w:rsid w:val="00985F97"/>
    <w:rsid w:val="0099206E"/>
    <w:rsid w:val="00992177"/>
    <w:rsid w:val="00994009"/>
    <w:rsid w:val="0099528E"/>
    <w:rsid w:val="00995B5B"/>
    <w:rsid w:val="0099660E"/>
    <w:rsid w:val="00997065"/>
    <w:rsid w:val="009A0742"/>
    <w:rsid w:val="009A2333"/>
    <w:rsid w:val="009A2EFE"/>
    <w:rsid w:val="009A3209"/>
    <w:rsid w:val="009A331B"/>
    <w:rsid w:val="009A4D47"/>
    <w:rsid w:val="009A4E6D"/>
    <w:rsid w:val="009A5C58"/>
    <w:rsid w:val="009A7672"/>
    <w:rsid w:val="009B017C"/>
    <w:rsid w:val="009B039C"/>
    <w:rsid w:val="009B08DA"/>
    <w:rsid w:val="009B1248"/>
    <w:rsid w:val="009B1972"/>
    <w:rsid w:val="009B1C4A"/>
    <w:rsid w:val="009B1EA9"/>
    <w:rsid w:val="009B2022"/>
    <w:rsid w:val="009B7247"/>
    <w:rsid w:val="009C38F9"/>
    <w:rsid w:val="009C6935"/>
    <w:rsid w:val="009C70BE"/>
    <w:rsid w:val="009D0E48"/>
    <w:rsid w:val="009D1236"/>
    <w:rsid w:val="009D3E5E"/>
    <w:rsid w:val="009D5790"/>
    <w:rsid w:val="009E11BF"/>
    <w:rsid w:val="009E12A3"/>
    <w:rsid w:val="009E2A60"/>
    <w:rsid w:val="009E3284"/>
    <w:rsid w:val="009E49BE"/>
    <w:rsid w:val="009E61C1"/>
    <w:rsid w:val="009E6A5B"/>
    <w:rsid w:val="009F0045"/>
    <w:rsid w:val="009F0B3D"/>
    <w:rsid w:val="009F1555"/>
    <w:rsid w:val="009F38C7"/>
    <w:rsid w:val="009F5469"/>
    <w:rsid w:val="00A0048C"/>
    <w:rsid w:val="00A00FF5"/>
    <w:rsid w:val="00A0192D"/>
    <w:rsid w:val="00A04889"/>
    <w:rsid w:val="00A073F6"/>
    <w:rsid w:val="00A07706"/>
    <w:rsid w:val="00A10230"/>
    <w:rsid w:val="00A10253"/>
    <w:rsid w:val="00A116B2"/>
    <w:rsid w:val="00A13302"/>
    <w:rsid w:val="00A135EE"/>
    <w:rsid w:val="00A157C6"/>
    <w:rsid w:val="00A15F5E"/>
    <w:rsid w:val="00A16477"/>
    <w:rsid w:val="00A20A4F"/>
    <w:rsid w:val="00A22435"/>
    <w:rsid w:val="00A22E28"/>
    <w:rsid w:val="00A23372"/>
    <w:rsid w:val="00A23E04"/>
    <w:rsid w:val="00A256A4"/>
    <w:rsid w:val="00A27F89"/>
    <w:rsid w:val="00A3223B"/>
    <w:rsid w:val="00A3543A"/>
    <w:rsid w:val="00A422F9"/>
    <w:rsid w:val="00A44269"/>
    <w:rsid w:val="00A50A7D"/>
    <w:rsid w:val="00A540AD"/>
    <w:rsid w:val="00A56246"/>
    <w:rsid w:val="00A57417"/>
    <w:rsid w:val="00A57E59"/>
    <w:rsid w:val="00A60073"/>
    <w:rsid w:val="00A62151"/>
    <w:rsid w:val="00A642FA"/>
    <w:rsid w:val="00A700A5"/>
    <w:rsid w:val="00A719EF"/>
    <w:rsid w:val="00A726FD"/>
    <w:rsid w:val="00A72D80"/>
    <w:rsid w:val="00A72DC3"/>
    <w:rsid w:val="00A746CC"/>
    <w:rsid w:val="00A76E97"/>
    <w:rsid w:val="00A77473"/>
    <w:rsid w:val="00A779E2"/>
    <w:rsid w:val="00A817B0"/>
    <w:rsid w:val="00A82B81"/>
    <w:rsid w:val="00A8309B"/>
    <w:rsid w:val="00A84D37"/>
    <w:rsid w:val="00A84FA5"/>
    <w:rsid w:val="00A853F2"/>
    <w:rsid w:val="00A9060F"/>
    <w:rsid w:val="00A90B39"/>
    <w:rsid w:val="00A91AE6"/>
    <w:rsid w:val="00A96C2C"/>
    <w:rsid w:val="00A97448"/>
    <w:rsid w:val="00AA03FC"/>
    <w:rsid w:val="00AA0418"/>
    <w:rsid w:val="00AA1EC5"/>
    <w:rsid w:val="00AA27AD"/>
    <w:rsid w:val="00AA3971"/>
    <w:rsid w:val="00AA5426"/>
    <w:rsid w:val="00AA7A43"/>
    <w:rsid w:val="00AB00FD"/>
    <w:rsid w:val="00AB0992"/>
    <w:rsid w:val="00AB3954"/>
    <w:rsid w:val="00AB3D2C"/>
    <w:rsid w:val="00AB4B5C"/>
    <w:rsid w:val="00AB4BB8"/>
    <w:rsid w:val="00AB5D6C"/>
    <w:rsid w:val="00AB77C1"/>
    <w:rsid w:val="00AC0989"/>
    <w:rsid w:val="00AC0E94"/>
    <w:rsid w:val="00AC1030"/>
    <w:rsid w:val="00AC1DA6"/>
    <w:rsid w:val="00AC2900"/>
    <w:rsid w:val="00AC3FF9"/>
    <w:rsid w:val="00AC4CF4"/>
    <w:rsid w:val="00AC6139"/>
    <w:rsid w:val="00AC72A2"/>
    <w:rsid w:val="00AD2D22"/>
    <w:rsid w:val="00AD444E"/>
    <w:rsid w:val="00AD474B"/>
    <w:rsid w:val="00AD48BF"/>
    <w:rsid w:val="00AD6C82"/>
    <w:rsid w:val="00AD7EF4"/>
    <w:rsid w:val="00AE00AE"/>
    <w:rsid w:val="00AE0A9B"/>
    <w:rsid w:val="00AE1562"/>
    <w:rsid w:val="00AE3499"/>
    <w:rsid w:val="00AE3AF1"/>
    <w:rsid w:val="00AE3BD0"/>
    <w:rsid w:val="00AE50B8"/>
    <w:rsid w:val="00AE5743"/>
    <w:rsid w:val="00AE6E98"/>
    <w:rsid w:val="00AF0051"/>
    <w:rsid w:val="00AF2855"/>
    <w:rsid w:val="00AF336F"/>
    <w:rsid w:val="00AF37F5"/>
    <w:rsid w:val="00AF49C4"/>
    <w:rsid w:val="00AF57CE"/>
    <w:rsid w:val="00AF57DF"/>
    <w:rsid w:val="00AF6804"/>
    <w:rsid w:val="00AF6FE8"/>
    <w:rsid w:val="00AF7055"/>
    <w:rsid w:val="00AF754D"/>
    <w:rsid w:val="00B002E2"/>
    <w:rsid w:val="00B01FAF"/>
    <w:rsid w:val="00B0230E"/>
    <w:rsid w:val="00B0285D"/>
    <w:rsid w:val="00B0691B"/>
    <w:rsid w:val="00B0724D"/>
    <w:rsid w:val="00B10A1E"/>
    <w:rsid w:val="00B1279A"/>
    <w:rsid w:val="00B129D2"/>
    <w:rsid w:val="00B13FE6"/>
    <w:rsid w:val="00B24EB1"/>
    <w:rsid w:val="00B262D5"/>
    <w:rsid w:val="00B2721C"/>
    <w:rsid w:val="00B30EA2"/>
    <w:rsid w:val="00B30F4D"/>
    <w:rsid w:val="00B33432"/>
    <w:rsid w:val="00B34414"/>
    <w:rsid w:val="00B353B0"/>
    <w:rsid w:val="00B3739C"/>
    <w:rsid w:val="00B37B9C"/>
    <w:rsid w:val="00B40576"/>
    <w:rsid w:val="00B40E8D"/>
    <w:rsid w:val="00B4132F"/>
    <w:rsid w:val="00B427CE"/>
    <w:rsid w:val="00B43159"/>
    <w:rsid w:val="00B43404"/>
    <w:rsid w:val="00B4605A"/>
    <w:rsid w:val="00B46605"/>
    <w:rsid w:val="00B53847"/>
    <w:rsid w:val="00B545F9"/>
    <w:rsid w:val="00B5501F"/>
    <w:rsid w:val="00B551B1"/>
    <w:rsid w:val="00B5792F"/>
    <w:rsid w:val="00B57F99"/>
    <w:rsid w:val="00B6115A"/>
    <w:rsid w:val="00B61C3B"/>
    <w:rsid w:val="00B66586"/>
    <w:rsid w:val="00B669A2"/>
    <w:rsid w:val="00B67023"/>
    <w:rsid w:val="00B67F73"/>
    <w:rsid w:val="00B70AB4"/>
    <w:rsid w:val="00B71EA7"/>
    <w:rsid w:val="00B72320"/>
    <w:rsid w:val="00B72B9A"/>
    <w:rsid w:val="00B73A2E"/>
    <w:rsid w:val="00B7519E"/>
    <w:rsid w:val="00B776E7"/>
    <w:rsid w:val="00B84CDF"/>
    <w:rsid w:val="00B86B96"/>
    <w:rsid w:val="00B87318"/>
    <w:rsid w:val="00B9112F"/>
    <w:rsid w:val="00B92FDF"/>
    <w:rsid w:val="00B93ADF"/>
    <w:rsid w:val="00B96D6A"/>
    <w:rsid w:val="00B977A3"/>
    <w:rsid w:val="00BA37B3"/>
    <w:rsid w:val="00BA47AD"/>
    <w:rsid w:val="00BA499D"/>
    <w:rsid w:val="00BB2BDD"/>
    <w:rsid w:val="00BB381D"/>
    <w:rsid w:val="00BB388A"/>
    <w:rsid w:val="00BB3895"/>
    <w:rsid w:val="00BB45E8"/>
    <w:rsid w:val="00BB468F"/>
    <w:rsid w:val="00BB7CC4"/>
    <w:rsid w:val="00BC4198"/>
    <w:rsid w:val="00BC495B"/>
    <w:rsid w:val="00BC4A06"/>
    <w:rsid w:val="00BC67F6"/>
    <w:rsid w:val="00BD4565"/>
    <w:rsid w:val="00BD7E27"/>
    <w:rsid w:val="00BE0B52"/>
    <w:rsid w:val="00BE2C41"/>
    <w:rsid w:val="00BE30E2"/>
    <w:rsid w:val="00BE3908"/>
    <w:rsid w:val="00BE7E16"/>
    <w:rsid w:val="00BF1C22"/>
    <w:rsid w:val="00BF1D6E"/>
    <w:rsid w:val="00BF4A40"/>
    <w:rsid w:val="00BF6859"/>
    <w:rsid w:val="00C00F9E"/>
    <w:rsid w:val="00C02517"/>
    <w:rsid w:val="00C03A9E"/>
    <w:rsid w:val="00C107FE"/>
    <w:rsid w:val="00C113BE"/>
    <w:rsid w:val="00C11881"/>
    <w:rsid w:val="00C12054"/>
    <w:rsid w:val="00C12D74"/>
    <w:rsid w:val="00C15763"/>
    <w:rsid w:val="00C20632"/>
    <w:rsid w:val="00C22042"/>
    <w:rsid w:val="00C2585C"/>
    <w:rsid w:val="00C27622"/>
    <w:rsid w:val="00C27A4D"/>
    <w:rsid w:val="00C3368D"/>
    <w:rsid w:val="00C340E9"/>
    <w:rsid w:val="00C36370"/>
    <w:rsid w:val="00C37A71"/>
    <w:rsid w:val="00C45AD3"/>
    <w:rsid w:val="00C46A1B"/>
    <w:rsid w:val="00C51FFE"/>
    <w:rsid w:val="00C5263A"/>
    <w:rsid w:val="00C5364C"/>
    <w:rsid w:val="00C537C8"/>
    <w:rsid w:val="00C55598"/>
    <w:rsid w:val="00C56611"/>
    <w:rsid w:val="00C56B02"/>
    <w:rsid w:val="00C57185"/>
    <w:rsid w:val="00C57B0D"/>
    <w:rsid w:val="00C57ECE"/>
    <w:rsid w:val="00C60296"/>
    <w:rsid w:val="00C6241E"/>
    <w:rsid w:val="00C6311E"/>
    <w:rsid w:val="00C63B32"/>
    <w:rsid w:val="00C643CF"/>
    <w:rsid w:val="00C71C68"/>
    <w:rsid w:val="00C71CA6"/>
    <w:rsid w:val="00C71E24"/>
    <w:rsid w:val="00C72FDE"/>
    <w:rsid w:val="00C740D5"/>
    <w:rsid w:val="00C77383"/>
    <w:rsid w:val="00C80A6C"/>
    <w:rsid w:val="00C8142A"/>
    <w:rsid w:val="00C82593"/>
    <w:rsid w:val="00C833F7"/>
    <w:rsid w:val="00C840CC"/>
    <w:rsid w:val="00C8596C"/>
    <w:rsid w:val="00C86764"/>
    <w:rsid w:val="00C87B84"/>
    <w:rsid w:val="00C87EC2"/>
    <w:rsid w:val="00C905E1"/>
    <w:rsid w:val="00C94AFB"/>
    <w:rsid w:val="00C964C9"/>
    <w:rsid w:val="00C974A3"/>
    <w:rsid w:val="00CA00DE"/>
    <w:rsid w:val="00CA047E"/>
    <w:rsid w:val="00CA5877"/>
    <w:rsid w:val="00CA6779"/>
    <w:rsid w:val="00CA7025"/>
    <w:rsid w:val="00CA7C36"/>
    <w:rsid w:val="00CB3A6F"/>
    <w:rsid w:val="00CB5502"/>
    <w:rsid w:val="00CC1770"/>
    <w:rsid w:val="00CC2229"/>
    <w:rsid w:val="00CC2DF7"/>
    <w:rsid w:val="00CC39C2"/>
    <w:rsid w:val="00CC7639"/>
    <w:rsid w:val="00CD130B"/>
    <w:rsid w:val="00CD193A"/>
    <w:rsid w:val="00CD2E2A"/>
    <w:rsid w:val="00CD4B1C"/>
    <w:rsid w:val="00CD4F1B"/>
    <w:rsid w:val="00CD689A"/>
    <w:rsid w:val="00CE00C2"/>
    <w:rsid w:val="00CE088C"/>
    <w:rsid w:val="00CE0D1E"/>
    <w:rsid w:val="00CE1FD4"/>
    <w:rsid w:val="00CE3977"/>
    <w:rsid w:val="00CE60F7"/>
    <w:rsid w:val="00CE645E"/>
    <w:rsid w:val="00CF1D57"/>
    <w:rsid w:val="00CF2C92"/>
    <w:rsid w:val="00CF46D4"/>
    <w:rsid w:val="00D033DE"/>
    <w:rsid w:val="00D038DF"/>
    <w:rsid w:val="00D060AA"/>
    <w:rsid w:val="00D16738"/>
    <w:rsid w:val="00D17BE4"/>
    <w:rsid w:val="00D215B3"/>
    <w:rsid w:val="00D23EF8"/>
    <w:rsid w:val="00D2491E"/>
    <w:rsid w:val="00D25982"/>
    <w:rsid w:val="00D30423"/>
    <w:rsid w:val="00D305B0"/>
    <w:rsid w:val="00D32BFB"/>
    <w:rsid w:val="00D334FA"/>
    <w:rsid w:val="00D45A05"/>
    <w:rsid w:val="00D508B6"/>
    <w:rsid w:val="00D51E19"/>
    <w:rsid w:val="00D544D6"/>
    <w:rsid w:val="00D54697"/>
    <w:rsid w:val="00D556C3"/>
    <w:rsid w:val="00D6155C"/>
    <w:rsid w:val="00D6215F"/>
    <w:rsid w:val="00D64F24"/>
    <w:rsid w:val="00D6745E"/>
    <w:rsid w:val="00D70A3B"/>
    <w:rsid w:val="00D70A8B"/>
    <w:rsid w:val="00D722C9"/>
    <w:rsid w:val="00D7421A"/>
    <w:rsid w:val="00D755D2"/>
    <w:rsid w:val="00D760AD"/>
    <w:rsid w:val="00D82611"/>
    <w:rsid w:val="00D8347E"/>
    <w:rsid w:val="00D83E3E"/>
    <w:rsid w:val="00D8556A"/>
    <w:rsid w:val="00D85DD5"/>
    <w:rsid w:val="00D86DC6"/>
    <w:rsid w:val="00D87A28"/>
    <w:rsid w:val="00D87F14"/>
    <w:rsid w:val="00D9040F"/>
    <w:rsid w:val="00D90D5C"/>
    <w:rsid w:val="00D924E9"/>
    <w:rsid w:val="00D948E4"/>
    <w:rsid w:val="00D94CA1"/>
    <w:rsid w:val="00D94D91"/>
    <w:rsid w:val="00D96001"/>
    <w:rsid w:val="00D97117"/>
    <w:rsid w:val="00D97578"/>
    <w:rsid w:val="00D977B1"/>
    <w:rsid w:val="00D97B28"/>
    <w:rsid w:val="00D97E47"/>
    <w:rsid w:val="00DA0E46"/>
    <w:rsid w:val="00DA0FFA"/>
    <w:rsid w:val="00DA1A73"/>
    <w:rsid w:val="00DA4358"/>
    <w:rsid w:val="00DA5B25"/>
    <w:rsid w:val="00DA6A91"/>
    <w:rsid w:val="00DA6FC5"/>
    <w:rsid w:val="00DB3452"/>
    <w:rsid w:val="00DB69C8"/>
    <w:rsid w:val="00DB762C"/>
    <w:rsid w:val="00DC0A49"/>
    <w:rsid w:val="00DC1769"/>
    <w:rsid w:val="00DC2942"/>
    <w:rsid w:val="00DC3787"/>
    <w:rsid w:val="00DC56A7"/>
    <w:rsid w:val="00DC66E6"/>
    <w:rsid w:val="00DD1013"/>
    <w:rsid w:val="00DD2CD4"/>
    <w:rsid w:val="00DD3864"/>
    <w:rsid w:val="00DD5DBE"/>
    <w:rsid w:val="00DE048C"/>
    <w:rsid w:val="00DE178A"/>
    <w:rsid w:val="00DE1C18"/>
    <w:rsid w:val="00DE3E4A"/>
    <w:rsid w:val="00DE42E3"/>
    <w:rsid w:val="00DE7359"/>
    <w:rsid w:val="00DF0133"/>
    <w:rsid w:val="00DF0CA8"/>
    <w:rsid w:val="00DF40CC"/>
    <w:rsid w:val="00DF44F2"/>
    <w:rsid w:val="00DF46F0"/>
    <w:rsid w:val="00E00231"/>
    <w:rsid w:val="00E00955"/>
    <w:rsid w:val="00E00E2C"/>
    <w:rsid w:val="00E00F02"/>
    <w:rsid w:val="00E02D57"/>
    <w:rsid w:val="00E039FD"/>
    <w:rsid w:val="00E04722"/>
    <w:rsid w:val="00E064E9"/>
    <w:rsid w:val="00E067B7"/>
    <w:rsid w:val="00E10AE9"/>
    <w:rsid w:val="00E17F96"/>
    <w:rsid w:val="00E20C2F"/>
    <w:rsid w:val="00E22D0C"/>
    <w:rsid w:val="00E246D3"/>
    <w:rsid w:val="00E25385"/>
    <w:rsid w:val="00E253F3"/>
    <w:rsid w:val="00E27F09"/>
    <w:rsid w:val="00E34036"/>
    <w:rsid w:val="00E34348"/>
    <w:rsid w:val="00E424FE"/>
    <w:rsid w:val="00E456C3"/>
    <w:rsid w:val="00E45BD7"/>
    <w:rsid w:val="00E45C4A"/>
    <w:rsid w:val="00E47DA4"/>
    <w:rsid w:val="00E50950"/>
    <w:rsid w:val="00E541F2"/>
    <w:rsid w:val="00E6151E"/>
    <w:rsid w:val="00E620ED"/>
    <w:rsid w:val="00E630A5"/>
    <w:rsid w:val="00E663ED"/>
    <w:rsid w:val="00E66C26"/>
    <w:rsid w:val="00E70BA5"/>
    <w:rsid w:val="00E73015"/>
    <w:rsid w:val="00E746E4"/>
    <w:rsid w:val="00E74A08"/>
    <w:rsid w:val="00E7534F"/>
    <w:rsid w:val="00E755DA"/>
    <w:rsid w:val="00E7626E"/>
    <w:rsid w:val="00E764EE"/>
    <w:rsid w:val="00E76C36"/>
    <w:rsid w:val="00E77485"/>
    <w:rsid w:val="00E823DB"/>
    <w:rsid w:val="00E83A3E"/>
    <w:rsid w:val="00E87ECD"/>
    <w:rsid w:val="00E9370A"/>
    <w:rsid w:val="00E94DD4"/>
    <w:rsid w:val="00E95F70"/>
    <w:rsid w:val="00E97BD2"/>
    <w:rsid w:val="00EA0E5E"/>
    <w:rsid w:val="00EA3970"/>
    <w:rsid w:val="00EA444B"/>
    <w:rsid w:val="00EA52A3"/>
    <w:rsid w:val="00EA53C1"/>
    <w:rsid w:val="00EA5A70"/>
    <w:rsid w:val="00EA5B4C"/>
    <w:rsid w:val="00EA6CF1"/>
    <w:rsid w:val="00EA74D2"/>
    <w:rsid w:val="00EB04DF"/>
    <w:rsid w:val="00EB43BB"/>
    <w:rsid w:val="00EB54C9"/>
    <w:rsid w:val="00EB69D0"/>
    <w:rsid w:val="00EC3D75"/>
    <w:rsid w:val="00EC480D"/>
    <w:rsid w:val="00EC4E8C"/>
    <w:rsid w:val="00EC54DB"/>
    <w:rsid w:val="00EC5CFE"/>
    <w:rsid w:val="00EC5EC1"/>
    <w:rsid w:val="00EC616B"/>
    <w:rsid w:val="00EC639A"/>
    <w:rsid w:val="00EC6DD6"/>
    <w:rsid w:val="00EC7EFE"/>
    <w:rsid w:val="00ED0896"/>
    <w:rsid w:val="00ED1F38"/>
    <w:rsid w:val="00ED2693"/>
    <w:rsid w:val="00ED3163"/>
    <w:rsid w:val="00ED3A1E"/>
    <w:rsid w:val="00ED3BD1"/>
    <w:rsid w:val="00ED3BEC"/>
    <w:rsid w:val="00ED7092"/>
    <w:rsid w:val="00ED71A0"/>
    <w:rsid w:val="00EE1852"/>
    <w:rsid w:val="00EE243E"/>
    <w:rsid w:val="00EE2A1E"/>
    <w:rsid w:val="00EE48CB"/>
    <w:rsid w:val="00EE6EAD"/>
    <w:rsid w:val="00EE7BB3"/>
    <w:rsid w:val="00EF0641"/>
    <w:rsid w:val="00EF11E4"/>
    <w:rsid w:val="00EF1247"/>
    <w:rsid w:val="00F0008F"/>
    <w:rsid w:val="00F0087C"/>
    <w:rsid w:val="00F04E63"/>
    <w:rsid w:val="00F06E02"/>
    <w:rsid w:val="00F06F31"/>
    <w:rsid w:val="00F07581"/>
    <w:rsid w:val="00F10393"/>
    <w:rsid w:val="00F10872"/>
    <w:rsid w:val="00F10E95"/>
    <w:rsid w:val="00F12398"/>
    <w:rsid w:val="00F13CCD"/>
    <w:rsid w:val="00F15AE8"/>
    <w:rsid w:val="00F1738E"/>
    <w:rsid w:val="00F24005"/>
    <w:rsid w:val="00F24F54"/>
    <w:rsid w:val="00F27654"/>
    <w:rsid w:val="00F30AE6"/>
    <w:rsid w:val="00F31489"/>
    <w:rsid w:val="00F31993"/>
    <w:rsid w:val="00F31EAC"/>
    <w:rsid w:val="00F37A05"/>
    <w:rsid w:val="00F404E0"/>
    <w:rsid w:val="00F42182"/>
    <w:rsid w:val="00F43321"/>
    <w:rsid w:val="00F43898"/>
    <w:rsid w:val="00F459FA"/>
    <w:rsid w:val="00F469B6"/>
    <w:rsid w:val="00F511BA"/>
    <w:rsid w:val="00F52AB2"/>
    <w:rsid w:val="00F5318E"/>
    <w:rsid w:val="00F53418"/>
    <w:rsid w:val="00F5460C"/>
    <w:rsid w:val="00F547E2"/>
    <w:rsid w:val="00F6038A"/>
    <w:rsid w:val="00F608EE"/>
    <w:rsid w:val="00F6124C"/>
    <w:rsid w:val="00F615A3"/>
    <w:rsid w:val="00F63B7C"/>
    <w:rsid w:val="00F67255"/>
    <w:rsid w:val="00F708E6"/>
    <w:rsid w:val="00F7202C"/>
    <w:rsid w:val="00F723A7"/>
    <w:rsid w:val="00F72B39"/>
    <w:rsid w:val="00F73F66"/>
    <w:rsid w:val="00F75030"/>
    <w:rsid w:val="00F75896"/>
    <w:rsid w:val="00F75906"/>
    <w:rsid w:val="00F81986"/>
    <w:rsid w:val="00F82AC0"/>
    <w:rsid w:val="00F82B17"/>
    <w:rsid w:val="00F85F12"/>
    <w:rsid w:val="00F8713E"/>
    <w:rsid w:val="00F873AE"/>
    <w:rsid w:val="00F923C3"/>
    <w:rsid w:val="00FA0416"/>
    <w:rsid w:val="00FA0433"/>
    <w:rsid w:val="00FA0C38"/>
    <w:rsid w:val="00FA1C3E"/>
    <w:rsid w:val="00FA2CF1"/>
    <w:rsid w:val="00FA48E4"/>
    <w:rsid w:val="00FA4C5C"/>
    <w:rsid w:val="00FA6B1D"/>
    <w:rsid w:val="00FA72BE"/>
    <w:rsid w:val="00FA761A"/>
    <w:rsid w:val="00FB048E"/>
    <w:rsid w:val="00FB093A"/>
    <w:rsid w:val="00FB1926"/>
    <w:rsid w:val="00FB34A5"/>
    <w:rsid w:val="00FB5130"/>
    <w:rsid w:val="00FC31E5"/>
    <w:rsid w:val="00FC4E5A"/>
    <w:rsid w:val="00FD0444"/>
    <w:rsid w:val="00FD4A3A"/>
    <w:rsid w:val="00FD581B"/>
    <w:rsid w:val="00FE0E91"/>
    <w:rsid w:val="00FE1D05"/>
    <w:rsid w:val="00FE1ECB"/>
    <w:rsid w:val="00FE2757"/>
    <w:rsid w:val="00FE3A14"/>
    <w:rsid w:val="00FE4E23"/>
    <w:rsid w:val="00FE57B4"/>
    <w:rsid w:val="00FE62F0"/>
    <w:rsid w:val="00FF500E"/>
    <w:rsid w:val="00FF738F"/>
    <w:rsid w:val="00FF78A0"/>
    <w:rsid w:val="508BDB5E"/>
    <w:rsid w:val="677E66F7"/>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8DDEA56"/>
  <w15:docId w15:val="{00413B1F-154D-47B7-85F7-BFC8CD76B6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sv-SE" w:eastAsia="sv-SE"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C6DD6"/>
    <w:pPr>
      <w:spacing w:after="120" w:line="276" w:lineRule="auto"/>
      <w:ind w:left="576"/>
    </w:pPr>
    <w:rPr>
      <w:rFonts w:cstheme="minorHAnsi"/>
      <w:sz w:val="24"/>
    </w:rPr>
  </w:style>
  <w:style w:type="paragraph" w:styleId="Heading1">
    <w:name w:val="heading 1"/>
    <w:basedOn w:val="Normal"/>
    <w:next w:val="Normal"/>
    <w:autoRedefine/>
    <w:qFormat/>
    <w:rsid w:val="0091502D"/>
    <w:pPr>
      <w:keepNext/>
      <w:pageBreakBefore/>
      <w:numPr>
        <w:numId w:val="3"/>
      </w:numPr>
      <w:spacing w:before="240" w:after="240"/>
      <w:outlineLvl w:val="0"/>
    </w:pPr>
    <w:rPr>
      <w:rFonts w:ascii="Arial" w:hAnsi="Arial"/>
      <w:b/>
      <w:kern w:val="28"/>
      <w:sz w:val="32"/>
    </w:rPr>
  </w:style>
  <w:style w:type="paragraph" w:styleId="Heading2">
    <w:name w:val="heading 2"/>
    <w:basedOn w:val="Normal"/>
    <w:next w:val="Normal"/>
    <w:qFormat/>
    <w:pPr>
      <w:keepNext/>
      <w:numPr>
        <w:ilvl w:val="1"/>
        <w:numId w:val="3"/>
      </w:numPr>
      <w:spacing w:before="240" w:after="60"/>
      <w:outlineLvl w:val="1"/>
    </w:pPr>
    <w:rPr>
      <w:rFonts w:ascii="Arial" w:hAnsi="Arial"/>
      <w:b/>
      <w:caps/>
    </w:rPr>
  </w:style>
  <w:style w:type="paragraph" w:styleId="Heading3">
    <w:name w:val="heading 3"/>
    <w:basedOn w:val="Normal"/>
    <w:next w:val="Normal"/>
    <w:qFormat/>
    <w:rsid w:val="0092282D"/>
    <w:pPr>
      <w:keepNext/>
      <w:numPr>
        <w:ilvl w:val="2"/>
        <w:numId w:val="3"/>
      </w:numPr>
      <w:spacing w:before="120" w:after="60"/>
      <w:outlineLvl w:val="2"/>
    </w:pPr>
    <w:rPr>
      <w:rFonts w:ascii="Arial" w:hAnsi="Arial"/>
      <w:b/>
    </w:rPr>
  </w:style>
  <w:style w:type="paragraph" w:styleId="Heading4">
    <w:name w:val="heading 4"/>
    <w:basedOn w:val="Normal"/>
    <w:next w:val="Normal"/>
    <w:qFormat/>
    <w:pPr>
      <w:keepNext/>
      <w:numPr>
        <w:ilvl w:val="3"/>
        <w:numId w:val="3"/>
      </w:numPr>
      <w:spacing w:before="240" w:after="60"/>
      <w:outlineLvl w:val="3"/>
    </w:pPr>
    <w:rPr>
      <w:rFonts w:ascii="Arial" w:hAnsi="Arial"/>
      <w:i/>
      <w:caps/>
      <w:sz w:val="22"/>
    </w:rPr>
  </w:style>
  <w:style w:type="paragraph" w:styleId="Heading5">
    <w:name w:val="heading 5"/>
    <w:basedOn w:val="Normal"/>
    <w:next w:val="Normal"/>
    <w:qFormat/>
    <w:pPr>
      <w:numPr>
        <w:ilvl w:val="4"/>
        <w:numId w:val="3"/>
      </w:numPr>
      <w:spacing w:before="240" w:after="60"/>
      <w:outlineLvl w:val="4"/>
    </w:pPr>
    <w:rPr>
      <w:sz w:val="22"/>
    </w:rPr>
  </w:style>
  <w:style w:type="paragraph" w:styleId="Heading6">
    <w:name w:val="heading 6"/>
    <w:basedOn w:val="Normal"/>
    <w:next w:val="Normal"/>
    <w:qFormat/>
    <w:pPr>
      <w:numPr>
        <w:ilvl w:val="5"/>
        <w:numId w:val="3"/>
      </w:numPr>
      <w:spacing w:before="240" w:after="60"/>
      <w:outlineLvl w:val="5"/>
    </w:pPr>
    <w:rPr>
      <w:i/>
      <w:sz w:val="22"/>
    </w:rPr>
  </w:style>
  <w:style w:type="paragraph" w:styleId="Heading7">
    <w:name w:val="heading 7"/>
    <w:basedOn w:val="Normal"/>
    <w:next w:val="Normal"/>
    <w:qFormat/>
    <w:pPr>
      <w:numPr>
        <w:ilvl w:val="6"/>
        <w:numId w:val="3"/>
      </w:numPr>
      <w:spacing w:before="240" w:after="60"/>
      <w:outlineLvl w:val="6"/>
    </w:pPr>
    <w:rPr>
      <w:rFonts w:ascii="Arial" w:hAnsi="Arial"/>
      <w:sz w:val="20"/>
    </w:rPr>
  </w:style>
  <w:style w:type="paragraph" w:styleId="Heading8">
    <w:name w:val="heading 8"/>
    <w:basedOn w:val="Normal"/>
    <w:next w:val="Normal"/>
    <w:qFormat/>
    <w:pPr>
      <w:numPr>
        <w:ilvl w:val="7"/>
        <w:numId w:val="3"/>
      </w:numPr>
      <w:spacing w:before="240" w:after="60"/>
      <w:outlineLvl w:val="7"/>
    </w:pPr>
    <w:rPr>
      <w:rFonts w:ascii="Arial" w:hAnsi="Arial"/>
      <w:i/>
      <w:sz w:val="20"/>
    </w:rPr>
  </w:style>
  <w:style w:type="paragraph" w:styleId="Heading9">
    <w:name w:val="heading 9"/>
    <w:basedOn w:val="Normal"/>
    <w:next w:val="Normal"/>
    <w:qFormat/>
    <w:pPr>
      <w:numPr>
        <w:ilvl w:val="8"/>
        <w:numId w:val="3"/>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link w:val="FooterChar"/>
    <w:uiPriority w:val="99"/>
    <w:pPr>
      <w:tabs>
        <w:tab w:val="center" w:pos="4536"/>
        <w:tab w:val="right" w:pos="9072"/>
      </w:tabs>
    </w:pPr>
  </w:style>
  <w:style w:type="paragraph" w:styleId="FootnoteText">
    <w:name w:val="footnote text"/>
    <w:basedOn w:val="Normal"/>
    <w:semiHidden/>
    <w:rPr>
      <w:sz w:val="20"/>
    </w:rPr>
  </w:style>
  <w:style w:type="character" w:styleId="FootnoteReference">
    <w:name w:val="footnote reference"/>
    <w:basedOn w:val="DefaultParagraphFont"/>
    <w:semiHidden/>
    <w:rPr>
      <w:vertAlign w:val="superscript"/>
    </w:rPr>
  </w:style>
  <w:style w:type="paragraph" w:styleId="TOC1">
    <w:name w:val="toc 1"/>
    <w:basedOn w:val="Normal"/>
    <w:next w:val="Normal"/>
    <w:autoRedefine/>
    <w:uiPriority w:val="39"/>
    <w:pPr>
      <w:spacing w:before="120"/>
      <w:ind w:left="0"/>
    </w:pPr>
    <w:rPr>
      <w:b/>
      <w:bCs/>
      <w:caps/>
      <w:sz w:val="20"/>
    </w:rPr>
  </w:style>
  <w:style w:type="character" w:styleId="LineNumber">
    <w:name w:val="line number"/>
    <w:basedOn w:val="DefaultParagraphFont"/>
  </w:style>
  <w:style w:type="paragraph" w:customStyle="1" w:styleId="Titel">
    <w:name w:val="Titel"/>
    <w:basedOn w:val="Normal"/>
    <w:autoRedefine/>
    <w:rsid w:val="000D32FA"/>
    <w:pPr>
      <w:tabs>
        <w:tab w:val="left" w:pos="1560"/>
      </w:tabs>
      <w:spacing w:before="4000" w:after="0"/>
      <w:ind w:firstLine="1559"/>
      <w:jc w:val="center"/>
    </w:pPr>
    <w:rPr>
      <w:rFonts w:ascii="Arial" w:hAnsi="Arial"/>
      <w:b/>
      <w:sz w:val="72"/>
    </w:rPr>
  </w:style>
  <w:style w:type="paragraph" w:customStyle="1" w:styleId="Undertitel">
    <w:name w:val="Undertitel"/>
    <w:basedOn w:val="Header"/>
    <w:autoRedefine/>
    <w:rsid w:val="00345273"/>
    <w:pPr>
      <w:tabs>
        <w:tab w:val="clear" w:pos="4536"/>
        <w:tab w:val="clear" w:pos="9072"/>
        <w:tab w:val="left" w:pos="0"/>
      </w:tabs>
      <w:spacing w:before="360"/>
      <w:jc w:val="center"/>
    </w:pPr>
    <w:rPr>
      <w:rFonts w:ascii="Arial" w:hAnsi="Arial"/>
      <w:b/>
      <w:sz w:val="36"/>
    </w:rPr>
  </w:style>
  <w:style w:type="paragraph" w:styleId="TOC2">
    <w:name w:val="toc 2"/>
    <w:basedOn w:val="Normal"/>
    <w:next w:val="Normal"/>
    <w:autoRedefine/>
    <w:uiPriority w:val="39"/>
    <w:pPr>
      <w:spacing w:after="0"/>
      <w:ind w:left="240"/>
    </w:pPr>
    <w:rPr>
      <w:smallCaps/>
      <w:sz w:val="20"/>
    </w:rPr>
  </w:style>
  <w:style w:type="paragraph" w:styleId="TOC3">
    <w:name w:val="toc 3"/>
    <w:basedOn w:val="Normal"/>
    <w:next w:val="Normal"/>
    <w:autoRedefine/>
    <w:uiPriority w:val="39"/>
    <w:pPr>
      <w:spacing w:after="0"/>
      <w:ind w:left="480"/>
    </w:pPr>
    <w:rPr>
      <w:i/>
      <w:iCs/>
      <w:sz w:val="20"/>
    </w:rPr>
  </w:style>
  <w:style w:type="paragraph" w:styleId="TOC4">
    <w:name w:val="toc 4"/>
    <w:basedOn w:val="Normal"/>
    <w:next w:val="Normal"/>
    <w:autoRedefine/>
    <w:uiPriority w:val="39"/>
    <w:pPr>
      <w:spacing w:after="0"/>
      <w:ind w:left="720"/>
    </w:pPr>
    <w:rPr>
      <w:sz w:val="18"/>
      <w:szCs w:val="18"/>
    </w:rPr>
  </w:style>
  <w:style w:type="paragraph" w:styleId="TOC5">
    <w:name w:val="toc 5"/>
    <w:basedOn w:val="Normal"/>
    <w:next w:val="Normal"/>
    <w:autoRedefine/>
    <w:semiHidden/>
    <w:pPr>
      <w:spacing w:after="0"/>
      <w:ind w:left="960"/>
    </w:pPr>
    <w:rPr>
      <w:sz w:val="18"/>
      <w:szCs w:val="18"/>
    </w:rPr>
  </w:style>
  <w:style w:type="paragraph" w:styleId="TOC6">
    <w:name w:val="toc 6"/>
    <w:basedOn w:val="Normal"/>
    <w:next w:val="Normal"/>
    <w:autoRedefine/>
    <w:semiHidden/>
    <w:pPr>
      <w:spacing w:after="0"/>
      <w:ind w:left="1200"/>
    </w:pPr>
    <w:rPr>
      <w:sz w:val="18"/>
      <w:szCs w:val="18"/>
    </w:rPr>
  </w:style>
  <w:style w:type="paragraph" w:styleId="TOC7">
    <w:name w:val="toc 7"/>
    <w:basedOn w:val="Normal"/>
    <w:next w:val="Normal"/>
    <w:autoRedefine/>
    <w:semiHidden/>
    <w:pPr>
      <w:spacing w:after="0"/>
      <w:ind w:left="1440"/>
    </w:pPr>
    <w:rPr>
      <w:sz w:val="18"/>
      <w:szCs w:val="18"/>
    </w:rPr>
  </w:style>
  <w:style w:type="paragraph" w:styleId="TOC8">
    <w:name w:val="toc 8"/>
    <w:basedOn w:val="Normal"/>
    <w:next w:val="Normal"/>
    <w:autoRedefine/>
    <w:semiHidden/>
    <w:pPr>
      <w:spacing w:after="0"/>
      <w:ind w:left="1680"/>
    </w:pPr>
    <w:rPr>
      <w:sz w:val="18"/>
      <w:szCs w:val="18"/>
    </w:rPr>
  </w:style>
  <w:style w:type="paragraph" w:styleId="TOC9">
    <w:name w:val="toc 9"/>
    <w:basedOn w:val="Normal"/>
    <w:next w:val="Normal"/>
    <w:autoRedefine/>
    <w:semiHidden/>
    <w:pPr>
      <w:spacing w:after="0"/>
      <w:ind w:left="1920"/>
    </w:pPr>
    <w:rPr>
      <w:sz w:val="18"/>
      <w:szCs w:val="18"/>
    </w:rPr>
  </w:style>
  <w:style w:type="character" w:styleId="CommentReference">
    <w:name w:val="annotation reference"/>
    <w:basedOn w:val="DefaultParagraphFont"/>
    <w:semiHidden/>
    <w:rPr>
      <w:sz w:val="16"/>
    </w:rPr>
  </w:style>
  <w:style w:type="paragraph" w:customStyle="1" w:styleId="Rubriknivbrdtext">
    <w:name w:val="Rubrik nivå brödtext"/>
    <w:basedOn w:val="Normal"/>
    <w:pPr>
      <w:pageBreakBefore/>
      <w:spacing w:before="240" w:after="240"/>
    </w:pPr>
    <w:rPr>
      <w:rFonts w:ascii="Arial" w:hAnsi="Arial"/>
      <w:b/>
      <w:caps/>
      <w:sz w:val="32"/>
    </w:rPr>
  </w:style>
  <w:style w:type="paragraph" w:styleId="CommentText">
    <w:name w:val="annotation text"/>
    <w:basedOn w:val="Normal"/>
    <w:link w:val="CommentTextChar"/>
    <w:semiHidden/>
    <w:rPr>
      <w:sz w:val="20"/>
    </w:rPr>
  </w:style>
  <w:style w:type="character" w:styleId="PageNumber">
    <w:name w:val="page number"/>
    <w:basedOn w:val="DefaultParagraphFont"/>
  </w:style>
  <w:style w:type="character" w:styleId="Hyperlink">
    <w:name w:val="Hyperlink"/>
    <w:basedOn w:val="DefaultParagraphFont"/>
    <w:uiPriority w:val="99"/>
    <w:rPr>
      <w:color w:val="0000FF"/>
      <w:u w:val="single"/>
    </w:rPr>
  </w:style>
  <w:style w:type="paragraph" w:styleId="DocumentMap">
    <w:name w:val="Document Map"/>
    <w:basedOn w:val="Normal"/>
    <w:semiHidden/>
    <w:pPr>
      <w:shd w:val="clear" w:color="auto" w:fill="000080"/>
    </w:pPr>
    <w:rPr>
      <w:rFonts w:ascii="Tahoma" w:hAnsi="Tahoma"/>
    </w:rPr>
  </w:style>
  <w:style w:type="paragraph" w:styleId="BalloonText">
    <w:name w:val="Balloon Text"/>
    <w:basedOn w:val="Normal"/>
    <w:semiHidden/>
    <w:rsid w:val="00591A62"/>
    <w:rPr>
      <w:rFonts w:ascii="Tahoma" w:hAnsi="Tahoma" w:cs="Tahoma"/>
      <w:sz w:val="16"/>
      <w:szCs w:val="16"/>
    </w:rPr>
  </w:style>
  <w:style w:type="paragraph" w:customStyle="1" w:styleId="Default">
    <w:name w:val="Default"/>
    <w:rsid w:val="0041288F"/>
    <w:pPr>
      <w:autoSpaceDE w:val="0"/>
      <w:autoSpaceDN w:val="0"/>
      <w:adjustRightInd w:val="0"/>
    </w:pPr>
    <w:rPr>
      <w:color w:val="000000"/>
      <w:sz w:val="24"/>
      <w:szCs w:val="24"/>
    </w:rPr>
  </w:style>
  <w:style w:type="paragraph" w:styleId="ListParagraph">
    <w:name w:val="List Paragraph"/>
    <w:basedOn w:val="Normal"/>
    <w:uiPriority w:val="34"/>
    <w:qFormat/>
    <w:rsid w:val="00E95F70"/>
    <w:pPr>
      <w:ind w:left="720"/>
      <w:contextualSpacing/>
    </w:pPr>
  </w:style>
  <w:style w:type="character" w:styleId="UnresolvedMention">
    <w:name w:val="Unresolved Mention"/>
    <w:basedOn w:val="DefaultParagraphFont"/>
    <w:uiPriority w:val="99"/>
    <w:semiHidden/>
    <w:unhideWhenUsed/>
    <w:rsid w:val="00C57185"/>
    <w:rPr>
      <w:color w:val="605E5C"/>
      <w:shd w:val="clear" w:color="auto" w:fill="E1DFDD"/>
    </w:rPr>
  </w:style>
  <w:style w:type="paragraph" w:styleId="NormalWeb">
    <w:name w:val="Normal (Web)"/>
    <w:basedOn w:val="Normal"/>
    <w:uiPriority w:val="99"/>
    <w:semiHidden/>
    <w:unhideWhenUsed/>
    <w:rsid w:val="00ED3BD1"/>
    <w:pPr>
      <w:spacing w:before="100" w:beforeAutospacing="1" w:after="100" w:afterAutospacing="1" w:line="240" w:lineRule="auto"/>
      <w:ind w:left="0"/>
    </w:pPr>
    <w:rPr>
      <w:rFonts w:cs="Times New Roman"/>
      <w:szCs w:val="24"/>
    </w:rPr>
  </w:style>
  <w:style w:type="paragraph" w:styleId="TOCHeading">
    <w:name w:val="TOC Heading"/>
    <w:basedOn w:val="Heading1"/>
    <w:next w:val="Normal"/>
    <w:uiPriority w:val="39"/>
    <w:unhideWhenUsed/>
    <w:qFormat/>
    <w:rsid w:val="009B017C"/>
    <w:pPr>
      <w:keepLines/>
      <w:pageBreakBefore w:val="0"/>
      <w:numPr>
        <w:numId w:val="0"/>
      </w:numPr>
      <w:spacing w:after="0" w:line="259" w:lineRule="auto"/>
      <w:outlineLvl w:val="9"/>
    </w:pPr>
    <w:rPr>
      <w:rFonts w:asciiTheme="majorHAnsi" w:eastAsiaTheme="majorEastAsia" w:hAnsiTheme="majorHAnsi" w:cstheme="majorBidi"/>
      <w:b w:val="0"/>
      <w:color w:val="365F91" w:themeColor="accent1" w:themeShade="BF"/>
      <w:kern w:val="0"/>
      <w:szCs w:val="32"/>
    </w:rPr>
  </w:style>
  <w:style w:type="character" w:customStyle="1" w:styleId="CommentTextChar">
    <w:name w:val="Comment Text Char"/>
    <w:basedOn w:val="DefaultParagraphFont"/>
    <w:link w:val="CommentText"/>
    <w:semiHidden/>
    <w:rsid w:val="003C4F24"/>
    <w:rPr>
      <w:rFonts w:asciiTheme="minorHAnsi" w:hAnsiTheme="minorHAnsi" w:cstheme="minorHAnsi"/>
    </w:rPr>
  </w:style>
  <w:style w:type="character" w:customStyle="1" w:styleId="FooterChar">
    <w:name w:val="Footer Char"/>
    <w:basedOn w:val="DefaultParagraphFont"/>
    <w:link w:val="Footer"/>
    <w:uiPriority w:val="99"/>
    <w:rsid w:val="003962AA"/>
    <w:rPr>
      <w:rFonts w:asciiTheme="minorHAnsi" w:hAnsiTheme="minorHAnsi" w:cstheme="minorHAnsi"/>
      <w:sz w:val="24"/>
    </w:rPr>
  </w:style>
  <w:style w:type="character" w:styleId="SubtleReference">
    <w:name w:val="Subtle Reference"/>
    <w:basedOn w:val="DefaultParagraphFont"/>
    <w:uiPriority w:val="31"/>
    <w:qFormat/>
    <w:rsid w:val="000C59EA"/>
    <w:rPr>
      <w:smallCaps/>
      <w:color w:val="5A5A5A" w:themeColor="text1" w:themeTint="A5"/>
    </w:rPr>
  </w:style>
  <w:style w:type="character" w:styleId="Emphasis">
    <w:name w:val="Emphasis"/>
    <w:basedOn w:val="DefaultParagraphFont"/>
    <w:qFormat/>
    <w:rsid w:val="00CA5877"/>
    <w:rPr>
      <w:i/>
      <w:iCs/>
    </w:rPr>
  </w:style>
  <w:style w:type="paragraph" w:styleId="NoSpacing">
    <w:name w:val="No Spacing"/>
    <w:uiPriority w:val="1"/>
    <w:qFormat/>
    <w:rsid w:val="007649F7"/>
    <w:pPr>
      <w:ind w:left="576"/>
    </w:pPr>
    <w:rPr>
      <w:rFonts w:cstheme="minorHAnsi"/>
      <w:sz w:val="24"/>
    </w:rPr>
  </w:style>
  <w:style w:type="paragraph" w:styleId="CommentSubject">
    <w:name w:val="annotation subject"/>
    <w:basedOn w:val="CommentText"/>
    <w:next w:val="CommentText"/>
    <w:link w:val="CommentSubjectChar"/>
    <w:semiHidden/>
    <w:unhideWhenUsed/>
    <w:rsid w:val="00F511BA"/>
    <w:pPr>
      <w:spacing w:line="240" w:lineRule="auto"/>
    </w:pPr>
    <w:rPr>
      <w:b/>
      <w:bCs/>
    </w:rPr>
  </w:style>
  <w:style w:type="character" w:customStyle="1" w:styleId="CommentSubjectChar">
    <w:name w:val="Comment Subject Char"/>
    <w:basedOn w:val="CommentTextChar"/>
    <w:link w:val="CommentSubject"/>
    <w:semiHidden/>
    <w:rsid w:val="00F511BA"/>
    <w:rPr>
      <w:rFonts w:asciiTheme="minorHAnsi" w:hAnsiTheme="minorHAnsi" w:cstheme="minorHAnsi"/>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581250">
      <w:bodyDiv w:val="1"/>
      <w:marLeft w:val="0"/>
      <w:marRight w:val="0"/>
      <w:marTop w:val="0"/>
      <w:marBottom w:val="0"/>
      <w:divBdr>
        <w:top w:val="none" w:sz="0" w:space="0" w:color="auto"/>
        <w:left w:val="none" w:sz="0" w:space="0" w:color="auto"/>
        <w:bottom w:val="none" w:sz="0" w:space="0" w:color="auto"/>
        <w:right w:val="none" w:sz="0" w:space="0" w:color="auto"/>
      </w:divBdr>
    </w:div>
    <w:div w:id="237177903">
      <w:bodyDiv w:val="1"/>
      <w:marLeft w:val="0"/>
      <w:marRight w:val="0"/>
      <w:marTop w:val="0"/>
      <w:marBottom w:val="0"/>
      <w:divBdr>
        <w:top w:val="none" w:sz="0" w:space="0" w:color="auto"/>
        <w:left w:val="none" w:sz="0" w:space="0" w:color="auto"/>
        <w:bottom w:val="none" w:sz="0" w:space="0" w:color="auto"/>
        <w:right w:val="none" w:sz="0" w:space="0" w:color="auto"/>
      </w:divBdr>
    </w:div>
    <w:div w:id="304163813">
      <w:bodyDiv w:val="1"/>
      <w:marLeft w:val="0"/>
      <w:marRight w:val="0"/>
      <w:marTop w:val="0"/>
      <w:marBottom w:val="0"/>
      <w:divBdr>
        <w:top w:val="none" w:sz="0" w:space="0" w:color="auto"/>
        <w:left w:val="none" w:sz="0" w:space="0" w:color="auto"/>
        <w:bottom w:val="none" w:sz="0" w:space="0" w:color="auto"/>
        <w:right w:val="none" w:sz="0" w:space="0" w:color="auto"/>
      </w:divBdr>
    </w:div>
    <w:div w:id="339045962">
      <w:bodyDiv w:val="1"/>
      <w:marLeft w:val="0"/>
      <w:marRight w:val="0"/>
      <w:marTop w:val="0"/>
      <w:marBottom w:val="0"/>
      <w:divBdr>
        <w:top w:val="none" w:sz="0" w:space="0" w:color="auto"/>
        <w:left w:val="none" w:sz="0" w:space="0" w:color="auto"/>
        <w:bottom w:val="none" w:sz="0" w:space="0" w:color="auto"/>
        <w:right w:val="none" w:sz="0" w:space="0" w:color="auto"/>
      </w:divBdr>
      <w:divsChild>
        <w:div w:id="508179590">
          <w:marLeft w:val="0"/>
          <w:marRight w:val="0"/>
          <w:marTop w:val="0"/>
          <w:marBottom w:val="0"/>
          <w:divBdr>
            <w:top w:val="none" w:sz="0" w:space="0" w:color="auto"/>
            <w:left w:val="none" w:sz="0" w:space="0" w:color="auto"/>
            <w:bottom w:val="none" w:sz="0" w:space="0" w:color="auto"/>
            <w:right w:val="none" w:sz="0" w:space="0" w:color="auto"/>
          </w:divBdr>
        </w:div>
      </w:divsChild>
    </w:div>
    <w:div w:id="401097729">
      <w:bodyDiv w:val="1"/>
      <w:marLeft w:val="0"/>
      <w:marRight w:val="0"/>
      <w:marTop w:val="0"/>
      <w:marBottom w:val="0"/>
      <w:divBdr>
        <w:top w:val="none" w:sz="0" w:space="0" w:color="auto"/>
        <w:left w:val="none" w:sz="0" w:space="0" w:color="auto"/>
        <w:bottom w:val="none" w:sz="0" w:space="0" w:color="auto"/>
        <w:right w:val="none" w:sz="0" w:space="0" w:color="auto"/>
      </w:divBdr>
    </w:div>
    <w:div w:id="411439071">
      <w:bodyDiv w:val="1"/>
      <w:marLeft w:val="0"/>
      <w:marRight w:val="0"/>
      <w:marTop w:val="0"/>
      <w:marBottom w:val="0"/>
      <w:divBdr>
        <w:top w:val="none" w:sz="0" w:space="0" w:color="auto"/>
        <w:left w:val="none" w:sz="0" w:space="0" w:color="auto"/>
        <w:bottom w:val="none" w:sz="0" w:space="0" w:color="auto"/>
        <w:right w:val="none" w:sz="0" w:space="0" w:color="auto"/>
      </w:divBdr>
    </w:div>
    <w:div w:id="666640805">
      <w:bodyDiv w:val="1"/>
      <w:marLeft w:val="0"/>
      <w:marRight w:val="0"/>
      <w:marTop w:val="0"/>
      <w:marBottom w:val="0"/>
      <w:divBdr>
        <w:top w:val="none" w:sz="0" w:space="0" w:color="auto"/>
        <w:left w:val="none" w:sz="0" w:space="0" w:color="auto"/>
        <w:bottom w:val="none" w:sz="0" w:space="0" w:color="auto"/>
        <w:right w:val="none" w:sz="0" w:space="0" w:color="auto"/>
      </w:divBdr>
    </w:div>
    <w:div w:id="868377843">
      <w:bodyDiv w:val="1"/>
      <w:marLeft w:val="0"/>
      <w:marRight w:val="0"/>
      <w:marTop w:val="0"/>
      <w:marBottom w:val="0"/>
      <w:divBdr>
        <w:top w:val="none" w:sz="0" w:space="0" w:color="auto"/>
        <w:left w:val="none" w:sz="0" w:space="0" w:color="auto"/>
        <w:bottom w:val="none" w:sz="0" w:space="0" w:color="auto"/>
        <w:right w:val="none" w:sz="0" w:space="0" w:color="auto"/>
      </w:divBdr>
    </w:div>
    <w:div w:id="1615097204">
      <w:bodyDiv w:val="1"/>
      <w:marLeft w:val="0"/>
      <w:marRight w:val="0"/>
      <w:marTop w:val="0"/>
      <w:marBottom w:val="0"/>
      <w:divBdr>
        <w:top w:val="none" w:sz="0" w:space="0" w:color="auto"/>
        <w:left w:val="none" w:sz="0" w:space="0" w:color="auto"/>
        <w:bottom w:val="none" w:sz="0" w:space="0" w:color="auto"/>
        <w:right w:val="none" w:sz="0" w:space="0" w:color="auto"/>
      </w:divBdr>
    </w:div>
    <w:div w:id="1835099695">
      <w:bodyDiv w:val="1"/>
      <w:marLeft w:val="0"/>
      <w:marRight w:val="0"/>
      <w:marTop w:val="0"/>
      <w:marBottom w:val="0"/>
      <w:divBdr>
        <w:top w:val="none" w:sz="0" w:space="0" w:color="auto"/>
        <w:left w:val="none" w:sz="0" w:space="0" w:color="auto"/>
        <w:bottom w:val="none" w:sz="0" w:space="0" w:color="auto"/>
        <w:right w:val="none" w:sz="0" w:space="0" w:color="auto"/>
      </w:divBdr>
    </w:div>
    <w:div w:id="1869181166">
      <w:bodyDiv w:val="1"/>
      <w:marLeft w:val="0"/>
      <w:marRight w:val="0"/>
      <w:marTop w:val="0"/>
      <w:marBottom w:val="0"/>
      <w:divBdr>
        <w:top w:val="none" w:sz="0" w:space="0" w:color="auto"/>
        <w:left w:val="none" w:sz="0" w:space="0" w:color="auto"/>
        <w:bottom w:val="none" w:sz="0" w:space="0" w:color="auto"/>
        <w:right w:val="none" w:sz="0" w:space="0" w:color="auto"/>
      </w:divBdr>
    </w:div>
    <w:div w:id="1974675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microsoft.com/office/2018/08/relationships/commentsExtensible" Target="commentsExtensible.xml"/><Relationship Id="rId47" Type="http://schemas.openxmlformats.org/officeDocument/2006/relationships/image" Target="media/image32.png"/><Relationship Id="rId63" Type="http://schemas.openxmlformats.org/officeDocument/2006/relationships/image" Target="media/image45.jpeg"/><Relationship Id="rId68" Type="http://schemas.openxmlformats.org/officeDocument/2006/relationships/image" Target="media/image50.jpeg"/><Relationship Id="rId84" Type="http://schemas.openxmlformats.org/officeDocument/2006/relationships/image" Target="media/image66.png"/><Relationship Id="rId89" Type="http://schemas.openxmlformats.org/officeDocument/2006/relationships/header" Target="header1.xml"/><Relationship Id="rId16" Type="http://schemas.openxmlformats.org/officeDocument/2006/relationships/image" Target="media/image5.png"/><Relationship Id="rId11" Type="http://schemas.openxmlformats.org/officeDocument/2006/relationships/image" Target="media/image1.emf"/><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5.jpeg"/><Relationship Id="rId58" Type="http://schemas.openxmlformats.org/officeDocument/2006/relationships/image" Target="media/image40.jpeg"/><Relationship Id="rId74" Type="http://schemas.openxmlformats.org/officeDocument/2006/relationships/image" Target="media/image56.jpeg"/><Relationship Id="rId79" Type="http://schemas.openxmlformats.org/officeDocument/2006/relationships/image" Target="media/image61.jpeg"/><Relationship Id="rId5" Type="http://schemas.openxmlformats.org/officeDocument/2006/relationships/numbering" Target="numbering.xml"/><Relationship Id="rId90"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6.jpeg"/><Relationship Id="rId69" Type="http://schemas.openxmlformats.org/officeDocument/2006/relationships/image" Target="media/image51.jpeg"/><Relationship Id="rId8" Type="http://schemas.openxmlformats.org/officeDocument/2006/relationships/webSettings" Target="webSettings.xml"/><Relationship Id="rId51" Type="http://schemas.openxmlformats.org/officeDocument/2006/relationships/hyperlink" Target="https://medium.com/@dotronglong/implement-authentication-in-flutter-with-firebase-authentication-4cf0a133c488" TargetMode="External"/><Relationship Id="rId72" Type="http://schemas.openxmlformats.org/officeDocument/2006/relationships/image" Target="media/image54.jpeg"/><Relationship Id="rId80" Type="http://schemas.openxmlformats.org/officeDocument/2006/relationships/image" Target="media/image62.jpeg"/><Relationship Id="rId85" Type="http://schemas.openxmlformats.org/officeDocument/2006/relationships/image" Target="media/image67.png"/><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1.png"/><Relationship Id="rId59" Type="http://schemas.openxmlformats.org/officeDocument/2006/relationships/image" Target="media/image41.jpeg"/><Relationship Id="rId67" Type="http://schemas.openxmlformats.org/officeDocument/2006/relationships/image" Target="media/image49.jpeg"/><Relationship Id="rId20" Type="http://schemas.openxmlformats.org/officeDocument/2006/relationships/image" Target="media/image9.jpeg"/><Relationship Id="rId41" Type="http://schemas.microsoft.com/office/2016/09/relationships/commentsIds" Target="commentsIds.xml"/><Relationship Id="rId54" Type="http://schemas.openxmlformats.org/officeDocument/2006/relationships/image" Target="media/image36.jpeg"/><Relationship Id="rId62" Type="http://schemas.openxmlformats.org/officeDocument/2006/relationships/image" Target="media/image44.jpeg"/><Relationship Id="rId70" Type="http://schemas.openxmlformats.org/officeDocument/2006/relationships/image" Target="media/image52.jpeg"/><Relationship Id="rId75" Type="http://schemas.openxmlformats.org/officeDocument/2006/relationships/image" Target="media/image57.jpe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medium.com/firebase-developers/what-is-firebase-the-complete-story-abridged-bcc730c5f2c0" TargetMode="External"/><Relationship Id="rId57" Type="http://schemas.openxmlformats.org/officeDocument/2006/relationships/image" Target="media/image39.jpe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29.pn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image" Target="media/image55.jpeg"/><Relationship Id="rId78" Type="http://schemas.openxmlformats.org/officeDocument/2006/relationships/image" Target="media/image60.jpeg"/><Relationship Id="rId81" Type="http://schemas.openxmlformats.org/officeDocument/2006/relationships/image" Target="media/image63.jpeg"/><Relationship Id="rId86" Type="http://schemas.openxmlformats.org/officeDocument/2006/relationships/image" Target="media/image68.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comments" Target="comments.xml"/><Relationship Id="rId34" Type="http://schemas.openxmlformats.org/officeDocument/2006/relationships/image" Target="media/image23.png"/><Relationship Id="rId50" Type="http://schemas.openxmlformats.org/officeDocument/2006/relationships/hyperlink" Target="https://blog.back4app.com/firebase-authentication/" TargetMode="External"/><Relationship Id="rId55" Type="http://schemas.openxmlformats.org/officeDocument/2006/relationships/image" Target="media/image37.jpeg"/><Relationship Id="rId76" Type="http://schemas.openxmlformats.org/officeDocument/2006/relationships/image" Target="media/image58.jpeg"/><Relationship Id="rId7" Type="http://schemas.openxmlformats.org/officeDocument/2006/relationships/settings" Target="settings.xml"/><Relationship Id="rId71" Type="http://schemas.openxmlformats.org/officeDocument/2006/relationships/image" Target="media/image53.jpeg"/><Relationship Id="rId92" Type="http://schemas.microsoft.com/office/2011/relationships/people" Target="people.xm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microsoft.com/office/2011/relationships/commentsExtended" Target="commentsExtended.xml"/><Relationship Id="rId45" Type="http://schemas.openxmlformats.org/officeDocument/2006/relationships/image" Target="media/image30.png"/><Relationship Id="rId66" Type="http://schemas.openxmlformats.org/officeDocument/2006/relationships/image" Target="media/image48.jpeg"/><Relationship Id="rId87" Type="http://schemas.openxmlformats.org/officeDocument/2006/relationships/image" Target="media/image69.png"/><Relationship Id="rId61" Type="http://schemas.openxmlformats.org/officeDocument/2006/relationships/image" Target="media/image43.jpeg"/><Relationship Id="rId82" Type="http://schemas.openxmlformats.org/officeDocument/2006/relationships/image" Target="media/image64.jpe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38.jpeg"/><Relationship Id="rId77" Type="http://schemas.openxmlformats.org/officeDocument/2006/relationships/image" Target="media/image59.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rmit5613\Desktop\Dokumentmall%20Gymnasiearbete%2013-14.dotx"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90EF99D17C18CF479C0D1D904C250992" ma:contentTypeVersion="12" ma:contentTypeDescription="Skapa ett nytt dokument." ma:contentTypeScope="" ma:versionID="8ef47d891b9d5dc26c314d4ccbf7752e">
  <xsd:schema xmlns:xsd="http://www.w3.org/2001/XMLSchema" xmlns:xs="http://www.w3.org/2001/XMLSchema" xmlns:p="http://schemas.microsoft.com/office/2006/metadata/properties" xmlns:ns3="70248e40-00c0-48ee-a825-5c9090956c6e" xmlns:ns4="376c2bca-75c1-4940-b0e8-7062abb933d4" targetNamespace="http://schemas.microsoft.com/office/2006/metadata/properties" ma:root="true" ma:fieldsID="281bca06aef766044aaaecf4f2ddd38c" ns3:_="" ns4:_="">
    <xsd:import namespace="70248e40-00c0-48ee-a825-5c9090956c6e"/>
    <xsd:import namespace="376c2bca-75c1-4940-b0e8-7062abb933d4"/>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0248e40-00c0-48ee-a825-5c9090956c6e" elementFormDefault="qualified">
    <xsd:import namespace="http://schemas.microsoft.com/office/2006/documentManagement/types"/>
    <xsd:import namespace="http://schemas.microsoft.com/office/infopath/2007/PartnerControls"/>
    <xsd:element name="SharedWithUsers" ma:index="8" nillable="true" ma:displayName="Delat med"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lat med information" ma:description="" ma:internalName="SharedWithDetails" ma:readOnly="true">
      <xsd:simpleType>
        <xsd:restriction base="dms:Note">
          <xsd:maxLength value="255"/>
        </xsd:restriction>
      </xsd:simpleType>
    </xsd:element>
    <xsd:element name="SharingHintHash" ma:index="10" nillable="true" ma:displayName="Delar tips,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76c2bca-75c1-4940-b0e8-7062abb933d4"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4A0C948-8B7B-4DD2-AB3E-92A38E5E4F3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0248e40-00c0-48ee-a825-5c9090956c6e"/>
    <ds:schemaRef ds:uri="376c2bca-75c1-4940-b0e8-7062abb933d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84E81F7-282B-458A-9FEB-C233F0597531}">
  <ds:schemaRefs>
    <ds:schemaRef ds:uri="http://schemas.openxmlformats.org/officeDocument/2006/bibliography"/>
  </ds:schemaRefs>
</ds:datastoreItem>
</file>

<file path=customXml/itemProps3.xml><?xml version="1.0" encoding="utf-8"?>
<ds:datastoreItem xmlns:ds="http://schemas.openxmlformats.org/officeDocument/2006/customXml" ds:itemID="{198ACA25-B41C-4A83-AC91-0737B042FCAB}">
  <ds:schemaRefs>
    <ds:schemaRef ds:uri="http://schemas.microsoft.com/sharepoint/v3/contenttype/forms"/>
  </ds:schemaRefs>
</ds:datastoreItem>
</file>

<file path=customXml/itemProps4.xml><?xml version="1.0" encoding="utf-8"?>
<ds:datastoreItem xmlns:ds="http://schemas.openxmlformats.org/officeDocument/2006/customXml" ds:itemID="{64BE4846-BD35-4D0F-A4FE-0FADE39A663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Dokumentmall Gymnasiearbete 13-14.dotx</Template>
  <TotalTime>115</TotalTime>
  <Pages>62</Pages>
  <Words>7947</Words>
  <Characters>42124</Characters>
  <Application>Microsoft Office Word</Application>
  <DocSecurity>0</DocSecurity>
  <Lines>351</Lines>
  <Paragraphs>99</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Kurs: Samhällskunskap B</vt:lpstr>
      <vt:lpstr>Kurs: Samhällskunskap B</vt:lpstr>
    </vt:vector>
  </TitlesOfParts>
  <Company>Ulricehamns kommun</Company>
  <LinksUpToDate>false</LinksUpToDate>
  <CharactersWithSpaces>49972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Kurs: Samhällskunskap B</dc:title>
  <dc:creator>Harald Mitterer</dc:creator>
  <cp:lastModifiedBy>Richard Johansson</cp:lastModifiedBy>
  <cp:revision>14</cp:revision>
  <cp:lastPrinted>2021-04-08T16:28:00Z</cp:lastPrinted>
  <dcterms:created xsi:type="dcterms:W3CDTF">2021-04-22T14:05:00Z</dcterms:created>
  <dcterms:modified xsi:type="dcterms:W3CDTF">2021-05-11T20:52:00Z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0x01010090EF99D17C18CF479C0D1D904C250992</vt:lpwstr>
  </property>
</Properties>
</file>