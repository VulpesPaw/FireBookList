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A458A" w14:textId="77777777" w:rsidR="000F5FB3" w:rsidRPr="00EC3D75" w:rsidRDefault="00510BEB" w:rsidP="00B551B1">
      <w:pPr>
        <w:pStyle w:val="Header"/>
        <w:rPr>
          <w:rFonts w:ascii="Arial" w:hAnsi="Arial" w:cs="Arial"/>
        </w:rPr>
      </w:pPr>
      <w:r w:rsidRPr="00EC3D75">
        <w:rPr>
          <w:rFonts w:ascii="Arial" w:hAnsi="Arial" w:cs="Arial"/>
          <w:noProof/>
        </w:rPr>
        <w:drawing>
          <wp:inline distT="0" distB="0" distL="0" distR="0" wp14:anchorId="6F68A75F" wp14:editId="1CE9D369">
            <wp:extent cx="1136650" cy="508000"/>
            <wp:effectExtent l="0" t="0" r="6350" b="635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6650" cy="508000"/>
                    </a:xfrm>
                    <a:prstGeom prst="rect">
                      <a:avLst/>
                    </a:prstGeom>
                    <a:noFill/>
                    <a:ln>
                      <a:noFill/>
                    </a:ln>
                  </pic:spPr>
                </pic:pic>
              </a:graphicData>
            </a:graphic>
          </wp:inline>
        </w:drawing>
      </w:r>
    </w:p>
    <w:p w14:paraId="2A9A9860" w14:textId="77777777" w:rsidR="000F5FB3" w:rsidRPr="00C87B84" w:rsidRDefault="000F5FB3" w:rsidP="00A72DC3">
      <w:pPr>
        <w:spacing w:line="240" w:lineRule="auto"/>
        <w:rPr>
          <w:rFonts w:cs="Times New Roman"/>
          <w:sz w:val="18"/>
        </w:rPr>
      </w:pPr>
      <w:r w:rsidRPr="00C87B84">
        <w:rPr>
          <w:rFonts w:cs="Times New Roman"/>
        </w:rPr>
        <w:t>KATTEGATTGYMNASIET</w:t>
      </w:r>
    </w:p>
    <w:p w14:paraId="07D45B2B" w14:textId="77777777" w:rsidR="00D948E4" w:rsidRPr="00EC3D75" w:rsidRDefault="00D948E4" w:rsidP="00B551B1">
      <w:pPr>
        <w:pStyle w:val="Header"/>
        <w:rPr>
          <w:rFonts w:ascii="Arial" w:hAnsi="Arial" w:cs="Arial"/>
          <w:sz w:val="28"/>
          <w:szCs w:val="22"/>
        </w:rPr>
      </w:pPr>
    </w:p>
    <w:p w14:paraId="78BA2E40" w14:textId="77777777" w:rsidR="00D948E4" w:rsidRPr="00EC3D75" w:rsidRDefault="00D948E4" w:rsidP="00B551B1">
      <w:pPr>
        <w:pStyle w:val="Header"/>
        <w:rPr>
          <w:rFonts w:ascii="Arial" w:hAnsi="Arial" w:cs="Arial"/>
          <w:sz w:val="28"/>
          <w:szCs w:val="22"/>
        </w:rPr>
      </w:pPr>
    </w:p>
    <w:p w14:paraId="198D3ED8" w14:textId="22D359F3" w:rsidR="00D948E4" w:rsidRPr="00EC3D75" w:rsidRDefault="00713698" w:rsidP="00B551B1">
      <w:pPr>
        <w:pStyle w:val="Header"/>
        <w:rPr>
          <w:rFonts w:ascii="Arial" w:hAnsi="Arial" w:cs="Arial"/>
          <w:sz w:val="28"/>
          <w:szCs w:val="22"/>
        </w:rPr>
      </w:pPr>
      <w:r w:rsidRPr="00EC3D75">
        <w:rPr>
          <w:rFonts w:ascii="Arial" w:hAnsi="Arial" w:cs="Arial"/>
          <w:sz w:val="28"/>
          <w:szCs w:val="22"/>
        </w:rPr>
        <w:t>Firebase</w:t>
      </w:r>
      <w:r w:rsidRPr="00EC3D75">
        <w:rPr>
          <w:rFonts w:ascii="Arial" w:hAnsi="Arial" w:cs="Arial"/>
          <w:sz w:val="28"/>
          <w:szCs w:val="22"/>
        </w:rPr>
        <w:tab/>
      </w:r>
    </w:p>
    <w:p w14:paraId="5AB0A608" w14:textId="726CCE16" w:rsidR="00D948E4" w:rsidRPr="00EC3D75" w:rsidRDefault="00713698" w:rsidP="00B551B1">
      <w:pPr>
        <w:pStyle w:val="Header"/>
        <w:rPr>
          <w:rFonts w:ascii="Arial" w:hAnsi="Arial" w:cs="Arial"/>
          <w:sz w:val="28"/>
          <w:szCs w:val="22"/>
        </w:rPr>
      </w:pPr>
      <w:r w:rsidRPr="00EC3D75">
        <w:rPr>
          <w:rFonts w:ascii="Arial" w:hAnsi="Arial" w:cs="Arial"/>
          <w:sz w:val="28"/>
          <w:szCs w:val="22"/>
        </w:rPr>
        <w:t>Richard Johansson</w:t>
      </w:r>
    </w:p>
    <w:p w14:paraId="45DE5846" w14:textId="68CF9F90" w:rsidR="00D948E4" w:rsidRPr="00EC3D75" w:rsidRDefault="00D948E4" w:rsidP="00B551B1">
      <w:pPr>
        <w:pStyle w:val="Header"/>
        <w:rPr>
          <w:rFonts w:ascii="Arial" w:hAnsi="Arial" w:cs="Arial"/>
          <w:sz w:val="28"/>
          <w:szCs w:val="22"/>
        </w:rPr>
      </w:pPr>
      <w:r w:rsidRPr="00EC3D75">
        <w:rPr>
          <w:rFonts w:ascii="Arial" w:hAnsi="Arial" w:cs="Arial"/>
          <w:sz w:val="28"/>
          <w:szCs w:val="22"/>
        </w:rPr>
        <w:t xml:space="preserve">Läsåret </w:t>
      </w:r>
      <w:proofErr w:type="gramStart"/>
      <w:r w:rsidR="000A1BF0" w:rsidRPr="00EC3D75">
        <w:rPr>
          <w:rFonts w:ascii="Arial" w:hAnsi="Arial" w:cs="Arial"/>
          <w:sz w:val="28"/>
          <w:szCs w:val="22"/>
        </w:rPr>
        <w:t>20-21</w:t>
      </w:r>
      <w:proofErr w:type="gramEnd"/>
    </w:p>
    <w:p w14:paraId="144EAC76" w14:textId="2A426439" w:rsidR="00D85DD5" w:rsidRPr="00EC3D75" w:rsidRDefault="00D85DD5" w:rsidP="00D85DD5">
      <w:pPr>
        <w:pStyle w:val="Titel"/>
        <w:tabs>
          <w:tab w:val="clear" w:pos="1560"/>
          <w:tab w:val="left" w:pos="0"/>
        </w:tabs>
        <w:ind w:firstLine="0"/>
        <w:rPr>
          <w:rFonts w:cs="Arial"/>
        </w:rPr>
      </w:pPr>
      <w:r w:rsidRPr="00EC3D75">
        <w:rPr>
          <w:rFonts w:cs="Arial"/>
        </w:rPr>
        <w:t>Firebase</w:t>
      </w:r>
    </w:p>
    <w:p w14:paraId="293AE610" w14:textId="1C89D32D" w:rsidR="00D85DD5" w:rsidRPr="00EC3D75" w:rsidRDefault="00D85DD5" w:rsidP="00D85DD5">
      <w:pPr>
        <w:pStyle w:val="Undertitel"/>
        <w:rPr>
          <w:rFonts w:cs="Arial"/>
        </w:rPr>
      </w:pPr>
      <w:r w:rsidRPr="00EC3D75">
        <w:rPr>
          <w:rFonts w:cs="Arial"/>
        </w:rPr>
        <w:t>En analys mellan olika serverspråk</w:t>
      </w:r>
    </w:p>
    <w:p w14:paraId="3D00E2A4" w14:textId="2BD5E9F7" w:rsidR="00D948E4" w:rsidRPr="00EC3D75" w:rsidRDefault="00D948E4" w:rsidP="00B551B1">
      <w:pPr>
        <w:pStyle w:val="Header"/>
        <w:rPr>
          <w:rFonts w:ascii="Arial" w:hAnsi="Arial" w:cs="Arial"/>
        </w:rPr>
      </w:pPr>
    </w:p>
    <w:p w14:paraId="487D7E00" w14:textId="1157949A" w:rsidR="00C51FFE" w:rsidRPr="00EC3D75" w:rsidRDefault="00C51FFE" w:rsidP="00B551B1">
      <w:pPr>
        <w:pStyle w:val="Header"/>
        <w:rPr>
          <w:rFonts w:ascii="Arial" w:hAnsi="Arial" w:cs="Arial"/>
        </w:rPr>
      </w:pPr>
    </w:p>
    <w:p w14:paraId="67ECA02D" w14:textId="7BC9BC14" w:rsidR="00C51FFE" w:rsidRPr="00EC3D75" w:rsidRDefault="00C51FFE" w:rsidP="00B551B1">
      <w:pPr>
        <w:pStyle w:val="Header"/>
        <w:rPr>
          <w:rFonts w:ascii="Arial" w:hAnsi="Arial" w:cs="Arial"/>
        </w:rPr>
      </w:pPr>
    </w:p>
    <w:p w14:paraId="05415463" w14:textId="364F1D07" w:rsidR="00C51FFE" w:rsidRPr="00EC3D75" w:rsidRDefault="00C51FFE" w:rsidP="00B551B1">
      <w:pPr>
        <w:pStyle w:val="Header"/>
        <w:rPr>
          <w:rFonts w:ascii="Arial" w:hAnsi="Arial" w:cs="Arial"/>
        </w:rPr>
      </w:pPr>
    </w:p>
    <w:p w14:paraId="14195ED3" w14:textId="2C5790DB" w:rsidR="00C51FFE" w:rsidRPr="00EC3D75" w:rsidRDefault="00C51FFE" w:rsidP="00B551B1">
      <w:pPr>
        <w:pStyle w:val="Header"/>
        <w:rPr>
          <w:rFonts w:ascii="Arial" w:hAnsi="Arial" w:cs="Arial"/>
        </w:rPr>
      </w:pPr>
    </w:p>
    <w:p w14:paraId="365CF0FC" w14:textId="2695BBB4" w:rsidR="00C51FFE" w:rsidRPr="00EC3D75" w:rsidRDefault="00C51FFE" w:rsidP="00B551B1">
      <w:pPr>
        <w:pStyle w:val="Header"/>
        <w:rPr>
          <w:rFonts w:ascii="Arial" w:hAnsi="Arial" w:cs="Arial"/>
        </w:rPr>
      </w:pPr>
    </w:p>
    <w:p w14:paraId="594EBF28" w14:textId="39F4D0D1" w:rsidR="00C51FFE" w:rsidRPr="00EC3D75" w:rsidRDefault="00C51FFE" w:rsidP="00B551B1">
      <w:pPr>
        <w:pStyle w:val="Header"/>
        <w:rPr>
          <w:rFonts w:ascii="Arial" w:hAnsi="Arial" w:cs="Arial"/>
        </w:rPr>
      </w:pPr>
    </w:p>
    <w:p w14:paraId="6E67E9E9" w14:textId="23857A92" w:rsidR="00713698" w:rsidRPr="00EC3D75" w:rsidRDefault="00713698" w:rsidP="00B551B1">
      <w:pPr>
        <w:pStyle w:val="Header"/>
        <w:rPr>
          <w:rFonts w:ascii="Arial" w:hAnsi="Arial" w:cs="Arial"/>
        </w:rPr>
      </w:pPr>
    </w:p>
    <w:p w14:paraId="52BBEE4E" w14:textId="0EB21A2E" w:rsidR="00713698" w:rsidRPr="00EC3D75" w:rsidRDefault="00713698" w:rsidP="00B551B1">
      <w:pPr>
        <w:pStyle w:val="Header"/>
        <w:rPr>
          <w:rFonts w:ascii="Arial" w:hAnsi="Arial" w:cs="Arial"/>
        </w:rPr>
      </w:pPr>
    </w:p>
    <w:p w14:paraId="61A30324" w14:textId="77777777" w:rsidR="00713698" w:rsidRPr="00EC3D75" w:rsidRDefault="00713698" w:rsidP="00B551B1">
      <w:pPr>
        <w:pStyle w:val="Header"/>
        <w:rPr>
          <w:rFonts w:ascii="Arial" w:hAnsi="Arial" w:cs="Arial"/>
        </w:rPr>
      </w:pPr>
    </w:p>
    <w:p w14:paraId="66037A74" w14:textId="2B7EBA8C" w:rsidR="00D948E4" w:rsidRPr="00EC3D75" w:rsidRDefault="00D948E4" w:rsidP="00C51FFE">
      <w:pPr>
        <w:pStyle w:val="Header"/>
        <w:jc w:val="right"/>
        <w:rPr>
          <w:rFonts w:ascii="Arial" w:hAnsi="Arial" w:cs="Arial"/>
        </w:rPr>
      </w:pPr>
      <w:r w:rsidRPr="00EC3D75">
        <w:rPr>
          <w:rFonts w:ascii="Arial" w:hAnsi="Arial" w:cs="Arial"/>
        </w:rPr>
        <w:t xml:space="preserve">Handledare: </w:t>
      </w:r>
      <w:r w:rsidR="00713698" w:rsidRPr="00EC3D75">
        <w:rPr>
          <w:rFonts w:ascii="Arial" w:hAnsi="Arial" w:cs="Arial"/>
        </w:rPr>
        <w:t>Fredrik Persson</w:t>
      </w:r>
    </w:p>
    <w:p w14:paraId="2E7D9BEB" w14:textId="77777777" w:rsidR="00D948E4" w:rsidRPr="00EC3D75" w:rsidRDefault="007C440D" w:rsidP="00B551B1">
      <w:pPr>
        <w:pStyle w:val="Rubriknivbrdtext"/>
        <w:rPr>
          <w:rFonts w:cs="Arial"/>
        </w:rPr>
      </w:pPr>
      <w:r w:rsidRPr="00EC3D75">
        <w:rPr>
          <w:rFonts w:cs="Arial"/>
        </w:rPr>
        <w:lastRenderedPageBreak/>
        <w:t>Abstract</w:t>
      </w:r>
    </w:p>
    <w:p w14:paraId="2FD2BF7F" w14:textId="48866DAA" w:rsidR="001B424A" w:rsidRPr="00C87B84" w:rsidRDefault="004A7EFC" w:rsidP="00A72DC3">
      <w:pPr>
        <w:spacing w:line="240" w:lineRule="auto"/>
        <w:rPr>
          <w:rFonts w:cs="Times New Roman"/>
        </w:rPr>
      </w:pPr>
      <w:r w:rsidRPr="00C87B84">
        <w:rPr>
          <w:rFonts w:cs="Times New Roman"/>
        </w:rPr>
        <w:t xml:space="preserve">Webservers are the foundation of </w:t>
      </w:r>
      <w:r w:rsidR="00C63B32" w:rsidRPr="00C87B84">
        <w:rPr>
          <w:rFonts w:cs="Times New Roman"/>
        </w:rPr>
        <w:t>our</w:t>
      </w:r>
      <w:r w:rsidRPr="00C87B84">
        <w:rPr>
          <w:rFonts w:cs="Times New Roman"/>
        </w:rPr>
        <w:t xml:space="preserve"> internet. </w:t>
      </w:r>
      <w:r w:rsidR="00003F79" w:rsidRPr="00C87B84">
        <w:rPr>
          <w:rFonts w:cs="Times New Roman"/>
        </w:rPr>
        <w:t>For example, w</w:t>
      </w:r>
      <w:r w:rsidRPr="00C87B84">
        <w:rPr>
          <w:rFonts w:cs="Times New Roman"/>
        </w:rPr>
        <w:t>ith</w:t>
      </w:r>
      <w:r w:rsidR="00003F79" w:rsidRPr="00C87B84">
        <w:rPr>
          <w:rFonts w:cs="Times New Roman"/>
        </w:rPr>
        <w:t>out webservers we wouldn’t have any of our big social medi</w:t>
      </w:r>
      <w:r w:rsidR="00520B57" w:rsidRPr="00C87B84">
        <w:rPr>
          <w:rFonts w:cs="Times New Roman"/>
        </w:rPr>
        <w:t xml:space="preserve">as, like YouTube or Facebook. </w:t>
      </w:r>
      <w:r w:rsidR="00A8309B" w:rsidRPr="00C87B84">
        <w:rPr>
          <w:rFonts w:cs="Times New Roman"/>
        </w:rPr>
        <w:t>To send, receive and store data, to and from different users, it’s what it all is about.</w:t>
      </w:r>
    </w:p>
    <w:p w14:paraId="55ECB1EB" w14:textId="73CCE5A5" w:rsidR="004A7EFC" w:rsidRPr="00C87B84" w:rsidRDefault="00D97E47" w:rsidP="00A72DC3">
      <w:pPr>
        <w:spacing w:line="240" w:lineRule="auto"/>
        <w:rPr>
          <w:rFonts w:cs="Times New Roman"/>
        </w:rPr>
      </w:pPr>
      <w:r w:rsidRPr="00C87B84">
        <w:rPr>
          <w:rFonts w:cs="Times New Roman"/>
        </w:rPr>
        <w:t>T</w:t>
      </w:r>
      <w:r w:rsidR="009B1248" w:rsidRPr="00C87B84">
        <w:rPr>
          <w:rFonts w:cs="Times New Roman"/>
        </w:rPr>
        <w:t xml:space="preserve">his report will </w:t>
      </w:r>
      <w:r w:rsidR="001B424A" w:rsidRPr="00C87B84">
        <w:rPr>
          <w:rFonts w:cs="Times New Roman"/>
        </w:rPr>
        <w:t xml:space="preserve">compare two different ways to </w:t>
      </w:r>
      <w:r w:rsidR="00B72320" w:rsidRPr="00C87B84">
        <w:rPr>
          <w:rFonts w:cs="Times New Roman"/>
        </w:rPr>
        <w:t xml:space="preserve">accomplish a working </w:t>
      </w:r>
      <w:r w:rsidR="00346B3C" w:rsidRPr="00C87B84">
        <w:rPr>
          <w:rFonts w:cs="Times New Roman"/>
        </w:rPr>
        <w:t xml:space="preserve">modern </w:t>
      </w:r>
      <w:r w:rsidR="00B72320" w:rsidRPr="00C87B84">
        <w:rPr>
          <w:rFonts w:cs="Times New Roman"/>
        </w:rPr>
        <w:t>website,</w:t>
      </w:r>
      <w:r w:rsidR="007A2740" w:rsidRPr="00C87B84">
        <w:rPr>
          <w:rFonts w:cs="Times New Roman"/>
        </w:rPr>
        <w:t xml:space="preserve"> which will include </w:t>
      </w:r>
      <w:r w:rsidR="009543E3" w:rsidRPr="00C87B84">
        <w:rPr>
          <w:rFonts w:cs="Times New Roman"/>
        </w:rPr>
        <w:t xml:space="preserve">data management, </w:t>
      </w:r>
      <w:r w:rsidR="007A2740" w:rsidRPr="00C87B84">
        <w:rPr>
          <w:rFonts w:cs="Times New Roman"/>
        </w:rPr>
        <w:t>data storage</w:t>
      </w:r>
      <w:r w:rsidR="009543E3" w:rsidRPr="00C87B84">
        <w:rPr>
          <w:rFonts w:cs="Times New Roman"/>
        </w:rPr>
        <w:t xml:space="preserve"> and</w:t>
      </w:r>
      <w:r w:rsidR="007A2740" w:rsidRPr="00C87B84">
        <w:rPr>
          <w:rFonts w:cs="Times New Roman"/>
        </w:rPr>
        <w:t xml:space="preserve"> security rules such as authorization and authentication</w:t>
      </w:r>
      <w:r w:rsidR="009543E3" w:rsidRPr="00C87B84">
        <w:rPr>
          <w:rFonts w:cs="Times New Roman"/>
        </w:rPr>
        <w:t xml:space="preserve">. </w:t>
      </w:r>
      <w:r w:rsidR="00464BF4" w:rsidRPr="00C87B84">
        <w:rPr>
          <w:rFonts w:cs="Times New Roman"/>
        </w:rPr>
        <w:t>This project will feature the server backend language</w:t>
      </w:r>
      <w:r w:rsidR="00333E36" w:rsidRPr="00C87B84">
        <w:rPr>
          <w:rFonts w:cs="Times New Roman"/>
        </w:rPr>
        <w:t>;</w:t>
      </w:r>
      <w:r w:rsidR="00464BF4" w:rsidRPr="00C87B84">
        <w:rPr>
          <w:rFonts w:cs="Times New Roman"/>
        </w:rPr>
        <w:t xml:space="preserve"> PHP, and the backend as a service</w:t>
      </w:r>
      <w:r w:rsidR="00333E36" w:rsidRPr="00C87B84">
        <w:rPr>
          <w:rFonts w:cs="Times New Roman"/>
        </w:rPr>
        <w:t xml:space="preserve">; Firebase which will be based on the language </w:t>
      </w:r>
      <w:r w:rsidR="00F04E63" w:rsidRPr="00C87B84">
        <w:rPr>
          <w:rFonts w:cs="Times New Roman"/>
        </w:rPr>
        <w:t>JavaScript</w:t>
      </w:r>
      <w:r w:rsidR="00333E36" w:rsidRPr="00C87B84">
        <w:rPr>
          <w:rFonts w:cs="Times New Roman"/>
        </w:rPr>
        <w:t>.</w:t>
      </w:r>
    </w:p>
    <w:p w14:paraId="302313BD" w14:textId="46599A91" w:rsidR="00F04E63" w:rsidRPr="00C87B84" w:rsidRDefault="008B35F8" w:rsidP="00A72DC3">
      <w:pPr>
        <w:spacing w:line="240" w:lineRule="auto"/>
        <w:rPr>
          <w:rFonts w:cs="Times New Roman"/>
        </w:rPr>
      </w:pPr>
      <w:r w:rsidRPr="00C87B84">
        <w:rPr>
          <w:rFonts w:cs="Times New Roman"/>
        </w:rPr>
        <w:t>The r</w:t>
      </w:r>
      <w:r w:rsidR="00F04E63" w:rsidRPr="00C87B84">
        <w:rPr>
          <w:rFonts w:cs="Times New Roman"/>
        </w:rPr>
        <w:t>eport</w:t>
      </w:r>
      <w:r w:rsidRPr="00C87B84">
        <w:rPr>
          <w:rFonts w:cs="Times New Roman"/>
        </w:rPr>
        <w:t xml:space="preserve"> will </w:t>
      </w:r>
      <w:r w:rsidR="00E45C4A" w:rsidRPr="00C87B84">
        <w:rPr>
          <w:rFonts w:cs="Times New Roman"/>
        </w:rPr>
        <w:t>explore</w:t>
      </w:r>
      <w:r w:rsidR="00F04E63" w:rsidRPr="00C87B84">
        <w:rPr>
          <w:rFonts w:cs="Times New Roman"/>
        </w:rPr>
        <w:t xml:space="preserve"> the differences and similarities </w:t>
      </w:r>
      <w:r w:rsidR="00E45C4A" w:rsidRPr="00C87B84">
        <w:rPr>
          <w:rFonts w:cs="Times New Roman"/>
        </w:rPr>
        <w:t xml:space="preserve">between </w:t>
      </w:r>
      <w:r w:rsidR="00D97E47" w:rsidRPr="00C87B84">
        <w:rPr>
          <w:rFonts w:cs="Times New Roman"/>
        </w:rPr>
        <w:t>Firebase and PHP as well as pros and cons</w:t>
      </w:r>
      <w:r w:rsidR="00EE48CB" w:rsidRPr="00C87B84">
        <w:rPr>
          <w:rFonts w:cs="Times New Roman"/>
        </w:rPr>
        <w:t>;</w:t>
      </w:r>
      <w:r w:rsidR="00D97E47" w:rsidRPr="00C87B84">
        <w:rPr>
          <w:rFonts w:cs="Times New Roman"/>
        </w:rPr>
        <w:t xml:space="preserve"> where </w:t>
      </w:r>
      <w:r w:rsidR="00EE48CB" w:rsidRPr="00C87B84">
        <w:rPr>
          <w:rFonts w:cs="Times New Roman"/>
        </w:rPr>
        <w:t>the main point</w:t>
      </w:r>
      <w:r w:rsidR="005F24D9" w:rsidRPr="00C87B84">
        <w:rPr>
          <w:rFonts w:cs="Times New Roman"/>
        </w:rPr>
        <w:t>s</w:t>
      </w:r>
      <w:r w:rsidR="00EE48CB" w:rsidRPr="00C87B84">
        <w:rPr>
          <w:rFonts w:cs="Times New Roman"/>
        </w:rPr>
        <w:t xml:space="preserve"> are the ease of starting a Firebase project and the flexibility </w:t>
      </w:r>
      <w:r w:rsidR="00566841" w:rsidRPr="00C87B84">
        <w:rPr>
          <w:rFonts w:cs="Times New Roman"/>
        </w:rPr>
        <w:t>as well as control you have over a PHP-project.</w:t>
      </w:r>
    </w:p>
    <w:p w14:paraId="0E490A3B" w14:textId="013F307B" w:rsidR="00FA72BE" w:rsidRPr="00C87B84" w:rsidRDefault="00FA72BE" w:rsidP="00A72DC3">
      <w:pPr>
        <w:spacing w:line="240" w:lineRule="auto"/>
        <w:rPr>
          <w:rFonts w:cs="Times New Roman"/>
        </w:rPr>
      </w:pPr>
    </w:p>
    <w:p w14:paraId="3FD1E5F4" w14:textId="77777777" w:rsidR="00FA72BE" w:rsidRPr="00C87B84" w:rsidRDefault="00FA72BE" w:rsidP="00A72DC3">
      <w:pPr>
        <w:spacing w:line="240" w:lineRule="auto"/>
        <w:rPr>
          <w:rFonts w:cs="Times New Roman"/>
        </w:rPr>
      </w:pPr>
    </w:p>
    <w:p w14:paraId="0C7A26C0" w14:textId="2F7904CD" w:rsidR="002731DA" w:rsidRPr="00C87B84" w:rsidRDefault="002731DA" w:rsidP="00A72DC3">
      <w:pPr>
        <w:spacing w:line="240" w:lineRule="auto"/>
        <w:rPr>
          <w:rFonts w:cs="Times New Roman"/>
        </w:rPr>
      </w:pPr>
      <w:proofErr w:type="spellStart"/>
      <w:r w:rsidRPr="00C87B84">
        <w:rPr>
          <w:rFonts w:cs="Times New Roman"/>
        </w:rPr>
        <w:t>Keyword</w:t>
      </w:r>
      <w:r w:rsidR="005C50A2" w:rsidRPr="00C87B84">
        <w:rPr>
          <w:rFonts w:cs="Times New Roman"/>
        </w:rPr>
        <w:t>s</w:t>
      </w:r>
      <w:proofErr w:type="spellEnd"/>
      <w:r w:rsidRPr="00C87B84">
        <w:rPr>
          <w:rFonts w:cs="Times New Roman"/>
        </w:rPr>
        <w:t xml:space="preserve">: </w:t>
      </w:r>
      <w:r w:rsidR="005C4E45" w:rsidRPr="00C87B84">
        <w:rPr>
          <w:rFonts w:cs="Times New Roman"/>
        </w:rPr>
        <w:t xml:space="preserve">PHP, Firebase, </w:t>
      </w:r>
      <w:proofErr w:type="spellStart"/>
      <w:r w:rsidR="005C4E45" w:rsidRPr="00C87B84">
        <w:rPr>
          <w:rFonts w:cs="Times New Roman"/>
        </w:rPr>
        <w:t>Webserver</w:t>
      </w:r>
      <w:proofErr w:type="spellEnd"/>
      <w:r w:rsidR="005C4E45" w:rsidRPr="00C87B84">
        <w:rPr>
          <w:rFonts w:cs="Times New Roman"/>
        </w:rPr>
        <w:t>, Backen</w:t>
      </w:r>
      <w:r w:rsidR="00863691" w:rsidRPr="00C87B84">
        <w:rPr>
          <w:rFonts w:cs="Times New Roman"/>
        </w:rPr>
        <w:t>d</w:t>
      </w:r>
      <w:r w:rsidR="005C4E45" w:rsidRPr="00C87B84">
        <w:rPr>
          <w:rFonts w:cs="Times New Roman"/>
        </w:rPr>
        <w:t xml:space="preserve"> as a Service</w:t>
      </w:r>
    </w:p>
    <w:p w14:paraId="23D34FCE" w14:textId="77777777" w:rsidR="00D948E4" w:rsidRPr="00C87B84" w:rsidRDefault="00D948E4" w:rsidP="00A72DC3">
      <w:pPr>
        <w:spacing w:line="240" w:lineRule="auto"/>
        <w:rPr>
          <w:rFonts w:cs="Times New Roman"/>
        </w:rPr>
      </w:pPr>
    </w:p>
    <w:p w14:paraId="1EB77F89" w14:textId="77777777" w:rsidR="004F13D1" w:rsidRPr="00C87B84" w:rsidRDefault="004F13D1" w:rsidP="00A72DC3">
      <w:pPr>
        <w:spacing w:line="240" w:lineRule="auto"/>
        <w:rPr>
          <w:rFonts w:cs="Times New Roman"/>
        </w:rPr>
      </w:pPr>
    </w:p>
    <w:p w14:paraId="00A4757A" w14:textId="77777777" w:rsidR="004F13D1" w:rsidRPr="00C87B84" w:rsidRDefault="004F13D1" w:rsidP="00A72DC3">
      <w:pPr>
        <w:spacing w:line="240" w:lineRule="auto"/>
        <w:rPr>
          <w:rFonts w:cs="Times New Roman"/>
        </w:rPr>
      </w:pPr>
    </w:p>
    <w:p w14:paraId="403B8078" w14:textId="77777777" w:rsidR="004F13D1" w:rsidRPr="00C87B84" w:rsidRDefault="004F13D1" w:rsidP="00A72DC3">
      <w:pPr>
        <w:spacing w:line="240" w:lineRule="auto"/>
        <w:rPr>
          <w:rFonts w:cs="Times New Roman"/>
        </w:rPr>
      </w:pPr>
    </w:p>
    <w:p w14:paraId="04E05F39" w14:textId="77777777" w:rsidR="00D948E4" w:rsidRPr="00C87B84" w:rsidRDefault="00D948E4" w:rsidP="00A72DC3">
      <w:pPr>
        <w:spacing w:line="240" w:lineRule="auto"/>
        <w:rPr>
          <w:rFonts w:cs="Times New Roman"/>
        </w:rPr>
      </w:pPr>
    </w:p>
    <w:p w14:paraId="2EB1B066" w14:textId="77777777" w:rsidR="00D948E4" w:rsidRPr="00C87B84" w:rsidRDefault="00D948E4" w:rsidP="00A72DC3">
      <w:pPr>
        <w:spacing w:line="240" w:lineRule="auto"/>
        <w:rPr>
          <w:rFonts w:cs="Times New Roman"/>
        </w:rPr>
      </w:pPr>
    </w:p>
    <w:p w14:paraId="71C916B6" w14:textId="77777777" w:rsidR="00D948E4" w:rsidRPr="00C87B84" w:rsidRDefault="00D948E4" w:rsidP="00A72DC3">
      <w:pPr>
        <w:spacing w:line="240" w:lineRule="auto"/>
        <w:rPr>
          <w:rFonts w:cs="Times New Roman"/>
        </w:rPr>
      </w:pPr>
    </w:p>
    <w:p w14:paraId="4A794644" w14:textId="77777777" w:rsidR="00D948E4" w:rsidRPr="00C87B84" w:rsidRDefault="00D948E4" w:rsidP="00A72DC3">
      <w:pPr>
        <w:spacing w:line="240" w:lineRule="auto"/>
        <w:rPr>
          <w:rFonts w:cs="Times New Roman"/>
        </w:rPr>
      </w:pPr>
    </w:p>
    <w:p w14:paraId="29898C2D" w14:textId="7C6BFCC2" w:rsidR="00D948E4" w:rsidRPr="00C87B84" w:rsidRDefault="00D948E4" w:rsidP="00A72DC3">
      <w:pPr>
        <w:spacing w:line="240" w:lineRule="auto"/>
        <w:rPr>
          <w:rFonts w:cs="Times New Roman"/>
        </w:rPr>
        <w:sectPr w:rsidR="00D948E4" w:rsidRPr="00C87B84">
          <w:footerReference w:type="default" r:id="rId12"/>
          <w:pgSz w:w="11906" w:h="16838"/>
          <w:pgMar w:top="851" w:right="1985" w:bottom="851" w:left="1985" w:header="720" w:footer="720" w:gutter="0"/>
          <w:cols w:space="720"/>
        </w:sectPr>
      </w:pPr>
    </w:p>
    <w:p w14:paraId="405EC96F" w14:textId="3D73F316" w:rsidR="003C4F24" w:rsidRPr="00C87B84" w:rsidRDefault="003C4F24" w:rsidP="00A72DC3">
      <w:pPr>
        <w:spacing w:line="240" w:lineRule="auto"/>
        <w:rPr>
          <w:rFonts w:cs="Times New Roman"/>
          <w:b/>
          <w:bCs/>
          <w:sz w:val="48"/>
          <w:szCs w:val="40"/>
        </w:rPr>
      </w:pPr>
    </w:p>
    <w:sdt>
      <w:sdtPr>
        <w:rPr>
          <w:rFonts w:cs="Times New Roman"/>
          <w:b/>
          <w:bCs/>
          <w:sz w:val="48"/>
          <w:szCs w:val="40"/>
        </w:rPr>
        <w:id w:val="-294365190"/>
        <w:docPartObj>
          <w:docPartGallery w:val="Table of Contents"/>
          <w:docPartUnique/>
        </w:docPartObj>
      </w:sdtPr>
      <w:sdtEndPr>
        <w:rPr>
          <w:sz w:val="24"/>
          <w:szCs w:val="20"/>
        </w:rPr>
      </w:sdtEndPr>
      <w:sdtContent>
        <w:p w14:paraId="5ECB38BC" w14:textId="77777777" w:rsidR="003C4F24" w:rsidRPr="00C87B84" w:rsidRDefault="003C4F24" w:rsidP="00A72DC3">
          <w:pPr>
            <w:spacing w:after="0" w:line="240" w:lineRule="auto"/>
            <w:ind w:left="0"/>
            <w:rPr>
              <w:rFonts w:cs="Times New Roman"/>
              <w:b/>
              <w:bCs/>
              <w:sz w:val="32"/>
              <w:szCs w:val="32"/>
            </w:rPr>
          </w:pPr>
          <w:r w:rsidRPr="00C87B84">
            <w:rPr>
              <w:rFonts w:cs="Times New Roman"/>
              <w:b/>
              <w:bCs/>
              <w:sz w:val="32"/>
              <w:szCs w:val="32"/>
            </w:rPr>
            <w:t xml:space="preserve">INNEHÅLLSFÖRTECKNING  </w:t>
          </w:r>
        </w:p>
        <w:p w14:paraId="0F627208" w14:textId="354C6242" w:rsidR="003C4F24" w:rsidRPr="00EC3D75" w:rsidRDefault="003C4F24" w:rsidP="0091502D">
          <w:pPr>
            <w:pStyle w:val="TOCHeading"/>
            <w:rPr>
              <w:rFonts w:ascii="Arial" w:hAnsi="Arial" w:cs="Arial"/>
            </w:rPr>
          </w:pPr>
        </w:p>
        <w:p w14:paraId="516DB98B" w14:textId="200762F4" w:rsidR="00FF500E" w:rsidRDefault="00425CC3">
          <w:pPr>
            <w:pStyle w:val="TOC1"/>
            <w:tabs>
              <w:tab w:val="left" w:pos="480"/>
              <w:tab w:val="right" w:leader="dot" w:pos="7926"/>
            </w:tabs>
            <w:rPr>
              <w:rFonts w:asciiTheme="minorHAnsi" w:eastAsiaTheme="minorEastAsia" w:hAnsiTheme="minorHAnsi" w:cstheme="minorBidi"/>
              <w:b w:val="0"/>
              <w:bCs w:val="0"/>
              <w:caps w:val="0"/>
              <w:noProof/>
              <w:sz w:val="22"/>
              <w:szCs w:val="22"/>
            </w:rPr>
          </w:pPr>
          <w:r w:rsidRPr="00C87B84">
            <w:rPr>
              <w:rFonts w:cs="Times New Roman"/>
              <w:b w:val="0"/>
              <w:bCs w:val="0"/>
              <w:caps w:val="0"/>
            </w:rPr>
            <w:fldChar w:fldCharType="begin"/>
          </w:r>
          <w:r w:rsidRPr="00C87B84">
            <w:rPr>
              <w:rFonts w:cs="Times New Roman"/>
              <w:b w:val="0"/>
              <w:bCs w:val="0"/>
              <w:caps w:val="0"/>
            </w:rPr>
            <w:instrText xml:space="preserve"> TOC \o "1-4" \h \z \u </w:instrText>
          </w:r>
          <w:r w:rsidRPr="00C87B84">
            <w:rPr>
              <w:rFonts w:cs="Times New Roman"/>
              <w:b w:val="0"/>
              <w:bCs w:val="0"/>
              <w:caps w:val="0"/>
            </w:rPr>
            <w:fldChar w:fldCharType="separate"/>
          </w:r>
          <w:hyperlink w:anchor="_Toc69234949" w:history="1">
            <w:r w:rsidR="00FF500E" w:rsidRPr="00663E40">
              <w:rPr>
                <w:rStyle w:val="Hyperlink"/>
                <w:rFonts w:cs="Arial"/>
                <w:noProof/>
              </w:rPr>
              <w:t>1</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INLEDNING</w:t>
            </w:r>
            <w:r w:rsidR="00FF500E">
              <w:rPr>
                <w:noProof/>
                <w:webHidden/>
              </w:rPr>
              <w:tab/>
            </w:r>
            <w:r w:rsidR="00FF500E">
              <w:rPr>
                <w:noProof/>
                <w:webHidden/>
              </w:rPr>
              <w:fldChar w:fldCharType="begin"/>
            </w:r>
            <w:r w:rsidR="00FF500E">
              <w:rPr>
                <w:noProof/>
                <w:webHidden/>
              </w:rPr>
              <w:instrText xml:space="preserve"> PAGEREF _Toc69234949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7973DE89" w14:textId="6A9D632C"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0" w:history="1">
            <w:r w:rsidR="00FF500E" w:rsidRPr="00663E40">
              <w:rPr>
                <w:rStyle w:val="Hyperlink"/>
                <w:rFonts w:cs="Arial"/>
                <w:noProof/>
              </w:rPr>
              <w:t>1.1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BAKGRUND</w:t>
            </w:r>
            <w:r w:rsidR="00FF500E">
              <w:rPr>
                <w:noProof/>
                <w:webHidden/>
              </w:rPr>
              <w:tab/>
            </w:r>
            <w:r w:rsidR="00FF500E">
              <w:rPr>
                <w:noProof/>
                <w:webHidden/>
              </w:rPr>
              <w:fldChar w:fldCharType="begin"/>
            </w:r>
            <w:r w:rsidR="00FF500E">
              <w:rPr>
                <w:noProof/>
                <w:webHidden/>
              </w:rPr>
              <w:instrText xml:space="preserve"> PAGEREF _Toc69234950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6D2D3430" w14:textId="4CF1F910"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1" w:history="1">
            <w:r w:rsidR="00FF500E" w:rsidRPr="00663E40">
              <w:rPr>
                <w:rStyle w:val="Hyperlink"/>
                <w:rFonts w:cs="Arial"/>
                <w:noProof/>
              </w:rPr>
              <w:t>1.1.0</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Notering</w:t>
            </w:r>
            <w:r w:rsidR="00FF500E">
              <w:rPr>
                <w:noProof/>
                <w:webHidden/>
              </w:rPr>
              <w:tab/>
            </w:r>
            <w:r w:rsidR="00FF500E">
              <w:rPr>
                <w:noProof/>
                <w:webHidden/>
              </w:rPr>
              <w:fldChar w:fldCharType="begin"/>
            </w:r>
            <w:r w:rsidR="00FF500E">
              <w:rPr>
                <w:noProof/>
                <w:webHidden/>
              </w:rPr>
              <w:instrText xml:space="preserve"> PAGEREF _Toc69234951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7A38108B" w14:textId="46BC4910"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2" w:history="1">
            <w:r w:rsidR="00FF500E" w:rsidRPr="00663E40">
              <w:rPr>
                <w:rStyle w:val="Hyperlink"/>
                <w:rFonts w:cs="Arial"/>
                <w:noProof/>
              </w:rPr>
              <w:t>1.1.1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Firebase</w:t>
            </w:r>
            <w:r w:rsidR="00FF500E">
              <w:rPr>
                <w:noProof/>
                <w:webHidden/>
              </w:rPr>
              <w:tab/>
            </w:r>
            <w:r w:rsidR="00FF500E">
              <w:rPr>
                <w:noProof/>
                <w:webHidden/>
              </w:rPr>
              <w:fldChar w:fldCharType="begin"/>
            </w:r>
            <w:r w:rsidR="00FF500E">
              <w:rPr>
                <w:noProof/>
                <w:webHidden/>
              </w:rPr>
              <w:instrText xml:space="preserve"> PAGEREF _Toc69234952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53DF8F1E" w14:textId="3FE3F46D"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3" w:history="1">
            <w:r w:rsidR="00FF500E" w:rsidRPr="00663E40">
              <w:rPr>
                <w:rStyle w:val="Hyperlink"/>
                <w:rFonts w:cs="Arial"/>
                <w:noProof/>
              </w:rPr>
              <w:t>1.1.2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PHP</w:t>
            </w:r>
            <w:r w:rsidR="00FF500E">
              <w:rPr>
                <w:noProof/>
                <w:webHidden/>
              </w:rPr>
              <w:tab/>
            </w:r>
            <w:r w:rsidR="00FF500E">
              <w:rPr>
                <w:noProof/>
                <w:webHidden/>
              </w:rPr>
              <w:fldChar w:fldCharType="begin"/>
            </w:r>
            <w:r w:rsidR="00FF500E">
              <w:rPr>
                <w:noProof/>
                <w:webHidden/>
              </w:rPr>
              <w:instrText xml:space="preserve"> PAGEREF _Toc69234953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42825E05" w14:textId="494CFCCB"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4" w:history="1">
            <w:r w:rsidR="00FF500E" w:rsidRPr="00663E40">
              <w:rPr>
                <w:rStyle w:val="Hyperlink"/>
                <w:rFonts w:cs="Arial"/>
                <w:noProof/>
              </w:rPr>
              <w:t>1.2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SYFTE</w:t>
            </w:r>
            <w:r w:rsidR="00FF500E">
              <w:rPr>
                <w:noProof/>
                <w:webHidden/>
              </w:rPr>
              <w:tab/>
            </w:r>
            <w:r w:rsidR="00FF500E">
              <w:rPr>
                <w:noProof/>
                <w:webHidden/>
              </w:rPr>
              <w:fldChar w:fldCharType="begin"/>
            </w:r>
            <w:r w:rsidR="00FF500E">
              <w:rPr>
                <w:noProof/>
                <w:webHidden/>
              </w:rPr>
              <w:instrText xml:space="preserve"> PAGEREF _Toc69234954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1E5DC3C7" w14:textId="2D11F447"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5" w:history="1">
            <w:r w:rsidR="00FF500E" w:rsidRPr="00663E40">
              <w:rPr>
                <w:rStyle w:val="Hyperlink"/>
                <w:rFonts w:cs="Arial"/>
                <w:noProof/>
              </w:rPr>
              <w:t>1.3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FRÅGESTÄLLNINGAR</w:t>
            </w:r>
            <w:r w:rsidR="00FF500E">
              <w:rPr>
                <w:noProof/>
                <w:webHidden/>
              </w:rPr>
              <w:tab/>
            </w:r>
            <w:r w:rsidR="00FF500E">
              <w:rPr>
                <w:noProof/>
                <w:webHidden/>
              </w:rPr>
              <w:fldChar w:fldCharType="begin"/>
            </w:r>
            <w:r w:rsidR="00FF500E">
              <w:rPr>
                <w:noProof/>
                <w:webHidden/>
              </w:rPr>
              <w:instrText xml:space="preserve"> PAGEREF _Toc69234955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0E2C7A98" w14:textId="5E9EF079"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6" w:history="1">
            <w:r w:rsidR="00FF500E" w:rsidRPr="00663E40">
              <w:rPr>
                <w:rStyle w:val="Hyperlink"/>
                <w:rFonts w:cs="Arial"/>
                <w:noProof/>
              </w:rPr>
              <w:t>1.4</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AVGRÄNSNINGAR</w:t>
            </w:r>
            <w:r w:rsidR="00FF500E">
              <w:rPr>
                <w:noProof/>
                <w:webHidden/>
              </w:rPr>
              <w:tab/>
            </w:r>
            <w:r w:rsidR="00FF500E">
              <w:rPr>
                <w:noProof/>
                <w:webHidden/>
              </w:rPr>
              <w:fldChar w:fldCharType="begin"/>
            </w:r>
            <w:r w:rsidR="00FF500E">
              <w:rPr>
                <w:noProof/>
                <w:webHidden/>
              </w:rPr>
              <w:instrText xml:space="preserve"> PAGEREF _Toc69234956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5B67CFC4" w14:textId="75963352" w:rsidR="00FF500E" w:rsidRDefault="004060F7">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57" w:history="1">
            <w:r w:rsidR="00FF500E" w:rsidRPr="00663E40">
              <w:rPr>
                <w:rStyle w:val="Hyperlink"/>
                <w:rFonts w:cs="Arial"/>
                <w:noProof/>
              </w:rPr>
              <w:t>2</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METOD</w:t>
            </w:r>
            <w:r w:rsidR="00FF500E">
              <w:rPr>
                <w:noProof/>
                <w:webHidden/>
              </w:rPr>
              <w:tab/>
            </w:r>
            <w:r w:rsidR="00FF500E">
              <w:rPr>
                <w:noProof/>
                <w:webHidden/>
              </w:rPr>
              <w:fldChar w:fldCharType="begin"/>
            </w:r>
            <w:r w:rsidR="00FF500E">
              <w:rPr>
                <w:noProof/>
                <w:webHidden/>
              </w:rPr>
              <w:instrText xml:space="preserve"> PAGEREF _Toc69234957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389A7509" w14:textId="0CA1C84E"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8" w:history="1">
            <w:r w:rsidR="00FF500E" w:rsidRPr="00663E40">
              <w:rPr>
                <w:rStyle w:val="Hyperlink"/>
                <w:rFonts w:cs="Arial"/>
                <w:noProof/>
              </w:rPr>
              <w:t>2.1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VAL AV ARBETE</w:t>
            </w:r>
            <w:r w:rsidR="00FF500E">
              <w:rPr>
                <w:noProof/>
                <w:webHidden/>
              </w:rPr>
              <w:tab/>
            </w:r>
            <w:r w:rsidR="00FF500E">
              <w:rPr>
                <w:noProof/>
                <w:webHidden/>
              </w:rPr>
              <w:fldChar w:fldCharType="begin"/>
            </w:r>
            <w:r w:rsidR="00FF500E">
              <w:rPr>
                <w:noProof/>
                <w:webHidden/>
              </w:rPr>
              <w:instrText xml:space="preserve"> PAGEREF _Toc69234958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1888A427" w14:textId="595BC827"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9" w:history="1">
            <w:r w:rsidR="00FF500E" w:rsidRPr="00663E40">
              <w:rPr>
                <w:rStyle w:val="Hyperlink"/>
                <w:rFonts w:cs="Arial"/>
                <w:noProof/>
              </w:rPr>
              <w:t>2.2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INLÄRNING AV FIREBASE &amp; PHP</w:t>
            </w:r>
            <w:r w:rsidR="00FF500E">
              <w:rPr>
                <w:noProof/>
                <w:webHidden/>
              </w:rPr>
              <w:tab/>
            </w:r>
            <w:r w:rsidR="00FF500E">
              <w:rPr>
                <w:noProof/>
                <w:webHidden/>
              </w:rPr>
              <w:fldChar w:fldCharType="begin"/>
            </w:r>
            <w:r w:rsidR="00FF500E">
              <w:rPr>
                <w:noProof/>
                <w:webHidden/>
              </w:rPr>
              <w:instrText xml:space="preserve"> PAGEREF _Toc69234959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4D0E2364" w14:textId="5EE1F9CB"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0" w:history="1">
            <w:r w:rsidR="00FF500E" w:rsidRPr="00663E40">
              <w:rPr>
                <w:rStyle w:val="Hyperlink"/>
                <w:rFonts w:cs="Arial"/>
                <w:noProof/>
              </w:rPr>
              <w:t>2.2.1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Vad behöver man lära sig?</w:t>
            </w:r>
            <w:r w:rsidR="00FF500E">
              <w:rPr>
                <w:noProof/>
                <w:webHidden/>
              </w:rPr>
              <w:tab/>
            </w:r>
            <w:r w:rsidR="00FF500E">
              <w:rPr>
                <w:noProof/>
                <w:webHidden/>
              </w:rPr>
              <w:fldChar w:fldCharType="begin"/>
            </w:r>
            <w:r w:rsidR="00FF500E">
              <w:rPr>
                <w:noProof/>
                <w:webHidden/>
              </w:rPr>
              <w:instrText xml:space="preserve"> PAGEREF _Toc69234960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32708826" w14:textId="05227C86"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1" w:history="1">
            <w:r w:rsidR="00FF500E" w:rsidRPr="00663E40">
              <w:rPr>
                <w:rStyle w:val="Hyperlink"/>
                <w:rFonts w:cs="Arial"/>
                <w:noProof/>
              </w:rPr>
              <w:t>2.2.2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Hur lärde jag mig?</w:t>
            </w:r>
            <w:r w:rsidR="00FF500E">
              <w:rPr>
                <w:noProof/>
                <w:webHidden/>
              </w:rPr>
              <w:tab/>
            </w:r>
            <w:r w:rsidR="00FF500E">
              <w:rPr>
                <w:noProof/>
                <w:webHidden/>
              </w:rPr>
              <w:fldChar w:fldCharType="begin"/>
            </w:r>
            <w:r w:rsidR="00FF500E">
              <w:rPr>
                <w:noProof/>
                <w:webHidden/>
              </w:rPr>
              <w:instrText xml:space="preserve"> PAGEREF _Toc69234961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2223E4F6" w14:textId="5734D92A"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2" w:history="1">
            <w:r w:rsidR="00FF500E" w:rsidRPr="00663E40">
              <w:rPr>
                <w:rStyle w:val="Hyperlink"/>
                <w:rFonts w:cs="Arial"/>
                <w:noProof/>
              </w:rPr>
              <w:t>2.3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WEBBSIDA &amp; ANALYS</w:t>
            </w:r>
            <w:r w:rsidR="00FF500E">
              <w:rPr>
                <w:noProof/>
                <w:webHidden/>
              </w:rPr>
              <w:tab/>
            </w:r>
            <w:r w:rsidR="00FF500E">
              <w:rPr>
                <w:noProof/>
                <w:webHidden/>
              </w:rPr>
              <w:fldChar w:fldCharType="begin"/>
            </w:r>
            <w:r w:rsidR="00FF500E">
              <w:rPr>
                <w:noProof/>
                <w:webHidden/>
              </w:rPr>
              <w:instrText xml:space="preserve"> PAGEREF _Toc69234962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56136BF6" w14:textId="27909853"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3" w:history="1">
            <w:r w:rsidR="00FF500E" w:rsidRPr="00663E40">
              <w:rPr>
                <w:rStyle w:val="Hyperlink"/>
                <w:rFonts w:cs="Arial"/>
                <w:noProof/>
              </w:rPr>
              <w:t>2.4</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VERTYG</w:t>
            </w:r>
            <w:r w:rsidR="00FF500E">
              <w:rPr>
                <w:noProof/>
                <w:webHidden/>
              </w:rPr>
              <w:tab/>
            </w:r>
            <w:r w:rsidR="00FF500E">
              <w:rPr>
                <w:noProof/>
                <w:webHidden/>
              </w:rPr>
              <w:fldChar w:fldCharType="begin"/>
            </w:r>
            <w:r w:rsidR="00FF500E">
              <w:rPr>
                <w:noProof/>
                <w:webHidden/>
              </w:rPr>
              <w:instrText xml:space="preserve"> PAGEREF _Toc69234963 \h </w:instrText>
            </w:r>
            <w:r w:rsidR="00FF500E">
              <w:rPr>
                <w:noProof/>
                <w:webHidden/>
              </w:rPr>
            </w:r>
            <w:r w:rsidR="00FF500E">
              <w:rPr>
                <w:noProof/>
                <w:webHidden/>
              </w:rPr>
              <w:fldChar w:fldCharType="separate"/>
            </w:r>
            <w:r w:rsidR="00FF500E">
              <w:rPr>
                <w:noProof/>
                <w:webHidden/>
              </w:rPr>
              <w:t>- 5 -</w:t>
            </w:r>
            <w:r w:rsidR="00FF500E">
              <w:rPr>
                <w:noProof/>
                <w:webHidden/>
              </w:rPr>
              <w:fldChar w:fldCharType="end"/>
            </w:r>
          </w:hyperlink>
        </w:p>
        <w:p w14:paraId="422197DB" w14:textId="4C667FA0"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4" w:history="1">
            <w:r w:rsidR="00FF500E" w:rsidRPr="00663E40">
              <w:rPr>
                <w:rStyle w:val="Hyperlink"/>
                <w:rFonts w:cs="Arial"/>
                <w:noProof/>
              </w:rPr>
              <w:t>2.5</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SCHEMA</w:t>
            </w:r>
            <w:r w:rsidR="00FF500E">
              <w:rPr>
                <w:noProof/>
                <w:webHidden/>
              </w:rPr>
              <w:tab/>
            </w:r>
            <w:r w:rsidR="00FF500E">
              <w:rPr>
                <w:noProof/>
                <w:webHidden/>
              </w:rPr>
              <w:fldChar w:fldCharType="begin"/>
            </w:r>
            <w:r w:rsidR="00FF500E">
              <w:rPr>
                <w:noProof/>
                <w:webHidden/>
              </w:rPr>
              <w:instrText xml:space="preserve"> PAGEREF _Toc69234964 \h </w:instrText>
            </w:r>
            <w:r w:rsidR="00FF500E">
              <w:rPr>
                <w:noProof/>
                <w:webHidden/>
              </w:rPr>
            </w:r>
            <w:r w:rsidR="00FF500E">
              <w:rPr>
                <w:noProof/>
                <w:webHidden/>
              </w:rPr>
              <w:fldChar w:fldCharType="separate"/>
            </w:r>
            <w:r w:rsidR="00FF500E">
              <w:rPr>
                <w:noProof/>
                <w:webHidden/>
              </w:rPr>
              <w:t>- 5 -</w:t>
            </w:r>
            <w:r w:rsidR="00FF500E">
              <w:rPr>
                <w:noProof/>
                <w:webHidden/>
              </w:rPr>
              <w:fldChar w:fldCharType="end"/>
            </w:r>
          </w:hyperlink>
        </w:p>
        <w:p w14:paraId="1DCB7E15" w14:textId="4BBE7879" w:rsidR="00FF500E" w:rsidRDefault="004060F7">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65" w:history="1">
            <w:r w:rsidR="00FF500E" w:rsidRPr="00663E40">
              <w:rPr>
                <w:rStyle w:val="Hyperlink"/>
                <w:rFonts w:cs="Arial"/>
                <w:noProof/>
              </w:rPr>
              <w:t>3</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RESULTATREDOVISNING</w:t>
            </w:r>
            <w:r w:rsidR="00FF500E">
              <w:rPr>
                <w:noProof/>
                <w:webHidden/>
              </w:rPr>
              <w:tab/>
            </w:r>
            <w:r w:rsidR="00FF500E">
              <w:rPr>
                <w:noProof/>
                <w:webHidden/>
              </w:rPr>
              <w:fldChar w:fldCharType="begin"/>
            </w:r>
            <w:r w:rsidR="00FF500E">
              <w:rPr>
                <w:noProof/>
                <w:webHidden/>
              </w:rPr>
              <w:instrText xml:space="preserve"> PAGEREF _Toc69234965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22B0B715" w14:textId="6BBB6AB5"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6" w:history="1">
            <w:r w:rsidR="00FF500E" w:rsidRPr="00663E40">
              <w:rPr>
                <w:rStyle w:val="Hyperlink"/>
                <w:rFonts w:cs="Arial"/>
                <w:noProof/>
              </w:rPr>
              <w:t>3.1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UPPSTART AV PROJEKT</w:t>
            </w:r>
            <w:r w:rsidR="00FF500E">
              <w:rPr>
                <w:noProof/>
                <w:webHidden/>
              </w:rPr>
              <w:tab/>
            </w:r>
            <w:r w:rsidR="00FF500E">
              <w:rPr>
                <w:noProof/>
                <w:webHidden/>
              </w:rPr>
              <w:fldChar w:fldCharType="begin"/>
            </w:r>
            <w:r w:rsidR="00FF500E">
              <w:rPr>
                <w:noProof/>
                <w:webHidden/>
              </w:rPr>
              <w:instrText xml:space="preserve"> PAGEREF _Toc69234966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706C7718" w14:textId="6B4B004D"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7" w:history="1">
            <w:r w:rsidR="00FF500E" w:rsidRPr="00663E40">
              <w:rPr>
                <w:rStyle w:val="Hyperlink"/>
                <w:rFonts w:cs="Arial"/>
                <w:noProof/>
              </w:rPr>
              <w:t>3.1.1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Firebase</w:t>
            </w:r>
            <w:r w:rsidR="00FF500E">
              <w:rPr>
                <w:noProof/>
                <w:webHidden/>
              </w:rPr>
              <w:tab/>
            </w:r>
            <w:r w:rsidR="00FF500E">
              <w:rPr>
                <w:noProof/>
                <w:webHidden/>
              </w:rPr>
              <w:fldChar w:fldCharType="begin"/>
            </w:r>
            <w:r w:rsidR="00FF500E">
              <w:rPr>
                <w:noProof/>
                <w:webHidden/>
              </w:rPr>
              <w:instrText xml:space="preserve"> PAGEREF _Toc69234967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0C21C517" w14:textId="1D7E2683"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8" w:history="1">
            <w:r w:rsidR="00FF500E" w:rsidRPr="00663E40">
              <w:rPr>
                <w:rStyle w:val="Hyperlink"/>
                <w:rFonts w:cs="Arial"/>
                <w:noProof/>
              </w:rPr>
              <w:t>3.1.2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PHP</w:t>
            </w:r>
            <w:r w:rsidR="00FF500E">
              <w:rPr>
                <w:noProof/>
                <w:webHidden/>
              </w:rPr>
              <w:tab/>
            </w:r>
            <w:r w:rsidR="00FF500E">
              <w:rPr>
                <w:noProof/>
                <w:webHidden/>
              </w:rPr>
              <w:fldChar w:fldCharType="begin"/>
            </w:r>
            <w:r w:rsidR="00FF500E">
              <w:rPr>
                <w:noProof/>
                <w:webHidden/>
              </w:rPr>
              <w:instrText xml:space="preserve"> PAGEREF _Toc69234968 \h </w:instrText>
            </w:r>
            <w:r w:rsidR="00FF500E">
              <w:rPr>
                <w:noProof/>
                <w:webHidden/>
              </w:rPr>
            </w:r>
            <w:r w:rsidR="00FF500E">
              <w:rPr>
                <w:noProof/>
                <w:webHidden/>
              </w:rPr>
              <w:fldChar w:fldCharType="separate"/>
            </w:r>
            <w:r w:rsidR="00FF500E">
              <w:rPr>
                <w:noProof/>
                <w:webHidden/>
              </w:rPr>
              <w:t>- 9 -</w:t>
            </w:r>
            <w:r w:rsidR="00FF500E">
              <w:rPr>
                <w:noProof/>
                <w:webHidden/>
              </w:rPr>
              <w:fldChar w:fldCharType="end"/>
            </w:r>
          </w:hyperlink>
        </w:p>
        <w:p w14:paraId="0692B017" w14:textId="4C958A00"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9" w:history="1">
            <w:r w:rsidR="00FF500E" w:rsidRPr="00663E40">
              <w:rPr>
                <w:rStyle w:val="Hyperlink"/>
                <w:rFonts w:cs="Arial"/>
                <w:noProof/>
              </w:rPr>
              <w:t>3.1.3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Starta sin webbsida</w:t>
            </w:r>
            <w:r w:rsidR="00FF500E">
              <w:rPr>
                <w:noProof/>
                <w:webHidden/>
              </w:rPr>
              <w:tab/>
            </w:r>
            <w:r w:rsidR="00FF500E">
              <w:rPr>
                <w:noProof/>
                <w:webHidden/>
              </w:rPr>
              <w:fldChar w:fldCharType="begin"/>
            </w:r>
            <w:r w:rsidR="00FF500E">
              <w:rPr>
                <w:noProof/>
                <w:webHidden/>
              </w:rPr>
              <w:instrText xml:space="preserve"> PAGEREF _Toc69234969 \h </w:instrText>
            </w:r>
            <w:r w:rsidR="00FF500E">
              <w:rPr>
                <w:noProof/>
                <w:webHidden/>
              </w:rPr>
            </w:r>
            <w:r w:rsidR="00FF500E">
              <w:rPr>
                <w:noProof/>
                <w:webHidden/>
              </w:rPr>
              <w:fldChar w:fldCharType="separate"/>
            </w:r>
            <w:r w:rsidR="00FF500E">
              <w:rPr>
                <w:noProof/>
                <w:webHidden/>
              </w:rPr>
              <w:t>- 9 -</w:t>
            </w:r>
            <w:r w:rsidR="00FF500E">
              <w:rPr>
                <w:noProof/>
                <w:webHidden/>
              </w:rPr>
              <w:fldChar w:fldCharType="end"/>
            </w:r>
          </w:hyperlink>
        </w:p>
        <w:p w14:paraId="447A26B1" w14:textId="3621399E"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70" w:history="1">
            <w:r w:rsidR="00FF500E" w:rsidRPr="00663E40">
              <w:rPr>
                <w:rStyle w:val="Hyperlink"/>
                <w:rFonts w:cs="Arial"/>
                <w:noProof/>
              </w:rPr>
              <w:t>3.2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HUVUDDEL</w:t>
            </w:r>
            <w:r w:rsidR="00FF500E">
              <w:rPr>
                <w:noProof/>
                <w:webHidden/>
              </w:rPr>
              <w:tab/>
            </w:r>
            <w:r w:rsidR="00FF500E">
              <w:rPr>
                <w:noProof/>
                <w:webHidden/>
              </w:rPr>
              <w:fldChar w:fldCharType="begin"/>
            </w:r>
            <w:r w:rsidR="00FF500E">
              <w:rPr>
                <w:noProof/>
                <w:webHidden/>
              </w:rPr>
              <w:instrText xml:space="preserve"> PAGEREF _Toc69234970 \h </w:instrText>
            </w:r>
            <w:r w:rsidR="00FF500E">
              <w:rPr>
                <w:noProof/>
                <w:webHidden/>
              </w:rPr>
            </w:r>
            <w:r w:rsidR="00FF500E">
              <w:rPr>
                <w:noProof/>
                <w:webHidden/>
              </w:rPr>
              <w:fldChar w:fldCharType="separate"/>
            </w:r>
            <w:r w:rsidR="00FF500E">
              <w:rPr>
                <w:noProof/>
                <w:webHidden/>
              </w:rPr>
              <w:t>- 10 -</w:t>
            </w:r>
            <w:r w:rsidR="00FF500E">
              <w:rPr>
                <w:noProof/>
                <w:webHidden/>
              </w:rPr>
              <w:fldChar w:fldCharType="end"/>
            </w:r>
          </w:hyperlink>
        </w:p>
        <w:p w14:paraId="1D2B20F4" w14:textId="704DA9CE"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71" w:history="1">
            <w:r w:rsidR="00FF500E" w:rsidRPr="00663E40">
              <w:rPr>
                <w:rStyle w:val="Hyperlink"/>
                <w:rFonts w:cs="Arial"/>
                <w:noProof/>
              </w:rPr>
              <w:t>3.2.1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Autentisering</w:t>
            </w:r>
            <w:r w:rsidR="00FF500E">
              <w:rPr>
                <w:noProof/>
                <w:webHidden/>
              </w:rPr>
              <w:tab/>
            </w:r>
            <w:r w:rsidR="00FF500E">
              <w:rPr>
                <w:noProof/>
                <w:webHidden/>
              </w:rPr>
              <w:fldChar w:fldCharType="begin"/>
            </w:r>
            <w:r w:rsidR="00FF500E">
              <w:rPr>
                <w:noProof/>
                <w:webHidden/>
              </w:rPr>
              <w:instrText xml:space="preserve"> PAGEREF _Toc69234971 \h </w:instrText>
            </w:r>
            <w:r w:rsidR="00FF500E">
              <w:rPr>
                <w:noProof/>
                <w:webHidden/>
              </w:rPr>
            </w:r>
            <w:r w:rsidR="00FF500E">
              <w:rPr>
                <w:noProof/>
                <w:webHidden/>
              </w:rPr>
              <w:fldChar w:fldCharType="separate"/>
            </w:r>
            <w:r w:rsidR="00FF500E">
              <w:rPr>
                <w:noProof/>
                <w:webHidden/>
              </w:rPr>
              <w:t>- 10 -</w:t>
            </w:r>
            <w:r w:rsidR="00FF500E">
              <w:rPr>
                <w:noProof/>
                <w:webHidden/>
              </w:rPr>
              <w:fldChar w:fldCharType="end"/>
            </w:r>
          </w:hyperlink>
        </w:p>
        <w:p w14:paraId="1A9C0384" w14:textId="11B35D65"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2" w:history="1">
            <w:r w:rsidR="00FF500E" w:rsidRPr="00663E40">
              <w:rPr>
                <w:rStyle w:val="Hyperlink"/>
                <w:rFonts w:cs="Arial"/>
                <w:noProof/>
              </w:rPr>
              <w:t>3.2.1.1</w:t>
            </w:r>
            <w:r w:rsidR="00FF500E">
              <w:rPr>
                <w:rFonts w:asciiTheme="minorHAnsi" w:eastAsiaTheme="minorEastAsia" w:hAnsiTheme="minorHAnsi" w:cstheme="minorBidi"/>
                <w:noProof/>
                <w:sz w:val="22"/>
                <w:szCs w:val="22"/>
              </w:rPr>
              <w:tab/>
            </w:r>
            <w:r w:rsidR="00FF500E" w:rsidRPr="00663E40">
              <w:rPr>
                <w:rStyle w:val="Hyperlink"/>
                <w:rFonts w:cs="Arial"/>
                <w:noProof/>
              </w:rPr>
              <w:t>REGISTRERING</w:t>
            </w:r>
            <w:r w:rsidR="00FF500E">
              <w:rPr>
                <w:noProof/>
                <w:webHidden/>
              </w:rPr>
              <w:tab/>
            </w:r>
            <w:r w:rsidR="00FF500E">
              <w:rPr>
                <w:noProof/>
                <w:webHidden/>
              </w:rPr>
              <w:fldChar w:fldCharType="begin"/>
            </w:r>
            <w:r w:rsidR="00FF500E">
              <w:rPr>
                <w:noProof/>
                <w:webHidden/>
              </w:rPr>
              <w:instrText xml:space="preserve"> PAGEREF _Toc69234972 \h </w:instrText>
            </w:r>
            <w:r w:rsidR="00FF500E">
              <w:rPr>
                <w:noProof/>
                <w:webHidden/>
              </w:rPr>
            </w:r>
            <w:r w:rsidR="00FF500E">
              <w:rPr>
                <w:noProof/>
                <w:webHidden/>
              </w:rPr>
              <w:fldChar w:fldCharType="separate"/>
            </w:r>
            <w:r w:rsidR="00FF500E">
              <w:rPr>
                <w:noProof/>
                <w:webHidden/>
              </w:rPr>
              <w:t>- 11 -</w:t>
            </w:r>
            <w:r w:rsidR="00FF500E">
              <w:rPr>
                <w:noProof/>
                <w:webHidden/>
              </w:rPr>
              <w:fldChar w:fldCharType="end"/>
            </w:r>
          </w:hyperlink>
        </w:p>
        <w:p w14:paraId="6E3F8E61" w14:textId="45484D7C"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3" w:history="1">
            <w:r w:rsidR="00FF500E" w:rsidRPr="00663E40">
              <w:rPr>
                <w:rStyle w:val="Hyperlink"/>
                <w:rFonts w:cs="Arial"/>
                <w:noProof/>
              </w:rPr>
              <w:t>3.2.1.2</w:t>
            </w:r>
            <w:r w:rsidR="00FF500E">
              <w:rPr>
                <w:rFonts w:asciiTheme="minorHAnsi" w:eastAsiaTheme="minorEastAsia" w:hAnsiTheme="minorHAnsi" w:cstheme="minorBidi"/>
                <w:noProof/>
                <w:sz w:val="22"/>
                <w:szCs w:val="22"/>
              </w:rPr>
              <w:tab/>
            </w:r>
            <w:r w:rsidR="00FF500E" w:rsidRPr="00663E40">
              <w:rPr>
                <w:rStyle w:val="Hyperlink"/>
                <w:rFonts w:cs="Arial"/>
                <w:noProof/>
              </w:rPr>
              <w:t>INLOGGNINGSPROCESS</w:t>
            </w:r>
            <w:r w:rsidR="00FF500E">
              <w:rPr>
                <w:noProof/>
                <w:webHidden/>
              </w:rPr>
              <w:tab/>
            </w:r>
            <w:r w:rsidR="00FF500E">
              <w:rPr>
                <w:noProof/>
                <w:webHidden/>
              </w:rPr>
              <w:fldChar w:fldCharType="begin"/>
            </w:r>
            <w:r w:rsidR="00FF500E">
              <w:rPr>
                <w:noProof/>
                <w:webHidden/>
              </w:rPr>
              <w:instrText xml:space="preserve"> PAGEREF _Toc69234973 \h </w:instrText>
            </w:r>
            <w:r w:rsidR="00FF500E">
              <w:rPr>
                <w:noProof/>
                <w:webHidden/>
              </w:rPr>
            </w:r>
            <w:r w:rsidR="00FF500E">
              <w:rPr>
                <w:noProof/>
                <w:webHidden/>
              </w:rPr>
              <w:fldChar w:fldCharType="separate"/>
            </w:r>
            <w:r w:rsidR="00FF500E">
              <w:rPr>
                <w:noProof/>
                <w:webHidden/>
              </w:rPr>
              <w:t>- 14 -</w:t>
            </w:r>
            <w:r w:rsidR="00FF500E">
              <w:rPr>
                <w:noProof/>
                <w:webHidden/>
              </w:rPr>
              <w:fldChar w:fldCharType="end"/>
            </w:r>
          </w:hyperlink>
        </w:p>
        <w:p w14:paraId="17461E9F" w14:textId="07173999"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4" w:history="1">
            <w:r w:rsidR="00FF500E" w:rsidRPr="00663E40">
              <w:rPr>
                <w:rStyle w:val="Hyperlink"/>
                <w:rFonts w:cs="Arial"/>
                <w:noProof/>
              </w:rPr>
              <w:t>3.2.1.3</w:t>
            </w:r>
            <w:r w:rsidR="00FF500E">
              <w:rPr>
                <w:rFonts w:asciiTheme="minorHAnsi" w:eastAsiaTheme="minorEastAsia" w:hAnsiTheme="minorHAnsi" w:cstheme="minorBidi"/>
                <w:noProof/>
                <w:sz w:val="22"/>
                <w:szCs w:val="22"/>
              </w:rPr>
              <w:tab/>
            </w:r>
            <w:r w:rsidR="00FF500E" w:rsidRPr="00663E40">
              <w:rPr>
                <w:rStyle w:val="Hyperlink"/>
                <w:rFonts w:cs="Arial"/>
                <w:noProof/>
              </w:rPr>
              <w:t>ANVÄNDARINFORMATION</w:t>
            </w:r>
            <w:r w:rsidR="00FF500E">
              <w:rPr>
                <w:noProof/>
                <w:webHidden/>
              </w:rPr>
              <w:tab/>
            </w:r>
            <w:r w:rsidR="00FF500E">
              <w:rPr>
                <w:noProof/>
                <w:webHidden/>
              </w:rPr>
              <w:fldChar w:fldCharType="begin"/>
            </w:r>
            <w:r w:rsidR="00FF500E">
              <w:rPr>
                <w:noProof/>
                <w:webHidden/>
              </w:rPr>
              <w:instrText xml:space="preserve"> PAGEREF _Toc69234974 \h </w:instrText>
            </w:r>
            <w:r w:rsidR="00FF500E">
              <w:rPr>
                <w:noProof/>
                <w:webHidden/>
              </w:rPr>
            </w:r>
            <w:r w:rsidR="00FF500E">
              <w:rPr>
                <w:noProof/>
                <w:webHidden/>
              </w:rPr>
              <w:fldChar w:fldCharType="separate"/>
            </w:r>
            <w:r w:rsidR="00FF500E">
              <w:rPr>
                <w:noProof/>
                <w:webHidden/>
              </w:rPr>
              <w:t>- 15 -</w:t>
            </w:r>
            <w:r w:rsidR="00FF500E">
              <w:rPr>
                <w:noProof/>
                <w:webHidden/>
              </w:rPr>
              <w:fldChar w:fldCharType="end"/>
            </w:r>
          </w:hyperlink>
        </w:p>
        <w:p w14:paraId="78116524" w14:textId="552C9141"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75" w:history="1">
            <w:r w:rsidR="00FF500E" w:rsidRPr="00663E40">
              <w:rPr>
                <w:rStyle w:val="Hyperlink"/>
                <w:rFonts w:cs="Arial"/>
                <w:noProof/>
              </w:rPr>
              <w:t>3.2.2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CRUD – Create, Read, Update, Delete</w:t>
            </w:r>
            <w:r w:rsidR="00FF500E">
              <w:rPr>
                <w:noProof/>
                <w:webHidden/>
              </w:rPr>
              <w:tab/>
            </w:r>
            <w:r w:rsidR="00FF500E">
              <w:rPr>
                <w:noProof/>
                <w:webHidden/>
              </w:rPr>
              <w:fldChar w:fldCharType="begin"/>
            </w:r>
            <w:r w:rsidR="00FF500E">
              <w:rPr>
                <w:noProof/>
                <w:webHidden/>
              </w:rPr>
              <w:instrText xml:space="preserve"> PAGEREF _Toc69234975 \h </w:instrText>
            </w:r>
            <w:r w:rsidR="00FF500E">
              <w:rPr>
                <w:noProof/>
                <w:webHidden/>
              </w:rPr>
            </w:r>
            <w:r w:rsidR="00FF500E">
              <w:rPr>
                <w:noProof/>
                <w:webHidden/>
              </w:rPr>
              <w:fldChar w:fldCharType="separate"/>
            </w:r>
            <w:r w:rsidR="00FF500E">
              <w:rPr>
                <w:noProof/>
                <w:webHidden/>
              </w:rPr>
              <w:t>- 16 -</w:t>
            </w:r>
            <w:r w:rsidR="00FF500E">
              <w:rPr>
                <w:noProof/>
                <w:webHidden/>
              </w:rPr>
              <w:fldChar w:fldCharType="end"/>
            </w:r>
          </w:hyperlink>
        </w:p>
        <w:p w14:paraId="4E621CCC" w14:textId="4CB0500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6" w:history="1">
            <w:r w:rsidR="00FF500E" w:rsidRPr="00663E40">
              <w:rPr>
                <w:rStyle w:val="Hyperlink"/>
                <w:rFonts w:cs="Arial"/>
                <w:noProof/>
              </w:rPr>
              <w:t>3.2.2.1</w:t>
            </w:r>
            <w:r w:rsidR="00FF500E">
              <w:rPr>
                <w:rFonts w:asciiTheme="minorHAnsi" w:eastAsiaTheme="minorEastAsia" w:hAnsiTheme="minorHAnsi" w:cstheme="minorBidi"/>
                <w:noProof/>
                <w:sz w:val="22"/>
                <w:szCs w:val="22"/>
              </w:rPr>
              <w:tab/>
            </w:r>
            <w:r w:rsidR="00FF500E" w:rsidRPr="00663E40">
              <w:rPr>
                <w:rStyle w:val="Hyperlink"/>
                <w:rFonts w:cs="Arial"/>
                <w:noProof/>
              </w:rPr>
              <w:t>CREATE</w:t>
            </w:r>
            <w:r w:rsidR="00FF500E">
              <w:rPr>
                <w:noProof/>
                <w:webHidden/>
              </w:rPr>
              <w:tab/>
            </w:r>
            <w:r w:rsidR="00FF500E">
              <w:rPr>
                <w:noProof/>
                <w:webHidden/>
              </w:rPr>
              <w:fldChar w:fldCharType="begin"/>
            </w:r>
            <w:r w:rsidR="00FF500E">
              <w:rPr>
                <w:noProof/>
                <w:webHidden/>
              </w:rPr>
              <w:instrText xml:space="preserve"> PAGEREF _Toc69234976 \h </w:instrText>
            </w:r>
            <w:r w:rsidR="00FF500E">
              <w:rPr>
                <w:noProof/>
                <w:webHidden/>
              </w:rPr>
            </w:r>
            <w:r w:rsidR="00FF500E">
              <w:rPr>
                <w:noProof/>
                <w:webHidden/>
              </w:rPr>
              <w:fldChar w:fldCharType="separate"/>
            </w:r>
            <w:r w:rsidR="00FF500E">
              <w:rPr>
                <w:noProof/>
                <w:webHidden/>
              </w:rPr>
              <w:t>- 17 -</w:t>
            </w:r>
            <w:r w:rsidR="00FF500E">
              <w:rPr>
                <w:noProof/>
                <w:webHidden/>
              </w:rPr>
              <w:fldChar w:fldCharType="end"/>
            </w:r>
          </w:hyperlink>
        </w:p>
        <w:p w14:paraId="24F7AEBB" w14:textId="744C8BC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7" w:history="1">
            <w:r w:rsidR="00FF500E" w:rsidRPr="00663E40">
              <w:rPr>
                <w:rStyle w:val="Hyperlink"/>
                <w:rFonts w:cs="Arial"/>
                <w:noProof/>
              </w:rPr>
              <w:t>3.2.2.2</w:t>
            </w:r>
            <w:r w:rsidR="00FF500E">
              <w:rPr>
                <w:rFonts w:asciiTheme="minorHAnsi" w:eastAsiaTheme="minorEastAsia" w:hAnsiTheme="minorHAnsi" w:cstheme="minorBidi"/>
                <w:noProof/>
                <w:sz w:val="22"/>
                <w:szCs w:val="22"/>
              </w:rPr>
              <w:tab/>
            </w:r>
            <w:r w:rsidR="00FF500E" w:rsidRPr="00663E40">
              <w:rPr>
                <w:rStyle w:val="Hyperlink"/>
                <w:rFonts w:cs="Arial"/>
                <w:noProof/>
              </w:rPr>
              <w:t>READ</w:t>
            </w:r>
            <w:r w:rsidR="00FF500E">
              <w:rPr>
                <w:noProof/>
                <w:webHidden/>
              </w:rPr>
              <w:tab/>
            </w:r>
            <w:r w:rsidR="00FF500E">
              <w:rPr>
                <w:noProof/>
                <w:webHidden/>
              </w:rPr>
              <w:fldChar w:fldCharType="begin"/>
            </w:r>
            <w:r w:rsidR="00FF500E">
              <w:rPr>
                <w:noProof/>
                <w:webHidden/>
              </w:rPr>
              <w:instrText xml:space="preserve"> PAGEREF _Toc69234977 \h </w:instrText>
            </w:r>
            <w:r w:rsidR="00FF500E">
              <w:rPr>
                <w:noProof/>
                <w:webHidden/>
              </w:rPr>
            </w:r>
            <w:r w:rsidR="00FF500E">
              <w:rPr>
                <w:noProof/>
                <w:webHidden/>
              </w:rPr>
              <w:fldChar w:fldCharType="separate"/>
            </w:r>
            <w:r w:rsidR="00FF500E">
              <w:rPr>
                <w:noProof/>
                <w:webHidden/>
              </w:rPr>
              <w:t>- 20 -</w:t>
            </w:r>
            <w:r w:rsidR="00FF500E">
              <w:rPr>
                <w:noProof/>
                <w:webHidden/>
              </w:rPr>
              <w:fldChar w:fldCharType="end"/>
            </w:r>
          </w:hyperlink>
        </w:p>
        <w:p w14:paraId="4CF6EFA2" w14:textId="63862DF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8" w:history="1">
            <w:r w:rsidR="00FF500E" w:rsidRPr="00663E40">
              <w:rPr>
                <w:rStyle w:val="Hyperlink"/>
                <w:rFonts w:cs="Arial"/>
                <w:noProof/>
              </w:rPr>
              <w:t>3.2.2.3</w:t>
            </w:r>
            <w:r w:rsidR="00FF500E">
              <w:rPr>
                <w:rFonts w:asciiTheme="minorHAnsi" w:eastAsiaTheme="minorEastAsia" w:hAnsiTheme="minorHAnsi" w:cstheme="minorBidi"/>
                <w:noProof/>
                <w:sz w:val="22"/>
                <w:szCs w:val="22"/>
              </w:rPr>
              <w:tab/>
            </w:r>
            <w:r w:rsidR="00FF500E" w:rsidRPr="00663E40">
              <w:rPr>
                <w:rStyle w:val="Hyperlink"/>
                <w:rFonts w:cs="Arial"/>
                <w:noProof/>
              </w:rPr>
              <w:t>UPDATE</w:t>
            </w:r>
            <w:r w:rsidR="00FF500E">
              <w:rPr>
                <w:noProof/>
                <w:webHidden/>
              </w:rPr>
              <w:tab/>
            </w:r>
            <w:r w:rsidR="00FF500E">
              <w:rPr>
                <w:noProof/>
                <w:webHidden/>
              </w:rPr>
              <w:fldChar w:fldCharType="begin"/>
            </w:r>
            <w:r w:rsidR="00FF500E">
              <w:rPr>
                <w:noProof/>
                <w:webHidden/>
              </w:rPr>
              <w:instrText xml:space="preserve"> PAGEREF _Toc69234978 \h </w:instrText>
            </w:r>
            <w:r w:rsidR="00FF500E">
              <w:rPr>
                <w:noProof/>
                <w:webHidden/>
              </w:rPr>
            </w:r>
            <w:r w:rsidR="00FF500E">
              <w:rPr>
                <w:noProof/>
                <w:webHidden/>
              </w:rPr>
              <w:fldChar w:fldCharType="separate"/>
            </w:r>
            <w:r w:rsidR="00FF500E">
              <w:rPr>
                <w:noProof/>
                <w:webHidden/>
              </w:rPr>
              <w:t>- 21 -</w:t>
            </w:r>
            <w:r w:rsidR="00FF500E">
              <w:rPr>
                <w:noProof/>
                <w:webHidden/>
              </w:rPr>
              <w:fldChar w:fldCharType="end"/>
            </w:r>
          </w:hyperlink>
        </w:p>
        <w:p w14:paraId="3854006E" w14:textId="5DD71F3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79" w:history="1">
            <w:r w:rsidR="00FF500E" w:rsidRPr="00663E40">
              <w:rPr>
                <w:rStyle w:val="Hyperlink"/>
                <w:rFonts w:cs="Arial"/>
                <w:noProof/>
              </w:rPr>
              <w:t>3.2.2.4</w:t>
            </w:r>
            <w:r w:rsidR="00FF500E">
              <w:rPr>
                <w:rFonts w:asciiTheme="minorHAnsi" w:eastAsiaTheme="minorEastAsia" w:hAnsiTheme="minorHAnsi" w:cstheme="minorBidi"/>
                <w:noProof/>
                <w:sz w:val="22"/>
                <w:szCs w:val="22"/>
              </w:rPr>
              <w:tab/>
            </w:r>
            <w:r w:rsidR="00FF500E" w:rsidRPr="00663E40">
              <w:rPr>
                <w:rStyle w:val="Hyperlink"/>
                <w:rFonts w:cs="Arial"/>
                <w:noProof/>
              </w:rPr>
              <w:t>DELETE</w:t>
            </w:r>
            <w:r w:rsidR="00FF500E">
              <w:rPr>
                <w:noProof/>
                <w:webHidden/>
              </w:rPr>
              <w:tab/>
            </w:r>
            <w:r w:rsidR="00FF500E">
              <w:rPr>
                <w:noProof/>
                <w:webHidden/>
              </w:rPr>
              <w:fldChar w:fldCharType="begin"/>
            </w:r>
            <w:r w:rsidR="00FF500E">
              <w:rPr>
                <w:noProof/>
                <w:webHidden/>
              </w:rPr>
              <w:instrText xml:space="preserve"> PAGEREF _Toc69234979 \h </w:instrText>
            </w:r>
            <w:r w:rsidR="00FF500E">
              <w:rPr>
                <w:noProof/>
                <w:webHidden/>
              </w:rPr>
            </w:r>
            <w:r w:rsidR="00FF500E">
              <w:rPr>
                <w:noProof/>
                <w:webHidden/>
              </w:rPr>
              <w:fldChar w:fldCharType="separate"/>
            </w:r>
            <w:r w:rsidR="00FF500E">
              <w:rPr>
                <w:noProof/>
                <w:webHidden/>
              </w:rPr>
              <w:t>- 23 -</w:t>
            </w:r>
            <w:r w:rsidR="00FF500E">
              <w:rPr>
                <w:noProof/>
                <w:webHidden/>
              </w:rPr>
              <w:fldChar w:fldCharType="end"/>
            </w:r>
          </w:hyperlink>
        </w:p>
        <w:p w14:paraId="09A148FE" w14:textId="1ABAD057"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0" w:history="1">
            <w:r w:rsidR="00FF500E" w:rsidRPr="00663E40">
              <w:rPr>
                <w:rStyle w:val="Hyperlink"/>
                <w:rFonts w:cs="Arial"/>
                <w:noProof/>
              </w:rPr>
              <w:t>3.2.3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Övrigt</w:t>
            </w:r>
            <w:r w:rsidR="00FF500E">
              <w:rPr>
                <w:noProof/>
                <w:webHidden/>
              </w:rPr>
              <w:tab/>
            </w:r>
            <w:r w:rsidR="00FF500E">
              <w:rPr>
                <w:noProof/>
                <w:webHidden/>
              </w:rPr>
              <w:fldChar w:fldCharType="begin"/>
            </w:r>
            <w:r w:rsidR="00FF500E">
              <w:rPr>
                <w:noProof/>
                <w:webHidden/>
              </w:rPr>
              <w:instrText xml:space="preserve"> PAGEREF _Toc69234980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0B79E143" w14:textId="1AB1B8CF"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1" w:history="1">
            <w:r w:rsidR="00FF500E" w:rsidRPr="00663E40">
              <w:rPr>
                <w:rStyle w:val="Hyperlink"/>
                <w:rFonts w:cs="Arial"/>
                <w:noProof/>
              </w:rPr>
              <w:t>3.2.3.1</w:t>
            </w:r>
            <w:r w:rsidR="00FF500E">
              <w:rPr>
                <w:rFonts w:asciiTheme="minorHAnsi" w:eastAsiaTheme="minorEastAsia" w:hAnsiTheme="minorHAnsi" w:cstheme="minorBidi"/>
                <w:noProof/>
                <w:sz w:val="22"/>
                <w:szCs w:val="22"/>
              </w:rPr>
              <w:tab/>
            </w:r>
            <w:r w:rsidR="00FF500E" w:rsidRPr="00663E40">
              <w:rPr>
                <w:rStyle w:val="Hyperlink"/>
                <w:rFonts w:cs="Arial"/>
                <w:noProof/>
              </w:rPr>
              <w:t>ASYNC-AWAIT</w:t>
            </w:r>
            <w:r w:rsidR="00FF500E">
              <w:rPr>
                <w:noProof/>
                <w:webHidden/>
              </w:rPr>
              <w:tab/>
            </w:r>
            <w:r w:rsidR="00FF500E">
              <w:rPr>
                <w:noProof/>
                <w:webHidden/>
              </w:rPr>
              <w:fldChar w:fldCharType="begin"/>
            </w:r>
            <w:r w:rsidR="00FF500E">
              <w:rPr>
                <w:noProof/>
                <w:webHidden/>
              </w:rPr>
              <w:instrText xml:space="preserve"> PAGEREF _Toc69234981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5DC38887" w14:textId="126D1D69"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2" w:history="1">
            <w:r w:rsidR="00FF500E" w:rsidRPr="00663E40">
              <w:rPr>
                <w:rStyle w:val="Hyperlink"/>
                <w:rFonts w:cs="Arial"/>
                <w:noProof/>
              </w:rPr>
              <w:t>3.2.3.2</w:t>
            </w:r>
            <w:r w:rsidR="00FF500E">
              <w:rPr>
                <w:rFonts w:asciiTheme="minorHAnsi" w:eastAsiaTheme="minorEastAsia" w:hAnsiTheme="minorHAnsi" w:cstheme="minorBidi"/>
                <w:noProof/>
                <w:sz w:val="22"/>
                <w:szCs w:val="22"/>
              </w:rPr>
              <w:tab/>
            </w:r>
            <w:r w:rsidR="00FF500E" w:rsidRPr="00663E40">
              <w:rPr>
                <w:rStyle w:val="Hyperlink"/>
                <w:rFonts w:cs="Arial"/>
                <w:noProof/>
              </w:rPr>
              <w:t>FETCH</w:t>
            </w:r>
            <w:r w:rsidR="00FF500E">
              <w:rPr>
                <w:noProof/>
                <w:webHidden/>
              </w:rPr>
              <w:tab/>
            </w:r>
            <w:r w:rsidR="00FF500E">
              <w:rPr>
                <w:noProof/>
                <w:webHidden/>
              </w:rPr>
              <w:fldChar w:fldCharType="begin"/>
            </w:r>
            <w:r w:rsidR="00FF500E">
              <w:rPr>
                <w:noProof/>
                <w:webHidden/>
              </w:rPr>
              <w:instrText xml:space="preserve"> PAGEREF _Toc69234982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31597DEF" w14:textId="3A87572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3" w:history="1">
            <w:r w:rsidR="00FF500E" w:rsidRPr="00663E40">
              <w:rPr>
                <w:rStyle w:val="Hyperlink"/>
                <w:rFonts w:cs="Arial"/>
                <w:noProof/>
              </w:rPr>
              <w:t>3.2.3.3</w:t>
            </w:r>
            <w:r w:rsidR="00FF500E">
              <w:rPr>
                <w:rFonts w:asciiTheme="minorHAnsi" w:eastAsiaTheme="minorEastAsia" w:hAnsiTheme="minorHAnsi" w:cstheme="minorBidi"/>
                <w:noProof/>
                <w:sz w:val="22"/>
                <w:szCs w:val="22"/>
              </w:rPr>
              <w:tab/>
            </w:r>
            <w:r w:rsidR="00FF500E" w:rsidRPr="00663E40">
              <w:rPr>
                <w:rStyle w:val="Hyperlink"/>
                <w:rFonts w:cs="Arial"/>
                <w:noProof/>
              </w:rPr>
              <w:t>TEMPLATE</w:t>
            </w:r>
            <w:r w:rsidR="00FF500E">
              <w:rPr>
                <w:noProof/>
                <w:webHidden/>
              </w:rPr>
              <w:tab/>
            </w:r>
            <w:r w:rsidR="00FF500E">
              <w:rPr>
                <w:noProof/>
                <w:webHidden/>
              </w:rPr>
              <w:fldChar w:fldCharType="begin"/>
            </w:r>
            <w:r w:rsidR="00FF500E">
              <w:rPr>
                <w:noProof/>
                <w:webHidden/>
              </w:rPr>
              <w:instrText xml:space="preserve"> PAGEREF _Toc69234983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5140F9F6" w14:textId="75FCE8B1"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84" w:history="1">
            <w:r w:rsidR="00FF500E" w:rsidRPr="00663E40">
              <w:rPr>
                <w:rStyle w:val="Hyperlink"/>
                <w:rFonts w:cs="Arial"/>
                <w:noProof/>
              </w:rPr>
              <w:t>3.3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SÄKERHET</w:t>
            </w:r>
            <w:r w:rsidR="00FF500E">
              <w:rPr>
                <w:noProof/>
                <w:webHidden/>
              </w:rPr>
              <w:tab/>
            </w:r>
            <w:r w:rsidR="00FF500E">
              <w:rPr>
                <w:noProof/>
                <w:webHidden/>
              </w:rPr>
              <w:fldChar w:fldCharType="begin"/>
            </w:r>
            <w:r w:rsidR="00FF500E">
              <w:rPr>
                <w:noProof/>
                <w:webHidden/>
              </w:rPr>
              <w:instrText xml:space="preserve"> PAGEREF _Toc69234984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44C23ECA" w14:textId="20DFA6C7"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5" w:history="1">
            <w:r w:rsidR="00FF500E" w:rsidRPr="00663E40">
              <w:rPr>
                <w:rStyle w:val="Hyperlink"/>
                <w:rFonts w:cs="Arial"/>
                <w:noProof/>
              </w:rPr>
              <w:t>3.3.1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Säkerhetsanordningar</w:t>
            </w:r>
            <w:r w:rsidR="00FF500E">
              <w:rPr>
                <w:noProof/>
                <w:webHidden/>
              </w:rPr>
              <w:tab/>
            </w:r>
            <w:r w:rsidR="00FF500E">
              <w:rPr>
                <w:noProof/>
                <w:webHidden/>
              </w:rPr>
              <w:fldChar w:fldCharType="begin"/>
            </w:r>
            <w:r w:rsidR="00FF500E">
              <w:rPr>
                <w:noProof/>
                <w:webHidden/>
              </w:rPr>
              <w:instrText xml:space="preserve"> PAGEREF _Toc69234985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6AEF9EDA" w14:textId="7E873606"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6" w:history="1">
            <w:r w:rsidR="00FF500E" w:rsidRPr="00663E40">
              <w:rPr>
                <w:rStyle w:val="Hyperlink"/>
                <w:rFonts w:cs="Arial"/>
                <w:noProof/>
              </w:rPr>
              <w:t>3.3.1.1</w:t>
            </w:r>
            <w:r w:rsidR="00FF500E">
              <w:rPr>
                <w:rFonts w:asciiTheme="minorHAnsi" w:eastAsiaTheme="minorEastAsia" w:hAnsiTheme="minorHAnsi" w:cstheme="minorBidi"/>
                <w:noProof/>
                <w:sz w:val="22"/>
                <w:szCs w:val="22"/>
              </w:rPr>
              <w:tab/>
            </w:r>
            <w:r w:rsidR="00FF500E" w:rsidRPr="00663E40">
              <w:rPr>
                <w:rStyle w:val="Hyperlink"/>
                <w:rFonts w:cs="Arial"/>
                <w:noProof/>
              </w:rPr>
              <w:t>AUTENTISERING</w:t>
            </w:r>
            <w:r w:rsidR="00FF500E">
              <w:rPr>
                <w:noProof/>
                <w:webHidden/>
              </w:rPr>
              <w:tab/>
            </w:r>
            <w:r w:rsidR="00FF500E">
              <w:rPr>
                <w:noProof/>
                <w:webHidden/>
              </w:rPr>
              <w:fldChar w:fldCharType="begin"/>
            </w:r>
            <w:r w:rsidR="00FF500E">
              <w:rPr>
                <w:noProof/>
                <w:webHidden/>
              </w:rPr>
              <w:instrText xml:space="preserve"> PAGEREF _Toc69234986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05ADF860" w14:textId="2EF17966"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7" w:history="1">
            <w:r w:rsidR="00FF500E" w:rsidRPr="00663E40">
              <w:rPr>
                <w:rStyle w:val="Hyperlink"/>
                <w:rFonts w:cs="Arial"/>
                <w:noProof/>
              </w:rPr>
              <w:t>3.3.1.2</w:t>
            </w:r>
            <w:r w:rsidR="00FF500E">
              <w:rPr>
                <w:rFonts w:asciiTheme="minorHAnsi" w:eastAsiaTheme="minorEastAsia" w:hAnsiTheme="minorHAnsi" w:cstheme="minorBidi"/>
                <w:noProof/>
                <w:sz w:val="22"/>
                <w:szCs w:val="22"/>
              </w:rPr>
              <w:tab/>
            </w:r>
            <w:r w:rsidR="00FF500E" w:rsidRPr="00663E40">
              <w:rPr>
                <w:rStyle w:val="Hyperlink"/>
                <w:rFonts w:cs="Arial"/>
                <w:noProof/>
              </w:rPr>
              <w:t>KLIENT-SÄKERHET</w:t>
            </w:r>
            <w:r w:rsidR="00FF500E">
              <w:rPr>
                <w:noProof/>
                <w:webHidden/>
              </w:rPr>
              <w:tab/>
            </w:r>
            <w:r w:rsidR="00FF500E">
              <w:rPr>
                <w:noProof/>
                <w:webHidden/>
              </w:rPr>
              <w:fldChar w:fldCharType="begin"/>
            </w:r>
            <w:r w:rsidR="00FF500E">
              <w:rPr>
                <w:noProof/>
                <w:webHidden/>
              </w:rPr>
              <w:instrText xml:space="preserve"> PAGEREF _Toc69234987 \h </w:instrText>
            </w:r>
            <w:r w:rsidR="00FF500E">
              <w:rPr>
                <w:noProof/>
                <w:webHidden/>
              </w:rPr>
            </w:r>
            <w:r w:rsidR="00FF500E">
              <w:rPr>
                <w:noProof/>
                <w:webHidden/>
              </w:rPr>
              <w:fldChar w:fldCharType="separate"/>
            </w:r>
            <w:r w:rsidR="00FF500E">
              <w:rPr>
                <w:noProof/>
                <w:webHidden/>
              </w:rPr>
              <w:t>- 26 -</w:t>
            </w:r>
            <w:r w:rsidR="00FF500E">
              <w:rPr>
                <w:noProof/>
                <w:webHidden/>
              </w:rPr>
              <w:fldChar w:fldCharType="end"/>
            </w:r>
          </w:hyperlink>
        </w:p>
        <w:p w14:paraId="7E1E32FE" w14:textId="2E5E7BCE" w:rsidR="00FF500E" w:rsidRDefault="004060F7">
          <w:pPr>
            <w:pStyle w:val="TOC4"/>
            <w:tabs>
              <w:tab w:val="left" w:pos="1440"/>
              <w:tab w:val="right" w:leader="dot" w:pos="7926"/>
            </w:tabs>
            <w:rPr>
              <w:rFonts w:asciiTheme="minorHAnsi" w:eastAsiaTheme="minorEastAsia" w:hAnsiTheme="minorHAnsi" w:cstheme="minorBidi"/>
              <w:noProof/>
              <w:sz w:val="22"/>
              <w:szCs w:val="22"/>
            </w:rPr>
          </w:pPr>
          <w:hyperlink w:anchor="_Toc69234988" w:history="1">
            <w:r w:rsidR="00FF500E" w:rsidRPr="00663E40">
              <w:rPr>
                <w:rStyle w:val="Hyperlink"/>
                <w:rFonts w:cs="Arial"/>
                <w:noProof/>
              </w:rPr>
              <w:t>3.3.1.3</w:t>
            </w:r>
            <w:r w:rsidR="00FF500E">
              <w:rPr>
                <w:rFonts w:asciiTheme="minorHAnsi" w:eastAsiaTheme="minorEastAsia" w:hAnsiTheme="minorHAnsi" w:cstheme="minorBidi"/>
                <w:noProof/>
                <w:sz w:val="22"/>
                <w:szCs w:val="22"/>
              </w:rPr>
              <w:tab/>
            </w:r>
            <w:r w:rsidR="00FF500E" w:rsidRPr="00663E40">
              <w:rPr>
                <w:rStyle w:val="Hyperlink"/>
                <w:rFonts w:cs="Arial"/>
                <w:noProof/>
              </w:rPr>
              <w:t>AUKTORISERING</w:t>
            </w:r>
            <w:r w:rsidR="00FF500E">
              <w:rPr>
                <w:noProof/>
                <w:webHidden/>
              </w:rPr>
              <w:tab/>
            </w:r>
            <w:r w:rsidR="00FF500E">
              <w:rPr>
                <w:noProof/>
                <w:webHidden/>
              </w:rPr>
              <w:fldChar w:fldCharType="begin"/>
            </w:r>
            <w:r w:rsidR="00FF500E">
              <w:rPr>
                <w:noProof/>
                <w:webHidden/>
              </w:rPr>
              <w:instrText xml:space="preserve"> PAGEREF _Toc69234988 \h </w:instrText>
            </w:r>
            <w:r w:rsidR="00FF500E">
              <w:rPr>
                <w:noProof/>
                <w:webHidden/>
              </w:rPr>
            </w:r>
            <w:r w:rsidR="00FF500E">
              <w:rPr>
                <w:noProof/>
                <w:webHidden/>
              </w:rPr>
              <w:fldChar w:fldCharType="separate"/>
            </w:r>
            <w:r w:rsidR="00FF500E">
              <w:rPr>
                <w:noProof/>
                <w:webHidden/>
              </w:rPr>
              <w:t>- 27 -</w:t>
            </w:r>
            <w:r w:rsidR="00FF500E">
              <w:rPr>
                <w:noProof/>
                <w:webHidden/>
              </w:rPr>
              <w:fldChar w:fldCharType="end"/>
            </w:r>
          </w:hyperlink>
        </w:p>
        <w:p w14:paraId="67973C59" w14:textId="5E7EDBDB"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9" w:history="1">
            <w:r w:rsidR="00FF500E" w:rsidRPr="00663E40">
              <w:rPr>
                <w:rStyle w:val="Hyperlink"/>
                <w:rFonts w:cs="Arial"/>
                <w:noProof/>
              </w:rPr>
              <w:t>3.3.2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Felhantering</w:t>
            </w:r>
            <w:r w:rsidR="00FF500E">
              <w:rPr>
                <w:noProof/>
                <w:webHidden/>
              </w:rPr>
              <w:tab/>
            </w:r>
            <w:r w:rsidR="00FF500E">
              <w:rPr>
                <w:noProof/>
                <w:webHidden/>
              </w:rPr>
              <w:fldChar w:fldCharType="begin"/>
            </w:r>
            <w:r w:rsidR="00FF500E">
              <w:rPr>
                <w:noProof/>
                <w:webHidden/>
              </w:rPr>
              <w:instrText xml:space="preserve"> PAGEREF _Toc69234989 \h </w:instrText>
            </w:r>
            <w:r w:rsidR="00FF500E">
              <w:rPr>
                <w:noProof/>
                <w:webHidden/>
              </w:rPr>
            </w:r>
            <w:r w:rsidR="00FF500E">
              <w:rPr>
                <w:noProof/>
                <w:webHidden/>
              </w:rPr>
              <w:fldChar w:fldCharType="separate"/>
            </w:r>
            <w:r w:rsidR="00FF500E">
              <w:rPr>
                <w:noProof/>
                <w:webHidden/>
              </w:rPr>
              <w:t>- 28 -</w:t>
            </w:r>
            <w:r w:rsidR="00FF500E">
              <w:rPr>
                <w:noProof/>
                <w:webHidden/>
              </w:rPr>
              <w:fldChar w:fldCharType="end"/>
            </w:r>
          </w:hyperlink>
        </w:p>
        <w:p w14:paraId="2FF308C3" w14:textId="17720986"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0" w:history="1">
            <w:r w:rsidR="00FF500E" w:rsidRPr="00663E40">
              <w:rPr>
                <w:rStyle w:val="Hyperlink"/>
                <w:rFonts w:cs="Arial"/>
                <w:noProof/>
              </w:rPr>
              <w:t>3.3.3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IP/Domän-bindning för Firebase</w:t>
            </w:r>
            <w:r w:rsidR="00FF500E">
              <w:rPr>
                <w:noProof/>
                <w:webHidden/>
              </w:rPr>
              <w:tab/>
            </w:r>
            <w:r w:rsidR="00FF500E">
              <w:rPr>
                <w:noProof/>
                <w:webHidden/>
              </w:rPr>
              <w:fldChar w:fldCharType="begin"/>
            </w:r>
            <w:r w:rsidR="00FF500E">
              <w:rPr>
                <w:noProof/>
                <w:webHidden/>
              </w:rPr>
              <w:instrText xml:space="preserve"> PAGEREF _Toc69234990 \h </w:instrText>
            </w:r>
            <w:r w:rsidR="00FF500E">
              <w:rPr>
                <w:noProof/>
                <w:webHidden/>
              </w:rPr>
            </w:r>
            <w:r w:rsidR="00FF500E">
              <w:rPr>
                <w:noProof/>
                <w:webHidden/>
              </w:rPr>
              <w:fldChar w:fldCharType="separate"/>
            </w:r>
            <w:r w:rsidR="00FF500E">
              <w:rPr>
                <w:noProof/>
                <w:webHidden/>
              </w:rPr>
              <w:t>- 29 -</w:t>
            </w:r>
            <w:r w:rsidR="00FF500E">
              <w:rPr>
                <w:noProof/>
                <w:webHidden/>
              </w:rPr>
              <w:fldChar w:fldCharType="end"/>
            </w:r>
          </w:hyperlink>
        </w:p>
        <w:p w14:paraId="19A3DFEF" w14:textId="669E40F2" w:rsidR="00FF500E" w:rsidRDefault="004060F7">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1" w:history="1">
            <w:r w:rsidR="00FF500E" w:rsidRPr="00663E40">
              <w:rPr>
                <w:rStyle w:val="Hyperlink"/>
                <w:rFonts w:cs="Arial"/>
                <w:noProof/>
              </w:rPr>
              <w:t>4</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DISKUSSION OCH SLUTSATS</w:t>
            </w:r>
            <w:r w:rsidR="00FF500E">
              <w:rPr>
                <w:noProof/>
                <w:webHidden/>
              </w:rPr>
              <w:tab/>
            </w:r>
            <w:r w:rsidR="00FF500E">
              <w:rPr>
                <w:noProof/>
                <w:webHidden/>
              </w:rPr>
              <w:fldChar w:fldCharType="begin"/>
            </w:r>
            <w:r w:rsidR="00FF500E">
              <w:rPr>
                <w:noProof/>
                <w:webHidden/>
              </w:rPr>
              <w:instrText xml:space="preserve"> PAGEREF _Toc69234991 \h </w:instrText>
            </w:r>
            <w:r w:rsidR="00FF500E">
              <w:rPr>
                <w:noProof/>
                <w:webHidden/>
              </w:rPr>
            </w:r>
            <w:r w:rsidR="00FF500E">
              <w:rPr>
                <w:noProof/>
                <w:webHidden/>
              </w:rPr>
              <w:fldChar w:fldCharType="separate"/>
            </w:r>
            <w:r w:rsidR="00FF500E">
              <w:rPr>
                <w:noProof/>
                <w:webHidden/>
              </w:rPr>
              <w:t>- 30 -</w:t>
            </w:r>
            <w:r w:rsidR="00FF500E">
              <w:rPr>
                <w:noProof/>
                <w:webHidden/>
              </w:rPr>
              <w:fldChar w:fldCharType="end"/>
            </w:r>
          </w:hyperlink>
        </w:p>
        <w:p w14:paraId="3ED2850D" w14:textId="199F9E2A" w:rsidR="00FF500E" w:rsidRDefault="004060F7">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2" w:history="1">
            <w:r w:rsidR="00FF500E" w:rsidRPr="00663E40">
              <w:rPr>
                <w:rStyle w:val="Hyperlink"/>
                <w:rFonts w:cs="Arial"/>
                <w:noProof/>
              </w:rPr>
              <w:t>5</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KÄLL- OCH LITTERATURFÖRTECKNING</w:t>
            </w:r>
            <w:r w:rsidR="00FF500E">
              <w:rPr>
                <w:noProof/>
                <w:webHidden/>
              </w:rPr>
              <w:tab/>
            </w:r>
            <w:r w:rsidR="00FF500E">
              <w:rPr>
                <w:noProof/>
                <w:webHidden/>
              </w:rPr>
              <w:fldChar w:fldCharType="begin"/>
            </w:r>
            <w:r w:rsidR="00FF500E">
              <w:rPr>
                <w:noProof/>
                <w:webHidden/>
              </w:rPr>
              <w:instrText xml:space="preserve"> PAGEREF _Toc69234992 \h </w:instrText>
            </w:r>
            <w:r w:rsidR="00FF500E">
              <w:rPr>
                <w:noProof/>
                <w:webHidden/>
              </w:rPr>
            </w:r>
            <w:r w:rsidR="00FF500E">
              <w:rPr>
                <w:noProof/>
                <w:webHidden/>
              </w:rPr>
              <w:fldChar w:fldCharType="separate"/>
            </w:r>
            <w:r w:rsidR="00FF500E">
              <w:rPr>
                <w:noProof/>
                <w:webHidden/>
              </w:rPr>
              <w:t>- 31 -</w:t>
            </w:r>
            <w:r w:rsidR="00FF500E">
              <w:rPr>
                <w:noProof/>
                <w:webHidden/>
              </w:rPr>
              <w:fldChar w:fldCharType="end"/>
            </w:r>
          </w:hyperlink>
        </w:p>
        <w:p w14:paraId="2D472A87" w14:textId="7501084A" w:rsidR="00FF500E" w:rsidRDefault="004060F7">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3" w:history="1">
            <w:r w:rsidR="00FF500E" w:rsidRPr="00663E40">
              <w:rPr>
                <w:rStyle w:val="Hyperlink"/>
                <w:rFonts w:cs="Arial"/>
                <w:noProof/>
              </w:rPr>
              <w:t>6</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BILAGOR</w:t>
            </w:r>
            <w:r w:rsidR="00FF500E">
              <w:rPr>
                <w:noProof/>
                <w:webHidden/>
              </w:rPr>
              <w:tab/>
            </w:r>
            <w:r w:rsidR="00FF500E">
              <w:rPr>
                <w:noProof/>
                <w:webHidden/>
              </w:rPr>
              <w:fldChar w:fldCharType="begin"/>
            </w:r>
            <w:r w:rsidR="00FF500E">
              <w:rPr>
                <w:noProof/>
                <w:webHidden/>
              </w:rPr>
              <w:instrText xml:space="preserve"> PAGEREF _Toc69234993 \h </w:instrText>
            </w:r>
            <w:r w:rsidR="00FF500E">
              <w:rPr>
                <w:noProof/>
                <w:webHidden/>
              </w:rPr>
            </w:r>
            <w:r w:rsidR="00FF500E">
              <w:rPr>
                <w:noProof/>
                <w:webHidden/>
              </w:rPr>
              <w:fldChar w:fldCharType="separate"/>
            </w:r>
            <w:r w:rsidR="00FF500E">
              <w:rPr>
                <w:noProof/>
                <w:webHidden/>
              </w:rPr>
              <w:t>- 32 -</w:t>
            </w:r>
            <w:r w:rsidR="00FF500E">
              <w:rPr>
                <w:noProof/>
                <w:webHidden/>
              </w:rPr>
              <w:fldChar w:fldCharType="end"/>
            </w:r>
          </w:hyperlink>
        </w:p>
        <w:p w14:paraId="1E37389D" w14:textId="7B4BE6CC"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4" w:history="1">
            <w:r w:rsidR="00FF500E" w:rsidRPr="00663E40">
              <w:rPr>
                <w:rStyle w:val="Hyperlink"/>
                <w:rFonts w:cs="Arial"/>
                <w:noProof/>
              </w:rPr>
              <w:t>6.1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Firebase - JavaScript</w:t>
            </w:r>
            <w:r w:rsidR="00FF500E">
              <w:rPr>
                <w:noProof/>
                <w:webHidden/>
              </w:rPr>
              <w:tab/>
            </w:r>
            <w:r w:rsidR="00FF500E">
              <w:rPr>
                <w:noProof/>
                <w:webHidden/>
              </w:rPr>
              <w:fldChar w:fldCharType="begin"/>
            </w:r>
            <w:r w:rsidR="00FF500E">
              <w:rPr>
                <w:noProof/>
                <w:webHidden/>
              </w:rPr>
              <w:instrText xml:space="preserve"> PAGEREF _Toc69234994 \h </w:instrText>
            </w:r>
            <w:r w:rsidR="00FF500E">
              <w:rPr>
                <w:noProof/>
                <w:webHidden/>
              </w:rPr>
            </w:r>
            <w:r w:rsidR="00FF500E">
              <w:rPr>
                <w:noProof/>
                <w:webHidden/>
              </w:rPr>
              <w:fldChar w:fldCharType="separate"/>
            </w:r>
            <w:r w:rsidR="00FF500E">
              <w:rPr>
                <w:noProof/>
                <w:webHidden/>
              </w:rPr>
              <w:t>- 32 -</w:t>
            </w:r>
            <w:r w:rsidR="00FF500E">
              <w:rPr>
                <w:noProof/>
                <w:webHidden/>
              </w:rPr>
              <w:fldChar w:fldCharType="end"/>
            </w:r>
          </w:hyperlink>
        </w:p>
        <w:p w14:paraId="4783A205" w14:textId="182FBA63"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5" w:history="1">
            <w:r w:rsidR="00FF500E" w:rsidRPr="00663E40">
              <w:rPr>
                <w:rStyle w:val="Hyperlink"/>
                <w:rFonts w:cs="Arial"/>
                <w:noProof/>
              </w:rPr>
              <w:t>6.2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Firebase – HTML, HTML-Mallar &amp; CSS</w:t>
            </w:r>
            <w:r w:rsidR="00FF500E">
              <w:rPr>
                <w:noProof/>
                <w:webHidden/>
              </w:rPr>
              <w:tab/>
            </w:r>
            <w:r w:rsidR="00FF500E">
              <w:rPr>
                <w:noProof/>
                <w:webHidden/>
              </w:rPr>
              <w:fldChar w:fldCharType="begin"/>
            </w:r>
            <w:r w:rsidR="00FF500E">
              <w:rPr>
                <w:noProof/>
                <w:webHidden/>
              </w:rPr>
              <w:instrText xml:space="preserve"> PAGEREF _Toc69234995 \h </w:instrText>
            </w:r>
            <w:r w:rsidR="00FF500E">
              <w:rPr>
                <w:noProof/>
                <w:webHidden/>
              </w:rPr>
            </w:r>
            <w:r w:rsidR="00FF500E">
              <w:rPr>
                <w:noProof/>
                <w:webHidden/>
              </w:rPr>
              <w:fldChar w:fldCharType="separate"/>
            </w:r>
            <w:r w:rsidR="00FF500E">
              <w:rPr>
                <w:noProof/>
                <w:webHidden/>
              </w:rPr>
              <w:t>- 46 -</w:t>
            </w:r>
            <w:r w:rsidR="00FF500E">
              <w:rPr>
                <w:noProof/>
                <w:webHidden/>
              </w:rPr>
              <w:fldChar w:fldCharType="end"/>
            </w:r>
          </w:hyperlink>
        </w:p>
        <w:p w14:paraId="1FEB827E" w14:textId="7DCED434" w:rsidR="00FF500E" w:rsidRDefault="004060F7">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6" w:history="1">
            <w:r w:rsidR="00FF500E" w:rsidRPr="00663E40">
              <w:rPr>
                <w:rStyle w:val="Hyperlink"/>
                <w:noProof/>
              </w:rPr>
              <w:t>6.3</w:t>
            </w:r>
            <w:r w:rsidR="00FF500E">
              <w:rPr>
                <w:rFonts w:asciiTheme="minorHAnsi" w:eastAsiaTheme="minorEastAsia" w:hAnsiTheme="minorHAnsi" w:cstheme="minorBidi"/>
                <w:smallCaps w:val="0"/>
                <w:noProof/>
                <w:sz w:val="22"/>
                <w:szCs w:val="22"/>
              </w:rPr>
              <w:tab/>
            </w:r>
            <w:r w:rsidR="00FF500E" w:rsidRPr="00663E40">
              <w:rPr>
                <w:rStyle w:val="Hyperlink"/>
                <w:noProof/>
              </w:rPr>
              <w:t>Klientvy</w:t>
            </w:r>
            <w:r w:rsidR="00FF500E">
              <w:rPr>
                <w:noProof/>
                <w:webHidden/>
              </w:rPr>
              <w:tab/>
            </w:r>
            <w:r w:rsidR="00FF500E">
              <w:rPr>
                <w:noProof/>
                <w:webHidden/>
              </w:rPr>
              <w:fldChar w:fldCharType="begin"/>
            </w:r>
            <w:r w:rsidR="00FF500E">
              <w:rPr>
                <w:noProof/>
                <w:webHidden/>
              </w:rPr>
              <w:instrText xml:space="preserve"> PAGEREF _Toc69234996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28F9EC19" w14:textId="56E0E211"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7" w:history="1">
            <w:r w:rsidR="00FF500E" w:rsidRPr="00663E40">
              <w:rPr>
                <w:rStyle w:val="Hyperlink"/>
                <w:noProof/>
              </w:rPr>
              <w:t>6.3.1</w:t>
            </w:r>
            <w:r w:rsidR="00FF500E">
              <w:rPr>
                <w:rFonts w:asciiTheme="minorHAnsi" w:eastAsiaTheme="minorEastAsia" w:hAnsiTheme="minorHAnsi" w:cstheme="minorBidi"/>
                <w:i w:val="0"/>
                <w:iCs w:val="0"/>
                <w:noProof/>
                <w:sz w:val="22"/>
                <w:szCs w:val="22"/>
              </w:rPr>
              <w:tab/>
            </w:r>
            <w:r w:rsidR="00FF500E" w:rsidRPr="00663E40">
              <w:rPr>
                <w:rStyle w:val="Hyperlink"/>
                <w:noProof/>
              </w:rPr>
              <w:t>Startsida</w:t>
            </w:r>
            <w:r w:rsidR="00FF500E">
              <w:rPr>
                <w:noProof/>
                <w:webHidden/>
              </w:rPr>
              <w:tab/>
            </w:r>
            <w:r w:rsidR="00FF500E">
              <w:rPr>
                <w:noProof/>
                <w:webHidden/>
              </w:rPr>
              <w:fldChar w:fldCharType="begin"/>
            </w:r>
            <w:r w:rsidR="00FF500E">
              <w:rPr>
                <w:noProof/>
                <w:webHidden/>
              </w:rPr>
              <w:instrText xml:space="preserve"> PAGEREF _Toc69234997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16E34A22" w14:textId="2498DFE1"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8" w:history="1">
            <w:r w:rsidR="00FF500E" w:rsidRPr="00663E40">
              <w:rPr>
                <w:rStyle w:val="Hyperlink"/>
                <w:noProof/>
              </w:rPr>
              <w:t>6.3.2</w:t>
            </w:r>
            <w:r w:rsidR="00FF500E">
              <w:rPr>
                <w:rFonts w:asciiTheme="minorHAnsi" w:eastAsiaTheme="minorEastAsia" w:hAnsiTheme="minorHAnsi" w:cstheme="minorBidi"/>
                <w:i w:val="0"/>
                <w:iCs w:val="0"/>
                <w:noProof/>
                <w:sz w:val="22"/>
                <w:szCs w:val="22"/>
              </w:rPr>
              <w:tab/>
            </w:r>
            <w:r w:rsidR="00FF500E" w:rsidRPr="00663E40">
              <w:rPr>
                <w:rStyle w:val="Hyperlink"/>
                <w:noProof/>
              </w:rPr>
              <w:t>Bok-vy</w:t>
            </w:r>
            <w:r w:rsidR="00FF500E">
              <w:rPr>
                <w:noProof/>
                <w:webHidden/>
              </w:rPr>
              <w:tab/>
            </w:r>
            <w:r w:rsidR="00FF500E">
              <w:rPr>
                <w:noProof/>
                <w:webHidden/>
              </w:rPr>
              <w:fldChar w:fldCharType="begin"/>
            </w:r>
            <w:r w:rsidR="00FF500E">
              <w:rPr>
                <w:noProof/>
                <w:webHidden/>
              </w:rPr>
              <w:instrText xml:space="preserve"> PAGEREF _Toc69234998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289FC608" w14:textId="02312B46"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9" w:history="1">
            <w:r w:rsidR="00FF500E" w:rsidRPr="00663E40">
              <w:rPr>
                <w:rStyle w:val="Hyperlink"/>
                <w:noProof/>
              </w:rPr>
              <w:t>6.3.3</w:t>
            </w:r>
            <w:r w:rsidR="00FF500E">
              <w:rPr>
                <w:rFonts w:asciiTheme="minorHAnsi" w:eastAsiaTheme="minorEastAsia" w:hAnsiTheme="minorHAnsi" w:cstheme="minorBidi"/>
                <w:i w:val="0"/>
                <w:iCs w:val="0"/>
                <w:noProof/>
                <w:sz w:val="22"/>
                <w:szCs w:val="22"/>
              </w:rPr>
              <w:tab/>
            </w:r>
            <w:r w:rsidR="00FF500E" w:rsidRPr="00663E40">
              <w:rPr>
                <w:rStyle w:val="Hyperlink"/>
                <w:noProof/>
              </w:rPr>
              <w:t>Login-vy</w:t>
            </w:r>
            <w:r w:rsidR="00FF500E">
              <w:rPr>
                <w:noProof/>
                <w:webHidden/>
              </w:rPr>
              <w:tab/>
            </w:r>
            <w:r w:rsidR="00FF500E">
              <w:rPr>
                <w:noProof/>
                <w:webHidden/>
              </w:rPr>
              <w:fldChar w:fldCharType="begin"/>
            </w:r>
            <w:r w:rsidR="00FF500E">
              <w:rPr>
                <w:noProof/>
                <w:webHidden/>
              </w:rPr>
              <w:instrText xml:space="preserve"> PAGEREF _Toc69234999 \h </w:instrText>
            </w:r>
            <w:r w:rsidR="00FF500E">
              <w:rPr>
                <w:noProof/>
                <w:webHidden/>
              </w:rPr>
            </w:r>
            <w:r w:rsidR="00FF500E">
              <w:rPr>
                <w:noProof/>
                <w:webHidden/>
              </w:rPr>
              <w:fldChar w:fldCharType="separate"/>
            </w:r>
            <w:r w:rsidR="00FF500E">
              <w:rPr>
                <w:noProof/>
                <w:webHidden/>
              </w:rPr>
              <w:t>- 57 -</w:t>
            </w:r>
            <w:r w:rsidR="00FF500E">
              <w:rPr>
                <w:noProof/>
                <w:webHidden/>
              </w:rPr>
              <w:fldChar w:fldCharType="end"/>
            </w:r>
          </w:hyperlink>
        </w:p>
        <w:p w14:paraId="147CE5EB" w14:textId="47141E56"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0" w:history="1">
            <w:r w:rsidR="00FF500E" w:rsidRPr="00663E40">
              <w:rPr>
                <w:rStyle w:val="Hyperlink"/>
                <w:noProof/>
              </w:rPr>
              <w:t>6.3.4</w:t>
            </w:r>
            <w:r w:rsidR="00FF500E">
              <w:rPr>
                <w:rFonts w:asciiTheme="minorHAnsi" w:eastAsiaTheme="minorEastAsia" w:hAnsiTheme="minorHAnsi" w:cstheme="minorBidi"/>
                <w:i w:val="0"/>
                <w:iCs w:val="0"/>
                <w:noProof/>
                <w:sz w:val="22"/>
                <w:szCs w:val="22"/>
              </w:rPr>
              <w:tab/>
            </w:r>
            <w:r w:rsidR="00FF500E" w:rsidRPr="00663E40">
              <w:rPr>
                <w:rStyle w:val="Hyperlink"/>
                <w:noProof/>
              </w:rPr>
              <w:t>Registrerings-vy</w:t>
            </w:r>
            <w:r w:rsidR="00FF500E">
              <w:rPr>
                <w:noProof/>
                <w:webHidden/>
              </w:rPr>
              <w:tab/>
            </w:r>
            <w:r w:rsidR="00FF500E">
              <w:rPr>
                <w:noProof/>
                <w:webHidden/>
              </w:rPr>
              <w:fldChar w:fldCharType="begin"/>
            </w:r>
            <w:r w:rsidR="00FF500E">
              <w:rPr>
                <w:noProof/>
                <w:webHidden/>
              </w:rPr>
              <w:instrText xml:space="preserve"> PAGEREF _Toc69235000 \h </w:instrText>
            </w:r>
            <w:r w:rsidR="00FF500E">
              <w:rPr>
                <w:noProof/>
                <w:webHidden/>
              </w:rPr>
            </w:r>
            <w:r w:rsidR="00FF500E">
              <w:rPr>
                <w:noProof/>
                <w:webHidden/>
              </w:rPr>
              <w:fldChar w:fldCharType="separate"/>
            </w:r>
            <w:r w:rsidR="00FF500E">
              <w:rPr>
                <w:noProof/>
                <w:webHidden/>
              </w:rPr>
              <w:t>- 57 -</w:t>
            </w:r>
            <w:r w:rsidR="00FF500E">
              <w:rPr>
                <w:noProof/>
                <w:webHidden/>
              </w:rPr>
              <w:fldChar w:fldCharType="end"/>
            </w:r>
          </w:hyperlink>
        </w:p>
        <w:p w14:paraId="168D2704" w14:textId="29C2C9EC"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1" w:history="1">
            <w:r w:rsidR="00FF500E" w:rsidRPr="00663E40">
              <w:rPr>
                <w:rStyle w:val="Hyperlink"/>
                <w:noProof/>
              </w:rPr>
              <w:t>6.3.5</w:t>
            </w:r>
            <w:r w:rsidR="00FF500E">
              <w:rPr>
                <w:rFonts w:asciiTheme="minorHAnsi" w:eastAsiaTheme="minorEastAsia" w:hAnsiTheme="minorHAnsi" w:cstheme="minorBidi"/>
                <w:i w:val="0"/>
                <w:iCs w:val="0"/>
                <w:noProof/>
                <w:sz w:val="22"/>
                <w:szCs w:val="22"/>
              </w:rPr>
              <w:tab/>
            </w:r>
            <w:r w:rsidR="00FF500E" w:rsidRPr="00663E40">
              <w:rPr>
                <w:rStyle w:val="Hyperlink"/>
                <w:noProof/>
              </w:rPr>
              <w:t>’Add a username’-vy</w:t>
            </w:r>
            <w:r w:rsidR="00FF500E">
              <w:rPr>
                <w:noProof/>
                <w:webHidden/>
              </w:rPr>
              <w:tab/>
            </w:r>
            <w:r w:rsidR="00FF500E">
              <w:rPr>
                <w:noProof/>
                <w:webHidden/>
              </w:rPr>
              <w:fldChar w:fldCharType="begin"/>
            </w:r>
            <w:r w:rsidR="00FF500E">
              <w:rPr>
                <w:noProof/>
                <w:webHidden/>
              </w:rPr>
              <w:instrText xml:space="preserve"> PAGEREF _Toc69235001 \h </w:instrText>
            </w:r>
            <w:r w:rsidR="00FF500E">
              <w:rPr>
                <w:noProof/>
                <w:webHidden/>
              </w:rPr>
            </w:r>
            <w:r w:rsidR="00FF500E">
              <w:rPr>
                <w:noProof/>
                <w:webHidden/>
              </w:rPr>
              <w:fldChar w:fldCharType="separate"/>
            </w:r>
            <w:r w:rsidR="00FF500E">
              <w:rPr>
                <w:noProof/>
                <w:webHidden/>
              </w:rPr>
              <w:t>- 58 -</w:t>
            </w:r>
            <w:r w:rsidR="00FF500E">
              <w:rPr>
                <w:noProof/>
                <w:webHidden/>
              </w:rPr>
              <w:fldChar w:fldCharType="end"/>
            </w:r>
          </w:hyperlink>
        </w:p>
        <w:p w14:paraId="401E723C" w14:textId="7F86A928" w:rsidR="00FF500E" w:rsidRDefault="004060F7">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2" w:history="1">
            <w:r w:rsidR="00FF500E" w:rsidRPr="00663E40">
              <w:rPr>
                <w:rStyle w:val="Hyperlink"/>
                <w:noProof/>
              </w:rPr>
              <w:t>6.3.6</w:t>
            </w:r>
            <w:r w:rsidR="00FF500E">
              <w:rPr>
                <w:rFonts w:asciiTheme="minorHAnsi" w:eastAsiaTheme="minorEastAsia" w:hAnsiTheme="minorHAnsi" w:cstheme="minorBidi"/>
                <w:i w:val="0"/>
                <w:iCs w:val="0"/>
                <w:noProof/>
                <w:sz w:val="22"/>
                <w:szCs w:val="22"/>
              </w:rPr>
              <w:tab/>
            </w:r>
            <w:r w:rsidR="00FF500E" w:rsidRPr="00663E40">
              <w:rPr>
                <w:rStyle w:val="Hyperlink"/>
                <w:noProof/>
              </w:rPr>
              <w:t>Lägg till bok i bibliotek-vy</w:t>
            </w:r>
            <w:r w:rsidR="00FF500E">
              <w:rPr>
                <w:noProof/>
                <w:webHidden/>
              </w:rPr>
              <w:tab/>
            </w:r>
            <w:r w:rsidR="00FF500E">
              <w:rPr>
                <w:noProof/>
                <w:webHidden/>
              </w:rPr>
              <w:fldChar w:fldCharType="begin"/>
            </w:r>
            <w:r w:rsidR="00FF500E">
              <w:rPr>
                <w:noProof/>
                <w:webHidden/>
              </w:rPr>
              <w:instrText xml:space="preserve"> PAGEREF _Toc69235002 \h </w:instrText>
            </w:r>
            <w:r w:rsidR="00FF500E">
              <w:rPr>
                <w:noProof/>
                <w:webHidden/>
              </w:rPr>
            </w:r>
            <w:r w:rsidR="00FF500E">
              <w:rPr>
                <w:noProof/>
                <w:webHidden/>
              </w:rPr>
              <w:fldChar w:fldCharType="separate"/>
            </w:r>
            <w:r w:rsidR="00FF500E">
              <w:rPr>
                <w:noProof/>
                <w:webHidden/>
              </w:rPr>
              <w:t>- 58 -</w:t>
            </w:r>
            <w:r w:rsidR="00FF500E">
              <w:rPr>
                <w:noProof/>
                <w:webHidden/>
              </w:rPr>
              <w:fldChar w:fldCharType="end"/>
            </w:r>
          </w:hyperlink>
        </w:p>
        <w:p w14:paraId="4EBD540E" w14:textId="7C99DADE" w:rsidR="003C4F24" w:rsidRPr="00C87B84" w:rsidRDefault="00425CC3" w:rsidP="00A72DC3">
          <w:pPr>
            <w:spacing w:line="240" w:lineRule="auto"/>
            <w:rPr>
              <w:rFonts w:cs="Times New Roman"/>
            </w:rPr>
          </w:pPr>
          <w:r w:rsidRPr="00C87B84">
            <w:rPr>
              <w:rFonts w:cs="Times New Roman"/>
              <w:b/>
              <w:bCs/>
              <w:caps/>
              <w:sz w:val="20"/>
            </w:rPr>
            <w:fldChar w:fldCharType="end"/>
          </w:r>
        </w:p>
      </w:sdtContent>
    </w:sdt>
    <w:p w14:paraId="7BAA5EB7" w14:textId="77777777" w:rsidR="009208F1" w:rsidRPr="00C87B84" w:rsidRDefault="009208F1" w:rsidP="00A72DC3">
      <w:pPr>
        <w:spacing w:after="0" w:line="240" w:lineRule="auto"/>
        <w:ind w:left="0"/>
        <w:rPr>
          <w:rFonts w:cs="Times New Roman"/>
        </w:rPr>
      </w:pPr>
      <w:r w:rsidRPr="00C87B84">
        <w:rPr>
          <w:rFonts w:cs="Times New Roman"/>
        </w:rPr>
        <w:br w:type="page"/>
      </w:r>
    </w:p>
    <w:p w14:paraId="0A42D680" w14:textId="77777777" w:rsidR="009E11BF" w:rsidRPr="00C87B84" w:rsidRDefault="009E11BF" w:rsidP="00A72DC3">
      <w:pPr>
        <w:spacing w:line="240" w:lineRule="auto"/>
        <w:rPr>
          <w:rFonts w:cs="Times New Roman"/>
        </w:rPr>
        <w:sectPr w:rsidR="009E11BF" w:rsidRPr="00C87B84" w:rsidSect="003962AA">
          <w:pgSz w:w="11906" w:h="16838"/>
          <w:pgMar w:top="851" w:right="1985" w:bottom="851" w:left="1985" w:header="720" w:footer="720" w:gutter="0"/>
          <w:pgNumType w:fmt="numberInDash" w:start="1"/>
          <w:cols w:space="720"/>
        </w:sectPr>
      </w:pPr>
    </w:p>
    <w:p w14:paraId="412B9ACE" w14:textId="77777777" w:rsidR="00D948E4" w:rsidRPr="00EC3D75" w:rsidRDefault="00D948E4" w:rsidP="0091502D">
      <w:pPr>
        <w:pStyle w:val="Heading1"/>
        <w:rPr>
          <w:rFonts w:cs="Arial"/>
        </w:rPr>
      </w:pPr>
      <w:bookmarkStart w:id="0" w:name="_Toc3711112"/>
      <w:bookmarkStart w:id="1" w:name="_Toc104628295"/>
      <w:bookmarkStart w:id="2" w:name="_Toc68621601"/>
      <w:bookmarkStart w:id="3" w:name="_Toc69234949"/>
      <w:bookmarkStart w:id="4" w:name="_Toc69227465"/>
      <w:r w:rsidRPr="00EC3D75">
        <w:rPr>
          <w:rFonts w:cs="Arial"/>
        </w:rPr>
        <w:lastRenderedPageBreak/>
        <w:t>INLEDNING</w:t>
      </w:r>
      <w:bookmarkEnd w:id="0"/>
      <w:bookmarkEnd w:id="1"/>
      <w:bookmarkEnd w:id="2"/>
      <w:bookmarkEnd w:id="3"/>
      <w:bookmarkEnd w:id="4"/>
      <w:r w:rsidRPr="00EC3D75">
        <w:rPr>
          <w:rFonts w:cs="Arial"/>
        </w:rPr>
        <w:t xml:space="preserve"> </w:t>
      </w:r>
    </w:p>
    <w:p w14:paraId="40DEB46A" w14:textId="7680EC74" w:rsidR="00D948E4" w:rsidRPr="00EC3D75" w:rsidRDefault="00D948E4" w:rsidP="00B551B1">
      <w:pPr>
        <w:pStyle w:val="Heading2"/>
        <w:rPr>
          <w:rFonts w:cs="Arial"/>
        </w:rPr>
      </w:pPr>
      <w:bookmarkStart w:id="5" w:name="_Toc3711113"/>
      <w:bookmarkStart w:id="6" w:name="_Toc104628296"/>
      <w:bookmarkStart w:id="7" w:name="_Toc68621602"/>
      <w:bookmarkStart w:id="8" w:name="_Toc69234950"/>
      <w:bookmarkStart w:id="9" w:name="_Toc69227466"/>
      <w:r w:rsidRPr="00EC3D75">
        <w:rPr>
          <w:rFonts w:cs="Arial"/>
        </w:rPr>
        <w:t>BAKGRUND</w:t>
      </w:r>
      <w:bookmarkEnd w:id="5"/>
      <w:bookmarkEnd w:id="6"/>
      <w:bookmarkEnd w:id="7"/>
      <w:bookmarkEnd w:id="8"/>
      <w:bookmarkEnd w:id="9"/>
      <w:r w:rsidRPr="00EC3D75">
        <w:rPr>
          <w:rFonts w:cs="Arial"/>
        </w:rPr>
        <w:t xml:space="preserve"> </w:t>
      </w:r>
    </w:p>
    <w:p w14:paraId="4AFC1880" w14:textId="1A65F45F" w:rsidR="00997065" w:rsidRPr="00C87B84" w:rsidRDefault="00997065" w:rsidP="00A72DC3">
      <w:pPr>
        <w:spacing w:line="240" w:lineRule="auto"/>
        <w:rPr>
          <w:rFonts w:cs="Times New Roman"/>
        </w:rPr>
      </w:pPr>
    </w:p>
    <w:p w14:paraId="545C8D65" w14:textId="0B490DF3" w:rsidR="00997065" w:rsidRPr="00C87B84" w:rsidRDefault="007A1754" w:rsidP="00A72DC3">
      <w:pPr>
        <w:spacing w:line="240" w:lineRule="auto"/>
        <w:rPr>
          <w:rFonts w:cs="Times New Roman"/>
        </w:rPr>
      </w:pPr>
      <w:r w:rsidRPr="00C87B84">
        <w:rPr>
          <w:rFonts w:cs="Times New Roman"/>
        </w:rPr>
        <w:t xml:space="preserve">Webbservrar är grunden för dagens </w:t>
      </w:r>
      <w:r w:rsidR="00722EFF" w:rsidRPr="00C87B84">
        <w:rPr>
          <w:rFonts w:cs="Times New Roman"/>
        </w:rPr>
        <w:t xml:space="preserve">hemsidor. </w:t>
      </w:r>
      <w:r w:rsidR="00A13302" w:rsidRPr="00C87B84">
        <w:rPr>
          <w:rFonts w:cs="Times New Roman"/>
        </w:rPr>
        <w:t>Oavsett</w:t>
      </w:r>
      <w:r w:rsidR="00200638" w:rsidRPr="00C87B84">
        <w:rPr>
          <w:rFonts w:cs="Times New Roman"/>
        </w:rPr>
        <w:t xml:space="preserve"> om det är Facebook,</w:t>
      </w:r>
      <w:r w:rsidR="00E95F70" w:rsidRPr="00C87B84">
        <w:rPr>
          <w:rFonts w:cs="Times New Roman"/>
        </w:rPr>
        <w:t xml:space="preserve"> </w:t>
      </w:r>
      <w:r w:rsidR="00200638" w:rsidRPr="00C87B84">
        <w:rPr>
          <w:rFonts w:cs="Times New Roman"/>
        </w:rPr>
        <w:t xml:space="preserve">Youtube eller recept.se, så använder alla olika typer av </w:t>
      </w:r>
      <w:r w:rsidR="00A13302" w:rsidRPr="00C87B84">
        <w:rPr>
          <w:rFonts w:cs="Times New Roman"/>
        </w:rPr>
        <w:t>webbserverprogrammering</w:t>
      </w:r>
      <w:r w:rsidR="00200638" w:rsidRPr="00C87B84">
        <w:rPr>
          <w:rFonts w:cs="Times New Roman"/>
        </w:rPr>
        <w:t>.</w:t>
      </w:r>
      <w:r w:rsidR="00065256" w:rsidRPr="00C87B84">
        <w:rPr>
          <w:rFonts w:cs="Times New Roman"/>
        </w:rPr>
        <w:t xml:space="preserve"> Utmatning av data i nyhetsflöden,</w:t>
      </w:r>
      <w:r w:rsidR="0063738D" w:rsidRPr="00C87B84">
        <w:rPr>
          <w:rFonts w:cs="Times New Roman"/>
        </w:rPr>
        <w:t xml:space="preserve"> </w:t>
      </w:r>
      <w:r w:rsidR="0064338D" w:rsidRPr="00C87B84">
        <w:rPr>
          <w:rFonts w:cs="Times New Roman"/>
        </w:rPr>
        <w:t>lagring</w:t>
      </w:r>
      <w:r w:rsidR="0063738D" w:rsidRPr="00C87B84">
        <w:rPr>
          <w:rFonts w:cs="Times New Roman"/>
        </w:rPr>
        <w:t xml:space="preserve"> av data, </w:t>
      </w:r>
      <w:r w:rsidR="00BE30E2" w:rsidRPr="00C87B84">
        <w:rPr>
          <w:rFonts w:cs="Times New Roman"/>
        </w:rPr>
        <w:t xml:space="preserve">användarkonton </w:t>
      </w:r>
      <w:r w:rsidR="0064338D" w:rsidRPr="00C87B84">
        <w:rPr>
          <w:rFonts w:cs="Times New Roman"/>
        </w:rPr>
        <w:t>och mycket</w:t>
      </w:r>
      <w:r w:rsidR="00BE30E2" w:rsidRPr="00C87B84">
        <w:rPr>
          <w:rFonts w:cs="Times New Roman"/>
        </w:rPr>
        <w:t xml:space="preserve"> mer</w:t>
      </w:r>
      <w:r w:rsidR="0064338D" w:rsidRPr="00C87B84">
        <w:rPr>
          <w:rFonts w:cs="Times New Roman"/>
        </w:rPr>
        <w:t xml:space="preserve"> </w:t>
      </w:r>
      <w:r w:rsidR="00BE30E2" w:rsidRPr="00C87B84">
        <w:rPr>
          <w:rFonts w:cs="Times New Roman"/>
        </w:rPr>
        <w:t xml:space="preserve">sköts med olika typer av webbservrar </w:t>
      </w:r>
      <w:r w:rsidR="005514E1" w:rsidRPr="00C87B84">
        <w:rPr>
          <w:rFonts w:cs="Times New Roman"/>
        </w:rPr>
        <w:t xml:space="preserve">som är programmerade på olika sätt för att uppnå olika </w:t>
      </w:r>
      <w:r w:rsidR="00104714" w:rsidRPr="00C87B84">
        <w:rPr>
          <w:rFonts w:cs="Times New Roman"/>
        </w:rPr>
        <w:t>mål</w:t>
      </w:r>
      <w:r w:rsidR="005514E1" w:rsidRPr="00C87B84">
        <w:rPr>
          <w:rFonts w:cs="Times New Roman"/>
        </w:rPr>
        <w:t>.</w:t>
      </w:r>
    </w:p>
    <w:p w14:paraId="226E58EB" w14:textId="7B985252" w:rsidR="005A1F13" w:rsidRPr="00C87B84" w:rsidRDefault="009C6935" w:rsidP="00A72DC3">
      <w:pPr>
        <w:spacing w:line="240" w:lineRule="auto"/>
        <w:rPr>
          <w:rFonts w:cs="Times New Roman"/>
        </w:rPr>
      </w:pPr>
      <w:r w:rsidRPr="00C87B84">
        <w:rPr>
          <w:rFonts w:cs="Times New Roman"/>
        </w:rPr>
        <w:t xml:space="preserve">Ett av de </w:t>
      </w:r>
      <w:r w:rsidR="001413B8" w:rsidRPr="00C87B84">
        <w:rPr>
          <w:rFonts w:cs="Times New Roman"/>
        </w:rPr>
        <w:t xml:space="preserve">nyare sätten att göra detta är med Firebase (se rubrik 1.1.1) som kommer att jämföras </w:t>
      </w:r>
      <w:r w:rsidR="00183F8F" w:rsidRPr="00C87B84">
        <w:rPr>
          <w:rFonts w:cs="Times New Roman"/>
        </w:rPr>
        <w:t>mot</w:t>
      </w:r>
      <w:r w:rsidR="001413B8" w:rsidRPr="00C87B84">
        <w:rPr>
          <w:rFonts w:cs="Times New Roman"/>
        </w:rPr>
        <w:t xml:space="preserve"> den mer traditionella webbserverprogrammeringen i språket </w:t>
      </w:r>
      <w:r w:rsidR="00290013" w:rsidRPr="00C87B84">
        <w:rPr>
          <w:rFonts w:cs="Times New Roman"/>
        </w:rPr>
        <w:t>PHP</w:t>
      </w:r>
      <w:r w:rsidR="001413B8" w:rsidRPr="00C87B84">
        <w:rPr>
          <w:rFonts w:cs="Times New Roman"/>
        </w:rPr>
        <w:t xml:space="preserve"> (se rubrik 1.1.</w:t>
      </w:r>
      <w:r w:rsidR="00CA047E" w:rsidRPr="00C87B84">
        <w:rPr>
          <w:rFonts w:cs="Times New Roman"/>
        </w:rPr>
        <w:t>2</w:t>
      </w:r>
      <w:r w:rsidR="001413B8" w:rsidRPr="00C87B84">
        <w:rPr>
          <w:rFonts w:cs="Times New Roman"/>
        </w:rPr>
        <w:t>).</w:t>
      </w:r>
      <w:r w:rsidR="00EC5EC1" w:rsidRPr="00C87B84">
        <w:rPr>
          <w:rFonts w:cs="Times New Roman"/>
        </w:rPr>
        <w:t xml:space="preserve"> Språket som </w:t>
      </w:r>
      <w:r w:rsidR="00D64F24" w:rsidRPr="00C87B84">
        <w:rPr>
          <w:rFonts w:cs="Times New Roman"/>
        </w:rPr>
        <w:t>denna rapport kommer huvudsakligen grunda sig mot är Firebase, det kommer ske mer förklaringar i helhet över hur Firebase-hemsidan fungerar än hur den motsvarande PHP-sidan fungerar</w:t>
      </w:r>
      <w:r w:rsidR="00183F8F" w:rsidRPr="00C87B84">
        <w:rPr>
          <w:rFonts w:cs="Times New Roman"/>
        </w:rPr>
        <w:t>, med denna rapport är ingen guide till hur man skriver Firebase.</w:t>
      </w:r>
    </w:p>
    <w:p w14:paraId="2B81B4DE" w14:textId="0EE1BCAC" w:rsidR="001413B8" w:rsidRPr="00C87B84" w:rsidRDefault="001413B8" w:rsidP="00A72DC3">
      <w:pPr>
        <w:spacing w:line="240" w:lineRule="auto"/>
        <w:rPr>
          <w:rFonts w:cs="Times New Roman"/>
          <w:noProof/>
        </w:rPr>
      </w:pPr>
      <w:r w:rsidRPr="00C87B84">
        <w:rPr>
          <w:rFonts w:cs="Times New Roman"/>
          <w:noProof/>
        </w:rPr>
        <w:t xml:space="preserve">Mitt namn är Richard Johansson, jag avslutar </w:t>
      </w:r>
      <w:r w:rsidR="00AF754D" w:rsidRPr="00C87B84">
        <w:rPr>
          <w:rFonts w:cs="Times New Roman"/>
          <w:noProof/>
        </w:rPr>
        <w:t>för närvarande mitt tredje och sista år på Kattegattgymnasiet inom teknikprogrammet med inriktning Information och Kommunikations teknik.</w:t>
      </w:r>
      <w:r w:rsidR="00A157C6" w:rsidRPr="00C87B84">
        <w:rPr>
          <w:rFonts w:cs="Times New Roman"/>
          <w:noProof/>
        </w:rPr>
        <w:t xml:space="preserve"> Jag har valt att för</w:t>
      </w:r>
      <w:r w:rsidR="00157529" w:rsidRPr="00C87B84">
        <w:rPr>
          <w:rFonts w:cs="Times New Roman"/>
          <w:noProof/>
        </w:rPr>
        <w:t xml:space="preserve">djupa mig inom webbserverprogramering </w:t>
      </w:r>
      <w:r w:rsidR="00C87EC2" w:rsidRPr="00C87B84">
        <w:rPr>
          <w:rFonts w:cs="Times New Roman"/>
          <w:noProof/>
        </w:rPr>
        <w:t xml:space="preserve">då jag personligen tycker det är intressant, samt för att jag vill vidja mina vyer inom </w:t>
      </w:r>
      <w:r w:rsidR="00523480" w:rsidRPr="00C87B84">
        <w:rPr>
          <w:rFonts w:cs="Times New Roman"/>
          <w:noProof/>
        </w:rPr>
        <w:t>webbserverns värld</w:t>
      </w:r>
      <w:r w:rsidR="00C87EC2" w:rsidRPr="00C87B84">
        <w:rPr>
          <w:rFonts w:cs="Times New Roman"/>
          <w:noProof/>
        </w:rPr>
        <w:t>,</w:t>
      </w:r>
      <w:r w:rsidR="00523480" w:rsidRPr="00C87B84">
        <w:rPr>
          <w:rFonts w:cs="Times New Roman"/>
          <w:noProof/>
        </w:rPr>
        <w:t xml:space="preserve"> </w:t>
      </w:r>
      <w:r w:rsidR="00424442" w:rsidRPr="00C87B84">
        <w:rPr>
          <w:rFonts w:cs="Times New Roman"/>
          <w:noProof/>
        </w:rPr>
        <w:t>men även för</w:t>
      </w:r>
      <w:r w:rsidR="00C87EC2" w:rsidRPr="00C87B84">
        <w:rPr>
          <w:rFonts w:cs="Times New Roman"/>
          <w:noProof/>
        </w:rPr>
        <w:t xml:space="preserve"> att kunna anpassa </w:t>
      </w:r>
      <w:r w:rsidR="00424442" w:rsidRPr="00C87B84">
        <w:rPr>
          <w:rFonts w:cs="Times New Roman"/>
          <w:noProof/>
        </w:rPr>
        <w:t>mina</w:t>
      </w:r>
      <w:r w:rsidR="00FD0444" w:rsidRPr="00C87B84">
        <w:rPr>
          <w:rFonts w:cs="Times New Roman"/>
          <w:noProof/>
        </w:rPr>
        <w:t xml:space="preserve"> handlingsätt för att maximera </w:t>
      </w:r>
      <w:r w:rsidR="00424442" w:rsidRPr="00C87B84">
        <w:rPr>
          <w:rFonts w:cs="Times New Roman"/>
          <w:noProof/>
        </w:rPr>
        <w:t>min</w:t>
      </w:r>
      <w:r w:rsidR="00FD0444" w:rsidRPr="00C87B84">
        <w:rPr>
          <w:rFonts w:cs="Times New Roman"/>
          <w:noProof/>
        </w:rPr>
        <w:t xml:space="preserve"> effektivitet.</w:t>
      </w:r>
      <w:r w:rsidR="00DC0A49" w:rsidRPr="00C87B84">
        <w:rPr>
          <w:rFonts w:cs="Times New Roman"/>
          <w:noProof/>
        </w:rPr>
        <w:t xml:space="preserve"> Varför </w:t>
      </w:r>
      <w:r w:rsidR="0099528E" w:rsidRPr="00C87B84">
        <w:rPr>
          <w:rFonts w:cs="Times New Roman"/>
          <w:noProof/>
        </w:rPr>
        <w:t>jag</w:t>
      </w:r>
      <w:r w:rsidR="00DC0A49" w:rsidRPr="00C87B84">
        <w:rPr>
          <w:rFonts w:cs="Times New Roman"/>
          <w:noProof/>
        </w:rPr>
        <w:t xml:space="preserve"> valde att lära mig Firebase är av </w:t>
      </w:r>
      <w:r w:rsidR="00EF11E4" w:rsidRPr="00C87B84">
        <w:rPr>
          <w:rFonts w:cs="Times New Roman"/>
          <w:noProof/>
        </w:rPr>
        <w:t xml:space="preserve">rekomendationer samt </w:t>
      </w:r>
      <w:r w:rsidR="00A726FD" w:rsidRPr="00C87B84">
        <w:rPr>
          <w:rFonts w:cs="Times New Roman"/>
          <w:noProof/>
        </w:rPr>
        <w:t xml:space="preserve">att det är ett ypperligt tillfälle </w:t>
      </w:r>
      <w:r w:rsidR="00EF11E4" w:rsidRPr="00C87B84">
        <w:rPr>
          <w:rFonts w:cs="Times New Roman"/>
          <w:noProof/>
        </w:rPr>
        <w:t xml:space="preserve">att uteckla mina javascript kunskaper. </w:t>
      </w:r>
    </w:p>
    <w:p w14:paraId="37DC5054" w14:textId="16191F98" w:rsidR="00A56246" w:rsidRPr="00EC3D75" w:rsidRDefault="003657DD" w:rsidP="003657DD">
      <w:pPr>
        <w:pStyle w:val="Heading3"/>
        <w:numPr>
          <w:ilvl w:val="2"/>
          <w:numId w:val="33"/>
        </w:numPr>
        <w:rPr>
          <w:rFonts w:cs="Arial"/>
          <w:noProof/>
        </w:rPr>
      </w:pPr>
      <w:bookmarkStart w:id="10" w:name="_Toc68621603"/>
      <w:bookmarkStart w:id="11" w:name="_Toc69234951"/>
      <w:bookmarkStart w:id="12" w:name="_Toc69227467"/>
      <w:r w:rsidRPr="00EC3D75">
        <w:rPr>
          <w:rFonts w:cs="Arial"/>
          <w:noProof/>
        </w:rPr>
        <w:t>Notering</w:t>
      </w:r>
      <w:bookmarkEnd w:id="10"/>
      <w:bookmarkEnd w:id="11"/>
      <w:bookmarkEnd w:id="12"/>
    </w:p>
    <w:p w14:paraId="5CDDD84B" w14:textId="226CC6AF" w:rsidR="003657DD" w:rsidRDefault="003657DD" w:rsidP="00A72DC3">
      <w:pPr>
        <w:spacing w:line="240" w:lineRule="auto"/>
        <w:rPr>
          <w:rFonts w:cs="Times New Roman"/>
        </w:rPr>
      </w:pPr>
      <w:r w:rsidRPr="00C87B84">
        <w:rPr>
          <w:rFonts w:cs="Times New Roman"/>
        </w:rPr>
        <w:t>I denna rapport kommer jag att refer</w:t>
      </w:r>
      <w:r w:rsidR="007E0E92" w:rsidRPr="00C87B84">
        <w:rPr>
          <w:rFonts w:cs="Times New Roman"/>
        </w:rPr>
        <w:t xml:space="preserve">era till Firebase (baserad på JavaScript) och PHP som två olika programmeringsspråk även om det inte är av helt korrekt användning. Firebase per sig är inget språk, utan kan </w:t>
      </w:r>
      <w:r w:rsidR="004933C5" w:rsidRPr="00C87B84">
        <w:rPr>
          <w:rFonts w:cs="Times New Roman"/>
        </w:rPr>
        <w:t xml:space="preserve">appliceras till olika programmeringsspråk (inklusive till PHP), </w:t>
      </w:r>
      <w:r w:rsidR="00A700A5" w:rsidRPr="00C87B84">
        <w:rPr>
          <w:rFonts w:cs="Times New Roman"/>
        </w:rPr>
        <w:t xml:space="preserve">och när det </w:t>
      </w:r>
      <w:r w:rsidR="005D4748" w:rsidRPr="00C87B84">
        <w:rPr>
          <w:rFonts w:cs="Times New Roman"/>
        </w:rPr>
        <w:t>refereras</w:t>
      </w:r>
      <w:r w:rsidR="00FA48E4" w:rsidRPr="00C87B84">
        <w:rPr>
          <w:rFonts w:cs="Times New Roman"/>
        </w:rPr>
        <w:t xml:space="preserve"> som ett språk i detta projekt är det mer </w:t>
      </w:r>
      <w:r w:rsidR="005D4748" w:rsidRPr="00C87B84">
        <w:rPr>
          <w:rFonts w:cs="Times New Roman"/>
        </w:rPr>
        <w:t>yppat</w:t>
      </w:r>
      <w:r w:rsidR="00FA48E4" w:rsidRPr="00C87B84">
        <w:rPr>
          <w:rFonts w:cs="Times New Roman"/>
        </w:rPr>
        <w:t xml:space="preserve"> till att JavaScript som </w:t>
      </w:r>
      <w:r w:rsidR="005D4748" w:rsidRPr="00C87B84">
        <w:rPr>
          <w:rFonts w:cs="Times New Roman"/>
        </w:rPr>
        <w:t>detta Firebaseprojekt kommer att appliceras till</w:t>
      </w:r>
      <w:r w:rsidR="000825CC" w:rsidRPr="00C87B84">
        <w:rPr>
          <w:rFonts w:cs="Times New Roman"/>
        </w:rPr>
        <w:t>,</w:t>
      </w:r>
      <w:r w:rsidR="005D4748" w:rsidRPr="00C87B84">
        <w:rPr>
          <w:rFonts w:cs="Times New Roman"/>
        </w:rPr>
        <w:t xml:space="preserve"> är ett separat programmeringsspråk</w:t>
      </w:r>
      <w:r w:rsidR="006E04CF" w:rsidRPr="00C87B84">
        <w:rPr>
          <w:rFonts w:cs="Times New Roman"/>
        </w:rPr>
        <w:t>,</w:t>
      </w:r>
      <w:r w:rsidR="000825CC" w:rsidRPr="00C87B84">
        <w:rPr>
          <w:rFonts w:cs="Times New Roman"/>
        </w:rPr>
        <w:t xml:space="preserve"> skilt från PHP</w:t>
      </w:r>
      <w:r w:rsidR="005D4748" w:rsidRPr="00C87B84">
        <w:rPr>
          <w:rFonts w:cs="Times New Roman"/>
        </w:rPr>
        <w:t xml:space="preserve">. </w:t>
      </w:r>
    </w:p>
    <w:p w14:paraId="2D9ACDC2" w14:textId="3F9CC6DB" w:rsidR="0050349B" w:rsidRPr="00C87B84" w:rsidRDefault="0050349B" w:rsidP="00A72DC3">
      <w:pPr>
        <w:spacing w:line="240" w:lineRule="auto"/>
        <w:rPr>
          <w:rFonts w:cs="Times New Roman"/>
        </w:rPr>
      </w:pPr>
      <w:r>
        <w:rPr>
          <w:rFonts w:cs="Times New Roman"/>
        </w:rPr>
        <w:t>Rapporten är även skriven utifrån mina egna upplevelser</w:t>
      </w:r>
      <w:r w:rsidR="00F723A7">
        <w:rPr>
          <w:rFonts w:cs="Times New Roman"/>
        </w:rPr>
        <w:t xml:space="preserve">, svårigheter och utmaningar. Därav av Resultatredovisning baserad på mina egna arbeten med mig själv som primärkälla om inget annat har </w:t>
      </w:r>
      <w:r w:rsidR="006B401E">
        <w:rPr>
          <w:rFonts w:cs="Times New Roman"/>
        </w:rPr>
        <w:t>angetts</w:t>
      </w:r>
      <w:r w:rsidR="00F723A7">
        <w:rPr>
          <w:rFonts w:cs="Times New Roman"/>
        </w:rPr>
        <w:t>.</w:t>
      </w:r>
    </w:p>
    <w:p w14:paraId="5CD30FC5" w14:textId="091D2CF4" w:rsidR="00EF11E4" w:rsidRPr="00EC3D75" w:rsidRDefault="0092282D" w:rsidP="0092282D">
      <w:pPr>
        <w:pStyle w:val="Heading3"/>
        <w:rPr>
          <w:rFonts w:cs="Arial"/>
          <w:noProof/>
        </w:rPr>
      </w:pPr>
      <w:bookmarkStart w:id="13" w:name="_Toc68621604"/>
      <w:bookmarkStart w:id="14" w:name="_Toc69234952"/>
      <w:bookmarkStart w:id="15" w:name="_Toc69227468"/>
      <w:r w:rsidRPr="00EC3D75">
        <w:rPr>
          <w:rFonts w:cs="Arial"/>
          <w:noProof/>
        </w:rPr>
        <w:t>Firebase</w:t>
      </w:r>
      <w:bookmarkEnd w:id="13"/>
      <w:bookmarkEnd w:id="14"/>
      <w:bookmarkEnd w:id="15"/>
    </w:p>
    <w:p w14:paraId="3F524A9B" w14:textId="3DF33952" w:rsidR="00C37A71" w:rsidRPr="00C87B84" w:rsidRDefault="00C37A71" w:rsidP="00A72DC3">
      <w:pPr>
        <w:spacing w:line="240" w:lineRule="auto"/>
        <w:rPr>
          <w:rFonts w:cs="Times New Roman"/>
        </w:rPr>
      </w:pPr>
      <w:r w:rsidRPr="00C87B84">
        <w:rPr>
          <w:rFonts w:cs="Times New Roman"/>
        </w:rPr>
        <w:t xml:space="preserve">Enligt Doug Stevenson (2018, 25 sep) i sin artikel </w:t>
      </w:r>
      <w:proofErr w:type="spellStart"/>
      <w:r w:rsidRPr="00C87B84">
        <w:rPr>
          <w:rFonts w:cs="Times New Roman"/>
          <w:i/>
          <w:iCs/>
        </w:rPr>
        <w:t>What</w:t>
      </w:r>
      <w:proofErr w:type="spellEnd"/>
      <w:r w:rsidRPr="00C87B84">
        <w:rPr>
          <w:rFonts w:cs="Times New Roman"/>
          <w:i/>
          <w:iCs/>
        </w:rPr>
        <w:t xml:space="preserve"> is Firebase? The </w:t>
      </w:r>
      <w:proofErr w:type="spellStart"/>
      <w:r w:rsidRPr="00C87B84">
        <w:rPr>
          <w:rFonts w:cs="Times New Roman"/>
          <w:i/>
          <w:iCs/>
        </w:rPr>
        <w:t>complete</w:t>
      </w:r>
      <w:proofErr w:type="spellEnd"/>
      <w:r w:rsidRPr="00C87B84">
        <w:rPr>
          <w:rFonts w:cs="Times New Roman"/>
          <w:i/>
          <w:iCs/>
        </w:rPr>
        <w:t xml:space="preserve"> story, </w:t>
      </w:r>
      <w:proofErr w:type="spellStart"/>
      <w:r w:rsidRPr="00C87B84">
        <w:rPr>
          <w:rFonts w:cs="Times New Roman"/>
          <w:i/>
          <w:iCs/>
        </w:rPr>
        <w:t>abridged</w:t>
      </w:r>
      <w:proofErr w:type="spellEnd"/>
      <w:r w:rsidR="00162F2B" w:rsidRPr="00C87B84">
        <w:rPr>
          <w:rFonts w:cs="Times New Roman"/>
          <w:i/>
          <w:iCs/>
        </w:rPr>
        <w:t>.</w:t>
      </w:r>
      <w:r w:rsidR="00162F2B" w:rsidRPr="00C87B84">
        <w:rPr>
          <w:rFonts w:cs="Times New Roman"/>
        </w:rPr>
        <w:t xml:space="preserve"> hos </w:t>
      </w:r>
      <w:r w:rsidR="00162F2B" w:rsidRPr="00C87B84">
        <w:rPr>
          <w:rFonts w:cs="Times New Roman"/>
          <w:i/>
          <w:iCs/>
        </w:rPr>
        <w:t>medium.com</w:t>
      </w:r>
      <w:r w:rsidR="008B72C7" w:rsidRPr="00C87B84">
        <w:rPr>
          <w:rFonts w:cs="Times New Roman"/>
        </w:rPr>
        <w:t xml:space="preserve"> </w:t>
      </w:r>
      <w:r w:rsidR="00C45AD3" w:rsidRPr="00C87B84">
        <w:rPr>
          <w:rFonts w:cs="Times New Roman"/>
        </w:rPr>
        <w:t xml:space="preserve">drar </w:t>
      </w:r>
      <w:r w:rsidR="0008273C" w:rsidRPr="00C87B84">
        <w:rPr>
          <w:rFonts w:cs="Times New Roman"/>
        </w:rPr>
        <w:t>han</w:t>
      </w:r>
      <w:r w:rsidR="00C45AD3" w:rsidRPr="00C87B84">
        <w:rPr>
          <w:rFonts w:cs="Times New Roman"/>
        </w:rPr>
        <w:t xml:space="preserve"> liknelsen till</w:t>
      </w:r>
      <w:r w:rsidR="0008273C" w:rsidRPr="00C87B84">
        <w:rPr>
          <w:rFonts w:cs="Times New Roman"/>
        </w:rPr>
        <w:t xml:space="preserve"> att Firebase är</w:t>
      </w:r>
      <w:r w:rsidR="008E6AC5" w:rsidRPr="00C87B84">
        <w:rPr>
          <w:rFonts w:cs="Times New Roman"/>
        </w:rPr>
        <w:t xml:space="preserve"> en verktygslåda,</w:t>
      </w:r>
      <w:r w:rsidR="00E47DA4" w:rsidRPr="00C87B84">
        <w:rPr>
          <w:rFonts w:cs="Times New Roman"/>
        </w:rPr>
        <w:t xml:space="preserve"> </w:t>
      </w:r>
      <w:r w:rsidR="000746DE" w:rsidRPr="00C87B84">
        <w:rPr>
          <w:rFonts w:cs="Times New Roman"/>
        </w:rPr>
        <w:t>en</w:t>
      </w:r>
      <w:r w:rsidR="00E47DA4" w:rsidRPr="00C87B84">
        <w:rPr>
          <w:rFonts w:cs="Times New Roman"/>
        </w:rPr>
        <w:t xml:space="preserve"> verktygslåda </w:t>
      </w:r>
      <w:r w:rsidR="000746DE" w:rsidRPr="00C87B84">
        <w:rPr>
          <w:rFonts w:cs="Times New Roman"/>
        </w:rPr>
        <w:t xml:space="preserve">som </w:t>
      </w:r>
      <w:r w:rsidR="00E47DA4" w:rsidRPr="00C87B84">
        <w:rPr>
          <w:rFonts w:cs="Times New Roman"/>
        </w:rPr>
        <w:t xml:space="preserve">innehåller verktyg </w:t>
      </w:r>
      <w:r w:rsidR="000746DE" w:rsidRPr="00C87B84">
        <w:rPr>
          <w:rFonts w:cs="Times New Roman"/>
        </w:rPr>
        <w:t xml:space="preserve">som är gjorda för </w:t>
      </w:r>
      <w:r w:rsidR="00E47DA4" w:rsidRPr="00C87B84">
        <w:rPr>
          <w:rFonts w:cs="Times New Roman"/>
        </w:rPr>
        <w:t>webbserver</w:t>
      </w:r>
      <w:r w:rsidR="004472F6" w:rsidRPr="00C87B84">
        <w:rPr>
          <w:rFonts w:cs="Times New Roman"/>
        </w:rPr>
        <w:t>programmerare</w:t>
      </w:r>
      <w:r w:rsidR="000746DE" w:rsidRPr="00C87B84">
        <w:rPr>
          <w:rFonts w:cs="Times New Roman"/>
        </w:rPr>
        <w:t xml:space="preserve">. </w:t>
      </w:r>
      <w:r w:rsidR="00EB69D0" w:rsidRPr="00C87B84">
        <w:rPr>
          <w:rFonts w:cs="Times New Roman"/>
        </w:rPr>
        <w:t xml:space="preserve">Eftersom i vanliga fall tvingas </w:t>
      </w:r>
      <w:r w:rsidR="00BB7CC4" w:rsidRPr="00C87B84">
        <w:rPr>
          <w:rFonts w:cs="Times New Roman"/>
        </w:rPr>
        <w:t>programmerarna</w:t>
      </w:r>
      <w:r w:rsidR="00EB69D0" w:rsidRPr="00C87B84">
        <w:rPr>
          <w:rFonts w:cs="Times New Roman"/>
        </w:rPr>
        <w:t xml:space="preserve"> att</w:t>
      </w:r>
      <w:r w:rsidR="004472F6" w:rsidRPr="00C87B84">
        <w:rPr>
          <w:rFonts w:cs="Times New Roman"/>
        </w:rPr>
        <w:t xml:space="preserve"> bygga </w:t>
      </w:r>
      <w:r w:rsidR="00EB69D0" w:rsidRPr="00C87B84">
        <w:rPr>
          <w:rFonts w:cs="Times New Roman"/>
        </w:rPr>
        <w:t xml:space="preserve">dessa verktyg </w:t>
      </w:r>
      <w:r w:rsidR="004472F6" w:rsidRPr="00C87B84">
        <w:rPr>
          <w:rFonts w:cs="Times New Roman"/>
        </w:rPr>
        <w:t xml:space="preserve">själva, inte för att de vill bygga </w:t>
      </w:r>
      <w:r w:rsidR="00EB69D0" w:rsidRPr="00C87B84">
        <w:rPr>
          <w:rFonts w:cs="Times New Roman"/>
        </w:rPr>
        <w:t xml:space="preserve">dem </w:t>
      </w:r>
      <w:r w:rsidR="004472F6" w:rsidRPr="00C87B84">
        <w:rPr>
          <w:rFonts w:cs="Times New Roman"/>
        </w:rPr>
        <w:t>utan för att de måste göra det</w:t>
      </w:r>
      <w:r w:rsidR="00C71CA6" w:rsidRPr="00C87B84">
        <w:rPr>
          <w:rFonts w:cs="Times New Roman"/>
        </w:rPr>
        <w:t>,</w:t>
      </w:r>
      <w:r w:rsidR="004472F6" w:rsidRPr="00C87B84">
        <w:rPr>
          <w:rFonts w:cs="Times New Roman"/>
        </w:rPr>
        <w:t xml:space="preserve"> för att ha en </w:t>
      </w:r>
      <w:r w:rsidR="00BB7CC4" w:rsidRPr="00C87B84">
        <w:rPr>
          <w:rFonts w:cs="Times New Roman"/>
        </w:rPr>
        <w:t>funktionell</w:t>
      </w:r>
      <w:r w:rsidR="004472F6" w:rsidRPr="00C87B84">
        <w:rPr>
          <w:rFonts w:cs="Times New Roman"/>
        </w:rPr>
        <w:t xml:space="preserve"> hemsida.</w:t>
      </w:r>
      <w:r w:rsidR="00C71CA6" w:rsidRPr="00C87B84">
        <w:rPr>
          <w:rFonts w:cs="Times New Roman"/>
        </w:rPr>
        <w:t xml:space="preserve"> </w:t>
      </w:r>
    </w:p>
    <w:p w14:paraId="3D91BF72" w14:textId="7EDF37FF" w:rsidR="00A76E97" w:rsidRPr="00C87B84" w:rsidRDefault="00BB7CC4" w:rsidP="00A72DC3">
      <w:pPr>
        <w:spacing w:line="240" w:lineRule="auto"/>
        <w:rPr>
          <w:rFonts w:cs="Times New Roman"/>
        </w:rPr>
      </w:pPr>
      <w:r w:rsidRPr="00C87B84">
        <w:rPr>
          <w:rFonts w:cs="Times New Roman"/>
        </w:rPr>
        <w:t xml:space="preserve">Det är det geniala med Firebase, man får en färdig verktygslåda </w:t>
      </w:r>
      <w:r w:rsidR="00F75906" w:rsidRPr="00C87B84">
        <w:rPr>
          <w:rFonts w:cs="Times New Roman"/>
        </w:rPr>
        <w:t xml:space="preserve">som bara är att använda. Funktioner som </w:t>
      </w:r>
      <w:r w:rsidR="00480F82" w:rsidRPr="00C87B84">
        <w:rPr>
          <w:rFonts w:cs="Times New Roman"/>
        </w:rPr>
        <w:t>Firebase</w:t>
      </w:r>
      <w:r w:rsidR="00F75906" w:rsidRPr="00C87B84">
        <w:rPr>
          <w:rFonts w:cs="Times New Roman"/>
        </w:rPr>
        <w:t xml:space="preserve"> ger är bland annat</w:t>
      </w:r>
      <w:r w:rsidR="00FB093A" w:rsidRPr="00C87B84">
        <w:rPr>
          <w:rFonts w:cs="Times New Roman"/>
        </w:rPr>
        <w:t xml:space="preserve"> analys</w:t>
      </w:r>
      <w:r w:rsidR="002A7147" w:rsidRPr="00C87B84">
        <w:rPr>
          <w:rFonts w:cs="Times New Roman"/>
        </w:rPr>
        <w:t xml:space="preserve">verktyg, </w:t>
      </w:r>
      <w:r w:rsidR="00FB093A" w:rsidRPr="00C87B84">
        <w:rPr>
          <w:rFonts w:cs="Times New Roman"/>
        </w:rPr>
        <w:t xml:space="preserve">användaridentifiering, </w:t>
      </w:r>
      <w:r w:rsidRPr="00C87B84">
        <w:rPr>
          <w:rFonts w:cs="Times New Roman"/>
        </w:rPr>
        <w:t xml:space="preserve"> </w:t>
      </w:r>
      <w:r w:rsidR="00480F82" w:rsidRPr="00C87B84">
        <w:rPr>
          <w:rFonts w:cs="Times New Roman"/>
        </w:rPr>
        <w:t>databaser</w:t>
      </w:r>
      <w:r w:rsidR="002A7147" w:rsidRPr="00C87B84">
        <w:rPr>
          <w:rFonts w:cs="Times New Roman"/>
        </w:rPr>
        <w:t>, fillagring</w:t>
      </w:r>
      <w:r w:rsidR="00480F82" w:rsidRPr="00C87B84">
        <w:rPr>
          <w:rFonts w:cs="Times New Roman"/>
        </w:rPr>
        <w:t>, push notiser och mycket mer.</w:t>
      </w:r>
      <w:r w:rsidR="00A76E97" w:rsidRPr="00C87B84">
        <w:rPr>
          <w:rFonts w:cs="Times New Roman"/>
        </w:rPr>
        <w:t xml:space="preserve"> </w:t>
      </w:r>
      <w:r w:rsidR="00A76E97" w:rsidRPr="00C87B84">
        <w:rPr>
          <w:rFonts w:cs="Times New Roman"/>
        </w:rPr>
        <w:lastRenderedPageBreak/>
        <w:t xml:space="preserve">Att använda </w:t>
      </w:r>
      <w:r w:rsidR="001A7F88" w:rsidRPr="00C87B84">
        <w:rPr>
          <w:rFonts w:cs="Times New Roman"/>
        </w:rPr>
        <w:t>fördefinierade</w:t>
      </w:r>
      <w:r w:rsidR="00A76E97" w:rsidRPr="00C87B84">
        <w:rPr>
          <w:rFonts w:cs="Times New Roman"/>
        </w:rPr>
        <w:t xml:space="preserve"> funktioner har sina för och nackdelar, vilket jag kommer att utforska i </w:t>
      </w:r>
      <w:r w:rsidR="00B0285D" w:rsidRPr="00C87B84">
        <w:rPr>
          <w:rFonts w:cs="Times New Roman"/>
        </w:rPr>
        <w:t>denna rapport</w:t>
      </w:r>
      <w:r w:rsidR="00A76E97" w:rsidRPr="00C87B84">
        <w:rPr>
          <w:rFonts w:cs="Times New Roman"/>
        </w:rPr>
        <w:t>.</w:t>
      </w:r>
    </w:p>
    <w:p w14:paraId="611D9B1B" w14:textId="1A38D2DD" w:rsidR="000B60FF" w:rsidRPr="00C87B84" w:rsidRDefault="00C12D74" w:rsidP="00A72DC3">
      <w:pPr>
        <w:spacing w:line="240" w:lineRule="auto"/>
        <w:rPr>
          <w:rFonts w:cs="Times New Roman"/>
        </w:rPr>
      </w:pPr>
      <w:r w:rsidRPr="00C87B84">
        <w:rPr>
          <w:rFonts w:cs="Times New Roman"/>
        </w:rPr>
        <w:t>Från Fireba</w:t>
      </w:r>
      <w:r w:rsidR="00121FEC" w:rsidRPr="00C87B84">
        <w:rPr>
          <w:rFonts w:cs="Times New Roman"/>
        </w:rPr>
        <w:t>se</w:t>
      </w:r>
      <w:r w:rsidR="002672F1" w:rsidRPr="00C87B84">
        <w:rPr>
          <w:rFonts w:cs="Times New Roman"/>
        </w:rPr>
        <w:t xml:space="preserve"> </w:t>
      </w:r>
      <w:r w:rsidR="00121FEC" w:rsidRPr="00C87B84">
        <w:rPr>
          <w:rFonts w:cs="Times New Roman"/>
        </w:rPr>
        <w:t xml:space="preserve">hemsida </w:t>
      </w:r>
      <w:r w:rsidR="002672F1" w:rsidRPr="00C87B84">
        <w:rPr>
          <w:rFonts w:cs="Times New Roman"/>
        </w:rPr>
        <w:t xml:space="preserve">(firebase.google.com, ”2021”) kan man se att </w:t>
      </w:r>
      <w:r w:rsidR="0068530F" w:rsidRPr="00C87B84">
        <w:rPr>
          <w:rFonts w:cs="Times New Roman"/>
        </w:rPr>
        <w:t>Firebase</w:t>
      </w:r>
      <w:r w:rsidR="002672F1" w:rsidRPr="00C87B84">
        <w:rPr>
          <w:rFonts w:cs="Times New Roman"/>
        </w:rPr>
        <w:t xml:space="preserve"> kan appliceras till ett flertal </w:t>
      </w:r>
      <w:r w:rsidR="0068530F" w:rsidRPr="00C87B84">
        <w:rPr>
          <w:rFonts w:cs="Times New Roman"/>
        </w:rPr>
        <w:t>programmeringsspråk, såsom JavaScript, Swift, Java, Python, PHP med mera.</w:t>
      </w:r>
      <w:r w:rsidR="0009231C" w:rsidRPr="00C87B84">
        <w:rPr>
          <w:rFonts w:cs="Times New Roman"/>
        </w:rPr>
        <w:t xml:space="preserve"> Det går att applicera i </w:t>
      </w:r>
      <w:r w:rsidR="0063446B" w:rsidRPr="00C87B84">
        <w:rPr>
          <w:rFonts w:cs="Times New Roman"/>
        </w:rPr>
        <w:t>in princip</w:t>
      </w:r>
      <w:r w:rsidR="0009231C" w:rsidRPr="00C87B84">
        <w:rPr>
          <w:rFonts w:cs="Times New Roman"/>
        </w:rPr>
        <w:t xml:space="preserve"> alla miljöer.</w:t>
      </w:r>
      <w:r w:rsidR="000B60FF" w:rsidRPr="00C87B84">
        <w:rPr>
          <w:rFonts w:cs="Times New Roman"/>
        </w:rPr>
        <w:t>’</w:t>
      </w:r>
    </w:p>
    <w:p w14:paraId="10FE304B" w14:textId="62E1FC69" w:rsidR="00AA7A43" w:rsidRPr="00C87B84" w:rsidRDefault="00AA7A43" w:rsidP="00A72DC3">
      <w:pPr>
        <w:spacing w:line="240" w:lineRule="auto"/>
        <w:rPr>
          <w:rFonts w:cs="Times New Roman"/>
        </w:rPr>
      </w:pPr>
      <w:r w:rsidRPr="00C87B84">
        <w:rPr>
          <w:rFonts w:cs="Times New Roman"/>
        </w:rPr>
        <w:t>Firebase</w:t>
      </w:r>
      <w:r w:rsidR="00C60296" w:rsidRPr="00C87B84">
        <w:rPr>
          <w:rFonts w:cs="Times New Roman"/>
        </w:rPr>
        <w:t xml:space="preserve"> är i mindre skalor gratis att använda. Dä</w:t>
      </w:r>
      <w:r w:rsidR="002934BF" w:rsidRPr="00C87B84">
        <w:rPr>
          <w:rFonts w:cs="Times New Roman"/>
        </w:rPr>
        <w:t xml:space="preserve">remot om man bygger en hemsida som kommer ha </w:t>
      </w:r>
      <w:r w:rsidR="00766CC0" w:rsidRPr="00C87B84">
        <w:rPr>
          <w:rFonts w:cs="Times New Roman"/>
        </w:rPr>
        <w:t xml:space="preserve">mindre till måttlig </w:t>
      </w:r>
      <w:proofErr w:type="spellStart"/>
      <w:r w:rsidR="00766CC0" w:rsidRPr="00C87B84">
        <w:rPr>
          <w:rFonts w:cs="Times New Roman"/>
        </w:rPr>
        <w:t>använing</w:t>
      </w:r>
      <w:proofErr w:type="spellEnd"/>
      <w:r w:rsidR="00BE7E16" w:rsidRPr="00C87B84">
        <w:rPr>
          <w:rFonts w:cs="Times New Roman"/>
        </w:rPr>
        <w:t>,</w:t>
      </w:r>
      <w:r w:rsidR="002934BF" w:rsidRPr="00C87B84">
        <w:rPr>
          <w:rFonts w:cs="Times New Roman"/>
        </w:rPr>
        <w:t xml:space="preserve"> kommer gratisplanen vara </w:t>
      </w:r>
      <w:r w:rsidR="00766CC0" w:rsidRPr="00C87B84">
        <w:rPr>
          <w:rFonts w:cs="Times New Roman"/>
        </w:rPr>
        <w:t>enkel att överstiga.</w:t>
      </w:r>
    </w:p>
    <w:p w14:paraId="617E7CF3" w14:textId="6DE8E4E2" w:rsidR="00CA047E" w:rsidRPr="00EC3D75" w:rsidRDefault="00290013" w:rsidP="00CA047E">
      <w:pPr>
        <w:pStyle w:val="Heading3"/>
        <w:rPr>
          <w:rFonts w:cs="Arial"/>
        </w:rPr>
      </w:pPr>
      <w:bookmarkStart w:id="16" w:name="_Toc68621605"/>
      <w:bookmarkStart w:id="17" w:name="_Toc69234953"/>
      <w:bookmarkStart w:id="18" w:name="_Toc69227469"/>
      <w:r w:rsidRPr="00EC3D75">
        <w:rPr>
          <w:rFonts w:cs="Arial"/>
        </w:rPr>
        <w:t>PHP</w:t>
      </w:r>
      <w:bookmarkEnd w:id="16"/>
      <w:bookmarkEnd w:id="17"/>
      <w:bookmarkEnd w:id="18"/>
    </w:p>
    <w:p w14:paraId="5BA64A97" w14:textId="4D667F5A" w:rsidR="00CA047E" w:rsidRPr="00C87B84" w:rsidRDefault="00290013" w:rsidP="00A72DC3">
      <w:pPr>
        <w:spacing w:line="240" w:lineRule="auto"/>
        <w:rPr>
          <w:rFonts w:cs="Times New Roman"/>
        </w:rPr>
      </w:pPr>
      <w:r w:rsidRPr="00C87B84">
        <w:rPr>
          <w:rFonts w:cs="Times New Roman"/>
        </w:rPr>
        <w:t>PHP</w:t>
      </w:r>
      <w:r w:rsidR="005D1A73" w:rsidRPr="00C87B84">
        <w:rPr>
          <w:rFonts w:cs="Times New Roman"/>
        </w:rPr>
        <w:t xml:space="preserve"> stod från början för </w:t>
      </w:r>
      <w:r w:rsidR="005D1A73" w:rsidRPr="00C87B84">
        <w:rPr>
          <w:rFonts w:cs="Times New Roman"/>
          <w:i/>
          <w:iCs/>
        </w:rPr>
        <w:t xml:space="preserve">Personal </w:t>
      </w:r>
      <w:proofErr w:type="spellStart"/>
      <w:r w:rsidR="005D1A73" w:rsidRPr="00C87B84">
        <w:rPr>
          <w:rFonts w:cs="Times New Roman"/>
          <w:i/>
          <w:iCs/>
        </w:rPr>
        <w:t>Home</w:t>
      </w:r>
      <w:proofErr w:type="spellEnd"/>
      <w:r w:rsidR="005D1A73" w:rsidRPr="00C87B84">
        <w:rPr>
          <w:rFonts w:cs="Times New Roman"/>
          <w:i/>
          <w:iCs/>
        </w:rPr>
        <w:t xml:space="preserve"> Page</w:t>
      </w:r>
      <w:r w:rsidR="005D1A73" w:rsidRPr="00C87B84">
        <w:rPr>
          <w:rFonts w:cs="Times New Roman"/>
        </w:rPr>
        <w:t xml:space="preserve">, men har senare </w:t>
      </w:r>
      <w:r w:rsidR="00992177" w:rsidRPr="00C87B84">
        <w:rPr>
          <w:rFonts w:cs="Times New Roman"/>
        </w:rPr>
        <w:t xml:space="preserve">byts till </w:t>
      </w:r>
      <w:r w:rsidR="00ED2693" w:rsidRPr="00C87B84">
        <w:rPr>
          <w:rFonts w:cs="Times New Roman"/>
          <w:i/>
          <w:iCs/>
        </w:rPr>
        <w:t>Hyper</w:t>
      </w:r>
      <w:r w:rsidR="00C11881" w:rsidRPr="00C87B84">
        <w:rPr>
          <w:rFonts w:cs="Times New Roman"/>
          <w:i/>
          <w:iCs/>
        </w:rPr>
        <w:t>text Preprocessor</w:t>
      </w:r>
      <w:r w:rsidR="00992177" w:rsidRPr="00C87B84">
        <w:rPr>
          <w:rFonts w:cs="Times New Roman"/>
        </w:rPr>
        <w:t xml:space="preserve">. </w:t>
      </w:r>
      <w:r w:rsidRPr="00C87B84">
        <w:rPr>
          <w:rFonts w:cs="Times New Roman"/>
        </w:rPr>
        <w:t>PHP</w:t>
      </w:r>
      <w:r w:rsidR="00992177" w:rsidRPr="00C87B84">
        <w:rPr>
          <w:rFonts w:cs="Times New Roman"/>
        </w:rPr>
        <w:t xml:space="preserve">, som är ett skriftspråk används </w:t>
      </w:r>
      <w:r w:rsidR="00FB5130" w:rsidRPr="00C87B84">
        <w:rPr>
          <w:rFonts w:cs="Times New Roman"/>
        </w:rPr>
        <w:t xml:space="preserve">främst </w:t>
      </w:r>
      <w:r w:rsidR="00992177" w:rsidRPr="00C87B84">
        <w:rPr>
          <w:rFonts w:cs="Times New Roman"/>
        </w:rPr>
        <w:t xml:space="preserve">för </w:t>
      </w:r>
      <w:r w:rsidR="00117C1E" w:rsidRPr="00C87B84">
        <w:rPr>
          <w:rFonts w:cs="Times New Roman"/>
        </w:rPr>
        <w:t>we</w:t>
      </w:r>
      <w:r w:rsidR="00FB5130" w:rsidRPr="00C87B84">
        <w:rPr>
          <w:rFonts w:cs="Times New Roman"/>
        </w:rPr>
        <w:t>b</w:t>
      </w:r>
      <w:r w:rsidR="00117C1E" w:rsidRPr="00C87B84">
        <w:rPr>
          <w:rFonts w:cs="Times New Roman"/>
        </w:rPr>
        <w:t xml:space="preserve">bservrar </w:t>
      </w:r>
      <w:r w:rsidR="00D54697" w:rsidRPr="00C87B84">
        <w:rPr>
          <w:rFonts w:cs="Times New Roman"/>
        </w:rPr>
        <w:t xml:space="preserve">där dess uppgift är att genomföra hela eller delar av </w:t>
      </w:r>
      <w:proofErr w:type="gramStart"/>
      <w:r w:rsidR="0036708F" w:rsidRPr="00C87B84">
        <w:rPr>
          <w:rFonts w:cs="Times New Roman"/>
        </w:rPr>
        <w:t xml:space="preserve">ett  </w:t>
      </w:r>
      <w:r w:rsidR="00D54697" w:rsidRPr="00C87B84">
        <w:rPr>
          <w:rFonts w:cs="Times New Roman"/>
        </w:rPr>
        <w:t>HTTP</w:t>
      </w:r>
      <w:proofErr w:type="gramEnd"/>
      <w:r w:rsidR="00D54697" w:rsidRPr="00C87B84">
        <w:rPr>
          <w:rFonts w:cs="Times New Roman"/>
        </w:rPr>
        <w:t>-</w:t>
      </w:r>
      <w:r w:rsidR="0036708F" w:rsidRPr="00C87B84">
        <w:rPr>
          <w:rFonts w:cs="Times New Roman"/>
        </w:rPr>
        <w:t xml:space="preserve">respons. </w:t>
      </w:r>
      <w:r w:rsidR="00E34036" w:rsidRPr="00C87B84">
        <w:rPr>
          <w:rFonts w:cs="Times New Roman"/>
        </w:rPr>
        <w:t xml:space="preserve">PHP som webbserver </w:t>
      </w:r>
      <w:r w:rsidR="00841905" w:rsidRPr="00C87B84">
        <w:rPr>
          <w:rFonts w:cs="Times New Roman"/>
        </w:rPr>
        <w:t xml:space="preserve">motsvarar ungefär 80% av serverkodade </w:t>
      </w:r>
      <w:r w:rsidR="0042079A" w:rsidRPr="00C87B84">
        <w:rPr>
          <w:rFonts w:cs="Times New Roman"/>
        </w:rPr>
        <w:t xml:space="preserve">webbplatser </w:t>
      </w:r>
      <w:r w:rsidR="000D1CA5" w:rsidRPr="00C87B84">
        <w:rPr>
          <w:rFonts w:cs="Times New Roman"/>
        </w:rPr>
        <w:t>enligt</w:t>
      </w:r>
      <w:r w:rsidR="0042079A" w:rsidRPr="00C87B84">
        <w:rPr>
          <w:rFonts w:cs="Times New Roman"/>
        </w:rPr>
        <w:t xml:space="preserve"> </w:t>
      </w:r>
      <w:r w:rsidR="000D1CA5" w:rsidRPr="00C87B84">
        <w:rPr>
          <w:rFonts w:cs="Times New Roman"/>
        </w:rPr>
        <w:t>w3techs (w3techs.com</w:t>
      </w:r>
      <w:r w:rsidR="002B6AF5" w:rsidRPr="00C87B84">
        <w:rPr>
          <w:rFonts w:cs="Times New Roman"/>
        </w:rPr>
        <w:t>, 2021</w:t>
      </w:r>
      <w:r w:rsidR="000D1CA5" w:rsidRPr="00C87B84">
        <w:rPr>
          <w:rFonts w:cs="Times New Roman"/>
        </w:rPr>
        <w:t xml:space="preserve">). </w:t>
      </w:r>
      <w:r w:rsidR="002B6AF5" w:rsidRPr="00C87B84">
        <w:rPr>
          <w:rFonts w:cs="Times New Roman"/>
        </w:rPr>
        <w:t>Hos</w:t>
      </w:r>
      <w:r w:rsidR="00A44269" w:rsidRPr="00C87B84">
        <w:rPr>
          <w:rFonts w:cs="Times New Roman"/>
        </w:rPr>
        <w:t xml:space="preserve"> </w:t>
      </w:r>
      <w:r w:rsidR="00EE6EAD" w:rsidRPr="00C87B84">
        <w:rPr>
          <w:rFonts w:cs="Times New Roman"/>
        </w:rPr>
        <w:t>Wikipedia</w:t>
      </w:r>
      <w:r w:rsidR="00A44269" w:rsidRPr="00C87B84">
        <w:rPr>
          <w:rFonts w:cs="Times New Roman"/>
        </w:rPr>
        <w:t xml:space="preserve"> </w:t>
      </w:r>
      <w:r w:rsidR="00EE6EAD" w:rsidRPr="00C87B84">
        <w:rPr>
          <w:rFonts w:cs="Times New Roman"/>
        </w:rPr>
        <w:t>(”PHP”, 2021, 1 april)</w:t>
      </w:r>
      <w:r w:rsidR="006876B2" w:rsidRPr="00C87B84">
        <w:rPr>
          <w:rFonts w:cs="Times New Roman"/>
        </w:rPr>
        <w:t xml:space="preserve"> </w:t>
      </w:r>
      <w:r w:rsidR="002B6AF5" w:rsidRPr="00C87B84">
        <w:rPr>
          <w:rFonts w:cs="Times New Roman"/>
        </w:rPr>
        <w:t xml:space="preserve">står det att </w:t>
      </w:r>
      <w:r w:rsidRPr="00C87B84">
        <w:rPr>
          <w:rFonts w:cs="Times New Roman"/>
        </w:rPr>
        <w:t>PHP</w:t>
      </w:r>
      <w:r w:rsidR="003B15AC" w:rsidRPr="00C87B84">
        <w:rPr>
          <w:rFonts w:cs="Times New Roman"/>
        </w:rPr>
        <w:t xml:space="preserve"> inte </w:t>
      </w:r>
      <w:r w:rsidR="002B6AF5" w:rsidRPr="00C87B84">
        <w:rPr>
          <w:rFonts w:cs="Times New Roman"/>
        </w:rPr>
        <w:t xml:space="preserve">är </w:t>
      </w:r>
      <w:r w:rsidR="003B15AC" w:rsidRPr="00C87B84">
        <w:rPr>
          <w:rFonts w:cs="Times New Roman"/>
        </w:rPr>
        <w:t>begränsa</w:t>
      </w:r>
      <w:r w:rsidR="006876B2" w:rsidRPr="00C87B84">
        <w:rPr>
          <w:rFonts w:cs="Times New Roman"/>
        </w:rPr>
        <w:t>d end</w:t>
      </w:r>
      <w:r w:rsidR="001A7F88" w:rsidRPr="00C87B84">
        <w:rPr>
          <w:rFonts w:cs="Times New Roman"/>
        </w:rPr>
        <w:t>ast</w:t>
      </w:r>
      <w:r w:rsidR="003B15AC" w:rsidRPr="00C87B84">
        <w:rPr>
          <w:rFonts w:cs="Times New Roman"/>
        </w:rPr>
        <w:t xml:space="preserve"> till webbservrar utan kan även användas till </w:t>
      </w:r>
      <w:r w:rsidRPr="00C87B84">
        <w:rPr>
          <w:rFonts w:cs="Times New Roman"/>
        </w:rPr>
        <w:t>programmerings</w:t>
      </w:r>
      <w:r w:rsidR="00DD3864" w:rsidRPr="00C87B84">
        <w:rPr>
          <w:rFonts w:cs="Times New Roman"/>
        </w:rPr>
        <w:t>uppgifter</w:t>
      </w:r>
      <w:r w:rsidRPr="00C87B84">
        <w:rPr>
          <w:rFonts w:cs="Times New Roman"/>
        </w:rPr>
        <w:t xml:space="preserve"> </w:t>
      </w:r>
      <w:r w:rsidR="009443D3" w:rsidRPr="00C87B84">
        <w:rPr>
          <w:rFonts w:cs="Times New Roman"/>
        </w:rPr>
        <w:t xml:space="preserve">exempelvis som </w:t>
      </w:r>
      <w:r w:rsidR="0064338D" w:rsidRPr="00C87B84">
        <w:rPr>
          <w:rFonts w:cs="Times New Roman"/>
        </w:rPr>
        <w:t>fristående grafikapplikation</w:t>
      </w:r>
      <w:r w:rsidR="00F12398" w:rsidRPr="00C87B84">
        <w:rPr>
          <w:rFonts w:cs="Times New Roman"/>
        </w:rPr>
        <w:t xml:space="preserve"> eller robotisk drönar</w:t>
      </w:r>
      <w:r w:rsidR="001A7F88" w:rsidRPr="00C87B84">
        <w:rPr>
          <w:rFonts w:cs="Times New Roman"/>
        </w:rPr>
        <w:t>k</w:t>
      </w:r>
      <w:r w:rsidR="00F12398" w:rsidRPr="00C87B84">
        <w:rPr>
          <w:rFonts w:cs="Times New Roman"/>
        </w:rPr>
        <w:t>ontrol.</w:t>
      </w:r>
    </w:p>
    <w:p w14:paraId="71CE849D" w14:textId="39969256" w:rsidR="0064338D" w:rsidRPr="00C87B84" w:rsidRDefault="00D70A8B" w:rsidP="00A72DC3">
      <w:pPr>
        <w:spacing w:line="240" w:lineRule="auto"/>
        <w:rPr>
          <w:rFonts w:cs="Times New Roman"/>
        </w:rPr>
      </w:pPr>
      <w:r w:rsidRPr="00C87B84">
        <w:rPr>
          <w:rFonts w:cs="Times New Roman"/>
        </w:rPr>
        <w:t xml:space="preserve">PHP är en </w:t>
      </w:r>
      <w:r w:rsidR="00636245" w:rsidRPr="00C87B84">
        <w:rPr>
          <w:rFonts w:cs="Times New Roman"/>
        </w:rPr>
        <w:t xml:space="preserve">helt gratis, </w:t>
      </w:r>
      <w:proofErr w:type="spellStart"/>
      <w:r w:rsidRPr="00C87B84">
        <w:rPr>
          <w:rFonts w:cs="Times New Roman"/>
        </w:rPr>
        <w:t>open</w:t>
      </w:r>
      <w:proofErr w:type="spellEnd"/>
      <w:r w:rsidRPr="00C87B84">
        <w:rPr>
          <w:rFonts w:cs="Times New Roman"/>
        </w:rPr>
        <w:t xml:space="preserve">-source general </w:t>
      </w:r>
      <w:proofErr w:type="spellStart"/>
      <w:r w:rsidRPr="00C87B84">
        <w:rPr>
          <w:rFonts w:cs="Times New Roman"/>
        </w:rPr>
        <w:t>purpose</w:t>
      </w:r>
      <w:proofErr w:type="spellEnd"/>
      <w:r w:rsidRPr="00C87B84">
        <w:rPr>
          <w:rFonts w:cs="Times New Roman"/>
        </w:rPr>
        <w:t xml:space="preserve"> skript språk.</w:t>
      </w:r>
    </w:p>
    <w:p w14:paraId="3ABC2FB5" w14:textId="77777777" w:rsidR="00D948E4" w:rsidRPr="00C87B84" w:rsidRDefault="00D948E4" w:rsidP="00A72DC3">
      <w:pPr>
        <w:spacing w:line="240" w:lineRule="auto"/>
        <w:rPr>
          <w:rFonts w:cs="Times New Roman"/>
        </w:rPr>
      </w:pPr>
    </w:p>
    <w:p w14:paraId="607F0D7E" w14:textId="6A9C40E5" w:rsidR="00D948E4" w:rsidRPr="00EC3D75" w:rsidRDefault="00D948E4" w:rsidP="00B551B1">
      <w:pPr>
        <w:pStyle w:val="Heading2"/>
        <w:rPr>
          <w:rFonts w:cs="Arial"/>
        </w:rPr>
      </w:pPr>
      <w:bookmarkStart w:id="19" w:name="_Toc3711114"/>
      <w:bookmarkStart w:id="20" w:name="_Toc104628297"/>
      <w:bookmarkStart w:id="21" w:name="_Toc68621606"/>
      <w:bookmarkStart w:id="22" w:name="_Toc69234954"/>
      <w:bookmarkStart w:id="23" w:name="_Toc69227470"/>
      <w:r w:rsidRPr="00EC3D75">
        <w:rPr>
          <w:rFonts w:cs="Arial"/>
        </w:rPr>
        <w:t>SYFTE</w:t>
      </w:r>
      <w:bookmarkEnd w:id="19"/>
      <w:bookmarkEnd w:id="20"/>
      <w:bookmarkEnd w:id="21"/>
      <w:bookmarkEnd w:id="22"/>
      <w:bookmarkEnd w:id="23"/>
    </w:p>
    <w:p w14:paraId="07729405" w14:textId="28BF3EC2" w:rsidR="006C323E" w:rsidRPr="00C87B84" w:rsidRDefault="006C323E" w:rsidP="00A72DC3">
      <w:pPr>
        <w:spacing w:line="240" w:lineRule="auto"/>
        <w:rPr>
          <w:rFonts w:cs="Times New Roman"/>
        </w:rPr>
      </w:pPr>
      <w:r w:rsidRPr="00C87B84">
        <w:rPr>
          <w:rFonts w:cs="Times New Roman"/>
        </w:rPr>
        <w:t xml:space="preserve">Syftet med detta </w:t>
      </w:r>
      <w:r w:rsidR="00227AF3" w:rsidRPr="00C87B84">
        <w:rPr>
          <w:rFonts w:cs="Times New Roman"/>
        </w:rPr>
        <w:t xml:space="preserve">gymnastikprojekt är skapa en djupare förståelse för hur olika typer </w:t>
      </w:r>
      <w:r w:rsidR="00E064E9" w:rsidRPr="00C87B84">
        <w:rPr>
          <w:rFonts w:cs="Times New Roman"/>
        </w:rPr>
        <w:t xml:space="preserve">av </w:t>
      </w:r>
      <w:r w:rsidR="00227AF3" w:rsidRPr="00C87B84">
        <w:rPr>
          <w:rFonts w:cs="Times New Roman"/>
        </w:rPr>
        <w:t xml:space="preserve">webbservrar </w:t>
      </w:r>
      <w:r w:rsidR="00913474" w:rsidRPr="00C87B84">
        <w:rPr>
          <w:rFonts w:cs="Times New Roman"/>
        </w:rPr>
        <w:t xml:space="preserve">fungerar samt olika sätt att programmera dem på. En stor del av detta projekt kommer att gå ut på att </w:t>
      </w:r>
      <w:r w:rsidR="005F0683" w:rsidRPr="00C87B84">
        <w:rPr>
          <w:rFonts w:cs="Times New Roman"/>
        </w:rPr>
        <w:t>lära sig Firebase i kombination med JavaScript</w:t>
      </w:r>
      <w:r w:rsidR="00DB3452" w:rsidRPr="00C87B84">
        <w:rPr>
          <w:rFonts w:cs="Times New Roman"/>
        </w:rPr>
        <w:t>,</w:t>
      </w:r>
      <w:r w:rsidR="005F0683" w:rsidRPr="00C87B84">
        <w:rPr>
          <w:rFonts w:cs="Times New Roman"/>
        </w:rPr>
        <w:t xml:space="preserve"> som </w:t>
      </w:r>
      <w:r w:rsidR="0046701F" w:rsidRPr="00C87B84">
        <w:rPr>
          <w:rFonts w:cs="Times New Roman"/>
        </w:rPr>
        <w:t>Firebase i mitt fall</w:t>
      </w:r>
      <w:r w:rsidR="005F0683" w:rsidRPr="00C87B84">
        <w:rPr>
          <w:rFonts w:cs="Times New Roman"/>
        </w:rPr>
        <w:t xml:space="preserve"> kommer </w:t>
      </w:r>
      <w:r w:rsidR="00D70A3B" w:rsidRPr="00C87B84">
        <w:rPr>
          <w:rFonts w:cs="Times New Roman"/>
        </w:rPr>
        <w:t>vara</w:t>
      </w:r>
      <w:r w:rsidR="005F0683" w:rsidRPr="00C87B84">
        <w:rPr>
          <w:rFonts w:cs="Times New Roman"/>
        </w:rPr>
        <w:t xml:space="preserve"> grunda</w:t>
      </w:r>
      <w:r w:rsidR="00D70A3B" w:rsidRPr="00C87B84">
        <w:rPr>
          <w:rFonts w:cs="Times New Roman"/>
        </w:rPr>
        <w:t>t</w:t>
      </w:r>
      <w:r w:rsidR="005F0683" w:rsidRPr="00C87B84">
        <w:rPr>
          <w:rFonts w:cs="Times New Roman"/>
        </w:rPr>
        <w:t xml:space="preserve"> på.</w:t>
      </w:r>
    </w:p>
    <w:p w14:paraId="71693F48" w14:textId="14863D52" w:rsidR="00225AD7" w:rsidRPr="00C87B84" w:rsidRDefault="00225AD7" w:rsidP="00A72DC3">
      <w:pPr>
        <w:spacing w:line="240" w:lineRule="auto"/>
        <w:rPr>
          <w:rFonts w:cs="Times New Roman"/>
        </w:rPr>
      </w:pPr>
      <w:r w:rsidRPr="00C87B84">
        <w:rPr>
          <w:rFonts w:cs="Times New Roman"/>
        </w:rPr>
        <w:t xml:space="preserve">Efter att grunden </w:t>
      </w:r>
      <w:r w:rsidR="009F0B3D" w:rsidRPr="00C87B84">
        <w:rPr>
          <w:rFonts w:cs="Times New Roman"/>
        </w:rPr>
        <w:t>h</w:t>
      </w:r>
      <w:r w:rsidRPr="00C87B84">
        <w:rPr>
          <w:rFonts w:cs="Times New Roman"/>
        </w:rPr>
        <w:t>a</w:t>
      </w:r>
      <w:r w:rsidR="009F0B3D" w:rsidRPr="00C87B84">
        <w:rPr>
          <w:rFonts w:cs="Times New Roman"/>
        </w:rPr>
        <w:t>r</w:t>
      </w:r>
      <w:r w:rsidRPr="00C87B84">
        <w:rPr>
          <w:rFonts w:cs="Times New Roman"/>
        </w:rPr>
        <w:t xml:space="preserve"> </w:t>
      </w:r>
      <w:r w:rsidR="0046701F" w:rsidRPr="00C87B84">
        <w:rPr>
          <w:rFonts w:cs="Times New Roman"/>
        </w:rPr>
        <w:t>etablerats</w:t>
      </w:r>
      <w:r w:rsidRPr="00C87B84">
        <w:rPr>
          <w:rFonts w:cs="Times New Roman"/>
        </w:rPr>
        <w:t xml:space="preserve"> kommer det ske en jämförelse mellan Firebase och det traditionella PHP för att </w:t>
      </w:r>
      <w:r w:rsidR="00A27F89" w:rsidRPr="00C87B84">
        <w:rPr>
          <w:rFonts w:cs="Times New Roman"/>
        </w:rPr>
        <w:t xml:space="preserve">analysera ett flertal frågor som kan ses </w:t>
      </w:r>
      <w:r w:rsidR="00AC0E94" w:rsidRPr="00C87B84">
        <w:rPr>
          <w:rFonts w:cs="Times New Roman"/>
        </w:rPr>
        <w:t>under</w:t>
      </w:r>
      <w:r w:rsidR="00A27F89" w:rsidRPr="00C87B84">
        <w:rPr>
          <w:rFonts w:cs="Times New Roman"/>
        </w:rPr>
        <w:t xml:space="preserve"> rubrik </w:t>
      </w:r>
      <w:r w:rsidR="00A27F89" w:rsidRPr="00C87B84">
        <w:rPr>
          <w:rFonts w:cs="Times New Roman"/>
          <w:b/>
          <w:bCs/>
        </w:rPr>
        <w:t>1.3 Frågeställningar</w:t>
      </w:r>
      <w:r w:rsidR="00A746CC" w:rsidRPr="00C87B84">
        <w:rPr>
          <w:rFonts w:cs="Times New Roman"/>
        </w:rPr>
        <w:t xml:space="preserve">. </w:t>
      </w:r>
      <w:r w:rsidR="00AC0E94" w:rsidRPr="00C87B84">
        <w:rPr>
          <w:rFonts w:cs="Times New Roman"/>
        </w:rPr>
        <w:t>Under och efter analysen av frågeställningarna kom</w:t>
      </w:r>
      <w:r w:rsidR="00CD130B" w:rsidRPr="00C87B84">
        <w:rPr>
          <w:rFonts w:cs="Times New Roman"/>
        </w:rPr>
        <w:t xml:space="preserve">mer det ske en slutsats </w:t>
      </w:r>
      <w:r w:rsidR="00CE60F7" w:rsidRPr="00C87B84">
        <w:rPr>
          <w:rFonts w:cs="Times New Roman"/>
        </w:rPr>
        <w:t>angående</w:t>
      </w:r>
      <w:r w:rsidR="00CD130B" w:rsidRPr="00C87B84">
        <w:rPr>
          <w:rFonts w:cs="Times New Roman"/>
        </w:rPr>
        <w:t xml:space="preserve"> språkens för och nackdelar</w:t>
      </w:r>
      <w:r w:rsidR="00CE60F7" w:rsidRPr="00C87B84">
        <w:rPr>
          <w:rFonts w:cs="Times New Roman"/>
        </w:rPr>
        <w:t xml:space="preserve"> inom olika områden.</w:t>
      </w:r>
    </w:p>
    <w:p w14:paraId="05357358" w14:textId="77777777" w:rsidR="00D948E4" w:rsidRPr="00C87B84" w:rsidRDefault="00D948E4" w:rsidP="00A72DC3">
      <w:pPr>
        <w:spacing w:line="240" w:lineRule="auto"/>
        <w:rPr>
          <w:rFonts w:cs="Times New Roman"/>
        </w:rPr>
      </w:pPr>
    </w:p>
    <w:p w14:paraId="6E969EE7" w14:textId="61C4064C" w:rsidR="007C440D" w:rsidRPr="00EC3D75" w:rsidRDefault="00D948E4" w:rsidP="00B551B1">
      <w:pPr>
        <w:pStyle w:val="Heading2"/>
        <w:rPr>
          <w:rFonts w:cs="Arial"/>
        </w:rPr>
      </w:pPr>
      <w:bookmarkStart w:id="24" w:name="_Toc3711115"/>
      <w:bookmarkStart w:id="25" w:name="_Toc104628298"/>
      <w:bookmarkStart w:id="26" w:name="_Toc68621607"/>
      <w:bookmarkStart w:id="27" w:name="_Toc69234955"/>
      <w:bookmarkStart w:id="28" w:name="_Toc69227471"/>
      <w:r w:rsidRPr="00EC3D75">
        <w:rPr>
          <w:rFonts w:cs="Arial"/>
        </w:rPr>
        <w:t>FRÅGESTÄLLNINGAR</w:t>
      </w:r>
      <w:bookmarkEnd w:id="24"/>
      <w:bookmarkEnd w:id="25"/>
      <w:bookmarkEnd w:id="26"/>
      <w:bookmarkEnd w:id="27"/>
      <w:bookmarkEnd w:id="28"/>
      <w:r w:rsidRPr="00EC3D75">
        <w:rPr>
          <w:rFonts w:cs="Arial"/>
        </w:rPr>
        <w:t xml:space="preserve"> </w:t>
      </w:r>
    </w:p>
    <w:p w14:paraId="38327E2E" w14:textId="330DAA54" w:rsidR="00327D29" w:rsidRPr="00C87B84" w:rsidRDefault="00327D29" w:rsidP="00A72DC3">
      <w:pPr>
        <w:spacing w:line="240" w:lineRule="auto"/>
        <w:rPr>
          <w:rFonts w:cs="Times New Roman"/>
        </w:rPr>
      </w:pPr>
      <w:r w:rsidRPr="00C87B84">
        <w:rPr>
          <w:rFonts w:cs="Times New Roman"/>
        </w:rPr>
        <w:t xml:space="preserve">• </w:t>
      </w:r>
      <w:r w:rsidR="00C57B0D" w:rsidRPr="00C87B84">
        <w:rPr>
          <w:rFonts w:cs="Times New Roman"/>
        </w:rPr>
        <w:t>För och nackdelar med att använda Firebase i stället för PHP.</w:t>
      </w:r>
    </w:p>
    <w:p w14:paraId="43CAF889" w14:textId="08490FD0" w:rsidR="00C57B0D" w:rsidRPr="00C87B84" w:rsidRDefault="00C57B0D" w:rsidP="00A72DC3">
      <w:pPr>
        <w:spacing w:line="240" w:lineRule="auto"/>
        <w:rPr>
          <w:rFonts w:cs="Times New Roman"/>
        </w:rPr>
      </w:pPr>
      <w:r w:rsidRPr="00C87B84">
        <w:rPr>
          <w:rFonts w:cs="Times New Roman"/>
        </w:rPr>
        <w:t>• Är det värt att lära sig Firebase.</w:t>
      </w:r>
    </w:p>
    <w:p w14:paraId="75F04FDD" w14:textId="0D911C0D" w:rsidR="000B5949" w:rsidRPr="00C87B84" w:rsidRDefault="000B5949" w:rsidP="00A72DC3">
      <w:pPr>
        <w:spacing w:line="240" w:lineRule="auto"/>
        <w:rPr>
          <w:rFonts w:cs="Times New Roman"/>
        </w:rPr>
      </w:pPr>
      <w:r w:rsidRPr="00C87B84">
        <w:rPr>
          <w:rFonts w:cs="Times New Roman"/>
        </w:rPr>
        <w:t>• Olika situationer där en</w:t>
      </w:r>
      <w:r w:rsidR="00A56246" w:rsidRPr="00C87B84">
        <w:rPr>
          <w:rFonts w:cs="Times New Roman"/>
        </w:rPr>
        <w:t xml:space="preserve">a eller andra språket är </w:t>
      </w:r>
      <w:r w:rsidR="00E20C2F" w:rsidRPr="00C87B84">
        <w:rPr>
          <w:rFonts w:cs="Times New Roman"/>
        </w:rPr>
        <w:t>fördelaktig</w:t>
      </w:r>
      <w:r w:rsidR="00A56246" w:rsidRPr="00C87B84">
        <w:rPr>
          <w:rFonts w:cs="Times New Roman"/>
        </w:rPr>
        <w:t>.</w:t>
      </w:r>
    </w:p>
    <w:p w14:paraId="75A7329F" w14:textId="6645F26D" w:rsidR="00C57B0D" w:rsidRPr="00C87B84" w:rsidRDefault="00C57B0D" w:rsidP="00A72DC3">
      <w:pPr>
        <w:spacing w:line="240" w:lineRule="auto"/>
        <w:rPr>
          <w:rFonts w:cs="Times New Roman"/>
        </w:rPr>
      </w:pPr>
      <w:r w:rsidRPr="00C87B84">
        <w:rPr>
          <w:rFonts w:cs="Times New Roman"/>
        </w:rPr>
        <w:t xml:space="preserve">• </w:t>
      </w:r>
      <w:r w:rsidR="00AE3AF1" w:rsidRPr="00C87B84">
        <w:rPr>
          <w:rFonts w:cs="Times New Roman"/>
        </w:rPr>
        <w:t xml:space="preserve">I framtida bruk, vilket </w:t>
      </w:r>
      <w:r w:rsidR="0009630E" w:rsidRPr="00C87B84">
        <w:rPr>
          <w:rFonts w:cs="Times New Roman"/>
        </w:rPr>
        <w:t xml:space="preserve">språk </w:t>
      </w:r>
      <w:r w:rsidR="00AE3AF1" w:rsidRPr="00C87B84">
        <w:rPr>
          <w:rFonts w:cs="Times New Roman"/>
        </w:rPr>
        <w:t xml:space="preserve">kommer jag helst att använda. </w:t>
      </w:r>
    </w:p>
    <w:p w14:paraId="235AFD01" w14:textId="77777777" w:rsidR="00510BEB" w:rsidRPr="00C87B84" w:rsidRDefault="00510BEB" w:rsidP="00A72DC3">
      <w:pPr>
        <w:spacing w:line="240" w:lineRule="auto"/>
        <w:rPr>
          <w:rFonts w:cs="Times New Roman"/>
        </w:rPr>
      </w:pPr>
    </w:p>
    <w:p w14:paraId="74A8D737" w14:textId="395D20A1" w:rsidR="00510BEB" w:rsidRPr="00EC3D75" w:rsidRDefault="00F72B39" w:rsidP="00B551B1">
      <w:pPr>
        <w:pStyle w:val="Heading2"/>
        <w:rPr>
          <w:rFonts w:cs="Arial"/>
        </w:rPr>
      </w:pPr>
      <w:bookmarkStart w:id="29" w:name="_Toc69234956"/>
      <w:bookmarkStart w:id="30" w:name="_Toc69227472"/>
      <w:r w:rsidRPr="00EC3D75">
        <w:rPr>
          <w:rFonts w:cs="Arial"/>
        </w:rPr>
        <w:t>AVGRÄNSNINGAR</w:t>
      </w:r>
      <w:bookmarkEnd w:id="29"/>
      <w:bookmarkEnd w:id="30"/>
    </w:p>
    <w:p w14:paraId="19FD1F80" w14:textId="77777777" w:rsidR="001D4778" w:rsidRPr="00C87B84" w:rsidRDefault="000500B4" w:rsidP="00A72DC3">
      <w:pPr>
        <w:spacing w:line="240" w:lineRule="auto"/>
        <w:rPr>
          <w:rFonts w:cs="Times New Roman"/>
        </w:rPr>
      </w:pPr>
      <w:r w:rsidRPr="00C87B84">
        <w:rPr>
          <w:rFonts w:cs="Times New Roman"/>
        </w:rPr>
        <w:t>Det kommer ske en analys mellan Firebase och PHP, men</w:t>
      </w:r>
      <w:r w:rsidR="001D4778" w:rsidRPr="00C87B84">
        <w:rPr>
          <w:rFonts w:cs="Times New Roman"/>
        </w:rPr>
        <w:t xml:space="preserve"> Firebase är huvudsyftet med rapporten och kommer därav ha mest fokus och förklaringar.</w:t>
      </w:r>
    </w:p>
    <w:p w14:paraId="0C55609B" w14:textId="2C70BCB5" w:rsidR="006E5C4B" w:rsidRPr="00C87B84" w:rsidRDefault="001D4778" w:rsidP="00A72DC3">
      <w:pPr>
        <w:spacing w:line="240" w:lineRule="auto"/>
        <w:rPr>
          <w:rFonts w:cs="Times New Roman"/>
        </w:rPr>
      </w:pPr>
      <w:r w:rsidRPr="00C87B84">
        <w:rPr>
          <w:rFonts w:cs="Times New Roman"/>
        </w:rPr>
        <w:lastRenderedPageBreak/>
        <w:t>Även om det sker genomgåendes förklaring för olika funktioner så är denna rapport ingen guide för att börja med vare sig PHP eller Firebase.</w:t>
      </w:r>
      <w:r w:rsidR="006E5C4B" w:rsidRPr="00C87B84">
        <w:rPr>
          <w:rFonts w:cs="Times New Roman"/>
        </w:rPr>
        <w:br w:type="page"/>
      </w:r>
    </w:p>
    <w:p w14:paraId="4267C518" w14:textId="77777777" w:rsidR="00D948E4" w:rsidRPr="00EC3D75" w:rsidRDefault="00D948E4" w:rsidP="0091502D">
      <w:pPr>
        <w:pStyle w:val="Heading1"/>
        <w:rPr>
          <w:rFonts w:cs="Arial"/>
        </w:rPr>
      </w:pPr>
      <w:bookmarkStart w:id="31" w:name="_Toc3711116"/>
      <w:bookmarkStart w:id="32" w:name="_Toc104628299"/>
      <w:bookmarkStart w:id="33" w:name="_Toc68621610"/>
      <w:bookmarkStart w:id="34" w:name="_Toc69234957"/>
      <w:bookmarkStart w:id="35" w:name="_Toc69227473"/>
      <w:r w:rsidRPr="00EC3D75">
        <w:rPr>
          <w:rFonts w:cs="Arial"/>
        </w:rPr>
        <w:lastRenderedPageBreak/>
        <w:t>METOD</w:t>
      </w:r>
      <w:bookmarkEnd w:id="31"/>
      <w:bookmarkEnd w:id="32"/>
      <w:bookmarkEnd w:id="33"/>
      <w:bookmarkEnd w:id="34"/>
      <w:bookmarkEnd w:id="35"/>
      <w:r w:rsidRPr="00EC3D75">
        <w:rPr>
          <w:rFonts w:cs="Arial"/>
        </w:rPr>
        <w:t xml:space="preserve"> </w:t>
      </w:r>
    </w:p>
    <w:p w14:paraId="53596AF8" w14:textId="2A312FA5" w:rsidR="006F058E" w:rsidRPr="00EC3D75" w:rsidRDefault="00AF336F" w:rsidP="00C77383">
      <w:pPr>
        <w:pStyle w:val="Heading2"/>
        <w:rPr>
          <w:rFonts w:cs="Arial"/>
        </w:rPr>
      </w:pPr>
      <w:bookmarkStart w:id="36" w:name="_Toc69234958"/>
      <w:bookmarkStart w:id="37" w:name="_Toc69227474"/>
      <w:r w:rsidRPr="00EC3D75">
        <w:rPr>
          <w:rFonts w:cs="Arial"/>
        </w:rPr>
        <w:t>VAL AV ARBETE</w:t>
      </w:r>
      <w:bookmarkEnd w:id="36"/>
      <w:bookmarkEnd w:id="37"/>
    </w:p>
    <w:p w14:paraId="75D07623" w14:textId="7B6F21A3" w:rsidR="006F058E" w:rsidRPr="00C87B84" w:rsidRDefault="003D1B9C" w:rsidP="00A72DC3">
      <w:pPr>
        <w:spacing w:line="240" w:lineRule="auto"/>
        <w:rPr>
          <w:rFonts w:cs="Times New Roman"/>
        </w:rPr>
      </w:pPr>
      <w:r w:rsidRPr="00C87B84">
        <w:rPr>
          <w:rFonts w:cs="Times New Roman"/>
        </w:rPr>
        <w:t xml:space="preserve">I början av höstterminen vad jag </w:t>
      </w:r>
      <w:r w:rsidR="001D4778" w:rsidRPr="00C87B84">
        <w:rPr>
          <w:rFonts w:cs="Times New Roman"/>
        </w:rPr>
        <w:t>osäker</w:t>
      </w:r>
      <w:r w:rsidR="00A719EF" w:rsidRPr="00C87B84">
        <w:rPr>
          <w:rFonts w:cs="Times New Roman"/>
        </w:rPr>
        <w:t xml:space="preserve"> på</w:t>
      </w:r>
      <w:r w:rsidRPr="00C87B84">
        <w:rPr>
          <w:rFonts w:cs="Times New Roman"/>
        </w:rPr>
        <w:t xml:space="preserve"> </w:t>
      </w:r>
      <w:r w:rsidR="006A48A3" w:rsidRPr="00C87B84">
        <w:rPr>
          <w:rFonts w:cs="Times New Roman"/>
        </w:rPr>
        <w:t>val av gymnasiearbete. Jag var osäker på vad jag ville göra</w:t>
      </w:r>
      <w:r w:rsidR="004F6F7C" w:rsidRPr="00C87B84">
        <w:rPr>
          <w:rFonts w:cs="Times New Roman"/>
        </w:rPr>
        <w:t xml:space="preserve"> och exakt vad som krävdes. Men efter </w:t>
      </w:r>
      <w:r w:rsidR="00A719EF" w:rsidRPr="00C87B84">
        <w:rPr>
          <w:rFonts w:cs="Times New Roman"/>
        </w:rPr>
        <w:t>en del</w:t>
      </w:r>
      <w:r w:rsidR="004F6F7C" w:rsidRPr="00C87B84">
        <w:rPr>
          <w:rFonts w:cs="Times New Roman"/>
        </w:rPr>
        <w:t xml:space="preserve"> diskuterande och många tankegångar fick jag </w:t>
      </w:r>
      <w:r w:rsidR="00A9060F" w:rsidRPr="00C87B84">
        <w:rPr>
          <w:rFonts w:cs="Times New Roman"/>
        </w:rPr>
        <w:t>rekommendationen</w:t>
      </w:r>
      <w:r w:rsidR="004F6F7C" w:rsidRPr="00C87B84">
        <w:rPr>
          <w:rFonts w:cs="Times New Roman"/>
        </w:rPr>
        <w:t xml:space="preserve"> a</w:t>
      </w:r>
      <w:r w:rsidR="00A9060F" w:rsidRPr="00C87B84">
        <w:rPr>
          <w:rFonts w:cs="Times New Roman"/>
        </w:rPr>
        <w:t xml:space="preserve">tt arbeta med Firebase. I början av detta projekt hade jag endast minimal förståelse för </w:t>
      </w:r>
      <w:r w:rsidR="00BB388A" w:rsidRPr="00C87B84">
        <w:rPr>
          <w:rFonts w:cs="Times New Roman"/>
        </w:rPr>
        <w:t>hur serverprogrammering fungerade och</w:t>
      </w:r>
      <w:r w:rsidR="004B297A" w:rsidRPr="00C87B84">
        <w:rPr>
          <w:rFonts w:cs="Times New Roman"/>
        </w:rPr>
        <w:t xml:space="preserve"> då</w:t>
      </w:r>
      <w:r w:rsidR="00BB388A" w:rsidRPr="00C87B84">
        <w:rPr>
          <w:rFonts w:cs="Times New Roman"/>
        </w:rPr>
        <w:t xml:space="preserve"> fick </w:t>
      </w:r>
      <w:r w:rsidR="004B297A" w:rsidRPr="00C87B84">
        <w:rPr>
          <w:rFonts w:cs="Times New Roman"/>
        </w:rPr>
        <w:t xml:space="preserve">jag </w:t>
      </w:r>
      <w:r w:rsidR="00BB388A" w:rsidRPr="00C87B84">
        <w:rPr>
          <w:rFonts w:cs="Times New Roman"/>
        </w:rPr>
        <w:t xml:space="preserve">en förklaring för vad Firebase var som lät intressant. </w:t>
      </w:r>
    </w:p>
    <w:p w14:paraId="28C46809" w14:textId="7BC6D672" w:rsidR="00FE57B4" w:rsidRPr="00EC3D75" w:rsidRDefault="00AF336F" w:rsidP="00C77383">
      <w:pPr>
        <w:pStyle w:val="Heading2"/>
        <w:rPr>
          <w:rFonts w:cs="Arial"/>
        </w:rPr>
      </w:pPr>
      <w:bookmarkStart w:id="38" w:name="_Toc69234959"/>
      <w:bookmarkStart w:id="39" w:name="_Toc69227475"/>
      <w:r w:rsidRPr="00EC3D75">
        <w:rPr>
          <w:rFonts w:cs="Arial"/>
        </w:rPr>
        <w:t>INLÄRNING AV FIREBASE</w:t>
      </w:r>
      <w:r w:rsidR="00176BB0" w:rsidRPr="00EC3D75">
        <w:rPr>
          <w:rFonts w:cs="Arial"/>
        </w:rPr>
        <w:t xml:space="preserve"> &amp; PHP</w:t>
      </w:r>
      <w:bookmarkEnd w:id="38"/>
      <w:bookmarkEnd w:id="39"/>
    </w:p>
    <w:p w14:paraId="64CA039E" w14:textId="39AC040E" w:rsidR="007A2435" w:rsidRPr="00EC3D75" w:rsidRDefault="00B5501F" w:rsidP="00B5501F">
      <w:pPr>
        <w:pStyle w:val="Heading3"/>
        <w:rPr>
          <w:rFonts w:cs="Arial"/>
        </w:rPr>
      </w:pPr>
      <w:bookmarkStart w:id="40" w:name="_Toc69234960"/>
      <w:bookmarkStart w:id="41" w:name="_Toc69227476"/>
      <w:r w:rsidRPr="00EC3D75">
        <w:rPr>
          <w:rFonts w:cs="Arial"/>
        </w:rPr>
        <w:t>Vad behöver man lära sig?</w:t>
      </w:r>
      <w:bookmarkEnd w:id="40"/>
      <w:bookmarkEnd w:id="41"/>
    </w:p>
    <w:p w14:paraId="17245B3D" w14:textId="4BB3D15F" w:rsidR="00204B69" w:rsidRPr="00C87B84" w:rsidRDefault="00204B69" w:rsidP="00A72DC3">
      <w:pPr>
        <w:spacing w:line="240" w:lineRule="auto"/>
        <w:rPr>
          <w:rFonts w:cs="Times New Roman"/>
        </w:rPr>
      </w:pPr>
      <w:r w:rsidRPr="00C87B84">
        <w:rPr>
          <w:rFonts w:cs="Times New Roman"/>
        </w:rPr>
        <w:t>För att göra en analys mellan Firebase och PHP behövde jag lära med ett par olika saker.</w:t>
      </w:r>
    </w:p>
    <w:p w14:paraId="4C74187B" w14:textId="5FAAD679" w:rsidR="00204B69" w:rsidRPr="00C87B84" w:rsidRDefault="00204B69" w:rsidP="00A72DC3">
      <w:pPr>
        <w:spacing w:line="240" w:lineRule="auto"/>
        <w:rPr>
          <w:rFonts w:cs="Times New Roman"/>
        </w:rPr>
      </w:pPr>
      <w:r w:rsidRPr="00C87B84">
        <w:rPr>
          <w:rFonts w:cs="Times New Roman"/>
        </w:rPr>
        <w:t xml:space="preserve">Dels </w:t>
      </w:r>
      <w:r w:rsidR="003E6981" w:rsidRPr="00C87B84">
        <w:rPr>
          <w:rFonts w:cs="Times New Roman"/>
        </w:rPr>
        <w:t xml:space="preserve">behövde </w:t>
      </w:r>
      <w:r w:rsidRPr="00C87B84">
        <w:rPr>
          <w:rFonts w:cs="Times New Roman"/>
        </w:rPr>
        <w:t>jag lära mig hur Firebase fungera</w:t>
      </w:r>
      <w:r w:rsidR="003E6981" w:rsidRPr="00C87B84">
        <w:rPr>
          <w:rFonts w:cs="Times New Roman"/>
        </w:rPr>
        <w:t xml:space="preserve">r, eftersom det är vad projektet handlar om. Jag behövde lära mig JavaScript, språket som jag har använt för att koda </w:t>
      </w:r>
      <w:r w:rsidR="001F0E96" w:rsidRPr="00C87B84">
        <w:rPr>
          <w:rFonts w:cs="Times New Roman"/>
        </w:rPr>
        <w:t xml:space="preserve">med </w:t>
      </w:r>
      <w:r w:rsidR="003E6981" w:rsidRPr="00C87B84">
        <w:rPr>
          <w:rFonts w:cs="Times New Roman"/>
        </w:rPr>
        <w:t>Firebase</w:t>
      </w:r>
      <w:r w:rsidR="001F0E96" w:rsidRPr="00C87B84">
        <w:rPr>
          <w:rFonts w:cs="Times New Roman"/>
        </w:rPr>
        <w:t xml:space="preserve">. Sist behövde jag lära mig </w:t>
      </w:r>
      <w:r w:rsidR="00EC5EC1" w:rsidRPr="00C87B84">
        <w:rPr>
          <w:rFonts w:cs="Times New Roman"/>
        </w:rPr>
        <w:t>PHP, eftersom det är vad projektet kommer att jämföras emot.</w:t>
      </w:r>
    </w:p>
    <w:p w14:paraId="1116E4DB" w14:textId="2C67F206" w:rsidR="00B5501F" w:rsidRPr="00EC3D75" w:rsidRDefault="00B5501F" w:rsidP="00204B69">
      <w:pPr>
        <w:pStyle w:val="Heading3"/>
        <w:rPr>
          <w:rFonts w:cs="Arial"/>
        </w:rPr>
      </w:pPr>
      <w:bookmarkStart w:id="42" w:name="_Toc69234961"/>
      <w:bookmarkStart w:id="43" w:name="_Toc69227477"/>
      <w:r w:rsidRPr="00EC3D75">
        <w:rPr>
          <w:rFonts w:cs="Arial"/>
        </w:rPr>
        <w:t>Hur lär</w:t>
      </w:r>
      <w:r w:rsidR="00204B69" w:rsidRPr="00EC3D75">
        <w:rPr>
          <w:rFonts w:cs="Arial"/>
        </w:rPr>
        <w:t>de jag mig?</w:t>
      </w:r>
      <w:bookmarkEnd w:id="42"/>
      <w:bookmarkEnd w:id="43"/>
    </w:p>
    <w:p w14:paraId="2ABC8EBF" w14:textId="3A959CDA" w:rsidR="007E3796" w:rsidRPr="00C87B84" w:rsidRDefault="007E3796" w:rsidP="00A72DC3">
      <w:pPr>
        <w:spacing w:line="240" w:lineRule="auto"/>
        <w:rPr>
          <w:rFonts w:cs="Times New Roman"/>
        </w:rPr>
      </w:pPr>
      <w:r w:rsidRPr="00C87B84">
        <w:rPr>
          <w:rFonts w:cs="Times New Roman"/>
        </w:rPr>
        <w:t xml:space="preserve">Det finns ett flertal källor man kan använda för att lära sig </w:t>
      </w:r>
      <w:r w:rsidR="008836AB" w:rsidRPr="00C87B84">
        <w:rPr>
          <w:rFonts w:cs="Times New Roman"/>
        </w:rPr>
        <w:t xml:space="preserve">ovanstående punkter. </w:t>
      </w:r>
    </w:p>
    <w:p w14:paraId="18AF26B2" w14:textId="1725802A" w:rsidR="008836AB" w:rsidRPr="00C87B84" w:rsidRDefault="008836AB" w:rsidP="00A72DC3">
      <w:pPr>
        <w:spacing w:line="240" w:lineRule="auto"/>
        <w:rPr>
          <w:rFonts w:cs="Times New Roman"/>
        </w:rPr>
      </w:pPr>
      <w:r w:rsidRPr="00C87B84">
        <w:rPr>
          <w:rFonts w:cs="Times New Roman"/>
        </w:rPr>
        <w:t xml:space="preserve">Tas listan i omvänd ordning, </w:t>
      </w:r>
      <w:r w:rsidR="003946C7" w:rsidRPr="00C87B84">
        <w:rPr>
          <w:rFonts w:cs="Times New Roman"/>
        </w:rPr>
        <w:t xml:space="preserve">så använde jag mig utav tre sätt för att lära mig PHP. Min huvudsakliga inlärningskälla är </w:t>
      </w:r>
      <w:r w:rsidR="004D1FA4" w:rsidRPr="00C87B84">
        <w:rPr>
          <w:rFonts w:cs="Times New Roman"/>
        </w:rPr>
        <w:t>våra lektioner inom webbserverprogrammering</w:t>
      </w:r>
      <w:r w:rsidR="00F43321" w:rsidRPr="00C87B84">
        <w:rPr>
          <w:rFonts w:cs="Times New Roman"/>
        </w:rPr>
        <w:t>,</w:t>
      </w:r>
      <w:r w:rsidR="00176BB0" w:rsidRPr="00C87B84">
        <w:rPr>
          <w:rFonts w:cs="Times New Roman"/>
        </w:rPr>
        <w:t xml:space="preserve"> vilket hölls av min </w:t>
      </w:r>
      <w:r w:rsidR="00385BD1" w:rsidRPr="00C87B84">
        <w:rPr>
          <w:rFonts w:cs="Times New Roman"/>
        </w:rPr>
        <w:t>gymnasieprojektshandledare Fredrik Persson.</w:t>
      </w:r>
      <w:r w:rsidR="00F43321" w:rsidRPr="00C87B84">
        <w:rPr>
          <w:rFonts w:cs="Times New Roman"/>
        </w:rPr>
        <w:t xml:space="preserve"> De övriga sätten där jag lärt mig PHP är delvis Youtube som har många</w:t>
      </w:r>
      <w:r w:rsidR="00B73A2E" w:rsidRPr="00C87B84">
        <w:rPr>
          <w:rFonts w:cs="Times New Roman"/>
        </w:rPr>
        <w:t xml:space="preserve"> genomgångar man kan följa, och </w:t>
      </w:r>
      <w:r w:rsidR="005A2833" w:rsidRPr="00C87B84">
        <w:rPr>
          <w:rFonts w:cs="Times New Roman"/>
        </w:rPr>
        <w:t xml:space="preserve">delvis </w:t>
      </w:r>
      <w:r w:rsidR="00B73A2E" w:rsidRPr="00C87B84">
        <w:rPr>
          <w:rFonts w:cs="Times New Roman"/>
        </w:rPr>
        <w:t xml:space="preserve">hemsidan </w:t>
      </w:r>
      <w:proofErr w:type="spellStart"/>
      <w:r w:rsidR="00B70AB4" w:rsidRPr="00C87B84">
        <w:rPr>
          <w:rFonts w:cs="Times New Roman"/>
        </w:rPr>
        <w:t>StackOverflow</w:t>
      </w:r>
      <w:proofErr w:type="spellEnd"/>
      <w:r w:rsidR="00B70AB4" w:rsidRPr="00C87B84">
        <w:rPr>
          <w:rFonts w:cs="Times New Roman"/>
        </w:rPr>
        <w:t xml:space="preserve"> </w:t>
      </w:r>
      <w:r w:rsidR="005A2833" w:rsidRPr="00C87B84">
        <w:rPr>
          <w:rFonts w:cs="Times New Roman"/>
        </w:rPr>
        <w:t xml:space="preserve">som är </w:t>
      </w:r>
      <w:r w:rsidR="00B73A2E" w:rsidRPr="00C87B84">
        <w:rPr>
          <w:rFonts w:cs="Times New Roman"/>
        </w:rPr>
        <w:t>till oerhörd hjälp inom alla typer av program</w:t>
      </w:r>
      <w:r w:rsidR="00B70AB4" w:rsidRPr="00C87B84">
        <w:rPr>
          <w:rFonts w:cs="Times New Roman"/>
        </w:rPr>
        <w:t>m</w:t>
      </w:r>
      <w:r w:rsidR="00B73A2E" w:rsidRPr="00C87B84">
        <w:rPr>
          <w:rFonts w:cs="Times New Roman"/>
        </w:rPr>
        <w:t>ering.</w:t>
      </w:r>
      <w:r w:rsidR="00F43321" w:rsidRPr="00C87B84">
        <w:rPr>
          <w:rFonts w:cs="Times New Roman"/>
        </w:rPr>
        <w:t xml:space="preserve"> </w:t>
      </w:r>
    </w:p>
    <w:p w14:paraId="25E734F9" w14:textId="2371EEC1" w:rsidR="00B70AB4" w:rsidRPr="00C87B84" w:rsidRDefault="00B70AB4" w:rsidP="00A72DC3">
      <w:pPr>
        <w:spacing w:line="240" w:lineRule="auto"/>
        <w:rPr>
          <w:rFonts w:cs="Times New Roman"/>
        </w:rPr>
      </w:pPr>
      <w:r w:rsidRPr="00C87B84">
        <w:rPr>
          <w:rFonts w:cs="Times New Roman"/>
        </w:rPr>
        <w:t xml:space="preserve">JavaScript </w:t>
      </w:r>
      <w:r w:rsidR="007C684F" w:rsidRPr="00C87B84">
        <w:rPr>
          <w:rFonts w:cs="Times New Roman"/>
        </w:rPr>
        <w:t>som mitt Firebase är grundat på, lärde jag mig dels av min handledare Fredrik Persson</w:t>
      </w:r>
      <w:r w:rsidR="005F7933" w:rsidRPr="00C87B84">
        <w:rPr>
          <w:rFonts w:cs="Times New Roman"/>
        </w:rPr>
        <w:t xml:space="preserve"> i samband med Firebase</w:t>
      </w:r>
      <w:r w:rsidR="007C684F" w:rsidRPr="00C87B84">
        <w:rPr>
          <w:rFonts w:cs="Times New Roman"/>
        </w:rPr>
        <w:t xml:space="preserve">. Men jag har lärt mig mycket </w:t>
      </w:r>
      <w:r w:rsidR="00BF6859" w:rsidRPr="00C87B84">
        <w:rPr>
          <w:rFonts w:cs="Times New Roman"/>
        </w:rPr>
        <w:t xml:space="preserve">JavaScript från Youtube-kurser, </w:t>
      </w:r>
      <w:proofErr w:type="spellStart"/>
      <w:r w:rsidR="00BF6859" w:rsidRPr="00C87B84">
        <w:rPr>
          <w:rFonts w:cs="Times New Roman"/>
        </w:rPr>
        <w:t>StackOverFlow</w:t>
      </w:r>
      <w:proofErr w:type="spellEnd"/>
      <w:r w:rsidR="00BF6859" w:rsidRPr="00C87B84">
        <w:rPr>
          <w:rFonts w:cs="Times New Roman"/>
        </w:rPr>
        <w:t xml:space="preserve"> men också min far som är väldigt kunnig inom just JavaScript.</w:t>
      </w:r>
    </w:p>
    <w:p w14:paraId="19528C1A" w14:textId="1F15AAEB" w:rsidR="00C03A9E" w:rsidRPr="00C87B84" w:rsidRDefault="00C03A9E" w:rsidP="00A72DC3">
      <w:pPr>
        <w:spacing w:line="240" w:lineRule="auto"/>
        <w:rPr>
          <w:rFonts w:cs="Times New Roman"/>
        </w:rPr>
      </w:pPr>
      <w:r w:rsidRPr="00C87B84">
        <w:rPr>
          <w:rFonts w:cs="Times New Roman"/>
        </w:rPr>
        <w:t xml:space="preserve">Sist men inte minst har jag lärt mig Firebase inför detta projekt. </w:t>
      </w:r>
      <w:r w:rsidR="00227CE1" w:rsidRPr="00C87B84">
        <w:rPr>
          <w:rFonts w:cs="Times New Roman"/>
        </w:rPr>
        <w:t xml:space="preserve">För att komma </w:t>
      </w:r>
      <w:proofErr w:type="gramStart"/>
      <w:r w:rsidR="005F7933" w:rsidRPr="00C87B84">
        <w:rPr>
          <w:rFonts w:cs="Times New Roman"/>
        </w:rPr>
        <w:t>igång</w:t>
      </w:r>
      <w:proofErr w:type="gramEnd"/>
      <w:r w:rsidR="00227CE1" w:rsidRPr="00C87B84">
        <w:rPr>
          <w:rFonts w:cs="Times New Roman"/>
        </w:rPr>
        <w:t xml:space="preserve"> fick jag privatlektioner </w:t>
      </w:r>
      <w:r w:rsidR="005F7933" w:rsidRPr="00C87B84">
        <w:rPr>
          <w:rFonts w:cs="Times New Roman"/>
        </w:rPr>
        <w:t xml:space="preserve">av </w:t>
      </w:r>
      <w:r w:rsidR="00227CE1" w:rsidRPr="00C87B84">
        <w:rPr>
          <w:rFonts w:cs="Times New Roman"/>
        </w:rPr>
        <w:t>min handl</w:t>
      </w:r>
      <w:r w:rsidR="005F7933" w:rsidRPr="00C87B84">
        <w:rPr>
          <w:rFonts w:cs="Times New Roman"/>
        </w:rPr>
        <w:t xml:space="preserve">edare F. Persson,  </w:t>
      </w:r>
      <w:r w:rsidR="00810CC0" w:rsidRPr="00C87B84">
        <w:rPr>
          <w:rFonts w:cs="Times New Roman"/>
        </w:rPr>
        <w:t xml:space="preserve">det gav mig grunderna för att påbörja en hemsida baserad på Firebase. Sedan precis som ovanstående punkter så har Youtube varit till stor hjälp i samband med </w:t>
      </w:r>
      <w:proofErr w:type="spellStart"/>
      <w:r w:rsidR="00810CC0" w:rsidRPr="00C87B84">
        <w:rPr>
          <w:rFonts w:cs="Times New Roman"/>
        </w:rPr>
        <w:t>StackOverFlow</w:t>
      </w:r>
      <w:proofErr w:type="spellEnd"/>
      <w:r w:rsidR="00807723" w:rsidRPr="00C87B84">
        <w:rPr>
          <w:rFonts w:cs="Times New Roman"/>
        </w:rPr>
        <w:t>.</w:t>
      </w:r>
      <w:r w:rsidR="002F64CF" w:rsidRPr="00C87B84">
        <w:rPr>
          <w:rFonts w:cs="Times New Roman"/>
        </w:rPr>
        <w:t xml:space="preserve"> Utöver de så har Firebase.google.com, Firebase </w:t>
      </w:r>
      <w:r w:rsidR="005B3955" w:rsidRPr="00C87B84">
        <w:rPr>
          <w:rFonts w:cs="Times New Roman"/>
        </w:rPr>
        <w:t xml:space="preserve">egna </w:t>
      </w:r>
      <w:r w:rsidR="002F64CF" w:rsidRPr="00C87B84">
        <w:rPr>
          <w:rFonts w:cs="Times New Roman"/>
        </w:rPr>
        <w:t xml:space="preserve">hemsida </w:t>
      </w:r>
      <w:r w:rsidR="005B3955" w:rsidRPr="00C87B84">
        <w:rPr>
          <w:rFonts w:cs="Times New Roman"/>
        </w:rPr>
        <w:t xml:space="preserve">används dels för att starta </w:t>
      </w:r>
      <w:r w:rsidR="00890437" w:rsidRPr="00C87B84">
        <w:rPr>
          <w:rFonts w:cs="Times New Roman"/>
        </w:rPr>
        <w:t>projektet,</w:t>
      </w:r>
      <w:r w:rsidR="00B67023" w:rsidRPr="00C87B84">
        <w:rPr>
          <w:rFonts w:cs="Times New Roman"/>
        </w:rPr>
        <w:t xml:space="preserve"> men dels för att använda projektet i sig, för att inte nämna alla funktionsgenomgångar som Firebase har.</w:t>
      </w:r>
    </w:p>
    <w:p w14:paraId="64D356F1" w14:textId="77777777" w:rsidR="00204B69" w:rsidRPr="00C87B84" w:rsidRDefault="00204B69" w:rsidP="00A72DC3">
      <w:pPr>
        <w:spacing w:line="240" w:lineRule="auto"/>
        <w:rPr>
          <w:rFonts w:cs="Times New Roman"/>
        </w:rPr>
      </w:pPr>
    </w:p>
    <w:p w14:paraId="3356E7D9" w14:textId="72BFE576" w:rsidR="000E77A3" w:rsidRPr="00EC3D75" w:rsidRDefault="00AF336F" w:rsidP="007A2435">
      <w:pPr>
        <w:pStyle w:val="Heading2"/>
        <w:rPr>
          <w:rFonts w:cs="Arial"/>
        </w:rPr>
      </w:pPr>
      <w:bookmarkStart w:id="44" w:name="_Toc69234962"/>
      <w:bookmarkStart w:id="45" w:name="_Toc69227478"/>
      <w:r w:rsidRPr="00EC3D75">
        <w:rPr>
          <w:rFonts w:cs="Arial"/>
        </w:rPr>
        <w:t>WEBBSIDA</w:t>
      </w:r>
      <w:r w:rsidR="00807723" w:rsidRPr="00EC3D75">
        <w:rPr>
          <w:rFonts w:cs="Arial"/>
        </w:rPr>
        <w:t xml:space="preserve"> &amp; ANALYS</w:t>
      </w:r>
      <w:bookmarkEnd w:id="44"/>
      <w:bookmarkEnd w:id="45"/>
    </w:p>
    <w:p w14:paraId="5E199E97" w14:textId="24D7376D" w:rsidR="00807723" w:rsidRPr="00C87B84" w:rsidRDefault="00807723" w:rsidP="00A72DC3">
      <w:pPr>
        <w:spacing w:line="240" w:lineRule="auto"/>
        <w:rPr>
          <w:rFonts w:cs="Times New Roman"/>
        </w:rPr>
      </w:pPr>
      <w:r w:rsidRPr="00C87B84">
        <w:rPr>
          <w:rFonts w:cs="Times New Roman"/>
        </w:rPr>
        <w:t>Fö</w:t>
      </w:r>
      <w:r w:rsidR="00E7534F" w:rsidRPr="00C87B84">
        <w:rPr>
          <w:rFonts w:cs="Times New Roman"/>
        </w:rPr>
        <w:t>r att göra en jämför</w:t>
      </w:r>
      <w:r w:rsidR="00B67F73" w:rsidRPr="00C87B84">
        <w:rPr>
          <w:rFonts w:cs="Times New Roman"/>
        </w:rPr>
        <w:t>else mellan Firebase och PHP valde jag att göra en hemsida</w:t>
      </w:r>
      <w:r w:rsidR="00577622" w:rsidRPr="00C87B84">
        <w:rPr>
          <w:rFonts w:cs="Times New Roman"/>
        </w:rPr>
        <w:t xml:space="preserve"> med ett par krav. Kraven för hemsidan är följande:</w:t>
      </w:r>
    </w:p>
    <w:p w14:paraId="6F7621AB" w14:textId="2AC7AAA2" w:rsidR="00577622" w:rsidRPr="00C87B84" w:rsidRDefault="00577622" w:rsidP="00A72DC3">
      <w:pPr>
        <w:spacing w:line="240" w:lineRule="auto"/>
        <w:rPr>
          <w:rFonts w:cs="Times New Roman"/>
        </w:rPr>
      </w:pPr>
      <w:r w:rsidRPr="00C87B84">
        <w:rPr>
          <w:rFonts w:cs="Times New Roman"/>
        </w:rPr>
        <w:lastRenderedPageBreak/>
        <w:t xml:space="preserve">• CRUD – </w:t>
      </w:r>
      <w:proofErr w:type="spellStart"/>
      <w:r w:rsidRPr="00C87B84">
        <w:rPr>
          <w:rFonts w:cs="Times New Roman"/>
        </w:rPr>
        <w:t>Create</w:t>
      </w:r>
      <w:proofErr w:type="spellEnd"/>
      <w:r w:rsidRPr="00C87B84">
        <w:rPr>
          <w:rFonts w:cs="Times New Roman"/>
        </w:rPr>
        <w:t xml:space="preserve">, Read, </w:t>
      </w:r>
      <w:proofErr w:type="spellStart"/>
      <w:r w:rsidRPr="00C87B84">
        <w:rPr>
          <w:rFonts w:cs="Times New Roman"/>
        </w:rPr>
        <w:t>Update</w:t>
      </w:r>
      <w:proofErr w:type="spellEnd"/>
      <w:r w:rsidRPr="00C87B84">
        <w:rPr>
          <w:rFonts w:cs="Times New Roman"/>
        </w:rPr>
        <w:t xml:space="preserve">, </w:t>
      </w:r>
      <w:proofErr w:type="spellStart"/>
      <w:r w:rsidRPr="00C87B84">
        <w:rPr>
          <w:rFonts w:cs="Times New Roman"/>
        </w:rPr>
        <w:t>Delete</w:t>
      </w:r>
      <w:proofErr w:type="spellEnd"/>
      <w:r w:rsidR="00461587" w:rsidRPr="00C87B84">
        <w:rPr>
          <w:rFonts w:cs="Times New Roman"/>
        </w:rPr>
        <w:t xml:space="preserve">. Standard för en </w:t>
      </w:r>
      <w:r w:rsidR="00C6311E" w:rsidRPr="00C87B84">
        <w:rPr>
          <w:rFonts w:cs="Times New Roman"/>
        </w:rPr>
        <w:t>modern hemsida</w:t>
      </w:r>
      <w:r w:rsidR="00FA4C5C" w:rsidRPr="00C87B84">
        <w:rPr>
          <w:rFonts w:cs="Times New Roman"/>
        </w:rPr>
        <w:t>. Det innebär att man ska kunna läsa in hemsida, vanligtvis med en typ av template. Man ska kunna skapa information till hemsidan inkludera</w:t>
      </w:r>
      <w:r w:rsidR="00754649" w:rsidRPr="00C87B84">
        <w:rPr>
          <w:rFonts w:cs="Times New Roman"/>
        </w:rPr>
        <w:t>nde lagring av skapad information</w:t>
      </w:r>
      <w:r w:rsidR="00FA4C5C" w:rsidRPr="00C87B84">
        <w:rPr>
          <w:rFonts w:cs="Times New Roman"/>
        </w:rPr>
        <w:t>, uppdatera informationen samt ha möjligheten att radera tidigare skapad information.</w:t>
      </w:r>
    </w:p>
    <w:p w14:paraId="544C4B62" w14:textId="1E759603" w:rsidR="00461587" w:rsidRPr="00C87B84" w:rsidRDefault="00461587" w:rsidP="00A72DC3">
      <w:pPr>
        <w:spacing w:line="240" w:lineRule="auto"/>
        <w:rPr>
          <w:rFonts w:cs="Times New Roman"/>
        </w:rPr>
      </w:pPr>
      <w:r w:rsidRPr="00C87B84">
        <w:rPr>
          <w:rFonts w:cs="Times New Roman"/>
        </w:rPr>
        <w:t>•</w:t>
      </w:r>
      <w:r w:rsidR="00E25385" w:rsidRPr="00C87B84">
        <w:rPr>
          <w:rFonts w:cs="Times New Roman"/>
        </w:rPr>
        <w:t xml:space="preserve"> Autentisering</w:t>
      </w:r>
      <w:r w:rsidR="00F63B7C" w:rsidRPr="00C87B84">
        <w:rPr>
          <w:rFonts w:cs="Times New Roman"/>
        </w:rPr>
        <w:t xml:space="preserve"> och auktorisering</w:t>
      </w:r>
      <w:r w:rsidR="00E25385" w:rsidRPr="00C87B84">
        <w:rPr>
          <w:rFonts w:cs="Times New Roman"/>
        </w:rPr>
        <w:t>. Registrering</w:t>
      </w:r>
      <w:r w:rsidR="00E00F02" w:rsidRPr="00C87B84">
        <w:rPr>
          <w:rFonts w:cs="Times New Roman"/>
        </w:rPr>
        <w:t xml:space="preserve"> och hantering av användarkonton som </w:t>
      </w:r>
      <w:r w:rsidR="00ED7092" w:rsidRPr="00C87B84">
        <w:rPr>
          <w:rFonts w:cs="Times New Roman"/>
        </w:rPr>
        <w:t>ger vissa förmåner, exempelvis att kunna skapa och uppdatera filer.</w:t>
      </w:r>
    </w:p>
    <w:p w14:paraId="2008B99F" w14:textId="78CD5185" w:rsidR="00F63B7C" w:rsidRPr="00C87B84" w:rsidRDefault="00F63B7C" w:rsidP="00A72DC3">
      <w:pPr>
        <w:spacing w:line="240" w:lineRule="auto"/>
        <w:rPr>
          <w:rFonts w:cs="Times New Roman"/>
        </w:rPr>
      </w:pPr>
      <w:r w:rsidRPr="00C87B84">
        <w:rPr>
          <w:rFonts w:cs="Times New Roman"/>
        </w:rPr>
        <w:t>• Säkerhet. Hemsid</w:t>
      </w:r>
      <w:r w:rsidR="00E764EE" w:rsidRPr="00C87B84">
        <w:rPr>
          <w:rFonts w:cs="Times New Roman"/>
        </w:rPr>
        <w:t>orna ska uppfylla standard säkerhetskrav</w:t>
      </w:r>
    </w:p>
    <w:p w14:paraId="1722330D" w14:textId="188262F5" w:rsidR="00754649" w:rsidRPr="00C87B84" w:rsidRDefault="00381406" w:rsidP="00A72DC3">
      <w:pPr>
        <w:spacing w:line="240" w:lineRule="auto"/>
        <w:rPr>
          <w:rFonts w:cs="Times New Roman"/>
        </w:rPr>
      </w:pPr>
      <w:r w:rsidRPr="00C87B84">
        <w:rPr>
          <w:rFonts w:cs="Times New Roman"/>
        </w:rPr>
        <w:t xml:space="preserve">Genom att följa dessa krav har man grunden för vilken </w:t>
      </w:r>
      <w:r w:rsidR="008C7BA9" w:rsidRPr="00C87B84">
        <w:rPr>
          <w:rFonts w:cs="Times New Roman"/>
        </w:rPr>
        <w:t xml:space="preserve">social webbplattform som helst, oavsett om det är Youtube eller Facebook. Jag valde att skapa en sida där man kan lägga in böcker, </w:t>
      </w:r>
      <w:r w:rsidR="00AE1562" w:rsidRPr="00C87B84">
        <w:rPr>
          <w:rFonts w:cs="Times New Roman"/>
        </w:rPr>
        <w:t xml:space="preserve">och bokserier. </w:t>
      </w:r>
      <w:r w:rsidR="00255E47" w:rsidRPr="00C87B84">
        <w:rPr>
          <w:rFonts w:cs="Times New Roman"/>
        </w:rPr>
        <w:t xml:space="preserve">Under mina lektioner om PHP gjorde jag </w:t>
      </w:r>
      <w:r w:rsidR="00DB69C8" w:rsidRPr="00C87B84">
        <w:rPr>
          <w:rFonts w:cs="Times New Roman"/>
        </w:rPr>
        <w:t xml:space="preserve">även </w:t>
      </w:r>
      <w:r w:rsidR="00255E47" w:rsidRPr="00C87B84">
        <w:rPr>
          <w:rFonts w:cs="Times New Roman"/>
        </w:rPr>
        <w:t xml:space="preserve">en sådan hemsida som slutprojekt, så det var ett klart val att göra samma projekt fast i Firebase. Detta medgav att </w:t>
      </w:r>
      <w:r w:rsidR="005155AE" w:rsidRPr="00C87B84">
        <w:rPr>
          <w:rFonts w:cs="Times New Roman"/>
        </w:rPr>
        <w:t>delar av de visuella element samt strukturen är något som jag redan hade planerat vilket sparade mig arbete.</w:t>
      </w:r>
    </w:p>
    <w:p w14:paraId="2E0EB2C7" w14:textId="5915DC1E" w:rsidR="0089278C" w:rsidRPr="00C87B84" w:rsidRDefault="00AA03FC" w:rsidP="00A72DC3">
      <w:pPr>
        <w:spacing w:line="240" w:lineRule="auto"/>
        <w:rPr>
          <w:rFonts w:cs="Times New Roman"/>
        </w:rPr>
      </w:pPr>
      <w:r w:rsidRPr="00C87B84">
        <w:rPr>
          <w:rFonts w:cs="Times New Roman"/>
        </w:rPr>
        <w:t>Firebase-h</w:t>
      </w:r>
      <w:r w:rsidR="0089278C" w:rsidRPr="00C87B84">
        <w:rPr>
          <w:rFonts w:cs="Times New Roman"/>
        </w:rPr>
        <w:t>emsidan började jag med efter jullovet</w:t>
      </w:r>
      <w:r w:rsidR="004C6753" w:rsidRPr="00C87B84">
        <w:rPr>
          <w:rFonts w:cs="Times New Roman"/>
        </w:rPr>
        <w:t>, under första halvan av vårterminen</w:t>
      </w:r>
      <w:r w:rsidR="002F5075" w:rsidRPr="00C87B84">
        <w:rPr>
          <w:rFonts w:cs="Times New Roman"/>
        </w:rPr>
        <w:t>. Medan PHP hemsidan var färdig i slutet av höstterminen.</w:t>
      </w:r>
    </w:p>
    <w:p w14:paraId="36AA5FCA" w14:textId="2B866831" w:rsidR="00E039FD" w:rsidRPr="00EC3D75" w:rsidRDefault="00E039FD" w:rsidP="00E039FD">
      <w:pPr>
        <w:pStyle w:val="Heading2"/>
        <w:rPr>
          <w:rFonts w:cs="Arial"/>
        </w:rPr>
      </w:pPr>
      <w:bookmarkStart w:id="46" w:name="_Toc69234963"/>
      <w:bookmarkStart w:id="47" w:name="_Toc69227479"/>
      <w:r w:rsidRPr="00EC3D75">
        <w:rPr>
          <w:rFonts w:cs="Arial"/>
        </w:rPr>
        <w:t>VERTYG</w:t>
      </w:r>
      <w:bookmarkEnd w:id="46"/>
      <w:bookmarkEnd w:id="47"/>
    </w:p>
    <w:p w14:paraId="22661D41" w14:textId="331EB57C" w:rsidR="00A84D37" w:rsidRPr="00C87B84" w:rsidRDefault="00A84D37" w:rsidP="00A72DC3">
      <w:pPr>
        <w:spacing w:line="240" w:lineRule="auto"/>
        <w:rPr>
          <w:rFonts w:cs="Times New Roman"/>
        </w:rPr>
      </w:pPr>
      <w:r w:rsidRPr="00C87B84">
        <w:rPr>
          <w:rFonts w:cs="Times New Roman"/>
        </w:rPr>
        <w:t xml:space="preserve">Verktygen som användes under detta projekt är Visual Studio </w:t>
      </w:r>
      <w:proofErr w:type="spellStart"/>
      <w:r w:rsidRPr="00C87B84">
        <w:rPr>
          <w:rFonts w:cs="Times New Roman"/>
        </w:rPr>
        <w:t>Code</w:t>
      </w:r>
      <w:proofErr w:type="spellEnd"/>
      <w:r w:rsidR="005A2F8D" w:rsidRPr="00C87B84">
        <w:rPr>
          <w:rFonts w:cs="Times New Roman"/>
        </w:rPr>
        <w:t>.</w:t>
      </w:r>
      <w:r w:rsidR="00894326" w:rsidRPr="00C87B84">
        <w:rPr>
          <w:rFonts w:cs="Times New Roman"/>
        </w:rPr>
        <w:t xml:space="preserve"> Firebase.google.com – Firebase hemsida vilket ger åtkomst till att skapa projekt, redigera databasregler med mer</w:t>
      </w:r>
      <w:r w:rsidR="005A2F8D" w:rsidRPr="00C87B84">
        <w:rPr>
          <w:rFonts w:cs="Times New Roman"/>
        </w:rPr>
        <w:t xml:space="preserve">. Samt </w:t>
      </w:r>
      <w:r w:rsidRPr="00C87B84">
        <w:rPr>
          <w:rFonts w:cs="Times New Roman"/>
        </w:rPr>
        <w:t>Repl.it</w:t>
      </w:r>
      <w:r w:rsidR="00291480" w:rsidRPr="00C87B84">
        <w:rPr>
          <w:rFonts w:cs="Times New Roman"/>
        </w:rPr>
        <w:t xml:space="preserve"> även kallad </w:t>
      </w:r>
      <w:proofErr w:type="spellStart"/>
      <w:r w:rsidR="00291480" w:rsidRPr="00C87B84">
        <w:rPr>
          <w:rFonts w:cs="Times New Roman"/>
        </w:rPr>
        <w:t>Replit</w:t>
      </w:r>
      <w:proofErr w:type="spellEnd"/>
      <w:r w:rsidR="00291480" w:rsidRPr="00C87B84">
        <w:rPr>
          <w:rFonts w:cs="Times New Roman"/>
        </w:rPr>
        <w:t>.  Det är en onlinetjänst där jag skrev mitt PHP projekt</w:t>
      </w:r>
      <w:r w:rsidR="009E2A60" w:rsidRPr="00C87B84">
        <w:rPr>
          <w:rFonts w:cs="Times New Roman"/>
        </w:rPr>
        <w:t>.</w:t>
      </w:r>
    </w:p>
    <w:p w14:paraId="2BFE3A96" w14:textId="033C7DF1" w:rsidR="007A2435" w:rsidRPr="00EC3D75" w:rsidRDefault="007A2435" w:rsidP="005446EE">
      <w:pPr>
        <w:pStyle w:val="Heading2"/>
        <w:numPr>
          <w:ilvl w:val="0"/>
          <w:numId w:val="0"/>
        </w:numPr>
        <w:ind w:left="576"/>
        <w:rPr>
          <w:rFonts w:cs="Arial"/>
        </w:rPr>
      </w:pPr>
    </w:p>
    <w:p w14:paraId="753DB47D" w14:textId="5AAB1E5C" w:rsidR="004D1FA4" w:rsidRPr="00EC3D75" w:rsidRDefault="00807723" w:rsidP="005B7ED0">
      <w:pPr>
        <w:pStyle w:val="Heading2"/>
        <w:rPr>
          <w:rFonts w:cs="Arial"/>
        </w:rPr>
      </w:pPr>
      <w:bookmarkStart w:id="48" w:name="_Toc69234964"/>
      <w:bookmarkStart w:id="49" w:name="_Toc69227480"/>
      <w:r w:rsidRPr="00EC3D75">
        <w:rPr>
          <w:rFonts w:cs="Arial"/>
        </w:rPr>
        <w:t>SCHEMA</w:t>
      </w:r>
      <w:bookmarkEnd w:id="48"/>
      <w:bookmarkEnd w:id="49"/>
    </w:p>
    <w:p w14:paraId="71B8892F" w14:textId="123E6389" w:rsidR="005446EE" w:rsidRPr="00C87B84" w:rsidRDefault="005446EE" w:rsidP="00A72DC3">
      <w:pPr>
        <w:spacing w:line="240" w:lineRule="auto"/>
        <w:rPr>
          <w:rFonts w:cs="Times New Roman"/>
        </w:rPr>
      </w:pPr>
      <w:r w:rsidRPr="00C87B84">
        <w:rPr>
          <w:rFonts w:cs="Times New Roman"/>
        </w:rPr>
        <w:t>Jag gjorde ett kvartalschema.</w:t>
      </w:r>
    </w:p>
    <w:p w14:paraId="7E7D2FC5" w14:textId="142E73FD" w:rsidR="005446EE" w:rsidRPr="00EC3D75" w:rsidRDefault="00BB468F" w:rsidP="005446EE">
      <w:pPr>
        <w:pStyle w:val="ListParagraph"/>
        <w:numPr>
          <w:ilvl w:val="0"/>
          <w:numId w:val="42"/>
        </w:numPr>
        <w:rPr>
          <w:rFonts w:ascii="Arial" w:hAnsi="Arial" w:cs="Arial"/>
        </w:rPr>
      </w:pPr>
      <w:r w:rsidRPr="00EC3D75">
        <w:rPr>
          <w:rFonts w:ascii="Arial" w:hAnsi="Arial" w:cs="Arial"/>
        </w:rPr>
        <w:t>Årskursk</w:t>
      </w:r>
      <w:r w:rsidR="005446EE" w:rsidRPr="00EC3D75">
        <w:rPr>
          <w:rFonts w:ascii="Arial" w:hAnsi="Arial" w:cs="Arial"/>
        </w:rPr>
        <w:t>vartal 1:</w:t>
      </w:r>
    </w:p>
    <w:p w14:paraId="632AE416" w14:textId="1254DF17" w:rsidR="00C3368D" w:rsidRPr="00C87B84" w:rsidRDefault="00C3368D" w:rsidP="00A72DC3">
      <w:pPr>
        <w:spacing w:line="240" w:lineRule="auto"/>
        <w:rPr>
          <w:rFonts w:cs="Times New Roman"/>
        </w:rPr>
      </w:pPr>
      <w:r w:rsidRPr="00C87B84">
        <w:rPr>
          <w:rFonts w:cs="Times New Roman"/>
        </w:rPr>
        <w:t>Förstå vad webbserverprogrammering innebär. Vad är PHP, vad är Firebase. Samt att börja lära sig Firebase i kombination med JavaScript.</w:t>
      </w:r>
    </w:p>
    <w:p w14:paraId="5CFF3352" w14:textId="4E448701" w:rsidR="00C3368D" w:rsidRPr="00EC3D75" w:rsidRDefault="00BB468F" w:rsidP="00C3368D">
      <w:pPr>
        <w:pStyle w:val="ListParagraph"/>
        <w:numPr>
          <w:ilvl w:val="0"/>
          <w:numId w:val="42"/>
        </w:numPr>
        <w:rPr>
          <w:rFonts w:ascii="Arial" w:hAnsi="Arial" w:cs="Arial"/>
        </w:rPr>
      </w:pPr>
      <w:r w:rsidRPr="00EC3D75">
        <w:rPr>
          <w:rFonts w:ascii="Arial" w:hAnsi="Arial" w:cs="Arial"/>
        </w:rPr>
        <w:t xml:space="preserve">Årskurskvartal </w:t>
      </w:r>
      <w:r w:rsidR="00C3368D" w:rsidRPr="00EC3D75">
        <w:rPr>
          <w:rFonts w:ascii="Arial" w:hAnsi="Arial" w:cs="Arial"/>
        </w:rPr>
        <w:t>2</w:t>
      </w:r>
    </w:p>
    <w:p w14:paraId="03330531" w14:textId="58D78A2A" w:rsidR="005B7ED0" w:rsidRPr="00C87B84" w:rsidRDefault="00BB468F" w:rsidP="00A72DC3">
      <w:pPr>
        <w:spacing w:line="240" w:lineRule="auto"/>
        <w:rPr>
          <w:rFonts w:cs="Times New Roman"/>
        </w:rPr>
      </w:pPr>
      <w:r w:rsidRPr="00C87B84">
        <w:rPr>
          <w:rFonts w:cs="Times New Roman"/>
        </w:rPr>
        <w:t>Lära mig PHP och Firebase. PHP-projektet färdiggjordes under detta kvartal.</w:t>
      </w:r>
    </w:p>
    <w:p w14:paraId="5FDC484B" w14:textId="2D8CEE22" w:rsidR="00BB468F" w:rsidRPr="00EC3D75" w:rsidRDefault="00BB468F" w:rsidP="00BB468F">
      <w:pPr>
        <w:pStyle w:val="ListParagraph"/>
        <w:numPr>
          <w:ilvl w:val="0"/>
          <w:numId w:val="42"/>
        </w:numPr>
        <w:rPr>
          <w:rFonts w:ascii="Arial" w:hAnsi="Arial" w:cs="Arial"/>
        </w:rPr>
      </w:pPr>
      <w:r w:rsidRPr="00EC3D75">
        <w:rPr>
          <w:rFonts w:ascii="Arial" w:hAnsi="Arial" w:cs="Arial"/>
        </w:rPr>
        <w:t>Årskurskvartal 3</w:t>
      </w:r>
    </w:p>
    <w:p w14:paraId="12986B7E" w14:textId="7763B220" w:rsidR="00BB468F" w:rsidRPr="00C87B84" w:rsidRDefault="00BB468F" w:rsidP="00A72DC3">
      <w:pPr>
        <w:spacing w:line="240" w:lineRule="auto"/>
        <w:rPr>
          <w:rFonts w:cs="Times New Roman"/>
        </w:rPr>
      </w:pPr>
      <w:r w:rsidRPr="00C87B84">
        <w:rPr>
          <w:rFonts w:cs="Times New Roman"/>
        </w:rPr>
        <w:t>Skriva Firebase hemsidan samt rapport.</w:t>
      </w:r>
    </w:p>
    <w:p w14:paraId="029FD33C" w14:textId="75517618" w:rsidR="00BB468F" w:rsidRPr="00EC3D75" w:rsidRDefault="00BB468F" w:rsidP="00BB468F">
      <w:pPr>
        <w:pStyle w:val="ListParagraph"/>
        <w:numPr>
          <w:ilvl w:val="0"/>
          <w:numId w:val="42"/>
        </w:numPr>
        <w:rPr>
          <w:rFonts w:ascii="Arial" w:hAnsi="Arial" w:cs="Arial"/>
        </w:rPr>
      </w:pPr>
      <w:r w:rsidRPr="00EC3D75">
        <w:rPr>
          <w:rFonts w:ascii="Arial" w:hAnsi="Arial" w:cs="Arial"/>
        </w:rPr>
        <w:t>Början av kvartal 4</w:t>
      </w:r>
    </w:p>
    <w:p w14:paraId="512C7173" w14:textId="0E477CAA" w:rsidR="00BB468F" w:rsidRDefault="00BB468F" w:rsidP="00A72DC3">
      <w:pPr>
        <w:spacing w:line="240" w:lineRule="auto"/>
        <w:rPr>
          <w:rFonts w:cs="Times New Roman"/>
        </w:rPr>
      </w:pPr>
      <w:r w:rsidRPr="00C87B84">
        <w:rPr>
          <w:rFonts w:cs="Times New Roman"/>
        </w:rPr>
        <w:t xml:space="preserve">Skriv färdigt </w:t>
      </w:r>
      <w:r w:rsidR="00D6155C" w:rsidRPr="00C87B84">
        <w:rPr>
          <w:rFonts w:cs="Times New Roman"/>
        </w:rPr>
        <w:t>och lämna i rapport.</w:t>
      </w:r>
    </w:p>
    <w:p w14:paraId="678647FE" w14:textId="39B910B3" w:rsidR="00463619" w:rsidRDefault="00463619" w:rsidP="00A72DC3">
      <w:pPr>
        <w:spacing w:line="240" w:lineRule="auto"/>
        <w:rPr>
          <w:rFonts w:cs="Times New Roman"/>
        </w:rPr>
      </w:pPr>
      <w:r>
        <w:rPr>
          <w:rFonts w:cs="Times New Roman"/>
        </w:rPr>
        <w:t xml:space="preserve">Övrigt: </w:t>
      </w:r>
    </w:p>
    <w:p w14:paraId="6B155270" w14:textId="35EB7158" w:rsidR="009A3209" w:rsidRPr="00C87B84" w:rsidRDefault="009A3209" w:rsidP="00A72DC3">
      <w:pPr>
        <w:spacing w:line="240" w:lineRule="auto"/>
        <w:rPr>
          <w:rFonts w:cs="Times New Roman"/>
        </w:rPr>
      </w:pPr>
      <w:r>
        <w:rPr>
          <w:rFonts w:cs="Times New Roman"/>
        </w:rPr>
        <w:t xml:space="preserve">Om det är något som jag i efterhand hade ändrar skulle det vara </w:t>
      </w:r>
      <w:r w:rsidR="00AB3D2C">
        <w:rPr>
          <w:rFonts w:cs="Times New Roman"/>
        </w:rPr>
        <w:t xml:space="preserve">Rapportskrivningen. Den börjades lite innan kvartal 4, men jag trodde att </w:t>
      </w:r>
      <w:r w:rsidR="00AB3D2C">
        <w:rPr>
          <w:rFonts w:cs="Times New Roman"/>
        </w:rPr>
        <w:lastRenderedPageBreak/>
        <w:t xml:space="preserve">det skulle </w:t>
      </w:r>
      <w:r w:rsidR="00463619">
        <w:rPr>
          <w:rFonts w:cs="Times New Roman"/>
        </w:rPr>
        <w:t>vara mer tid fram tills inlämning, men</w:t>
      </w:r>
      <w:r w:rsidR="00BC4198">
        <w:rPr>
          <w:rFonts w:cs="Times New Roman"/>
        </w:rPr>
        <w:t xml:space="preserve"> det fanns tillräckligt med </w:t>
      </w:r>
      <w:r w:rsidR="003C6B74">
        <w:rPr>
          <w:rFonts w:cs="Times New Roman"/>
        </w:rPr>
        <w:t>luft i schemat för att ta hand om denna förändring</w:t>
      </w:r>
      <w:r w:rsidR="00463619">
        <w:rPr>
          <w:rFonts w:cs="Times New Roman"/>
        </w:rPr>
        <w:t>.</w:t>
      </w:r>
    </w:p>
    <w:p w14:paraId="7954F48E" w14:textId="776F74A9" w:rsidR="007A2435" w:rsidRPr="00EC3D75" w:rsidRDefault="007A2435" w:rsidP="00BE2C41">
      <w:pPr>
        <w:pStyle w:val="Heading2"/>
        <w:numPr>
          <w:ilvl w:val="0"/>
          <w:numId w:val="0"/>
        </w:numPr>
        <w:ind w:left="576" w:hanging="576"/>
        <w:rPr>
          <w:rFonts w:cs="Arial"/>
        </w:rPr>
      </w:pPr>
    </w:p>
    <w:p w14:paraId="6EFD0518" w14:textId="77777777" w:rsidR="007A2435" w:rsidRPr="00C87B84" w:rsidRDefault="007A2435" w:rsidP="00A72DC3">
      <w:pPr>
        <w:spacing w:line="240" w:lineRule="auto"/>
        <w:ind w:left="0"/>
        <w:rPr>
          <w:rFonts w:cs="Times New Roman"/>
        </w:rPr>
      </w:pPr>
    </w:p>
    <w:p w14:paraId="0F9D97FF" w14:textId="7E35629B" w:rsidR="00D948E4" w:rsidRPr="00EC3D75" w:rsidRDefault="00D948E4" w:rsidP="0091502D">
      <w:pPr>
        <w:pStyle w:val="Heading1"/>
        <w:rPr>
          <w:rFonts w:cs="Arial"/>
        </w:rPr>
      </w:pPr>
      <w:bookmarkStart w:id="50" w:name="_Toc3711117"/>
      <w:bookmarkStart w:id="51" w:name="_Toc104628300"/>
      <w:bookmarkStart w:id="52" w:name="_Toc68621611"/>
      <w:bookmarkStart w:id="53" w:name="_Toc69234965"/>
      <w:bookmarkStart w:id="54" w:name="_Toc69227481"/>
      <w:r w:rsidRPr="00EC3D75">
        <w:rPr>
          <w:rFonts w:cs="Arial"/>
        </w:rPr>
        <w:lastRenderedPageBreak/>
        <w:t>RESULTATREDOVISNING</w:t>
      </w:r>
      <w:bookmarkEnd w:id="50"/>
      <w:bookmarkEnd w:id="51"/>
      <w:bookmarkEnd w:id="52"/>
      <w:bookmarkEnd w:id="53"/>
      <w:bookmarkEnd w:id="54"/>
    </w:p>
    <w:p w14:paraId="0EC0547F" w14:textId="609FC269" w:rsidR="007511F7" w:rsidRPr="00C87B84" w:rsidRDefault="007A0288" w:rsidP="00A72DC3">
      <w:pPr>
        <w:spacing w:line="240" w:lineRule="auto"/>
        <w:rPr>
          <w:rFonts w:cs="Times New Roman"/>
        </w:rPr>
      </w:pPr>
      <w:r w:rsidRPr="00C87B84">
        <w:rPr>
          <w:rFonts w:cs="Times New Roman"/>
        </w:rPr>
        <w:t xml:space="preserve">Under resultatredovisning kommer </w:t>
      </w:r>
      <w:r w:rsidR="00800C42" w:rsidRPr="00C87B84">
        <w:rPr>
          <w:rFonts w:cs="Times New Roman"/>
        </w:rPr>
        <w:t xml:space="preserve">de intressanta delarna av </w:t>
      </w:r>
      <w:r w:rsidRPr="00C87B84">
        <w:rPr>
          <w:rFonts w:cs="Times New Roman"/>
        </w:rPr>
        <w:t xml:space="preserve">koden bakom hemsidorna att redovisas. </w:t>
      </w:r>
      <w:r w:rsidR="00800C42" w:rsidRPr="00C87B84">
        <w:rPr>
          <w:rFonts w:cs="Times New Roman"/>
        </w:rPr>
        <w:t>Under redovisning</w:t>
      </w:r>
      <w:r w:rsidR="00B96D6A" w:rsidRPr="00C87B84">
        <w:rPr>
          <w:rFonts w:cs="Times New Roman"/>
        </w:rPr>
        <w:t>en</w:t>
      </w:r>
      <w:r w:rsidR="00800C42" w:rsidRPr="00C87B84">
        <w:rPr>
          <w:rFonts w:cs="Times New Roman"/>
        </w:rPr>
        <w:t xml:space="preserve"> kommer </w:t>
      </w:r>
      <w:r w:rsidR="00B96D6A" w:rsidRPr="00C87B84">
        <w:rPr>
          <w:rFonts w:cs="Times New Roman"/>
        </w:rPr>
        <w:t>kodblockens funktioner att förklaras och jämföras</w:t>
      </w:r>
      <w:r w:rsidR="00AA3971" w:rsidRPr="00C87B84">
        <w:rPr>
          <w:rFonts w:cs="Times New Roman"/>
        </w:rPr>
        <w:t>, d</w:t>
      </w:r>
      <w:r w:rsidR="005E3B00" w:rsidRPr="00C87B84">
        <w:rPr>
          <w:rFonts w:cs="Times New Roman"/>
        </w:rPr>
        <w:t xml:space="preserve">et kommer </w:t>
      </w:r>
      <w:r w:rsidR="00AA3971" w:rsidRPr="00C87B84">
        <w:rPr>
          <w:rFonts w:cs="Times New Roman"/>
        </w:rPr>
        <w:t xml:space="preserve">även </w:t>
      </w:r>
      <w:r w:rsidR="005E3B00" w:rsidRPr="00C87B84">
        <w:rPr>
          <w:rFonts w:cs="Times New Roman"/>
        </w:rPr>
        <w:t xml:space="preserve">förekomma </w:t>
      </w:r>
      <w:r w:rsidR="00AA3971" w:rsidRPr="00C87B84">
        <w:rPr>
          <w:rFonts w:cs="Times New Roman"/>
        </w:rPr>
        <w:t>korta slutsatser per jämförelse</w:t>
      </w:r>
      <w:r w:rsidR="007511F7" w:rsidRPr="00C87B84">
        <w:rPr>
          <w:rFonts w:cs="Times New Roman"/>
        </w:rPr>
        <w:t xml:space="preserve">. För helhetsbedömning, slutsats och direkta svar för frågeställningarna, se nästa rubrik; </w:t>
      </w:r>
      <w:r w:rsidR="007511F7" w:rsidRPr="00C87B84">
        <w:rPr>
          <w:rFonts w:cs="Times New Roman"/>
          <w:b/>
          <w:bCs/>
        </w:rPr>
        <w:t>4 Diskussion och Slutsats</w:t>
      </w:r>
      <w:r w:rsidR="007511F7" w:rsidRPr="00C87B84">
        <w:rPr>
          <w:rFonts w:cs="Times New Roman"/>
        </w:rPr>
        <w:t>.</w:t>
      </w:r>
    </w:p>
    <w:p w14:paraId="43A518F1" w14:textId="2E2DB71B" w:rsidR="009369A3" w:rsidRPr="00C87B84" w:rsidRDefault="009369A3" w:rsidP="00A72DC3">
      <w:pPr>
        <w:spacing w:line="240" w:lineRule="auto"/>
        <w:rPr>
          <w:rFonts w:cs="Times New Roman"/>
        </w:rPr>
      </w:pPr>
      <w:r w:rsidRPr="00C87B84">
        <w:rPr>
          <w:rFonts w:cs="Times New Roman"/>
        </w:rPr>
        <w:t>Se hela Firebase koden och hemsida</w:t>
      </w:r>
      <w:r w:rsidR="00FC31E5" w:rsidRPr="00C87B84">
        <w:rPr>
          <w:rFonts w:cs="Times New Roman"/>
        </w:rPr>
        <w:t xml:space="preserve">n under </w:t>
      </w:r>
      <w:r w:rsidR="00567558" w:rsidRPr="00C87B84">
        <w:rPr>
          <w:rFonts w:cs="Times New Roman"/>
        </w:rPr>
        <w:t xml:space="preserve">punkt </w:t>
      </w:r>
      <w:r w:rsidR="006E0A6C" w:rsidRPr="00C87B84">
        <w:rPr>
          <w:rFonts w:cs="Times New Roman"/>
          <w:b/>
          <w:bCs/>
        </w:rPr>
        <w:t>6.</w:t>
      </w:r>
      <w:r w:rsidR="00567558" w:rsidRPr="00C87B84">
        <w:rPr>
          <w:rFonts w:cs="Times New Roman"/>
          <w:b/>
          <w:bCs/>
        </w:rPr>
        <w:t xml:space="preserve">1 </w:t>
      </w:r>
      <w:r w:rsidR="00567558" w:rsidRPr="00C87B84">
        <w:rPr>
          <w:rFonts w:cs="Times New Roman"/>
        </w:rPr>
        <w:t xml:space="preserve">och </w:t>
      </w:r>
      <w:r w:rsidR="00567558" w:rsidRPr="00C87B84">
        <w:rPr>
          <w:rFonts w:cs="Times New Roman"/>
          <w:b/>
          <w:bCs/>
        </w:rPr>
        <w:t>6.2</w:t>
      </w:r>
      <w:r w:rsidR="003D106C" w:rsidRPr="00C87B84">
        <w:rPr>
          <w:rFonts w:cs="Times New Roman"/>
        </w:rPr>
        <w:t xml:space="preserve">. </w:t>
      </w:r>
    </w:p>
    <w:p w14:paraId="49327520" w14:textId="3DE17FA6" w:rsidR="00B30EA2" w:rsidRPr="00EC3D75" w:rsidRDefault="00D97578" w:rsidP="00D97578">
      <w:pPr>
        <w:pStyle w:val="Heading2"/>
        <w:rPr>
          <w:rFonts w:cs="Arial"/>
        </w:rPr>
      </w:pPr>
      <w:bookmarkStart w:id="55" w:name="_Toc69234966"/>
      <w:bookmarkStart w:id="56" w:name="_Toc69227482"/>
      <w:r w:rsidRPr="00EC3D75">
        <w:rPr>
          <w:rFonts w:cs="Arial"/>
        </w:rPr>
        <w:t>UPPSTART AV PROJEKT</w:t>
      </w:r>
      <w:bookmarkEnd w:id="55"/>
      <w:bookmarkEnd w:id="56"/>
    </w:p>
    <w:p w14:paraId="44D51D10" w14:textId="3EC8BD30" w:rsidR="009A2EFE" w:rsidRPr="00EC3D75" w:rsidRDefault="009A2EFE" w:rsidP="009A2EFE">
      <w:pPr>
        <w:pStyle w:val="Heading3"/>
        <w:rPr>
          <w:rFonts w:cs="Arial"/>
        </w:rPr>
      </w:pPr>
      <w:bookmarkStart w:id="57" w:name="_Toc69234967"/>
      <w:bookmarkStart w:id="58" w:name="_Toc69227483"/>
      <w:r w:rsidRPr="00EC3D75">
        <w:rPr>
          <w:rFonts w:cs="Arial"/>
        </w:rPr>
        <w:t>Firebase</w:t>
      </w:r>
      <w:bookmarkEnd w:id="57"/>
      <w:bookmarkEnd w:id="58"/>
    </w:p>
    <w:p w14:paraId="44A25D93" w14:textId="3DF96854" w:rsidR="000C59EA" w:rsidRPr="00C87B84" w:rsidRDefault="009A2EFE" w:rsidP="00A72DC3">
      <w:pPr>
        <w:tabs>
          <w:tab w:val="left" w:pos="5073"/>
        </w:tabs>
        <w:spacing w:line="240" w:lineRule="auto"/>
        <w:rPr>
          <w:rFonts w:cs="Times New Roman"/>
        </w:rPr>
      </w:pPr>
      <w:r w:rsidRPr="00C87B84">
        <w:rPr>
          <w:rFonts w:cs="Times New Roman"/>
        </w:rPr>
        <w:t>Att starta ett Firebase</w:t>
      </w:r>
      <w:r w:rsidR="009F0045" w:rsidRPr="00C87B84">
        <w:rPr>
          <w:rFonts w:cs="Times New Roman"/>
        </w:rPr>
        <w:t>-projekt är ganska enkelt</w:t>
      </w:r>
      <w:r w:rsidR="005F73D1" w:rsidRPr="00C87B84">
        <w:rPr>
          <w:rFonts w:cs="Times New Roman"/>
        </w:rPr>
        <w:t xml:space="preserve"> och helt gratis. För att starta behöver man logga in på firebase.google.com</w:t>
      </w:r>
      <w:r w:rsidR="004429B7" w:rsidRPr="00C87B84">
        <w:rPr>
          <w:rFonts w:cs="Times New Roman"/>
        </w:rPr>
        <w:t xml:space="preserve"> och trycka på knappen ’</w:t>
      </w:r>
      <w:proofErr w:type="spellStart"/>
      <w:r w:rsidR="004429B7" w:rsidRPr="00C87B84">
        <w:rPr>
          <w:rFonts w:cs="Times New Roman"/>
        </w:rPr>
        <w:t>create</w:t>
      </w:r>
      <w:proofErr w:type="spellEnd"/>
      <w:r w:rsidR="004429B7" w:rsidRPr="00C87B84">
        <w:rPr>
          <w:rFonts w:cs="Times New Roman"/>
        </w:rPr>
        <w:t xml:space="preserve"> a </w:t>
      </w:r>
      <w:proofErr w:type="spellStart"/>
      <w:r w:rsidR="004429B7" w:rsidRPr="00C87B84">
        <w:rPr>
          <w:rFonts w:cs="Times New Roman"/>
        </w:rPr>
        <w:t>project</w:t>
      </w:r>
      <w:proofErr w:type="spellEnd"/>
      <w:r w:rsidR="004429B7" w:rsidRPr="00C87B84">
        <w:rPr>
          <w:rFonts w:cs="Times New Roman"/>
        </w:rPr>
        <w:t xml:space="preserve">’. </w:t>
      </w:r>
      <w:r w:rsidR="007F2CB7" w:rsidRPr="00C87B84">
        <w:rPr>
          <w:rFonts w:cs="Times New Roman"/>
        </w:rPr>
        <w:t>Därefter presenteras en relativt enkel startprocess</w:t>
      </w:r>
      <w:r w:rsidR="0081523D" w:rsidRPr="00C87B84">
        <w:rPr>
          <w:rFonts w:cs="Times New Roman"/>
        </w:rPr>
        <w:t>, m</w:t>
      </w:r>
      <w:r w:rsidR="007F2CB7" w:rsidRPr="00C87B84">
        <w:rPr>
          <w:rFonts w:cs="Times New Roman"/>
        </w:rPr>
        <w:t>an anger projektnamn</w:t>
      </w:r>
      <w:r w:rsidR="00D45A05" w:rsidRPr="00C87B84">
        <w:rPr>
          <w:rFonts w:cs="Times New Roman"/>
        </w:rPr>
        <w:t xml:space="preserve"> (Bilag</w:t>
      </w:r>
      <w:r w:rsidR="000C59EA" w:rsidRPr="00C87B84">
        <w:rPr>
          <w:rFonts w:cs="Times New Roman"/>
        </w:rPr>
        <w:t>a 7.1</w:t>
      </w:r>
      <w:r w:rsidR="00D45A05" w:rsidRPr="00C87B84">
        <w:rPr>
          <w:rFonts w:cs="Times New Roman"/>
        </w:rPr>
        <w:t xml:space="preserve">), därefter har man ett projekt. </w:t>
      </w:r>
      <w:r w:rsidR="008B08A2" w:rsidRPr="00C87B84">
        <w:rPr>
          <w:rFonts w:cs="Times New Roman"/>
        </w:rPr>
        <w:t xml:space="preserve">För att göra projektet användbart med JavaScript behöver man skapa en webbapplikation (Bilaga </w:t>
      </w:r>
      <w:r w:rsidR="000C59EA" w:rsidRPr="00C87B84">
        <w:rPr>
          <w:rFonts w:cs="Times New Roman"/>
        </w:rPr>
        <w:t>7.2</w:t>
      </w:r>
      <w:r w:rsidR="008B08A2" w:rsidRPr="00C87B84">
        <w:rPr>
          <w:rFonts w:cs="Times New Roman"/>
        </w:rPr>
        <w:t>)</w:t>
      </w:r>
      <w:r w:rsidR="008F0BC4" w:rsidRPr="00C87B84">
        <w:rPr>
          <w:rFonts w:cs="Times New Roman"/>
        </w:rPr>
        <w:t>,</w:t>
      </w:r>
      <w:r w:rsidR="007936C3" w:rsidRPr="00C87B84">
        <w:rPr>
          <w:rFonts w:cs="Times New Roman"/>
        </w:rPr>
        <w:t xml:space="preserve"> vilket görs genom att trycka på webbkods-ikonen på projektets startsida. Man får upp nya </w:t>
      </w:r>
      <w:r w:rsidR="00B129D2" w:rsidRPr="00C87B84">
        <w:rPr>
          <w:rFonts w:cs="Times New Roman"/>
        </w:rPr>
        <w:t xml:space="preserve">alternativ där man ger webbapplikationen ett namn för att därefter få ut en </w:t>
      </w:r>
      <w:r w:rsidR="000A5A8F" w:rsidRPr="00C87B84">
        <w:rPr>
          <w:rFonts w:cs="Times New Roman"/>
        </w:rPr>
        <w:t>k</w:t>
      </w:r>
      <w:r w:rsidR="00B129D2" w:rsidRPr="00C87B84">
        <w:rPr>
          <w:rFonts w:cs="Times New Roman"/>
        </w:rPr>
        <w:t>onfigurationsnyckel</w:t>
      </w:r>
      <w:r w:rsidR="00260638" w:rsidRPr="00C87B84">
        <w:rPr>
          <w:rFonts w:cs="Times New Roman"/>
        </w:rPr>
        <w:t xml:space="preserve"> (Bilaga </w:t>
      </w:r>
      <w:r w:rsidR="00246840" w:rsidRPr="00C87B84">
        <w:rPr>
          <w:rFonts w:cs="Times New Roman"/>
        </w:rPr>
        <w:t>7.3</w:t>
      </w:r>
      <w:r w:rsidR="00260638" w:rsidRPr="00C87B84">
        <w:rPr>
          <w:rFonts w:cs="Times New Roman"/>
        </w:rPr>
        <w:t>)</w:t>
      </w:r>
      <w:r w:rsidR="000A5A8F" w:rsidRPr="00C87B84">
        <w:rPr>
          <w:rFonts w:cs="Times New Roman"/>
        </w:rPr>
        <w:t xml:space="preserve"> som man klistrar in i sin webbsid</w:t>
      </w:r>
      <w:r w:rsidR="00CC7639" w:rsidRPr="00C87B84">
        <w:rPr>
          <w:rFonts w:cs="Times New Roman"/>
        </w:rPr>
        <w:t xml:space="preserve">a. Konfigurationsnycklen är vad som ger en hemsida, oberoende av </w:t>
      </w:r>
      <w:r w:rsidR="008906B2" w:rsidRPr="00C87B84">
        <w:rPr>
          <w:rFonts w:cs="Times New Roman"/>
        </w:rPr>
        <w:t>var servern körs</w:t>
      </w:r>
      <w:r w:rsidR="00902AF2" w:rsidRPr="00C87B84">
        <w:rPr>
          <w:rFonts w:cs="Times New Roman"/>
        </w:rPr>
        <w:t>,</w:t>
      </w:r>
      <w:r w:rsidR="008906B2" w:rsidRPr="00C87B84">
        <w:rPr>
          <w:rFonts w:cs="Times New Roman"/>
        </w:rPr>
        <w:t xml:space="preserve"> tillgång till att läsa, skapa och ändra filer</w:t>
      </w:r>
      <w:r w:rsidR="00B2721C" w:rsidRPr="00C87B84">
        <w:rPr>
          <w:rFonts w:cs="Times New Roman"/>
        </w:rPr>
        <w:t xml:space="preserve"> hos ett Firebaseprojekt. Därav, när ens hemsida är färdig anger man en</w:t>
      </w:r>
      <w:r w:rsidR="00DA0FFA" w:rsidRPr="00C87B84">
        <w:rPr>
          <w:rFonts w:cs="Times New Roman"/>
        </w:rPr>
        <w:t>s server</w:t>
      </w:r>
      <w:r w:rsidR="00B2721C" w:rsidRPr="00C87B84">
        <w:rPr>
          <w:rFonts w:cs="Times New Roman"/>
        </w:rPr>
        <w:t xml:space="preserve"> IP</w:t>
      </w:r>
      <w:r w:rsidR="00DA0FFA" w:rsidRPr="00C87B84">
        <w:rPr>
          <w:rFonts w:cs="Times New Roman"/>
        </w:rPr>
        <w:t xml:space="preserve"> och säger att </w:t>
      </w:r>
      <w:r w:rsidR="00B4605A" w:rsidRPr="00C87B84">
        <w:rPr>
          <w:rFonts w:cs="Times New Roman"/>
        </w:rPr>
        <w:t xml:space="preserve">den IP är den enda som får röra en Firebaseprojekt, detta kommer att redovisas i </w:t>
      </w:r>
      <w:r w:rsidR="0091792D" w:rsidRPr="00C87B84">
        <w:rPr>
          <w:rFonts w:cs="Times New Roman"/>
        </w:rPr>
        <w:t>punkt</w:t>
      </w:r>
      <w:r w:rsidR="00B4605A" w:rsidRPr="00C87B84">
        <w:rPr>
          <w:rFonts w:cs="Times New Roman"/>
        </w:rPr>
        <w:t xml:space="preserve"> </w:t>
      </w:r>
      <w:r w:rsidR="00246840" w:rsidRPr="00C87B84">
        <w:rPr>
          <w:rFonts w:cs="Times New Roman"/>
          <w:b/>
          <w:bCs/>
        </w:rPr>
        <w:t>3.3.1.3</w:t>
      </w:r>
      <w:r w:rsidR="00DA0FFA" w:rsidRPr="00C87B84">
        <w:rPr>
          <w:rFonts w:cs="Times New Roman"/>
        </w:rPr>
        <w:t xml:space="preserve">. </w:t>
      </w:r>
    </w:p>
    <w:p w14:paraId="723AF3F0" w14:textId="4A6449F9" w:rsidR="00267CC7" w:rsidRPr="00C87B84" w:rsidRDefault="00267CC7" w:rsidP="00A72DC3">
      <w:pPr>
        <w:tabs>
          <w:tab w:val="left" w:pos="5073"/>
        </w:tabs>
        <w:spacing w:line="240" w:lineRule="auto"/>
        <w:rPr>
          <w:rFonts w:cs="Times New Roman"/>
          <w:b/>
          <w:bCs/>
        </w:rPr>
      </w:pPr>
      <w:r w:rsidRPr="00C87B84">
        <w:rPr>
          <w:rFonts w:cs="Times New Roman"/>
          <w:b/>
          <w:bCs/>
        </w:rPr>
        <w:t>Bilaga 7.1</w:t>
      </w:r>
    </w:p>
    <w:p w14:paraId="6DEF9041" w14:textId="29FBF305" w:rsidR="00814F2B" w:rsidRPr="00C87B84" w:rsidRDefault="00814F2B" w:rsidP="00A72DC3">
      <w:pPr>
        <w:tabs>
          <w:tab w:val="left" w:pos="5073"/>
        </w:tabs>
        <w:spacing w:line="240" w:lineRule="auto"/>
        <w:rPr>
          <w:rFonts w:cs="Times New Roman"/>
          <w:b/>
          <w:bCs/>
        </w:rPr>
      </w:pPr>
      <w:r w:rsidRPr="00C87B84">
        <w:rPr>
          <w:rFonts w:cs="Times New Roman"/>
          <w:noProof/>
        </w:rPr>
        <w:drawing>
          <wp:inline distT="0" distB="0" distL="0" distR="0" wp14:anchorId="5AE95820" wp14:editId="44E6AFD2">
            <wp:extent cx="3413052" cy="239778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667" cy="2414370"/>
                    </a:xfrm>
                    <a:prstGeom prst="rect">
                      <a:avLst/>
                    </a:prstGeom>
                    <a:noFill/>
                    <a:ln>
                      <a:noFill/>
                    </a:ln>
                  </pic:spPr>
                </pic:pic>
              </a:graphicData>
            </a:graphic>
          </wp:inline>
        </w:drawing>
      </w:r>
    </w:p>
    <w:p w14:paraId="41A6DA36" w14:textId="390E29D3" w:rsidR="000C59EA" w:rsidRPr="00C87B84" w:rsidRDefault="000C59EA" w:rsidP="00A72DC3">
      <w:pPr>
        <w:tabs>
          <w:tab w:val="left" w:pos="5073"/>
        </w:tabs>
        <w:spacing w:line="240" w:lineRule="auto"/>
        <w:rPr>
          <w:rFonts w:cs="Times New Roman"/>
          <w:b/>
          <w:bCs/>
        </w:rPr>
      </w:pPr>
    </w:p>
    <w:p w14:paraId="6F67662E" w14:textId="6CC7ED71" w:rsidR="000C59EA" w:rsidRPr="00C87B84" w:rsidRDefault="000C59EA" w:rsidP="00A72DC3">
      <w:pPr>
        <w:tabs>
          <w:tab w:val="left" w:pos="5073"/>
        </w:tabs>
        <w:spacing w:line="240" w:lineRule="auto"/>
        <w:rPr>
          <w:rFonts w:cs="Times New Roman"/>
          <w:b/>
          <w:bCs/>
        </w:rPr>
      </w:pPr>
    </w:p>
    <w:p w14:paraId="69B9D1DE" w14:textId="77777777" w:rsidR="00A72DC3" w:rsidRDefault="00A72DC3">
      <w:pPr>
        <w:spacing w:after="0" w:line="240" w:lineRule="auto"/>
        <w:ind w:left="0"/>
        <w:rPr>
          <w:rFonts w:cs="Times New Roman"/>
          <w:b/>
          <w:bCs/>
        </w:rPr>
      </w:pPr>
      <w:r>
        <w:rPr>
          <w:rFonts w:cs="Times New Roman"/>
          <w:b/>
          <w:bCs/>
        </w:rPr>
        <w:br w:type="page"/>
      </w:r>
    </w:p>
    <w:p w14:paraId="16BFA6D7" w14:textId="593C845B" w:rsidR="00814F2B" w:rsidRPr="00A72DC3" w:rsidRDefault="00267CC7" w:rsidP="00A72DC3">
      <w:pPr>
        <w:tabs>
          <w:tab w:val="left" w:pos="5073"/>
        </w:tabs>
        <w:spacing w:line="240" w:lineRule="auto"/>
        <w:rPr>
          <w:rFonts w:cs="Times New Roman"/>
          <w:b/>
          <w:bCs/>
        </w:rPr>
      </w:pPr>
      <w:r w:rsidRPr="00C87B84">
        <w:rPr>
          <w:rFonts w:cs="Times New Roman"/>
          <w:b/>
          <w:bCs/>
        </w:rPr>
        <w:lastRenderedPageBreak/>
        <w:t>Bilaga 7.2</w:t>
      </w:r>
      <w:r w:rsidR="00814F2B" w:rsidRPr="00C87B84">
        <w:rPr>
          <w:rFonts w:cs="Times New Roman"/>
          <w:noProof/>
        </w:rPr>
        <w:drawing>
          <wp:inline distT="0" distB="0" distL="0" distR="0" wp14:anchorId="1D27D2D7" wp14:editId="05DE6437">
            <wp:extent cx="5039360" cy="3348355"/>
            <wp:effectExtent l="0" t="0" r="8890" b="4445"/>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48355"/>
                    </a:xfrm>
                    <a:prstGeom prst="rect">
                      <a:avLst/>
                    </a:prstGeom>
                    <a:noFill/>
                    <a:ln>
                      <a:noFill/>
                    </a:ln>
                  </pic:spPr>
                </pic:pic>
              </a:graphicData>
            </a:graphic>
          </wp:inline>
        </w:drawing>
      </w:r>
      <w:r w:rsidR="00246840" w:rsidRPr="00C87B84">
        <w:rPr>
          <w:rFonts w:cs="Times New Roman"/>
          <w:b/>
          <w:bCs/>
        </w:rPr>
        <w:lastRenderedPageBreak/>
        <w:t>Bilaga 7.3</w:t>
      </w:r>
      <w:r w:rsidR="00814F2B" w:rsidRPr="00C87B84">
        <w:rPr>
          <w:rFonts w:cs="Times New Roman"/>
          <w:noProof/>
        </w:rPr>
        <w:drawing>
          <wp:inline distT="0" distB="0" distL="0" distR="0" wp14:anchorId="5B15A703" wp14:editId="68B50D22">
            <wp:extent cx="5039995" cy="5337810"/>
            <wp:effectExtent l="0" t="0" r="825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5337810"/>
                    </a:xfrm>
                    <a:prstGeom prst="rect">
                      <a:avLst/>
                    </a:prstGeom>
                    <a:noFill/>
                    <a:ln>
                      <a:noFill/>
                    </a:ln>
                  </pic:spPr>
                </pic:pic>
              </a:graphicData>
            </a:graphic>
          </wp:inline>
        </w:drawing>
      </w:r>
    </w:p>
    <w:p w14:paraId="5170450B" w14:textId="77777777" w:rsidR="00814F2B" w:rsidRPr="00C87B84" w:rsidRDefault="00814F2B" w:rsidP="00A72DC3">
      <w:pPr>
        <w:spacing w:line="240" w:lineRule="auto"/>
        <w:rPr>
          <w:rFonts w:cs="Times New Roman"/>
        </w:rPr>
      </w:pPr>
      <w:r w:rsidRPr="00C87B84">
        <w:rPr>
          <w:rFonts w:cs="Times New Roman"/>
        </w:rPr>
        <w:t>OBS! Denna konfigurationsnyckel kommer från ett tillfälligt exempelprojekt och kommer inte kunna appliceras.</w:t>
      </w:r>
    </w:p>
    <w:p w14:paraId="6D1259F8" w14:textId="77777777" w:rsidR="00814F2B" w:rsidRPr="00C87B84" w:rsidRDefault="00814F2B" w:rsidP="00A72DC3">
      <w:pPr>
        <w:tabs>
          <w:tab w:val="left" w:pos="5073"/>
        </w:tabs>
        <w:spacing w:line="240" w:lineRule="auto"/>
        <w:rPr>
          <w:rFonts w:cs="Times New Roman"/>
          <w:b/>
          <w:bCs/>
        </w:rPr>
      </w:pPr>
    </w:p>
    <w:p w14:paraId="22BCC526" w14:textId="1B636E3E" w:rsidR="00D97578" w:rsidRPr="00EC3D75" w:rsidRDefault="00902AF2" w:rsidP="00902AF2">
      <w:pPr>
        <w:pStyle w:val="Heading3"/>
        <w:rPr>
          <w:rFonts w:cs="Arial"/>
        </w:rPr>
      </w:pPr>
      <w:bookmarkStart w:id="59" w:name="_Toc69234968"/>
      <w:bookmarkStart w:id="60" w:name="_Toc69227484"/>
      <w:r w:rsidRPr="00EC3D75">
        <w:rPr>
          <w:rFonts w:cs="Arial"/>
        </w:rPr>
        <w:t>PHP</w:t>
      </w:r>
      <w:bookmarkEnd w:id="59"/>
      <w:bookmarkEnd w:id="60"/>
      <w:r w:rsidRPr="00EC3D75">
        <w:rPr>
          <w:rFonts w:cs="Arial"/>
        </w:rPr>
        <w:t xml:space="preserve"> </w:t>
      </w:r>
    </w:p>
    <w:p w14:paraId="0979A960" w14:textId="482E9301" w:rsidR="00902AF2" w:rsidRPr="00C87B84" w:rsidRDefault="00181376" w:rsidP="00A72DC3">
      <w:pPr>
        <w:spacing w:line="240" w:lineRule="auto"/>
        <w:rPr>
          <w:rFonts w:cs="Times New Roman"/>
        </w:rPr>
      </w:pPr>
      <w:r w:rsidRPr="00C87B84">
        <w:rPr>
          <w:rFonts w:cs="Times New Roman"/>
        </w:rPr>
        <w:t xml:space="preserve">Att starta ett PHP projekt kan göras på ett par olika sätt. Dels kan det </w:t>
      </w:r>
      <w:r w:rsidR="008D4B09" w:rsidRPr="00C87B84">
        <w:rPr>
          <w:rFonts w:cs="Times New Roman"/>
        </w:rPr>
        <w:t>göras</w:t>
      </w:r>
      <w:r w:rsidRPr="00C87B84">
        <w:rPr>
          <w:rFonts w:cs="Times New Roman"/>
        </w:rPr>
        <w:t xml:space="preserve"> </w:t>
      </w:r>
      <w:r w:rsidR="008D4B09" w:rsidRPr="00C87B84">
        <w:rPr>
          <w:rFonts w:cs="Times New Roman"/>
        </w:rPr>
        <w:t>lokalt, dels</w:t>
      </w:r>
      <w:r w:rsidRPr="00C87B84">
        <w:rPr>
          <w:rFonts w:cs="Times New Roman"/>
        </w:rPr>
        <w:t xml:space="preserve"> kan det </w:t>
      </w:r>
      <w:r w:rsidR="008D4B09" w:rsidRPr="00C87B84">
        <w:rPr>
          <w:rFonts w:cs="Times New Roman"/>
        </w:rPr>
        <w:t xml:space="preserve">göras online. Väljer man att köra PHP lokalt kräver det installation av en </w:t>
      </w:r>
      <w:proofErr w:type="spellStart"/>
      <w:r w:rsidR="008D4B09" w:rsidRPr="00C87B84">
        <w:rPr>
          <w:rFonts w:cs="Times New Roman"/>
        </w:rPr>
        <w:t>Wamp</w:t>
      </w:r>
      <w:proofErr w:type="spellEnd"/>
      <w:r w:rsidR="008D4B09" w:rsidRPr="00C87B84">
        <w:rPr>
          <w:rFonts w:cs="Times New Roman"/>
        </w:rPr>
        <w:t xml:space="preserve">-server, vilket är ett separat program. Kör man PHP online kan man göra det via flera olika tjänster, tjänsten som PHP-hemsidan använder är </w:t>
      </w:r>
      <w:proofErr w:type="spellStart"/>
      <w:r w:rsidR="008D4B09" w:rsidRPr="00C87B84">
        <w:rPr>
          <w:rFonts w:cs="Times New Roman"/>
        </w:rPr>
        <w:t>Replit</w:t>
      </w:r>
      <w:proofErr w:type="spellEnd"/>
      <w:r w:rsidR="008D4B09" w:rsidRPr="00C87B84">
        <w:rPr>
          <w:rFonts w:cs="Times New Roman"/>
        </w:rPr>
        <w:t xml:space="preserve">; </w:t>
      </w:r>
      <w:r w:rsidR="000968BD" w:rsidRPr="00C87B84">
        <w:rPr>
          <w:rFonts w:cs="Times New Roman"/>
        </w:rPr>
        <w:t>en</w:t>
      </w:r>
      <w:r w:rsidR="008D4B09" w:rsidRPr="00C87B84">
        <w:rPr>
          <w:rFonts w:cs="Times New Roman"/>
        </w:rPr>
        <w:t xml:space="preserve"> gratis</w:t>
      </w:r>
      <w:r w:rsidR="00901B64" w:rsidRPr="00C87B84">
        <w:rPr>
          <w:rFonts w:cs="Times New Roman"/>
        </w:rPr>
        <w:t xml:space="preserve">, </w:t>
      </w:r>
      <w:r w:rsidR="00031D51" w:rsidRPr="00C87B84">
        <w:rPr>
          <w:rFonts w:cs="Times New Roman"/>
        </w:rPr>
        <w:t>webbsida stödjer webbservrar som</w:t>
      </w:r>
      <w:r w:rsidR="00901B64" w:rsidRPr="00C87B84">
        <w:rPr>
          <w:rFonts w:cs="Times New Roman"/>
        </w:rPr>
        <w:t xml:space="preserve"> PHP.</w:t>
      </w:r>
      <w:r w:rsidR="003F6A3C" w:rsidRPr="00C87B84">
        <w:rPr>
          <w:rFonts w:cs="Times New Roman"/>
        </w:rPr>
        <w:t xml:space="preserve"> </w:t>
      </w:r>
    </w:p>
    <w:p w14:paraId="723B198F" w14:textId="319DF534" w:rsidR="003557A8" w:rsidRPr="00EC3D75" w:rsidRDefault="00A82B81" w:rsidP="00524E99">
      <w:pPr>
        <w:pStyle w:val="Heading3"/>
        <w:rPr>
          <w:rFonts w:cs="Arial"/>
        </w:rPr>
      </w:pPr>
      <w:bookmarkStart w:id="61" w:name="_Toc69234969"/>
      <w:bookmarkStart w:id="62" w:name="_Toc69227485"/>
      <w:r w:rsidRPr="00EC3D75">
        <w:rPr>
          <w:rFonts w:cs="Arial"/>
        </w:rPr>
        <w:t>Starta</w:t>
      </w:r>
      <w:r w:rsidR="00524E99" w:rsidRPr="00EC3D75">
        <w:rPr>
          <w:rFonts w:cs="Arial"/>
        </w:rPr>
        <w:t xml:space="preserve"> </w:t>
      </w:r>
      <w:r w:rsidR="004363B8" w:rsidRPr="00EC3D75">
        <w:rPr>
          <w:rFonts w:cs="Arial"/>
        </w:rPr>
        <w:t xml:space="preserve">sin </w:t>
      </w:r>
      <w:r w:rsidR="00C27A4D" w:rsidRPr="00EC3D75">
        <w:rPr>
          <w:rFonts w:cs="Arial"/>
        </w:rPr>
        <w:t>webbsida</w:t>
      </w:r>
      <w:bookmarkEnd w:id="61"/>
      <w:bookmarkEnd w:id="62"/>
    </w:p>
    <w:p w14:paraId="76305225" w14:textId="71E6B483" w:rsidR="00326B83" w:rsidRPr="00C87B84" w:rsidRDefault="0039056F" w:rsidP="00A72DC3">
      <w:pPr>
        <w:spacing w:line="240" w:lineRule="auto"/>
        <w:rPr>
          <w:rFonts w:cs="Times New Roman"/>
        </w:rPr>
      </w:pPr>
      <w:r w:rsidRPr="00C87B84">
        <w:rPr>
          <w:rFonts w:cs="Times New Roman"/>
        </w:rPr>
        <w:t xml:space="preserve">Firebase projektet skrivs i programmet Visual Studio </w:t>
      </w:r>
      <w:proofErr w:type="spellStart"/>
      <w:r w:rsidRPr="00C87B84">
        <w:rPr>
          <w:rFonts w:cs="Times New Roman"/>
        </w:rPr>
        <w:t>Code</w:t>
      </w:r>
      <w:proofErr w:type="spellEnd"/>
      <w:r w:rsidRPr="00C87B84">
        <w:rPr>
          <w:rFonts w:cs="Times New Roman"/>
        </w:rPr>
        <w:t xml:space="preserve">, vilket är gratis att </w:t>
      </w:r>
      <w:r w:rsidR="00984F8D" w:rsidRPr="00C87B84">
        <w:rPr>
          <w:rFonts w:cs="Times New Roman"/>
        </w:rPr>
        <w:t>ladda ner och använda.</w:t>
      </w:r>
      <w:r w:rsidR="009D5790" w:rsidRPr="00C87B84">
        <w:rPr>
          <w:rFonts w:cs="Times New Roman"/>
        </w:rPr>
        <w:t xml:space="preserve"> </w:t>
      </w:r>
    </w:p>
    <w:p w14:paraId="3AA7FE60" w14:textId="42DC6074" w:rsidR="008E58F5" w:rsidRPr="00C87B84" w:rsidRDefault="008E58F5" w:rsidP="00A72DC3">
      <w:pPr>
        <w:spacing w:line="240" w:lineRule="auto"/>
        <w:rPr>
          <w:rFonts w:cs="Times New Roman"/>
        </w:rPr>
      </w:pPr>
    </w:p>
    <w:p w14:paraId="3168AE9B" w14:textId="12361ED6" w:rsidR="008E58F5" w:rsidRPr="00C87B84" w:rsidRDefault="00326B83" w:rsidP="00A72DC3">
      <w:pPr>
        <w:spacing w:line="240" w:lineRule="auto"/>
        <w:rPr>
          <w:rFonts w:cs="Times New Roman"/>
        </w:rPr>
      </w:pPr>
      <w:r w:rsidRPr="00C87B84">
        <w:rPr>
          <w:rFonts w:cs="Times New Roman"/>
        </w:rPr>
        <w:t xml:space="preserve">När man arbetar med webbplatser med Firebase </w:t>
      </w:r>
      <w:r w:rsidR="004D2FB9" w:rsidRPr="00C87B84">
        <w:rPr>
          <w:rFonts w:cs="Times New Roman"/>
        </w:rPr>
        <w:t>grundar sig allt i ett html-</w:t>
      </w:r>
      <w:r w:rsidR="00A00FF5" w:rsidRPr="00C87B84">
        <w:rPr>
          <w:rFonts w:cs="Times New Roman"/>
        </w:rPr>
        <w:t>formulär</w:t>
      </w:r>
      <w:r w:rsidR="004D2FB9" w:rsidRPr="00C87B84">
        <w:rPr>
          <w:rFonts w:cs="Times New Roman"/>
        </w:rPr>
        <w:t xml:space="preserve"> som hämtar alla JavaScript funktioner</w:t>
      </w:r>
      <w:r w:rsidR="00A00FF5" w:rsidRPr="00C87B84">
        <w:rPr>
          <w:rFonts w:cs="Times New Roman"/>
        </w:rPr>
        <w:t xml:space="preserve"> och kör koden. </w:t>
      </w:r>
      <w:r w:rsidR="009D5790" w:rsidRPr="00C87B84">
        <w:rPr>
          <w:rFonts w:cs="Times New Roman"/>
        </w:rPr>
        <w:t xml:space="preserve">För att </w:t>
      </w:r>
      <w:r w:rsidR="00AC3FF9" w:rsidRPr="00C87B84">
        <w:rPr>
          <w:rFonts w:cs="Times New Roman"/>
        </w:rPr>
        <w:t>få tillgång till Firebase-funktioner</w:t>
      </w:r>
      <w:r w:rsidR="002F4E90" w:rsidRPr="00C87B84">
        <w:rPr>
          <w:rFonts w:cs="Times New Roman"/>
        </w:rPr>
        <w:t>na</w:t>
      </w:r>
      <w:r w:rsidR="00AC3FF9" w:rsidRPr="00C87B84">
        <w:rPr>
          <w:rFonts w:cs="Times New Roman"/>
        </w:rPr>
        <w:t xml:space="preserve"> </w:t>
      </w:r>
      <w:r w:rsidR="008F0DAC" w:rsidRPr="00C87B84">
        <w:rPr>
          <w:rFonts w:cs="Times New Roman"/>
        </w:rPr>
        <w:t xml:space="preserve">behöver man importera </w:t>
      </w:r>
      <w:r w:rsidR="00E34348" w:rsidRPr="00C87B84">
        <w:rPr>
          <w:rFonts w:cs="Times New Roman"/>
        </w:rPr>
        <w:t xml:space="preserve">de </w:t>
      </w:r>
      <w:r w:rsidR="00E34348" w:rsidRPr="00C87B84">
        <w:rPr>
          <w:rFonts w:cs="Times New Roman"/>
        </w:rPr>
        <w:lastRenderedPageBreak/>
        <w:t>Firebase</w:t>
      </w:r>
      <w:r w:rsidR="00123CD6" w:rsidRPr="00C87B84">
        <w:rPr>
          <w:rFonts w:cs="Times New Roman"/>
        </w:rPr>
        <w:t>bibliotek</w:t>
      </w:r>
      <w:r w:rsidR="0034304D" w:rsidRPr="00C87B84">
        <w:rPr>
          <w:rFonts w:cs="Times New Roman"/>
        </w:rPr>
        <w:t xml:space="preserve"> </w:t>
      </w:r>
      <w:r w:rsidR="00A256A4" w:rsidRPr="00C87B84">
        <w:rPr>
          <w:rFonts w:cs="Times New Roman"/>
        </w:rPr>
        <w:t xml:space="preserve">(bilaga </w:t>
      </w:r>
      <w:r w:rsidR="00325F5A" w:rsidRPr="00C87B84">
        <w:rPr>
          <w:rFonts w:cs="Times New Roman"/>
        </w:rPr>
        <w:t>7.4</w:t>
      </w:r>
      <w:r w:rsidR="00A256A4" w:rsidRPr="00C87B84">
        <w:rPr>
          <w:rFonts w:cs="Times New Roman"/>
        </w:rPr>
        <w:t xml:space="preserve">) </w:t>
      </w:r>
      <w:r w:rsidR="0034304D" w:rsidRPr="00C87B84">
        <w:rPr>
          <w:rFonts w:cs="Times New Roman"/>
        </w:rPr>
        <w:t xml:space="preserve">som man ska använda </w:t>
      </w:r>
      <w:r w:rsidR="00AC3FF9" w:rsidRPr="00C87B84">
        <w:rPr>
          <w:rFonts w:cs="Times New Roman"/>
        </w:rPr>
        <w:t>till</w:t>
      </w:r>
      <w:r w:rsidR="00A256A4" w:rsidRPr="00C87B84">
        <w:rPr>
          <w:rFonts w:cs="Times New Roman"/>
        </w:rPr>
        <w:t xml:space="preserve"> sitt projekt. Det ska ske innan man anger sin </w:t>
      </w:r>
      <w:r w:rsidR="00CF1D57" w:rsidRPr="00C87B84">
        <w:rPr>
          <w:rFonts w:cs="Times New Roman"/>
        </w:rPr>
        <w:t>konfigurationsnyckel</w:t>
      </w:r>
      <w:r w:rsidR="00A256A4" w:rsidRPr="00C87B84">
        <w:rPr>
          <w:rFonts w:cs="Times New Roman"/>
        </w:rPr>
        <w:t xml:space="preserve"> och innan man använder </w:t>
      </w:r>
      <w:r w:rsidR="00CF1D57" w:rsidRPr="00C87B84">
        <w:rPr>
          <w:rFonts w:cs="Times New Roman"/>
        </w:rPr>
        <w:t xml:space="preserve">någon </w:t>
      </w:r>
      <w:r w:rsidR="00873860" w:rsidRPr="00C87B84">
        <w:rPr>
          <w:rFonts w:cs="Times New Roman"/>
        </w:rPr>
        <w:t>F</w:t>
      </w:r>
      <w:r w:rsidR="00CF1D57" w:rsidRPr="00C87B84">
        <w:rPr>
          <w:rFonts w:cs="Times New Roman"/>
        </w:rPr>
        <w:t>irebasefunktion.</w:t>
      </w:r>
      <w:r w:rsidR="00873860" w:rsidRPr="00C87B84">
        <w:rPr>
          <w:rFonts w:cs="Times New Roman"/>
        </w:rPr>
        <w:t xml:space="preserve"> Efter </w:t>
      </w:r>
      <w:r w:rsidR="00584659" w:rsidRPr="00C87B84">
        <w:rPr>
          <w:rFonts w:cs="Times New Roman"/>
        </w:rPr>
        <w:t xml:space="preserve">ens import av </w:t>
      </w:r>
      <w:r w:rsidR="005C7317" w:rsidRPr="00C87B84">
        <w:rPr>
          <w:rFonts w:cs="Times New Roman"/>
        </w:rPr>
        <w:t>Firebasebiblioteken</w:t>
      </w:r>
      <w:r w:rsidR="00584659" w:rsidRPr="00C87B84">
        <w:rPr>
          <w:rFonts w:cs="Times New Roman"/>
        </w:rPr>
        <w:t xml:space="preserve"> anges ens </w:t>
      </w:r>
      <w:r w:rsidR="005C7317" w:rsidRPr="00C87B84">
        <w:rPr>
          <w:rFonts w:cs="Times New Roman"/>
        </w:rPr>
        <w:t>konfigurations</w:t>
      </w:r>
      <w:r w:rsidR="00584659" w:rsidRPr="00C87B84">
        <w:rPr>
          <w:rFonts w:cs="Times New Roman"/>
        </w:rPr>
        <w:t>nyckel, det kan ske genom att klistra in en script-tag med nyckeln, alternativt</w:t>
      </w:r>
      <w:r w:rsidR="005C7317" w:rsidRPr="00C87B84">
        <w:rPr>
          <w:rFonts w:cs="Times New Roman"/>
        </w:rPr>
        <w:t xml:space="preserve"> importerar man ett dokument med nyckeln för snyggare och mer läsbar kod.</w:t>
      </w:r>
      <w:r w:rsidR="00A82B81" w:rsidRPr="00C87B84">
        <w:rPr>
          <w:rFonts w:cs="Times New Roman"/>
        </w:rPr>
        <w:t xml:space="preserve"> </w:t>
      </w:r>
    </w:p>
    <w:p w14:paraId="6658C46A" w14:textId="3798ECEE" w:rsidR="00325F5A" w:rsidRPr="00C87B84" w:rsidRDefault="00325F5A" w:rsidP="00A72DC3">
      <w:pPr>
        <w:spacing w:line="240" w:lineRule="auto"/>
        <w:rPr>
          <w:rFonts w:cs="Times New Roman"/>
          <w:b/>
          <w:bCs/>
        </w:rPr>
      </w:pPr>
      <w:r w:rsidRPr="00C87B84">
        <w:rPr>
          <w:rFonts w:cs="Times New Roman"/>
          <w:b/>
          <w:bCs/>
        </w:rPr>
        <w:t>Bilaga 7.4</w:t>
      </w:r>
    </w:p>
    <w:p w14:paraId="59A3F130" w14:textId="56652F05" w:rsidR="00524E99" w:rsidRPr="00C87B84" w:rsidRDefault="008E58F5" w:rsidP="00A72DC3">
      <w:pPr>
        <w:spacing w:line="240" w:lineRule="auto"/>
        <w:rPr>
          <w:rFonts w:cs="Times New Roman"/>
        </w:rPr>
      </w:pPr>
      <w:r w:rsidRPr="00C87B84">
        <w:rPr>
          <w:rFonts w:cs="Times New Roman"/>
          <w:noProof/>
        </w:rPr>
        <w:drawing>
          <wp:inline distT="0" distB="0" distL="0" distR="0" wp14:anchorId="55539C85" wp14:editId="03A88B3D">
            <wp:extent cx="5029200" cy="605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605790"/>
                    </a:xfrm>
                    <a:prstGeom prst="rect">
                      <a:avLst/>
                    </a:prstGeom>
                    <a:noFill/>
                    <a:ln>
                      <a:noFill/>
                    </a:ln>
                  </pic:spPr>
                </pic:pic>
              </a:graphicData>
            </a:graphic>
          </wp:inline>
        </w:drawing>
      </w:r>
    </w:p>
    <w:p w14:paraId="7B45AD84" w14:textId="6FDC0FA5" w:rsidR="00A00FF5" w:rsidRPr="00C87B84" w:rsidRDefault="00C27A4D" w:rsidP="00A72DC3">
      <w:pPr>
        <w:spacing w:line="240" w:lineRule="auto"/>
        <w:rPr>
          <w:rFonts w:cs="Times New Roman"/>
        </w:rPr>
      </w:pPr>
      <w:r w:rsidRPr="00C87B84">
        <w:rPr>
          <w:rFonts w:cs="Times New Roman"/>
        </w:rPr>
        <w:t xml:space="preserve">Det kan tolkas som tidskrävande att starta en </w:t>
      </w:r>
      <w:r w:rsidR="00FF78A0" w:rsidRPr="00C87B84">
        <w:rPr>
          <w:rFonts w:cs="Times New Roman"/>
        </w:rPr>
        <w:t xml:space="preserve">firebase </w:t>
      </w:r>
      <w:r w:rsidRPr="00C87B84">
        <w:rPr>
          <w:rFonts w:cs="Times New Roman"/>
        </w:rPr>
        <w:t xml:space="preserve">webbsida. Men det är bara att kopiera och klistra in. </w:t>
      </w:r>
    </w:p>
    <w:p w14:paraId="59015DBB" w14:textId="73911062" w:rsidR="00295A92" w:rsidRPr="00C87B84" w:rsidRDefault="00714710" w:rsidP="00A72DC3">
      <w:pPr>
        <w:spacing w:line="240" w:lineRule="auto"/>
        <w:rPr>
          <w:rFonts w:cs="Times New Roman"/>
        </w:rPr>
      </w:pPr>
      <w:r w:rsidRPr="00C87B84">
        <w:rPr>
          <w:rFonts w:cs="Times New Roman"/>
        </w:rPr>
        <w:t xml:space="preserve">Att starta en PHP-webbplats via repl.it tar </w:t>
      </w:r>
      <w:r w:rsidR="00AC1DA6" w:rsidRPr="00C87B84">
        <w:rPr>
          <w:rFonts w:cs="Times New Roman"/>
        </w:rPr>
        <w:t xml:space="preserve">knappt </w:t>
      </w:r>
      <w:r w:rsidR="00B545F9" w:rsidRPr="00C87B84">
        <w:rPr>
          <w:rFonts w:cs="Times New Roman"/>
        </w:rPr>
        <w:t xml:space="preserve">någon </w:t>
      </w:r>
      <w:r w:rsidR="00AC1DA6" w:rsidRPr="00C87B84">
        <w:rPr>
          <w:rFonts w:cs="Times New Roman"/>
        </w:rPr>
        <w:t xml:space="preserve">tid. Man trycket på en knapp, namnger sitt projekt och sedan kan man </w:t>
      </w:r>
      <w:r w:rsidR="004363B8" w:rsidRPr="00C87B84">
        <w:rPr>
          <w:rFonts w:cs="Times New Roman"/>
        </w:rPr>
        <w:t>skriva sin hemsida.</w:t>
      </w:r>
    </w:p>
    <w:p w14:paraId="1F2E661B" w14:textId="56CDDC79" w:rsidR="00386353" w:rsidRPr="00C87B84" w:rsidRDefault="00386353" w:rsidP="00A72DC3">
      <w:pPr>
        <w:spacing w:line="240" w:lineRule="auto"/>
        <w:rPr>
          <w:rFonts w:cs="Times New Roman"/>
        </w:rPr>
      </w:pPr>
      <w:r w:rsidRPr="00C87B84">
        <w:rPr>
          <w:rFonts w:cs="Times New Roman"/>
        </w:rPr>
        <w:t xml:space="preserve">Efter alternativt under utvecklingen av sin hemsida kan man </w:t>
      </w:r>
      <w:r w:rsidR="00F547E2" w:rsidRPr="00C87B84">
        <w:rPr>
          <w:rFonts w:cs="Times New Roman"/>
        </w:rPr>
        <w:t>ladda upp sin hemsida till en egen domän. Det är efter detta steg som man kan binda IP adressen för vilka IP:s som får åtkomst till ens Firebaseprojekt. Denna funktion kommer att visas längre ner i punk</w:t>
      </w:r>
      <w:r w:rsidR="00867AEE" w:rsidRPr="00C87B84">
        <w:rPr>
          <w:rFonts w:cs="Times New Roman"/>
          <w:b/>
          <w:bCs/>
        </w:rPr>
        <w:t xml:space="preserve"> 3.3.1.3</w:t>
      </w:r>
      <w:r w:rsidR="00F547E2" w:rsidRPr="00C87B84">
        <w:rPr>
          <w:rFonts w:cs="Times New Roman"/>
        </w:rPr>
        <w:t>.</w:t>
      </w:r>
    </w:p>
    <w:p w14:paraId="0BCAE6F3" w14:textId="4149B70F" w:rsidR="00FF78A0" w:rsidRPr="00EC3D75" w:rsidRDefault="00E04722" w:rsidP="00E04722">
      <w:pPr>
        <w:pStyle w:val="Heading2"/>
        <w:rPr>
          <w:rFonts w:cs="Arial"/>
        </w:rPr>
      </w:pPr>
      <w:bookmarkStart w:id="63" w:name="_Toc69234970"/>
      <w:bookmarkStart w:id="64" w:name="_Toc69227486"/>
      <w:r w:rsidRPr="00EC3D75">
        <w:rPr>
          <w:rFonts w:cs="Arial"/>
        </w:rPr>
        <w:t>HUVUDDEL</w:t>
      </w:r>
      <w:bookmarkEnd w:id="63"/>
      <w:bookmarkEnd w:id="64"/>
    </w:p>
    <w:p w14:paraId="54901E2B" w14:textId="380F7581" w:rsidR="00E04722" w:rsidRPr="00C87B84" w:rsidRDefault="00A97448" w:rsidP="00A72DC3">
      <w:pPr>
        <w:spacing w:line="240" w:lineRule="auto"/>
        <w:rPr>
          <w:rFonts w:cs="Times New Roman"/>
        </w:rPr>
      </w:pPr>
      <w:r w:rsidRPr="00C87B84">
        <w:rPr>
          <w:rFonts w:cs="Times New Roman"/>
        </w:rPr>
        <w:t xml:space="preserve">Efter att </w:t>
      </w:r>
      <w:r w:rsidR="00386353" w:rsidRPr="00C87B84">
        <w:rPr>
          <w:rFonts w:cs="Times New Roman"/>
        </w:rPr>
        <w:t xml:space="preserve">ens webbsida är uppsatt </w:t>
      </w:r>
      <w:r w:rsidR="00872444" w:rsidRPr="00C87B84">
        <w:rPr>
          <w:rFonts w:cs="Times New Roman"/>
        </w:rPr>
        <w:t xml:space="preserve">kan man börja med sin kod. </w:t>
      </w:r>
      <w:r w:rsidR="00154E5B" w:rsidRPr="00C87B84">
        <w:rPr>
          <w:rFonts w:cs="Times New Roman"/>
        </w:rPr>
        <w:t xml:space="preserve">HTML-sidan för Firebaseprojektet kan ses vid </w:t>
      </w:r>
      <w:r w:rsidR="003C102C" w:rsidRPr="00C87B84">
        <w:rPr>
          <w:rFonts w:cs="Times New Roman"/>
        </w:rPr>
        <w:t xml:space="preserve">i punkten </w:t>
      </w:r>
      <w:r w:rsidR="003C102C" w:rsidRPr="00C87B84">
        <w:rPr>
          <w:rFonts w:cs="Times New Roman"/>
          <w:b/>
          <w:bCs/>
        </w:rPr>
        <w:t>6.1.2.</w:t>
      </w:r>
    </w:p>
    <w:p w14:paraId="2D36EB25" w14:textId="163AFE65" w:rsidR="003D313D" w:rsidRPr="00C87B84" w:rsidRDefault="003D313D" w:rsidP="00A72DC3">
      <w:pPr>
        <w:spacing w:line="240" w:lineRule="auto"/>
        <w:rPr>
          <w:rFonts w:cs="Times New Roman"/>
        </w:rPr>
      </w:pPr>
      <w:r w:rsidRPr="00C87B84">
        <w:rPr>
          <w:rFonts w:cs="Times New Roman"/>
        </w:rPr>
        <w:t>De huvudsakligen intressanta punkterna</w:t>
      </w:r>
      <w:r w:rsidR="008461DA" w:rsidRPr="00C87B84">
        <w:rPr>
          <w:rFonts w:cs="Times New Roman"/>
        </w:rPr>
        <w:t xml:space="preserve"> för en webbsida, vilket kommer presenteras och jämföras </w:t>
      </w:r>
      <w:r w:rsidRPr="00C87B84">
        <w:rPr>
          <w:rFonts w:cs="Times New Roman"/>
        </w:rPr>
        <w:t xml:space="preserve">är, </w:t>
      </w:r>
      <w:r w:rsidR="00635FCC" w:rsidRPr="00C87B84">
        <w:rPr>
          <w:rFonts w:cs="Times New Roman"/>
        </w:rPr>
        <w:t>utan inbördes ordning</w:t>
      </w:r>
      <w:r w:rsidR="00FA1C3E" w:rsidRPr="00C87B84">
        <w:rPr>
          <w:rFonts w:cs="Times New Roman"/>
        </w:rPr>
        <w:t xml:space="preserve"> </w:t>
      </w:r>
      <w:r w:rsidR="00F31EAC" w:rsidRPr="00C87B84">
        <w:rPr>
          <w:rFonts w:cs="Times New Roman"/>
        </w:rPr>
        <w:t>följande:</w:t>
      </w:r>
    </w:p>
    <w:p w14:paraId="40EB541E" w14:textId="25326645" w:rsidR="00C905E1" w:rsidRPr="00C87B84" w:rsidRDefault="00C905E1" w:rsidP="00A72DC3">
      <w:pPr>
        <w:spacing w:line="240" w:lineRule="auto"/>
        <w:rPr>
          <w:rFonts w:cs="Times New Roman"/>
        </w:rPr>
      </w:pPr>
      <w:r w:rsidRPr="00C87B84">
        <w:rPr>
          <w:rFonts w:cs="Times New Roman"/>
        </w:rPr>
        <w:t>• Autentisering</w:t>
      </w:r>
    </w:p>
    <w:p w14:paraId="42E3C08E" w14:textId="712F3D5D" w:rsidR="00F31EAC" w:rsidRPr="00C87B84" w:rsidRDefault="00F31EAC" w:rsidP="00A72DC3">
      <w:pPr>
        <w:spacing w:line="240" w:lineRule="auto"/>
        <w:rPr>
          <w:rFonts w:cs="Times New Roman"/>
        </w:rPr>
      </w:pPr>
      <w:r w:rsidRPr="00C87B84">
        <w:rPr>
          <w:rFonts w:cs="Times New Roman"/>
        </w:rPr>
        <w:t>• Registrering</w:t>
      </w:r>
    </w:p>
    <w:p w14:paraId="09C3BDEA" w14:textId="5003FAE4" w:rsidR="00F31EAC" w:rsidRPr="00C87B84" w:rsidRDefault="00F31EAC" w:rsidP="00A72DC3">
      <w:pPr>
        <w:spacing w:line="240" w:lineRule="auto"/>
        <w:rPr>
          <w:rFonts w:cs="Times New Roman"/>
        </w:rPr>
      </w:pPr>
      <w:r w:rsidRPr="00C87B84">
        <w:rPr>
          <w:rFonts w:cs="Times New Roman"/>
        </w:rPr>
        <w:t>• Inloggning</w:t>
      </w:r>
    </w:p>
    <w:p w14:paraId="05467FE5" w14:textId="34624389" w:rsidR="00385046" w:rsidRPr="00C87B84" w:rsidRDefault="00F31EAC" w:rsidP="00A72DC3">
      <w:pPr>
        <w:spacing w:line="240" w:lineRule="auto"/>
        <w:rPr>
          <w:rFonts w:cs="Times New Roman"/>
        </w:rPr>
      </w:pPr>
      <w:r w:rsidRPr="00C87B84">
        <w:rPr>
          <w:rFonts w:cs="Times New Roman"/>
        </w:rPr>
        <w:t xml:space="preserve">• </w:t>
      </w:r>
      <w:r w:rsidR="00385046" w:rsidRPr="00C87B84">
        <w:rPr>
          <w:rFonts w:cs="Times New Roman"/>
        </w:rPr>
        <w:t xml:space="preserve">CRUD – </w:t>
      </w:r>
      <w:proofErr w:type="spellStart"/>
      <w:r w:rsidR="00385046" w:rsidRPr="00C87B84">
        <w:rPr>
          <w:rFonts w:cs="Times New Roman"/>
        </w:rPr>
        <w:t>Create</w:t>
      </w:r>
      <w:proofErr w:type="spellEnd"/>
      <w:r w:rsidR="00385046" w:rsidRPr="00C87B84">
        <w:rPr>
          <w:rFonts w:cs="Times New Roman"/>
        </w:rPr>
        <w:t>,</w:t>
      </w:r>
      <w:r w:rsidR="00D97117" w:rsidRPr="00C87B84">
        <w:rPr>
          <w:rFonts w:cs="Times New Roman"/>
        </w:rPr>
        <w:t xml:space="preserve"> </w:t>
      </w:r>
      <w:r w:rsidR="00385046" w:rsidRPr="00C87B84">
        <w:rPr>
          <w:rFonts w:cs="Times New Roman"/>
        </w:rPr>
        <w:t xml:space="preserve">Read, </w:t>
      </w:r>
      <w:proofErr w:type="spellStart"/>
      <w:r w:rsidR="00385046" w:rsidRPr="00C87B84">
        <w:rPr>
          <w:rFonts w:cs="Times New Roman"/>
        </w:rPr>
        <w:t>Update</w:t>
      </w:r>
      <w:proofErr w:type="spellEnd"/>
      <w:r w:rsidR="00385046" w:rsidRPr="00C87B84">
        <w:rPr>
          <w:rFonts w:cs="Times New Roman"/>
        </w:rPr>
        <w:t xml:space="preserve">, </w:t>
      </w:r>
      <w:proofErr w:type="spellStart"/>
      <w:r w:rsidR="00385046" w:rsidRPr="00C87B84">
        <w:rPr>
          <w:rFonts w:cs="Times New Roman"/>
        </w:rPr>
        <w:t>Delete</w:t>
      </w:r>
      <w:proofErr w:type="spellEnd"/>
    </w:p>
    <w:p w14:paraId="5EC981E8" w14:textId="548ED7D1" w:rsidR="00385046" w:rsidRPr="00C87B84" w:rsidRDefault="00385046" w:rsidP="00A72DC3">
      <w:pPr>
        <w:spacing w:line="240" w:lineRule="auto"/>
        <w:rPr>
          <w:rFonts w:cs="Times New Roman"/>
        </w:rPr>
      </w:pPr>
      <w:r w:rsidRPr="00C87B84">
        <w:rPr>
          <w:rFonts w:cs="Times New Roman"/>
        </w:rPr>
        <w:t>• Säkerhet</w:t>
      </w:r>
    </w:p>
    <w:p w14:paraId="06FA603F" w14:textId="376A424A" w:rsidR="007911B9" w:rsidRPr="00C87B84" w:rsidRDefault="007911B9" w:rsidP="00A72DC3">
      <w:pPr>
        <w:spacing w:line="240" w:lineRule="auto"/>
        <w:rPr>
          <w:rFonts w:cs="Times New Roman"/>
        </w:rPr>
      </w:pPr>
      <w:r w:rsidRPr="00C87B84">
        <w:rPr>
          <w:rFonts w:cs="Times New Roman"/>
        </w:rPr>
        <w:t>• Templeting (</w:t>
      </w:r>
      <w:proofErr w:type="spellStart"/>
      <w:r w:rsidRPr="00C87B84">
        <w:rPr>
          <w:rFonts w:cs="Times New Roman"/>
        </w:rPr>
        <w:t>Fetch</w:t>
      </w:r>
      <w:proofErr w:type="spellEnd"/>
      <w:r w:rsidRPr="00C87B84">
        <w:rPr>
          <w:rFonts w:cs="Times New Roman"/>
        </w:rPr>
        <w:t xml:space="preserve"> / </w:t>
      </w:r>
      <w:proofErr w:type="spellStart"/>
      <w:r w:rsidRPr="00C87B84">
        <w:rPr>
          <w:rFonts w:cs="Times New Roman"/>
        </w:rPr>
        <w:t>Include</w:t>
      </w:r>
      <w:proofErr w:type="spellEnd"/>
      <w:r w:rsidRPr="00C87B84">
        <w:rPr>
          <w:rFonts w:cs="Times New Roman"/>
        </w:rPr>
        <w:t>)</w:t>
      </w:r>
    </w:p>
    <w:p w14:paraId="477490E8" w14:textId="2DDE1E86" w:rsidR="00F31EAC" w:rsidRPr="00C87B84" w:rsidRDefault="00385046" w:rsidP="00A72DC3">
      <w:pPr>
        <w:spacing w:line="240" w:lineRule="auto"/>
        <w:rPr>
          <w:rFonts w:cs="Times New Roman"/>
        </w:rPr>
      </w:pPr>
      <w:r w:rsidRPr="00C87B84">
        <w:rPr>
          <w:rFonts w:cs="Times New Roman"/>
        </w:rPr>
        <w:t>• Övrig</w:t>
      </w:r>
      <w:r w:rsidR="007911B9" w:rsidRPr="00C87B84">
        <w:rPr>
          <w:rFonts w:cs="Times New Roman"/>
        </w:rPr>
        <w:t>a funktioner</w:t>
      </w:r>
      <w:r w:rsidRPr="00C87B84">
        <w:rPr>
          <w:rFonts w:cs="Times New Roman"/>
        </w:rPr>
        <w:t xml:space="preserve"> </w:t>
      </w:r>
    </w:p>
    <w:p w14:paraId="675E8F1E" w14:textId="49E0F3EE" w:rsidR="00D97117" w:rsidRPr="00EC3D75" w:rsidRDefault="00C905E1" w:rsidP="00C905E1">
      <w:pPr>
        <w:pStyle w:val="Heading3"/>
        <w:rPr>
          <w:rFonts w:cs="Arial"/>
        </w:rPr>
      </w:pPr>
      <w:bookmarkStart w:id="65" w:name="_Toc69234971"/>
      <w:bookmarkStart w:id="66" w:name="_Toc69227487"/>
      <w:r w:rsidRPr="00EC3D75">
        <w:rPr>
          <w:rFonts w:cs="Arial"/>
        </w:rPr>
        <w:t>Autentisering</w:t>
      </w:r>
      <w:bookmarkEnd w:id="65"/>
      <w:bookmarkEnd w:id="66"/>
    </w:p>
    <w:p w14:paraId="244CA4EC" w14:textId="7B7CA25E" w:rsidR="00FE1D05" w:rsidRPr="00C87B84" w:rsidRDefault="00955B19" w:rsidP="00A72DC3">
      <w:pPr>
        <w:spacing w:line="240" w:lineRule="auto"/>
        <w:rPr>
          <w:rFonts w:cs="Times New Roman"/>
        </w:rPr>
      </w:pPr>
      <w:r w:rsidRPr="00C87B84">
        <w:rPr>
          <w:rFonts w:cs="Times New Roman"/>
        </w:rPr>
        <w:t xml:space="preserve">En </w:t>
      </w:r>
      <w:r w:rsidR="00EC616B" w:rsidRPr="00C87B84">
        <w:rPr>
          <w:rFonts w:cs="Times New Roman"/>
        </w:rPr>
        <w:t>generell</w:t>
      </w:r>
      <w:r w:rsidRPr="00C87B84">
        <w:rPr>
          <w:rFonts w:cs="Times New Roman"/>
        </w:rPr>
        <w:t xml:space="preserve"> fördels som anses ligga hos Firebase är dess enkelhet </w:t>
      </w:r>
      <w:r w:rsidR="004712DC" w:rsidRPr="00C87B84">
        <w:rPr>
          <w:rFonts w:cs="Times New Roman"/>
        </w:rPr>
        <w:t>för</w:t>
      </w:r>
      <w:r w:rsidRPr="00C87B84">
        <w:rPr>
          <w:rFonts w:cs="Times New Roman"/>
        </w:rPr>
        <w:t xml:space="preserve"> auten</w:t>
      </w:r>
      <w:r w:rsidR="00582D74" w:rsidRPr="00C87B84">
        <w:rPr>
          <w:rFonts w:cs="Times New Roman"/>
        </w:rPr>
        <w:t>tisering</w:t>
      </w:r>
      <w:r w:rsidR="00EC616B" w:rsidRPr="00C87B84">
        <w:rPr>
          <w:rFonts w:cs="Times New Roman"/>
        </w:rPr>
        <w:t>, med andra ord; enkelheten att skapa användare, logga in användare, samt att kolla om en användare är inloggad</w:t>
      </w:r>
      <w:r w:rsidR="00B977A3" w:rsidRPr="00C87B84">
        <w:rPr>
          <w:rFonts w:cs="Times New Roman"/>
        </w:rPr>
        <w:t>. Autentisering är</w:t>
      </w:r>
      <w:r w:rsidR="00BA37B3" w:rsidRPr="00C87B84">
        <w:rPr>
          <w:rFonts w:cs="Times New Roman"/>
        </w:rPr>
        <w:t xml:space="preserve"> </w:t>
      </w:r>
      <w:r w:rsidR="00B977A3" w:rsidRPr="00C87B84">
        <w:rPr>
          <w:rFonts w:cs="Times New Roman"/>
        </w:rPr>
        <w:t>en av punkterna där Firebase skiner som starkast</w:t>
      </w:r>
      <w:r w:rsidR="00EC616B" w:rsidRPr="00C87B84">
        <w:rPr>
          <w:rFonts w:cs="Times New Roman"/>
        </w:rPr>
        <w:t xml:space="preserve">. </w:t>
      </w:r>
      <w:r w:rsidR="004712DC" w:rsidRPr="00C87B84">
        <w:rPr>
          <w:rFonts w:cs="Times New Roman"/>
        </w:rPr>
        <w:t xml:space="preserve">Detta kan enkelt styrkas från flera källor exempelvis </w:t>
      </w:r>
      <w:r w:rsidR="00FE1D05" w:rsidRPr="00C87B84">
        <w:rPr>
          <w:rFonts w:cs="Times New Roman"/>
        </w:rPr>
        <w:t>back4</w:t>
      </w:r>
      <w:r w:rsidR="00524E04" w:rsidRPr="00C87B84">
        <w:rPr>
          <w:rFonts w:cs="Times New Roman"/>
        </w:rPr>
        <w:t>a</w:t>
      </w:r>
      <w:r w:rsidR="00FE1D05" w:rsidRPr="00C87B84">
        <w:rPr>
          <w:rFonts w:cs="Times New Roman"/>
        </w:rPr>
        <w:t>pp</w:t>
      </w:r>
      <w:r w:rsidR="00524E04" w:rsidRPr="00C87B84">
        <w:rPr>
          <w:rFonts w:cs="Times New Roman"/>
        </w:rPr>
        <w:t>’s artikel ”</w:t>
      </w:r>
      <w:r w:rsidR="00524E04" w:rsidRPr="00C87B84">
        <w:rPr>
          <w:rFonts w:cs="Times New Roman"/>
          <w:lang w:val="en-US"/>
        </w:rPr>
        <w:t>What is Fire</w:t>
      </w:r>
      <w:r w:rsidR="00B6115A" w:rsidRPr="00C87B84">
        <w:rPr>
          <w:rFonts w:cs="Times New Roman"/>
          <w:lang w:val="en-US"/>
        </w:rPr>
        <w:t>b</w:t>
      </w:r>
      <w:r w:rsidR="00524E04" w:rsidRPr="00C87B84">
        <w:rPr>
          <w:rFonts w:cs="Times New Roman"/>
          <w:lang w:val="en-US"/>
        </w:rPr>
        <w:t>ase Authentication</w:t>
      </w:r>
      <w:r w:rsidR="00524E04" w:rsidRPr="00C87B84">
        <w:rPr>
          <w:rFonts w:cs="Times New Roman"/>
        </w:rPr>
        <w:t xml:space="preserve">?” </w:t>
      </w:r>
      <w:r w:rsidR="0056707D" w:rsidRPr="00C87B84">
        <w:rPr>
          <w:rFonts w:cs="Times New Roman"/>
        </w:rPr>
        <w:t xml:space="preserve">skriven av Jessica Clark eller </w:t>
      </w:r>
      <w:r w:rsidR="00C57ECE" w:rsidRPr="00C87B84">
        <w:rPr>
          <w:rFonts w:cs="Times New Roman"/>
        </w:rPr>
        <w:t xml:space="preserve">Lucas </w:t>
      </w:r>
      <w:proofErr w:type="spellStart"/>
      <w:r w:rsidR="00C57ECE" w:rsidRPr="00C87B84">
        <w:rPr>
          <w:rFonts w:cs="Times New Roman"/>
        </w:rPr>
        <w:t>Do</w:t>
      </w:r>
      <w:r w:rsidR="00D86DC6" w:rsidRPr="00C87B84">
        <w:rPr>
          <w:rFonts w:cs="Times New Roman"/>
        </w:rPr>
        <w:t>’s</w:t>
      </w:r>
      <w:proofErr w:type="spellEnd"/>
      <w:r w:rsidR="00D86DC6" w:rsidRPr="00C87B84">
        <w:rPr>
          <w:rFonts w:cs="Times New Roman"/>
        </w:rPr>
        <w:t xml:space="preserve"> artikel ”</w:t>
      </w:r>
      <w:proofErr w:type="spellStart"/>
      <w:r w:rsidR="00DB762C" w:rsidRPr="00C87B84">
        <w:rPr>
          <w:rFonts w:cs="Times New Roman"/>
        </w:rPr>
        <w:t>Implement</w:t>
      </w:r>
      <w:proofErr w:type="spellEnd"/>
      <w:r w:rsidR="00D86DC6" w:rsidRPr="00C87B84">
        <w:rPr>
          <w:rFonts w:cs="Times New Roman"/>
        </w:rPr>
        <w:t xml:space="preserve"> A</w:t>
      </w:r>
      <w:proofErr w:type="spellStart"/>
      <w:r w:rsidR="00D86DC6" w:rsidRPr="00C87B84">
        <w:rPr>
          <w:rFonts w:cs="Times New Roman"/>
          <w:lang w:val="en-US"/>
        </w:rPr>
        <w:t>uthentication</w:t>
      </w:r>
      <w:proofErr w:type="spellEnd"/>
      <w:r w:rsidR="00D86DC6" w:rsidRPr="00C87B84">
        <w:rPr>
          <w:rFonts w:cs="Times New Roman"/>
          <w:lang w:val="en-US"/>
        </w:rPr>
        <w:t xml:space="preserve"> in Flutter with Firebase Authentication</w:t>
      </w:r>
      <w:r w:rsidR="00D86DC6" w:rsidRPr="00C87B84">
        <w:rPr>
          <w:rFonts w:cs="Times New Roman"/>
        </w:rPr>
        <w:t>” hos medium.com</w:t>
      </w:r>
      <w:r w:rsidR="00F10872" w:rsidRPr="00C87B84">
        <w:rPr>
          <w:rFonts w:cs="Times New Roman"/>
        </w:rPr>
        <w:t xml:space="preserve">. Både dessa </w:t>
      </w:r>
      <w:r w:rsidR="00F7202C" w:rsidRPr="00C87B84">
        <w:rPr>
          <w:rFonts w:cs="Times New Roman"/>
        </w:rPr>
        <w:t>understryker</w:t>
      </w:r>
      <w:r w:rsidR="00F10872" w:rsidRPr="00C87B84">
        <w:rPr>
          <w:rFonts w:cs="Times New Roman"/>
        </w:rPr>
        <w:t xml:space="preserve"> enkelheten </w:t>
      </w:r>
      <w:r w:rsidR="00A073F6" w:rsidRPr="00C87B84">
        <w:rPr>
          <w:rFonts w:cs="Times New Roman"/>
        </w:rPr>
        <w:t xml:space="preserve">att dels komma </w:t>
      </w:r>
      <w:proofErr w:type="gramStart"/>
      <w:r w:rsidR="00A073F6" w:rsidRPr="00C87B84">
        <w:rPr>
          <w:rFonts w:cs="Times New Roman"/>
        </w:rPr>
        <w:t>igång</w:t>
      </w:r>
      <w:proofErr w:type="gramEnd"/>
      <w:r w:rsidR="00A073F6" w:rsidRPr="00C87B84">
        <w:rPr>
          <w:rFonts w:cs="Times New Roman"/>
        </w:rPr>
        <w:t xml:space="preserve"> med Firebase, men särskilt autentiseringsstadiet som </w:t>
      </w:r>
      <w:r w:rsidR="00F7202C" w:rsidRPr="00C87B84">
        <w:rPr>
          <w:rFonts w:cs="Times New Roman"/>
        </w:rPr>
        <w:t xml:space="preserve">i andra fall när man skriver den själv kan lätt bli </w:t>
      </w:r>
      <w:r w:rsidR="004E112C" w:rsidRPr="00C87B84">
        <w:rPr>
          <w:rFonts w:cs="Times New Roman"/>
        </w:rPr>
        <w:t>krånglig.</w:t>
      </w:r>
    </w:p>
    <w:p w14:paraId="0F152C66" w14:textId="77777777" w:rsidR="00B977A3" w:rsidRPr="00C87B84" w:rsidRDefault="00B977A3" w:rsidP="00A72DC3">
      <w:pPr>
        <w:spacing w:line="240" w:lineRule="auto"/>
        <w:rPr>
          <w:rFonts w:cs="Times New Roman"/>
        </w:rPr>
      </w:pPr>
    </w:p>
    <w:p w14:paraId="09E0E2E8" w14:textId="5B604965" w:rsidR="0028470B" w:rsidRPr="00EC3D75" w:rsidRDefault="00B34414" w:rsidP="00C77383">
      <w:pPr>
        <w:pStyle w:val="Heading4"/>
        <w:rPr>
          <w:rFonts w:cs="Arial"/>
        </w:rPr>
      </w:pPr>
      <w:bookmarkStart w:id="67" w:name="_Toc69234972"/>
      <w:bookmarkStart w:id="68" w:name="_Toc69227488"/>
      <w:r w:rsidRPr="00EC3D75">
        <w:rPr>
          <w:rFonts w:cs="Arial"/>
        </w:rPr>
        <w:lastRenderedPageBreak/>
        <w:t>REGISTRERING</w:t>
      </w:r>
      <w:bookmarkEnd w:id="67"/>
      <w:bookmarkEnd w:id="68"/>
    </w:p>
    <w:p w14:paraId="37B58CB6" w14:textId="4F57F531" w:rsidR="00E97BD2" w:rsidRPr="00C87B84" w:rsidRDefault="008E4D40" w:rsidP="00A72DC3">
      <w:pPr>
        <w:spacing w:line="240" w:lineRule="auto"/>
        <w:rPr>
          <w:rFonts w:cs="Times New Roman"/>
        </w:rPr>
      </w:pPr>
      <w:r w:rsidRPr="00C87B84">
        <w:rPr>
          <w:rFonts w:cs="Times New Roman"/>
        </w:rPr>
        <w:t xml:space="preserve">Tittar man på registreringsprocessen i Firebase, så är den precis </w:t>
      </w:r>
      <w:r w:rsidR="005457C6" w:rsidRPr="00C87B84">
        <w:rPr>
          <w:rFonts w:cs="Times New Roman"/>
        </w:rPr>
        <w:t>lika enkel som de ovanstående källorna hävdar.</w:t>
      </w:r>
    </w:p>
    <w:p w14:paraId="0FE70E87" w14:textId="59D10E9C" w:rsidR="00041FBC" w:rsidRPr="00C87B84" w:rsidRDefault="001B10FC" w:rsidP="00A72DC3">
      <w:pPr>
        <w:spacing w:line="240" w:lineRule="auto"/>
        <w:rPr>
          <w:rFonts w:cs="Times New Roman"/>
        </w:rPr>
      </w:pPr>
      <w:r w:rsidRPr="00C87B84">
        <w:rPr>
          <w:rFonts w:cs="Times New Roman"/>
          <w:b/>
          <w:bCs/>
        </w:rPr>
        <w:t>Bilaga 7.5</w:t>
      </w:r>
      <w:r w:rsidR="00041FBC" w:rsidRPr="00C87B84">
        <w:rPr>
          <w:rFonts w:cs="Times New Roman"/>
          <w:noProof/>
        </w:rPr>
        <w:drawing>
          <wp:inline distT="0" distB="0" distL="0" distR="0" wp14:anchorId="0EBE94E0" wp14:editId="20C67E5E">
            <wp:extent cx="5039360" cy="2057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360" cy="205740"/>
                    </a:xfrm>
                    <a:prstGeom prst="rect">
                      <a:avLst/>
                    </a:prstGeom>
                  </pic:spPr>
                </pic:pic>
              </a:graphicData>
            </a:graphic>
          </wp:inline>
        </w:drawing>
      </w:r>
    </w:p>
    <w:p w14:paraId="364B0DD0" w14:textId="2CC25EFD" w:rsidR="00F0008F" w:rsidRPr="00C87B84" w:rsidRDefault="00865473" w:rsidP="00A72DC3">
      <w:pPr>
        <w:spacing w:line="240" w:lineRule="auto"/>
        <w:rPr>
          <w:rFonts w:cs="Times New Roman"/>
        </w:rPr>
      </w:pPr>
      <w:r w:rsidRPr="00C87B84">
        <w:rPr>
          <w:rFonts w:cs="Times New Roman"/>
        </w:rPr>
        <w:t>På en enda rad, har man registrerat en använda med Firebase</w:t>
      </w:r>
      <w:r w:rsidR="009E12A3" w:rsidRPr="00C87B84">
        <w:rPr>
          <w:rFonts w:cs="Times New Roman"/>
        </w:rPr>
        <w:t xml:space="preserve">, detta är det som snart kommer att jämföras mot </w:t>
      </w:r>
      <w:r w:rsidR="000C5AC8" w:rsidRPr="00C87B84">
        <w:rPr>
          <w:rFonts w:cs="Times New Roman"/>
        </w:rPr>
        <w:t>PHP:s</w:t>
      </w:r>
      <w:r w:rsidR="008B7CE4" w:rsidRPr="00C87B84">
        <w:rPr>
          <w:rFonts w:cs="Times New Roman"/>
        </w:rPr>
        <w:t xml:space="preserve"> sätt att genomföra detta</w:t>
      </w:r>
      <w:r w:rsidRPr="00C87B84">
        <w:rPr>
          <w:rFonts w:cs="Times New Roman"/>
        </w:rPr>
        <w:t xml:space="preserve">. Man kallar på funktionen </w:t>
      </w:r>
      <w:proofErr w:type="spellStart"/>
      <w:r w:rsidRPr="00C87B84">
        <w:rPr>
          <w:rFonts w:cs="Times New Roman"/>
          <w:i/>
          <w:iCs/>
        </w:rPr>
        <w:t>createUserWithEmailAndPassword</w:t>
      </w:r>
      <w:proofErr w:type="spellEnd"/>
      <w:r w:rsidRPr="00C87B84">
        <w:rPr>
          <w:rFonts w:cs="Times New Roman"/>
        </w:rPr>
        <w:t xml:space="preserve"> som beskriver sig själv, </w:t>
      </w:r>
      <w:r w:rsidR="004C6D15" w:rsidRPr="00C87B84">
        <w:rPr>
          <w:rFonts w:cs="Times New Roman"/>
        </w:rPr>
        <w:t xml:space="preserve">hämtas </w:t>
      </w:r>
      <w:r w:rsidRPr="00C87B84">
        <w:rPr>
          <w:rFonts w:cs="Times New Roman"/>
        </w:rPr>
        <w:t>fr</w:t>
      </w:r>
      <w:r w:rsidR="001A0B55" w:rsidRPr="00C87B84">
        <w:rPr>
          <w:rFonts w:cs="Times New Roman"/>
        </w:rPr>
        <w:t xml:space="preserve">ån </w:t>
      </w:r>
      <w:proofErr w:type="spellStart"/>
      <w:r w:rsidR="001A0B55" w:rsidRPr="00C87B84">
        <w:rPr>
          <w:rFonts w:cs="Times New Roman"/>
          <w:i/>
          <w:iCs/>
        </w:rPr>
        <w:t>auth</w:t>
      </w:r>
      <w:proofErr w:type="spellEnd"/>
      <w:r w:rsidR="001A0B55" w:rsidRPr="00C87B84">
        <w:rPr>
          <w:rFonts w:cs="Times New Roman"/>
          <w:i/>
          <w:iCs/>
        </w:rPr>
        <w:t>()</w:t>
      </w:r>
      <w:r w:rsidR="001A0B55" w:rsidRPr="00C87B84">
        <w:rPr>
          <w:rFonts w:cs="Times New Roman"/>
        </w:rPr>
        <w:t xml:space="preserve">-funktionsklassen, vilket i sin tur hämtas från </w:t>
      </w:r>
      <w:r w:rsidR="001A0B55" w:rsidRPr="00C87B84">
        <w:rPr>
          <w:rFonts w:cs="Times New Roman"/>
          <w:i/>
          <w:iCs/>
        </w:rPr>
        <w:t>firebase</w:t>
      </w:r>
      <w:r w:rsidR="001A0B55" w:rsidRPr="00C87B84">
        <w:rPr>
          <w:rFonts w:cs="Times New Roman"/>
        </w:rPr>
        <w:t xml:space="preserve"> klassen</w:t>
      </w:r>
      <w:r w:rsidR="00417499" w:rsidRPr="00C87B84">
        <w:rPr>
          <w:rFonts w:cs="Times New Roman"/>
        </w:rPr>
        <w:t>, registreringsprocessen ger även autom</w:t>
      </w:r>
      <w:r w:rsidR="00B427CE" w:rsidRPr="00C87B84">
        <w:rPr>
          <w:rFonts w:cs="Times New Roman"/>
        </w:rPr>
        <w:t>atiskt ett unikt id till användaren</w:t>
      </w:r>
      <w:r w:rsidR="001A0B55" w:rsidRPr="00C87B84">
        <w:rPr>
          <w:rFonts w:cs="Times New Roman"/>
        </w:rPr>
        <w:t xml:space="preserve">. </w:t>
      </w:r>
      <w:r w:rsidR="001929FF" w:rsidRPr="00C87B84">
        <w:rPr>
          <w:rFonts w:cs="Times New Roman"/>
        </w:rPr>
        <w:t xml:space="preserve">I bilaga </w:t>
      </w:r>
      <w:r w:rsidR="007B7C24" w:rsidRPr="00C87B84">
        <w:rPr>
          <w:rFonts w:cs="Times New Roman"/>
        </w:rPr>
        <w:t>7.</w:t>
      </w:r>
      <w:r w:rsidR="00912FB1" w:rsidRPr="00C87B84">
        <w:rPr>
          <w:rFonts w:cs="Times New Roman"/>
        </w:rPr>
        <w:t>5</w:t>
      </w:r>
      <w:r w:rsidR="001929FF" w:rsidRPr="00C87B84">
        <w:rPr>
          <w:rFonts w:cs="Times New Roman"/>
        </w:rPr>
        <w:t xml:space="preserve"> tas en </w:t>
      </w:r>
      <w:proofErr w:type="spellStart"/>
      <w:r w:rsidR="001929FF" w:rsidRPr="00C87B84">
        <w:rPr>
          <w:rFonts w:cs="Times New Roman"/>
          <w:i/>
          <w:iCs/>
        </w:rPr>
        <w:t>promise</w:t>
      </w:r>
      <w:proofErr w:type="spellEnd"/>
      <w:r w:rsidR="001929FF" w:rsidRPr="00C87B84">
        <w:rPr>
          <w:rFonts w:cs="Times New Roman"/>
        </w:rPr>
        <w:t xml:space="preserve"> emot som sedan används för att </w:t>
      </w:r>
      <w:r w:rsidR="001604C4" w:rsidRPr="00C87B84">
        <w:rPr>
          <w:rFonts w:cs="Times New Roman"/>
        </w:rPr>
        <w:t xml:space="preserve">hantera eventuella fel, exempelvis om användarens mejl är inkorrekt skriven eller om </w:t>
      </w:r>
      <w:r w:rsidR="00536275" w:rsidRPr="00C87B84">
        <w:rPr>
          <w:rFonts w:cs="Times New Roman"/>
        </w:rPr>
        <w:t xml:space="preserve">användaren inte angav ett </w:t>
      </w:r>
      <w:r w:rsidR="00A57417" w:rsidRPr="00C87B84">
        <w:rPr>
          <w:rFonts w:cs="Times New Roman"/>
        </w:rPr>
        <w:t>lösenord</w:t>
      </w:r>
      <w:r w:rsidR="00536275" w:rsidRPr="00C87B84">
        <w:rPr>
          <w:rFonts w:cs="Times New Roman"/>
        </w:rPr>
        <w:t xml:space="preserve">. Allt sådant sköts automatiskt, och det </w:t>
      </w:r>
      <w:r w:rsidR="00A57417" w:rsidRPr="00C87B84">
        <w:rPr>
          <w:rFonts w:cs="Times New Roman"/>
        </w:rPr>
        <w:t>är ett av argumenten för Firebase.</w:t>
      </w:r>
      <w:r w:rsidR="0076026C" w:rsidRPr="00C87B84">
        <w:rPr>
          <w:rFonts w:cs="Times New Roman"/>
        </w:rPr>
        <w:t xml:space="preserve">  </w:t>
      </w:r>
      <w:r w:rsidR="00912FB1" w:rsidRPr="00C87B84">
        <w:rPr>
          <w:rFonts w:cs="Times New Roman"/>
        </w:rPr>
        <w:t xml:space="preserve">Även om mycket sköts automatiskt så finns det fortfarande saker som behövs göras runtomkring registreringsprocessen, vilket kan ses i bilaga </w:t>
      </w:r>
      <w:r w:rsidR="001B10FC" w:rsidRPr="00C87B84">
        <w:rPr>
          <w:rFonts w:cs="Times New Roman"/>
        </w:rPr>
        <w:t>7.</w:t>
      </w:r>
      <w:r w:rsidR="00912FB1" w:rsidRPr="00C87B84">
        <w:rPr>
          <w:rFonts w:cs="Times New Roman"/>
        </w:rPr>
        <w:t>6</w:t>
      </w:r>
      <w:r w:rsidR="00AD48BF" w:rsidRPr="00C87B84">
        <w:rPr>
          <w:rFonts w:cs="Times New Roman"/>
        </w:rPr>
        <w:t>, det som görs är en kontroll om användaren redan är inloggad</w:t>
      </w:r>
      <w:r w:rsidR="00555B76" w:rsidRPr="00C87B84">
        <w:rPr>
          <w:rFonts w:cs="Times New Roman"/>
        </w:rPr>
        <w:t xml:space="preserve"> på rad 84</w:t>
      </w:r>
      <w:r w:rsidR="00AD48BF" w:rsidRPr="00C87B84">
        <w:rPr>
          <w:rFonts w:cs="Times New Roman"/>
        </w:rPr>
        <w:t xml:space="preserve">, </w:t>
      </w:r>
      <w:r w:rsidR="00555B76" w:rsidRPr="00C87B84">
        <w:rPr>
          <w:rFonts w:cs="Times New Roman"/>
        </w:rPr>
        <w:t xml:space="preserve">man kollar om </w:t>
      </w:r>
      <w:proofErr w:type="spellStart"/>
      <w:r w:rsidR="00555B76" w:rsidRPr="00C87B84">
        <w:rPr>
          <w:rFonts w:cs="Times New Roman"/>
          <w:i/>
          <w:iCs/>
        </w:rPr>
        <w:t>currentUser</w:t>
      </w:r>
      <w:proofErr w:type="spellEnd"/>
      <w:r w:rsidR="00555B76" w:rsidRPr="00C87B84">
        <w:rPr>
          <w:rFonts w:cs="Times New Roman"/>
        </w:rPr>
        <w:t xml:space="preserve"> i </w:t>
      </w:r>
      <w:proofErr w:type="spellStart"/>
      <w:r w:rsidR="00555B76" w:rsidRPr="00C87B84">
        <w:rPr>
          <w:rFonts w:cs="Times New Roman"/>
          <w:i/>
          <w:iCs/>
        </w:rPr>
        <w:t>auth</w:t>
      </w:r>
      <w:proofErr w:type="spellEnd"/>
      <w:r w:rsidR="00555B76" w:rsidRPr="00C87B84">
        <w:rPr>
          <w:rFonts w:cs="Times New Roman"/>
          <w:i/>
          <w:iCs/>
        </w:rPr>
        <w:t>()</w:t>
      </w:r>
      <w:r w:rsidR="00555B76" w:rsidRPr="00C87B84">
        <w:rPr>
          <w:rFonts w:cs="Times New Roman"/>
        </w:rPr>
        <w:t>-fun</w:t>
      </w:r>
      <w:r w:rsidR="00ED3A1E" w:rsidRPr="00C87B84">
        <w:rPr>
          <w:rFonts w:cs="Times New Roman"/>
        </w:rPr>
        <w:t xml:space="preserve">ktionsklassen har ett värde, saknas värde är användaren inte inloggad och då fortsätter funktionen. Sedan </w:t>
      </w:r>
      <w:r w:rsidR="00186260" w:rsidRPr="00C87B84">
        <w:rPr>
          <w:rFonts w:cs="Times New Roman"/>
        </w:rPr>
        <w:t xml:space="preserve">på rad 90 och framåt hämtas registreringsinformation för att sedan matas in </w:t>
      </w:r>
      <w:r w:rsidR="00020B29" w:rsidRPr="00C87B84">
        <w:rPr>
          <w:rFonts w:cs="Times New Roman"/>
        </w:rPr>
        <w:t xml:space="preserve">på rad 94. Rad 95 och 96 tar hand om en callback-funktion med </w:t>
      </w:r>
      <w:proofErr w:type="spellStart"/>
      <w:r w:rsidR="00020B29" w:rsidRPr="00C87B84">
        <w:rPr>
          <w:rFonts w:cs="Times New Roman"/>
          <w:i/>
          <w:iCs/>
        </w:rPr>
        <w:t>promise</w:t>
      </w:r>
      <w:proofErr w:type="spellEnd"/>
      <w:r w:rsidR="00020B29" w:rsidRPr="00C87B84">
        <w:rPr>
          <w:rFonts w:cs="Times New Roman"/>
          <w:i/>
          <w:iCs/>
        </w:rPr>
        <w:t xml:space="preserve"> </w:t>
      </w:r>
      <w:r w:rsidR="00020B29" w:rsidRPr="00C87B84">
        <w:rPr>
          <w:rFonts w:cs="Times New Roman"/>
        </w:rPr>
        <w:t>vilket beskrevs ovan</w:t>
      </w:r>
      <w:r w:rsidR="0028470B" w:rsidRPr="00C87B84">
        <w:rPr>
          <w:rFonts w:cs="Times New Roman"/>
        </w:rPr>
        <w:t xml:space="preserve">. </w:t>
      </w:r>
      <w:r w:rsidR="00E10AE9" w:rsidRPr="00C87B84">
        <w:rPr>
          <w:rFonts w:cs="Times New Roman"/>
        </w:rPr>
        <w:t xml:space="preserve">Bakom kulisserna tar Firebase och lägger till den nyregistrerade användaren </w:t>
      </w:r>
      <w:r w:rsidR="000E7DF7" w:rsidRPr="00C87B84">
        <w:rPr>
          <w:rFonts w:cs="Times New Roman"/>
        </w:rPr>
        <w:t>i en lista som man kan komma åt från Firebases hemsida.</w:t>
      </w:r>
    </w:p>
    <w:p w14:paraId="5AB81EAB" w14:textId="3168F6D7" w:rsidR="00FA0433" w:rsidRPr="00C87B84" w:rsidRDefault="001E6E20" w:rsidP="00A72DC3">
      <w:pPr>
        <w:spacing w:line="240" w:lineRule="auto"/>
        <w:rPr>
          <w:rFonts w:cs="Times New Roman"/>
        </w:rPr>
      </w:pPr>
      <w:r w:rsidRPr="00C87B84">
        <w:rPr>
          <w:rFonts w:cs="Times New Roman"/>
          <w:b/>
          <w:bCs/>
        </w:rPr>
        <w:lastRenderedPageBreak/>
        <w:t xml:space="preserve">Bilaga </w:t>
      </w:r>
      <w:r w:rsidR="001B10FC" w:rsidRPr="00C87B84">
        <w:rPr>
          <w:rFonts w:cs="Times New Roman"/>
          <w:b/>
          <w:bCs/>
        </w:rPr>
        <w:t>7.6</w:t>
      </w:r>
      <w:r w:rsidR="00FA0433" w:rsidRPr="00C87B84">
        <w:rPr>
          <w:rFonts w:cs="Times New Roman"/>
          <w:noProof/>
        </w:rPr>
        <w:drawing>
          <wp:inline distT="0" distB="0" distL="0" distR="0" wp14:anchorId="347A38C5" wp14:editId="4FE0B0BC">
            <wp:extent cx="4944165" cy="457263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165" cy="4572638"/>
                    </a:xfrm>
                    <a:prstGeom prst="rect">
                      <a:avLst/>
                    </a:prstGeom>
                  </pic:spPr>
                </pic:pic>
              </a:graphicData>
            </a:graphic>
          </wp:inline>
        </w:drawing>
      </w:r>
    </w:p>
    <w:p w14:paraId="213E120E" w14:textId="680FA554" w:rsidR="00573D81" w:rsidRPr="00C87B84" w:rsidRDefault="00573D81" w:rsidP="00A72DC3">
      <w:pPr>
        <w:spacing w:line="240" w:lineRule="auto"/>
        <w:rPr>
          <w:rFonts w:cs="Times New Roman"/>
        </w:rPr>
      </w:pPr>
      <w:r w:rsidRPr="00C87B84">
        <w:rPr>
          <w:rFonts w:cs="Times New Roman"/>
        </w:rPr>
        <w:t xml:space="preserve">Ska man registrera en användare i PHP </w:t>
      </w:r>
      <w:r w:rsidR="006E7421" w:rsidRPr="00C87B84">
        <w:rPr>
          <w:rFonts w:cs="Times New Roman"/>
        </w:rPr>
        <w:t xml:space="preserve">krävs det lite mer kod, finnes och planering. Fullständiga PHP-registreringsprocessen finns under Bilaga </w:t>
      </w:r>
      <w:r w:rsidR="00C00F9E" w:rsidRPr="00C87B84">
        <w:rPr>
          <w:rFonts w:cs="Times New Roman"/>
        </w:rPr>
        <w:t>7.7</w:t>
      </w:r>
      <w:r w:rsidR="005A4500" w:rsidRPr="00C87B84">
        <w:rPr>
          <w:rFonts w:cs="Times New Roman"/>
        </w:rPr>
        <w:t xml:space="preserve"> </w:t>
      </w:r>
      <w:r w:rsidR="00C00F9E" w:rsidRPr="00C87B84">
        <w:rPr>
          <w:rFonts w:cs="Times New Roman"/>
        </w:rPr>
        <w:t>längre ner i rapporten</w:t>
      </w:r>
      <w:r w:rsidR="00911AEA" w:rsidRPr="00C87B84">
        <w:rPr>
          <w:rFonts w:cs="Times New Roman"/>
        </w:rPr>
        <w:t xml:space="preserve">. </w:t>
      </w:r>
      <w:r w:rsidR="008A5F7F" w:rsidRPr="00C87B84">
        <w:rPr>
          <w:rFonts w:cs="Times New Roman"/>
        </w:rPr>
        <w:t>Prec</w:t>
      </w:r>
      <w:r w:rsidR="00DE178A" w:rsidRPr="00C87B84">
        <w:rPr>
          <w:rFonts w:cs="Times New Roman"/>
        </w:rPr>
        <w:t xml:space="preserve">is som i </w:t>
      </w:r>
      <w:r w:rsidR="00880B2A" w:rsidRPr="00C87B84">
        <w:rPr>
          <w:rFonts w:cs="Times New Roman"/>
        </w:rPr>
        <w:t>Firebase</w:t>
      </w:r>
      <w:r w:rsidR="00DE178A" w:rsidRPr="00C87B84">
        <w:rPr>
          <w:rFonts w:cs="Times New Roman"/>
        </w:rPr>
        <w:t xml:space="preserve"> </w:t>
      </w:r>
      <w:r w:rsidR="00880B2A" w:rsidRPr="00C87B84">
        <w:rPr>
          <w:rFonts w:cs="Times New Roman"/>
        </w:rPr>
        <w:t xml:space="preserve">kontrolleras det om man är inloggad, </w:t>
      </w:r>
      <w:r w:rsidR="00D94D91" w:rsidRPr="00C87B84">
        <w:rPr>
          <w:rFonts w:cs="Times New Roman"/>
        </w:rPr>
        <w:t xml:space="preserve">i PHP-projektet sker dit inför inladdningen av registreringsformuläret. </w:t>
      </w:r>
      <w:r w:rsidR="00400612" w:rsidRPr="00C87B84">
        <w:rPr>
          <w:rFonts w:cs="Times New Roman"/>
        </w:rPr>
        <w:t xml:space="preserve">För att </w:t>
      </w:r>
      <w:r w:rsidR="002C6E01" w:rsidRPr="00C87B84">
        <w:rPr>
          <w:rFonts w:cs="Times New Roman"/>
        </w:rPr>
        <w:t>specifikt registrer</w:t>
      </w:r>
      <w:r w:rsidR="00DA6FC5" w:rsidRPr="00C87B84">
        <w:rPr>
          <w:rFonts w:cs="Times New Roman"/>
        </w:rPr>
        <w:t xml:space="preserve">a </w:t>
      </w:r>
      <w:r w:rsidR="002C6E01" w:rsidRPr="00C87B84">
        <w:rPr>
          <w:rFonts w:cs="Times New Roman"/>
        </w:rPr>
        <w:t>ett konto krävs tre saker. Det krävs ett id,</w:t>
      </w:r>
      <w:r w:rsidR="00417499" w:rsidRPr="00C87B84">
        <w:rPr>
          <w:rFonts w:cs="Times New Roman"/>
        </w:rPr>
        <w:t xml:space="preserve"> en email och </w:t>
      </w:r>
      <w:r w:rsidR="00B427CE" w:rsidRPr="00C87B84">
        <w:rPr>
          <w:rFonts w:cs="Times New Roman"/>
        </w:rPr>
        <w:t>ett lösenord</w:t>
      </w:r>
      <w:r w:rsidR="00AD474B" w:rsidRPr="00C87B84">
        <w:rPr>
          <w:rFonts w:cs="Times New Roman"/>
        </w:rPr>
        <w:t xml:space="preserve">. Lösenordet och </w:t>
      </w:r>
      <w:r w:rsidR="00491977" w:rsidRPr="00C87B84">
        <w:rPr>
          <w:rFonts w:cs="Times New Roman"/>
        </w:rPr>
        <w:t>mejlen</w:t>
      </w:r>
      <w:r w:rsidR="00AD474B" w:rsidRPr="00C87B84">
        <w:rPr>
          <w:rFonts w:cs="Times New Roman"/>
        </w:rPr>
        <w:t xml:space="preserve"> skickas med till funktionen, </w:t>
      </w:r>
      <w:r w:rsidR="008361C2" w:rsidRPr="00C87B84">
        <w:rPr>
          <w:rFonts w:cs="Times New Roman"/>
        </w:rPr>
        <w:t xml:space="preserve">vilket kan jämföras med hämtningen av </w:t>
      </w:r>
      <w:r w:rsidR="003C6244" w:rsidRPr="00C87B84">
        <w:rPr>
          <w:rFonts w:cs="Times New Roman"/>
        </w:rPr>
        <w:t>registreringsinformation ovan</w:t>
      </w:r>
      <w:r w:rsidR="00897E66" w:rsidRPr="00C87B84">
        <w:rPr>
          <w:rFonts w:cs="Times New Roman"/>
        </w:rPr>
        <w:t xml:space="preserve"> i Firebase-projektet</w:t>
      </w:r>
      <w:r w:rsidR="003C6244" w:rsidRPr="00C87B84">
        <w:rPr>
          <w:rFonts w:cs="Times New Roman"/>
        </w:rPr>
        <w:t>.</w:t>
      </w:r>
      <w:r w:rsidR="00491977" w:rsidRPr="00C87B84">
        <w:rPr>
          <w:rFonts w:cs="Times New Roman"/>
        </w:rPr>
        <w:t xml:space="preserve"> </w:t>
      </w:r>
      <w:r w:rsidR="00C27622" w:rsidRPr="00C87B84">
        <w:rPr>
          <w:rFonts w:cs="Times New Roman"/>
        </w:rPr>
        <w:t xml:space="preserve">På rad 16 hämtas en lista </w:t>
      </w:r>
      <w:r w:rsidR="00A817B0" w:rsidRPr="00C87B84">
        <w:rPr>
          <w:rFonts w:cs="Times New Roman"/>
        </w:rPr>
        <w:t xml:space="preserve">med </w:t>
      </w:r>
      <w:r w:rsidR="00C27622" w:rsidRPr="00C87B84">
        <w:rPr>
          <w:rFonts w:cs="Times New Roman"/>
        </w:rPr>
        <w:t xml:space="preserve">användare för att sedan </w:t>
      </w:r>
      <w:r w:rsidR="0064761B" w:rsidRPr="00C87B84">
        <w:rPr>
          <w:rFonts w:cs="Times New Roman"/>
        </w:rPr>
        <w:t xml:space="preserve">kontrollera att </w:t>
      </w:r>
      <w:r w:rsidR="00545E37" w:rsidRPr="00C87B84">
        <w:rPr>
          <w:rFonts w:cs="Times New Roman"/>
        </w:rPr>
        <w:t xml:space="preserve">den registrerande användaren inte redan har ett konto, vilket Firebase gör automatiskt. På rad 24 </w:t>
      </w:r>
      <w:proofErr w:type="spellStart"/>
      <w:r w:rsidR="0072544A" w:rsidRPr="00C87B84">
        <w:rPr>
          <w:rFonts w:cs="Times New Roman"/>
        </w:rPr>
        <w:t>hashas</w:t>
      </w:r>
      <w:proofErr w:type="spellEnd"/>
      <w:r w:rsidR="0072544A" w:rsidRPr="00C87B84">
        <w:rPr>
          <w:rFonts w:cs="Times New Roman"/>
        </w:rPr>
        <w:t xml:space="preserve"> lösenordet, </w:t>
      </w:r>
      <w:r w:rsidR="0033671E" w:rsidRPr="00C87B84">
        <w:rPr>
          <w:rFonts w:cs="Times New Roman"/>
        </w:rPr>
        <w:t>vilket är en del av säkerhetsprocessen, man ska aldrig lagra lösenord i klartext och detta är ett sätt att undvika det</w:t>
      </w:r>
      <w:r w:rsidR="00240263" w:rsidRPr="00C87B84">
        <w:rPr>
          <w:rFonts w:cs="Times New Roman"/>
        </w:rPr>
        <w:t>, Firebase sköter även denna process åt en</w:t>
      </w:r>
      <w:r w:rsidR="0033671E" w:rsidRPr="00C87B84">
        <w:rPr>
          <w:rFonts w:cs="Times New Roman"/>
        </w:rPr>
        <w:t xml:space="preserve">. </w:t>
      </w:r>
      <w:r w:rsidR="00C740D5" w:rsidRPr="00C87B84">
        <w:rPr>
          <w:rFonts w:cs="Times New Roman"/>
        </w:rPr>
        <w:t xml:space="preserve">Rad 43 innehåller en </w:t>
      </w:r>
      <w:proofErr w:type="spellStart"/>
      <w:r w:rsidR="00C740D5" w:rsidRPr="00C87B84">
        <w:rPr>
          <w:rFonts w:cs="Times New Roman"/>
        </w:rPr>
        <w:t>if</w:t>
      </w:r>
      <w:proofErr w:type="spellEnd"/>
      <w:r w:rsidR="00C740D5" w:rsidRPr="00C87B84">
        <w:rPr>
          <w:rFonts w:cs="Times New Roman"/>
        </w:rPr>
        <w:t>-sats som kollar om användaren redan existerar,</w:t>
      </w:r>
      <w:r w:rsidR="00AE6E98" w:rsidRPr="00C87B84">
        <w:rPr>
          <w:rFonts w:cs="Times New Roman"/>
        </w:rPr>
        <w:t xml:space="preserve"> finns användaren redan skickas de tillbaka med ett felmedlande.</w:t>
      </w:r>
      <w:r w:rsidR="00C740D5" w:rsidRPr="00C87B84">
        <w:rPr>
          <w:rFonts w:cs="Times New Roman"/>
        </w:rPr>
        <w:t xml:space="preserve"> </w:t>
      </w:r>
      <w:r w:rsidR="00623AE2" w:rsidRPr="00C87B84">
        <w:rPr>
          <w:rFonts w:cs="Times New Roman"/>
        </w:rPr>
        <w:t xml:space="preserve">Vid rad 45 skapas ett unikt id till användaren, i </w:t>
      </w:r>
      <w:r w:rsidR="00DA6FC5" w:rsidRPr="00C87B84">
        <w:rPr>
          <w:rFonts w:cs="Times New Roman"/>
        </w:rPr>
        <w:t>detta exempel</w:t>
      </w:r>
      <w:r w:rsidR="00623AE2" w:rsidRPr="00C87B84">
        <w:rPr>
          <w:rFonts w:cs="Times New Roman"/>
        </w:rPr>
        <w:t xml:space="preserve"> </w:t>
      </w:r>
      <w:r w:rsidR="00437DED" w:rsidRPr="00C87B84">
        <w:rPr>
          <w:rFonts w:cs="Times New Roman"/>
        </w:rPr>
        <w:t xml:space="preserve">är </w:t>
      </w:r>
      <w:proofErr w:type="spellStart"/>
      <w:r w:rsidR="00437DED" w:rsidRPr="00C87B84">
        <w:rPr>
          <w:rFonts w:cs="Times New Roman"/>
        </w:rPr>
        <w:t>id:t</w:t>
      </w:r>
      <w:proofErr w:type="spellEnd"/>
      <w:r w:rsidR="00437DED" w:rsidRPr="00C87B84">
        <w:rPr>
          <w:rFonts w:cs="Times New Roman"/>
        </w:rPr>
        <w:t xml:space="preserve"> baserat på användarens mejl men man kan </w:t>
      </w:r>
      <w:r w:rsidR="00940630" w:rsidRPr="00C87B84">
        <w:rPr>
          <w:rFonts w:cs="Times New Roman"/>
        </w:rPr>
        <w:t xml:space="preserve">även basera </w:t>
      </w:r>
      <w:proofErr w:type="spellStart"/>
      <w:r w:rsidR="00940630" w:rsidRPr="00C87B84">
        <w:rPr>
          <w:rFonts w:cs="Times New Roman"/>
        </w:rPr>
        <w:t>id:n</w:t>
      </w:r>
      <w:proofErr w:type="spellEnd"/>
      <w:r w:rsidR="00940630" w:rsidRPr="00C87B84">
        <w:rPr>
          <w:rFonts w:cs="Times New Roman"/>
        </w:rPr>
        <w:t xml:space="preserve"> på </w:t>
      </w:r>
      <w:r w:rsidR="00FB1926" w:rsidRPr="00C87B84">
        <w:rPr>
          <w:rFonts w:cs="Times New Roman"/>
        </w:rPr>
        <w:t xml:space="preserve">klockan, detta steg gör Firebase också automatiskt. </w:t>
      </w:r>
      <w:proofErr w:type="spellStart"/>
      <w:r w:rsidR="00D9040F" w:rsidRPr="00C87B84">
        <w:rPr>
          <w:rFonts w:cs="Times New Roman"/>
        </w:rPr>
        <w:t>F</w:t>
      </w:r>
      <w:r w:rsidR="00E10AE9" w:rsidRPr="00C87B84">
        <w:rPr>
          <w:rFonts w:cs="Times New Roman"/>
        </w:rPr>
        <w:t>o</w:t>
      </w:r>
      <w:r w:rsidR="00D9040F" w:rsidRPr="00C87B84">
        <w:rPr>
          <w:rFonts w:cs="Times New Roman"/>
        </w:rPr>
        <w:t>rsätter</w:t>
      </w:r>
      <w:proofErr w:type="spellEnd"/>
      <w:r w:rsidR="00D9040F" w:rsidRPr="00C87B84">
        <w:rPr>
          <w:rFonts w:cs="Times New Roman"/>
        </w:rPr>
        <w:t xml:space="preserve"> man till rad 49 skapas en ny fil för användaren med dess information</w:t>
      </w:r>
      <w:r w:rsidR="00A779E2" w:rsidRPr="00C87B84">
        <w:rPr>
          <w:rFonts w:cs="Times New Roman"/>
        </w:rPr>
        <w:t xml:space="preserve"> vilket</w:t>
      </w:r>
      <w:r w:rsidR="00BF4A40" w:rsidRPr="00C87B84">
        <w:rPr>
          <w:rFonts w:cs="Times New Roman"/>
        </w:rPr>
        <w:t xml:space="preserve"> omvandlas till ett </w:t>
      </w:r>
      <w:proofErr w:type="spellStart"/>
      <w:r w:rsidR="00BF4A40" w:rsidRPr="00C87B84">
        <w:rPr>
          <w:rFonts w:cs="Times New Roman"/>
        </w:rPr>
        <w:t>jsonobjekt</w:t>
      </w:r>
      <w:proofErr w:type="spellEnd"/>
      <w:r w:rsidR="00D9040F" w:rsidRPr="00C87B84">
        <w:rPr>
          <w:rFonts w:cs="Times New Roman"/>
        </w:rPr>
        <w:t>. Om något av stegen returnerar ett fel kommer användaren att skickas tillbaka till registre</w:t>
      </w:r>
      <w:r w:rsidR="006B55A7" w:rsidRPr="00C87B84">
        <w:rPr>
          <w:rFonts w:cs="Times New Roman"/>
        </w:rPr>
        <w:t>ringsidan med ett felmeddelande.</w:t>
      </w:r>
      <w:r w:rsidR="00D9040F" w:rsidRPr="00C87B84">
        <w:rPr>
          <w:rFonts w:cs="Times New Roman"/>
        </w:rPr>
        <w:t xml:space="preserve"> </w:t>
      </w:r>
    </w:p>
    <w:p w14:paraId="4B2AF01F" w14:textId="77777777" w:rsidR="00C00F9E" w:rsidRPr="00C87B84" w:rsidRDefault="000D09B5" w:rsidP="00A72DC3">
      <w:pPr>
        <w:spacing w:line="240" w:lineRule="auto"/>
        <w:rPr>
          <w:rFonts w:cs="Times New Roman"/>
        </w:rPr>
      </w:pPr>
      <w:r w:rsidRPr="00C87B84">
        <w:rPr>
          <w:rFonts w:cs="Times New Roman"/>
        </w:rPr>
        <w:t>Vilket är uppenbart om man tittar på bilagorna</w:t>
      </w:r>
      <w:r w:rsidR="004B3490" w:rsidRPr="00C87B84">
        <w:rPr>
          <w:rFonts w:cs="Times New Roman"/>
        </w:rPr>
        <w:t xml:space="preserve"> är att Firebases registrering sker inom en funktion på ca 20 rader, medans </w:t>
      </w:r>
      <w:proofErr w:type="gramStart"/>
      <w:r w:rsidR="004B3490" w:rsidRPr="00C87B84">
        <w:rPr>
          <w:rFonts w:cs="Times New Roman"/>
        </w:rPr>
        <w:t>PHPs</w:t>
      </w:r>
      <w:proofErr w:type="gramEnd"/>
      <w:r w:rsidR="004B3490" w:rsidRPr="00C87B84">
        <w:rPr>
          <w:rFonts w:cs="Times New Roman"/>
        </w:rPr>
        <w:t xml:space="preserve"> registreringsprocess </w:t>
      </w:r>
      <w:r w:rsidR="007D382C" w:rsidRPr="00C87B84">
        <w:rPr>
          <w:rFonts w:cs="Times New Roman"/>
        </w:rPr>
        <w:t>tar upp ett helt A4-papper.</w:t>
      </w:r>
    </w:p>
    <w:p w14:paraId="44F7B618" w14:textId="41C5A8BC" w:rsidR="009B2022" w:rsidRPr="00A72DC3" w:rsidRDefault="00C00F9E" w:rsidP="00A72DC3">
      <w:pPr>
        <w:spacing w:after="0" w:line="240" w:lineRule="auto"/>
        <w:ind w:left="0" w:firstLine="576"/>
        <w:rPr>
          <w:rFonts w:cs="Times New Roman"/>
          <w:b/>
          <w:bCs/>
        </w:rPr>
      </w:pPr>
      <w:r w:rsidRPr="00C87B84">
        <w:rPr>
          <w:rFonts w:cs="Times New Roman"/>
          <w:b/>
          <w:bCs/>
        </w:rPr>
        <w:br w:type="page"/>
      </w:r>
      <w:r w:rsidRPr="00C87B84">
        <w:rPr>
          <w:rFonts w:cs="Times New Roman"/>
          <w:b/>
          <w:bCs/>
        </w:rPr>
        <w:lastRenderedPageBreak/>
        <w:t>Bilaga 7.7</w:t>
      </w:r>
    </w:p>
    <w:p w14:paraId="6E119893" w14:textId="77777777" w:rsidR="009B2022" w:rsidRPr="00C87B84" w:rsidRDefault="009B2022" w:rsidP="00A72DC3">
      <w:pPr>
        <w:spacing w:line="240" w:lineRule="auto"/>
        <w:rPr>
          <w:rFonts w:cs="Times New Roman"/>
        </w:rPr>
      </w:pPr>
      <w:r w:rsidRPr="00C87B84">
        <w:rPr>
          <w:rFonts w:cs="Times New Roman"/>
          <w:noProof/>
        </w:rPr>
        <w:drawing>
          <wp:inline distT="0" distB="0" distL="0" distR="0" wp14:anchorId="7677E286" wp14:editId="703A2BF5">
            <wp:extent cx="5038725" cy="6705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2807" b="3074"/>
                    <a:stretch/>
                  </pic:blipFill>
                  <pic:spPr bwMode="auto">
                    <a:xfrm>
                      <a:off x="0" y="0"/>
                      <a:ext cx="5038725" cy="6705600"/>
                    </a:xfrm>
                    <a:prstGeom prst="rect">
                      <a:avLst/>
                    </a:prstGeom>
                    <a:noFill/>
                    <a:ln>
                      <a:noFill/>
                    </a:ln>
                    <a:extLst>
                      <a:ext uri="{53640926-AAD7-44D8-BBD7-CCE9431645EC}">
                        <a14:shadowObscured xmlns:a14="http://schemas.microsoft.com/office/drawing/2010/main"/>
                      </a:ext>
                    </a:extLst>
                  </pic:spPr>
                </pic:pic>
              </a:graphicData>
            </a:graphic>
          </wp:inline>
        </w:drawing>
      </w:r>
      <w:r w:rsidRPr="00C87B84">
        <w:rPr>
          <w:rFonts w:cs="Times New Roman"/>
          <w:noProof/>
        </w:rPr>
        <w:drawing>
          <wp:inline distT="0" distB="0" distL="0" distR="0" wp14:anchorId="02B54AD2" wp14:editId="000414AA">
            <wp:extent cx="5038725" cy="942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942975"/>
                    </a:xfrm>
                    <a:prstGeom prst="rect">
                      <a:avLst/>
                    </a:prstGeom>
                    <a:noFill/>
                    <a:ln>
                      <a:noFill/>
                    </a:ln>
                  </pic:spPr>
                </pic:pic>
              </a:graphicData>
            </a:graphic>
          </wp:inline>
        </w:drawing>
      </w:r>
    </w:p>
    <w:p w14:paraId="341721C9" w14:textId="77777777" w:rsidR="009B2022" w:rsidRPr="00C87B84" w:rsidRDefault="009B2022" w:rsidP="00A72DC3">
      <w:pPr>
        <w:spacing w:line="240" w:lineRule="auto"/>
        <w:rPr>
          <w:rFonts w:cs="Times New Roman"/>
        </w:rPr>
      </w:pPr>
    </w:p>
    <w:p w14:paraId="394174F6" w14:textId="77777777" w:rsidR="009B2022" w:rsidRPr="00C87B84" w:rsidRDefault="009B2022" w:rsidP="00A72DC3">
      <w:pPr>
        <w:spacing w:line="240" w:lineRule="auto"/>
        <w:rPr>
          <w:rFonts w:cs="Times New Roman"/>
        </w:rPr>
      </w:pPr>
    </w:p>
    <w:p w14:paraId="3A8C9EF8" w14:textId="1C9505D7" w:rsidR="00067F93" w:rsidRPr="00EC3D75" w:rsidRDefault="00067F93" w:rsidP="00067F93">
      <w:pPr>
        <w:pStyle w:val="Heading4"/>
        <w:rPr>
          <w:rFonts w:cs="Arial"/>
        </w:rPr>
      </w:pPr>
      <w:bookmarkStart w:id="69" w:name="_Toc69234973"/>
      <w:bookmarkStart w:id="70" w:name="_Toc69227489"/>
      <w:r w:rsidRPr="00EC3D75">
        <w:rPr>
          <w:rFonts w:cs="Arial"/>
        </w:rPr>
        <w:lastRenderedPageBreak/>
        <w:t>INLOGGNINGSPROCESS</w:t>
      </w:r>
      <w:bookmarkEnd w:id="69"/>
      <w:bookmarkEnd w:id="70"/>
    </w:p>
    <w:p w14:paraId="1C0DBDC8" w14:textId="714ABFCD" w:rsidR="00F708E6" w:rsidRPr="00C87B84" w:rsidRDefault="00F708E6" w:rsidP="00A72DC3">
      <w:pPr>
        <w:spacing w:line="240" w:lineRule="auto"/>
        <w:rPr>
          <w:rFonts w:cs="Times New Roman"/>
        </w:rPr>
      </w:pPr>
      <w:r w:rsidRPr="00C87B84">
        <w:rPr>
          <w:rFonts w:cs="Times New Roman"/>
        </w:rPr>
        <w:t xml:space="preserve">Att logga in en </w:t>
      </w:r>
      <w:r w:rsidR="00515EDB" w:rsidRPr="00C87B84">
        <w:rPr>
          <w:rFonts w:cs="Times New Roman"/>
        </w:rPr>
        <w:t xml:space="preserve">redan </w:t>
      </w:r>
      <w:r w:rsidRPr="00C87B84">
        <w:rPr>
          <w:rFonts w:cs="Times New Roman"/>
        </w:rPr>
        <w:t xml:space="preserve">registrerad användare </w:t>
      </w:r>
      <w:r w:rsidR="00D305B0" w:rsidRPr="00C87B84">
        <w:rPr>
          <w:rFonts w:cs="Times New Roman"/>
        </w:rPr>
        <w:t>i Firebase är ännu enklare än att registrer</w:t>
      </w:r>
      <w:r w:rsidR="00B977A3" w:rsidRPr="00C87B84">
        <w:rPr>
          <w:rFonts w:cs="Times New Roman"/>
        </w:rPr>
        <w:t>a användare</w:t>
      </w:r>
      <w:r w:rsidR="00515EDB" w:rsidRPr="00C87B84">
        <w:rPr>
          <w:rFonts w:cs="Times New Roman"/>
        </w:rPr>
        <w:t xml:space="preserve">n vilket kan ses </w:t>
      </w:r>
      <w:r w:rsidR="00DD5DBE" w:rsidRPr="00C87B84">
        <w:rPr>
          <w:rFonts w:cs="Times New Roman"/>
        </w:rPr>
        <w:t>i bilaga</w:t>
      </w:r>
      <w:r w:rsidR="005C0FBB" w:rsidRPr="00C87B84">
        <w:rPr>
          <w:rFonts w:cs="Times New Roman"/>
        </w:rPr>
        <w:t xml:space="preserve"> </w:t>
      </w:r>
      <w:r w:rsidR="00C840CC" w:rsidRPr="00C87B84">
        <w:rPr>
          <w:rFonts w:cs="Times New Roman"/>
        </w:rPr>
        <w:t>7.8</w:t>
      </w:r>
      <w:r w:rsidR="005D3D33" w:rsidRPr="00C87B84">
        <w:rPr>
          <w:rFonts w:cs="Times New Roman"/>
        </w:rPr>
        <w:t xml:space="preserve">. </w:t>
      </w:r>
      <w:r w:rsidR="00D97B28" w:rsidRPr="00C87B84">
        <w:rPr>
          <w:rFonts w:cs="Times New Roman"/>
        </w:rPr>
        <w:t>Man behöver ta in inloggningsinformationen,</w:t>
      </w:r>
      <w:r w:rsidR="00E541F2" w:rsidRPr="00C87B84">
        <w:rPr>
          <w:rFonts w:cs="Times New Roman"/>
        </w:rPr>
        <w:t xml:space="preserve"> vilket hämtas från ett formulär oavsett skriftspråk. När man har informationen </w:t>
      </w:r>
      <w:r w:rsidR="00263F70" w:rsidRPr="00C87B84">
        <w:rPr>
          <w:rFonts w:cs="Times New Roman"/>
        </w:rPr>
        <w:t xml:space="preserve">anropar man funktionen i bilaga </w:t>
      </w:r>
      <w:r w:rsidR="00C840CC" w:rsidRPr="00C87B84">
        <w:rPr>
          <w:rFonts w:cs="Times New Roman"/>
        </w:rPr>
        <w:t>7.9</w:t>
      </w:r>
      <w:r w:rsidR="002B1E9B" w:rsidRPr="00C87B84">
        <w:rPr>
          <w:rFonts w:cs="Times New Roman"/>
        </w:rPr>
        <w:t>.</w:t>
      </w:r>
      <w:r w:rsidR="002B1D95" w:rsidRPr="00C87B84">
        <w:rPr>
          <w:rFonts w:cs="Times New Roman"/>
        </w:rPr>
        <w:t xml:space="preserve"> På en rad, bortsett från införsel av inloggningsinformationen, kan man </w:t>
      </w:r>
      <w:r w:rsidR="00F73F66" w:rsidRPr="00C87B84">
        <w:rPr>
          <w:rFonts w:cs="Times New Roman"/>
        </w:rPr>
        <w:t xml:space="preserve">logga in en </w:t>
      </w:r>
      <w:r w:rsidR="0030547D" w:rsidRPr="00C87B84">
        <w:rPr>
          <w:rFonts w:cs="Times New Roman"/>
        </w:rPr>
        <w:t xml:space="preserve">tidigare </w:t>
      </w:r>
      <w:r w:rsidR="00F73F66" w:rsidRPr="00C87B84">
        <w:rPr>
          <w:rFonts w:cs="Times New Roman"/>
        </w:rPr>
        <w:t>registrerad användare.</w:t>
      </w:r>
      <w:r w:rsidR="002B1E9B" w:rsidRPr="00C87B84">
        <w:rPr>
          <w:rFonts w:cs="Times New Roman"/>
        </w:rPr>
        <w:t xml:space="preserve"> </w:t>
      </w:r>
    </w:p>
    <w:p w14:paraId="521201A9" w14:textId="7F8E8ACE" w:rsidR="00894987" w:rsidRPr="00C87B84" w:rsidRDefault="00894987" w:rsidP="00A72DC3">
      <w:pPr>
        <w:spacing w:line="240" w:lineRule="auto"/>
        <w:rPr>
          <w:rFonts w:cs="Times New Roman"/>
          <w:b/>
          <w:bCs/>
        </w:rPr>
      </w:pPr>
      <w:r w:rsidRPr="00C87B84">
        <w:rPr>
          <w:rFonts w:cs="Times New Roman"/>
          <w:b/>
          <w:bCs/>
        </w:rPr>
        <w:t xml:space="preserve">Bilaga </w:t>
      </w:r>
      <w:r w:rsidR="00C840CC" w:rsidRPr="00C87B84">
        <w:rPr>
          <w:rFonts w:cs="Times New Roman"/>
          <w:b/>
          <w:bCs/>
        </w:rPr>
        <w:t>7.8</w:t>
      </w:r>
    </w:p>
    <w:p w14:paraId="783226F5" w14:textId="370D6DC1" w:rsidR="00894987" w:rsidRPr="00C87B84" w:rsidRDefault="00894987" w:rsidP="00A72DC3">
      <w:pPr>
        <w:spacing w:line="240" w:lineRule="auto"/>
        <w:rPr>
          <w:rFonts w:cs="Times New Roman"/>
          <w:b/>
          <w:bCs/>
        </w:rPr>
      </w:pPr>
      <w:r w:rsidRPr="00C87B84">
        <w:rPr>
          <w:rFonts w:cs="Times New Roman"/>
          <w:noProof/>
        </w:rPr>
        <w:drawing>
          <wp:inline distT="0" distB="0" distL="0" distR="0" wp14:anchorId="19385C8F" wp14:editId="49F31418">
            <wp:extent cx="5039360" cy="25552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555240"/>
                    </a:xfrm>
                    <a:prstGeom prst="rect">
                      <a:avLst/>
                    </a:prstGeom>
                    <a:noFill/>
                    <a:ln>
                      <a:noFill/>
                    </a:ln>
                  </pic:spPr>
                </pic:pic>
              </a:graphicData>
            </a:graphic>
          </wp:inline>
        </w:drawing>
      </w:r>
    </w:p>
    <w:p w14:paraId="15282077" w14:textId="5B1EDBA9" w:rsidR="00263F70" w:rsidRPr="00C87B84" w:rsidRDefault="00263F70" w:rsidP="00A72DC3">
      <w:pPr>
        <w:spacing w:line="240" w:lineRule="auto"/>
        <w:rPr>
          <w:rFonts w:cs="Times New Roman"/>
          <w:b/>
          <w:bCs/>
        </w:rPr>
      </w:pPr>
      <w:r w:rsidRPr="00C87B84">
        <w:rPr>
          <w:rFonts w:cs="Times New Roman"/>
          <w:b/>
          <w:bCs/>
        </w:rPr>
        <w:t xml:space="preserve">Bilaga </w:t>
      </w:r>
      <w:r w:rsidR="00C840CC" w:rsidRPr="00C87B84">
        <w:rPr>
          <w:rFonts w:cs="Times New Roman"/>
          <w:b/>
          <w:bCs/>
        </w:rPr>
        <w:t>7.9</w:t>
      </w:r>
    </w:p>
    <w:p w14:paraId="2DF13275" w14:textId="7AB51808" w:rsidR="00263F70" w:rsidRPr="00C87B84" w:rsidRDefault="005050D3" w:rsidP="00A72DC3">
      <w:pPr>
        <w:spacing w:line="240" w:lineRule="auto"/>
        <w:rPr>
          <w:rFonts w:cs="Times New Roman"/>
        </w:rPr>
      </w:pPr>
      <w:r w:rsidRPr="00C87B84">
        <w:rPr>
          <w:rFonts w:cs="Times New Roman"/>
          <w:noProof/>
        </w:rPr>
        <w:drawing>
          <wp:inline distT="0" distB="0" distL="0" distR="0" wp14:anchorId="71E5F127" wp14:editId="484615EA">
            <wp:extent cx="5039360" cy="19875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360" cy="198755"/>
                    </a:xfrm>
                    <a:prstGeom prst="rect">
                      <a:avLst/>
                    </a:prstGeom>
                  </pic:spPr>
                </pic:pic>
              </a:graphicData>
            </a:graphic>
          </wp:inline>
        </w:drawing>
      </w:r>
    </w:p>
    <w:p w14:paraId="1067E4F8" w14:textId="408BCDC2" w:rsidR="00F85F12" w:rsidRPr="00C87B84" w:rsidRDefault="00F85F12" w:rsidP="00A72DC3">
      <w:pPr>
        <w:spacing w:line="240" w:lineRule="auto"/>
        <w:rPr>
          <w:rFonts w:cs="Times New Roman"/>
        </w:rPr>
      </w:pPr>
      <w:r w:rsidRPr="00C87B84">
        <w:rPr>
          <w:rFonts w:cs="Times New Roman"/>
        </w:rPr>
        <w:t xml:space="preserve">Firebase sköter automatiskt allt runt om inloggningen, </w:t>
      </w:r>
      <w:r w:rsidR="004D0EF0" w:rsidRPr="00C87B84">
        <w:rPr>
          <w:rFonts w:cs="Times New Roman"/>
        </w:rPr>
        <w:t xml:space="preserve">senare under Resultatredovisnings-rubriken kommer det komma autentiseringslyssnare som körs då man loggas in eller ut. </w:t>
      </w:r>
      <w:r w:rsidR="00FA761A" w:rsidRPr="00C87B84">
        <w:rPr>
          <w:rFonts w:cs="Times New Roman"/>
        </w:rPr>
        <w:t>Kollar man på rad 72 i bilaga</w:t>
      </w:r>
      <w:r w:rsidR="00C56B02" w:rsidRPr="00C87B84">
        <w:rPr>
          <w:rFonts w:cs="Times New Roman"/>
        </w:rPr>
        <w:t xml:space="preserve"> 7.8 </w:t>
      </w:r>
      <w:r w:rsidR="003E0D9F" w:rsidRPr="00C87B84">
        <w:rPr>
          <w:rFonts w:cs="Times New Roman"/>
        </w:rPr>
        <w:t>sköts felhantering vilket skickas till användaren, exempelvis om man har fel lösenord, om användaren redan är inloggad eller inte existerar, väldigt smidigt.</w:t>
      </w:r>
    </w:p>
    <w:p w14:paraId="1C33D63B" w14:textId="77777777" w:rsidR="001E6E20" w:rsidRPr="00C87B84" w:rsidRDefault="001E6E20" w:rsidP="00A72DC3">
      <w:pPr>
        <w:spacing w:line="240" w:lineRule="auto"/>
        <w:rPr>
          <w:rFonts w:cs="Times New Roman"/>
        </w:rPr>
      </w:pPr>
    </w:p>
    <w:p w14:paraId="2F108EFC" w14:textId="574FCDAE" w:rsidR="00EA5A70" w:rsidRPr="00C87B84" w:rsidRDefault="00514E04" w:rsidP="00A72DC3">
      <w:pPr>
        <w:spacing w:line="240" w:lineRule="auto"/>
        <w:rPr>
          <w:rFonts w:cs="Times New Roman"/>
        </w:rPr>
      </w:pPr>
      <w:r w:rsidRPr="00C87B84">
        <w:rPr>
          <w:rFonts w:cs="Times New Roman"/>
        </w:rPr>
        <w:t xml:space="preserve">Att logga in en registrerad användare är </w:t>
      </w:r>
      <w:r w:rsidR="0057128F" w:rsidRPr="00C87B84">
        <w:rPr>
          <w:rFonts w:cs="Times New Roman"/>
        </w:rPr>
        <w:t xml:space="preserve">i PHP betydligt smidigare än att registrera användarna, vilket kan ses i bilaga </w:t>
      </w:r>
      <w:r w:rsidR="00C56B02" w:rsidRPr="00C87B84">
        <w:rPr>
          <w:rFonts w:cs="Times New Roman"/>
        </w:rPr>
        <w:t>7.10</w:t>
      </w:r>
      <w:r w:rsidR="00253801" w:rsidRPr="00C87B84">
        <w:rPr>
          <w:rFonts w:cs="Times New Roman"/>
        </w:rPr>
        <w:t>. Rad 7 till 12 kontrollerar att användaren har sk</w:t>
      </w:r>
      <w:r w:rsidR="004B171C" w:rsidRPr="00C87B84">
        <w:rPr>
          <w:rFonts w:cs="Times New Roman"/>
        </w:rPr>
        <w:t xml:space="preserve">rivit in nödvändig information. På rad 19 </w:t>
      </w:r>
      <w:r w:rsidR="00242385" w:rsidRPr="00C87B84">
        <w:rPr>
          <w:rFonts w:cs="Times New Roman"/>
        </w:rPr>
        <w:t xml:space="preserve">granskas det om användaren existerar, sedan </w:t>
      </w:r>
      <w:r w:rsidR="00877FF7" w:rsidRPr="00C87B84">
        <w:rPr>
          <w:rFonts w:cs="Times New Roman"/>
        </w:rPr>
        <w:t xml:space="preserve">på rad 22 används </w:t>
      </w:r>
      <w:r w:rsidR="00AB77C1" w:rsidRPr="00C87B84">
        <w:rPr>
          <w:rFonts w:cs="Times New Roman"/>
        </w:rPr>
        <w:t>PHP</w:t>
      </w:r>
      <w:r w:rsidR="00877FF7" w:rsidRPr="00C87B84">
        <w:rPr>
          <w:rFonts w:cs="Times New Roman"/>
        </w:rPr>
        <w:t xml:space="preserve">-funktionen </w:t>
      </w:r>
      <w:proofErr w:type="spellStart"/>
      <w:r w:rsidR="00877FF7" w:rsidRPr="00C87B84">
        <w:rPr>
          <w:rFonts w:cs="Times New Roman"/>
          <w:i/>
          <w:iCs/>
        </w:rPr>
        <w:t>password_verify</w:t>
      </w:r>
      <w:proofErr w:type="spellEnd"/>
      <w:r w:rsidR="00F5460C" w:rsidRPr="00C87B84">
        <w:rPr>
          <w:rFonts w:cs="Times New Roman"/>
        </w:rPr>
        <w:t xml:space="preserve"> där lösenord</w:t>
      </w:r>
      <w:r w:rsidR="006C669A" w:rsidRPr="00C87B84">
        <w:rPr>
          <w:rFonts w:cs="Times New Roman"/>
        </w:rPr>
        <w:t>et</w:t>
      </w:r>
      <w:r w:rsidR="00F5460C" w:rsidRPr="00C87B84">
        <w:rPr>
          <w:rFonts w:cs="Times New Roman"/>
        </w:rPr>
        <w:t xml:space="preserve"> som </w:t>
      </w:r>
      <w:r w:rsidR="006C669A" w:rsidRPr="00C87B84">
        <w:rPr>
          <w:rFonts w:cs="Times New Roman"/>
        </w:rPr>
        <w:t xml:space="preserve">användaren </w:t>
      </w:r>
      <w:r w:rsidR="00AB77C1" w:rsidRPr="00C87B84">
        <w:rPr>
          <w:rFonts w:cs="Times New Roman"/>
        </w:rPr>
        <w:t>angett</w:t>
      </w:r>
      <w:r w:rsidR="006C669A" w:rsidRPr="00C87B84">
        <w:rPr>
          <w:rFonts w:cs="Times New Roman"/>
        </w:rPr>
        <w:t xml:space="preserve"> verifieras mot </w:t>
      </w:r>
      <w:r w:rsidR="00AB77C1" w:rsidRPr="00C87B84">
        <w:rPr>
          <w:rFonts w:cs="Times New Roman"/>
        </w:rPr>
        <w:t xml:space="preserve">det lagrade </w:t>
      </w:r>
      <w:proofErr w:type="spellStart"/>
      <w:r w:rsidR="00AB77C1" w:rsidRPr="00C87B84">
        <w:rPr>
          <w:rFonts w:cs="Times New Roman"/>
        </w:rPr>
        <w:t>hashade</w:t>
      </w:r>
      <w:proofErr w:type="spellEnd"/>
      <w:r w:rsidR="00AB77C1" w:rsidRPr="00C87B84">
        <w:rPr>
          <w:rFonts w:cs="Times New Roman"/>
        </w:rPr>
        <w:t xml:space="preserve"> lösenordet vilket angavs i registreringsprocessen. </w:t>
      </w:r>
      <w:r w:rsidR="008A522D" w:rsidRPr="00C87B84">
        <w:rPr>
          <w:rFonts w:cs="Times New Roman"/>
        </w:rPr>
        <w:t xml:space="preserve"> </w:t>
      </w:r>
      <w:r w:rsidR="009E3284" w:rsidRPr="00C87B84">
        <w:rPr>
          <w:rFonts w:cs="Times New Roman"/>
        </w:rPr>
        <w:t xml:space="preserve">Vid </w:t>
      </w:r>
      <w:r w:rsidR="008A522D" w:rsidRPr="00C87B84">
        <w:rPr>
          <w:rFonts w:cs="Times New Roman"/>
        </w:rPr>
        <w:t xml:space="preserve">rad 24 </w:t>
      </w:r>
      <w:r w:rsidR="009E3284" w:rsidRPr="00C87B84">
        <w:rPr>
          <w:rFonts w:cs="Times New Roman"/>
        </w:rPr>
        <w:t xml:space="preserve">avstäms om lösenorden matchade, om det gjorde det ska användaren loggas in vilket sker </w:t>
      </w:r>
      <w:r w:rsidR="00BB3895" w:rsidRPr="00C87B84">
        <w:rPr>
          <w:rFonts w:cs="Times New Roman"/>
        </w:rPr>
        <w:t>på rad 26, man sätter en sessionsvariabel till sann.</w:t>
      </w:r>
      <w:r w:rsidR="000D6787" w:rsidRPr="00C87B84">
        <w:rPr>
          <w:rFonts w:cs="Times New Roman"/>
        </w:rPr>
        <w:t xml:space="preserve"> Därefter läggs lite övrig information med i sessionsvariabeln vilken används under andra processer.</w:t>
      </w:r>
      <w:r w:rsidR="00EA5A70" w:rsidRPr="00C87B84">
        <w:rPr>
          <w:rFonts w:cs="Times New Roman"/>
        </w:rPr>
        <w:t xml:space="preserve"> </w:t>
      </w:r>
    </w:p>
    <w:p w14:paraId="01819228" w14:textId="0129B236" w:rsidR="00514E04" w:rsidRPr="00C87B84" w:rsidRDefault="00EA5A70" w:rsidP="00A72DC3">
      <w:pPr>
        <w:spacing w:line="240" w:lineRule="auto"/>
        <w:rPr>
          <w:rFonts w:cs="Times New Roman"/>
        </w:rPr>
      </w:pPr>
      <w:r w:rsidRPr="00C87B84">
        <w:rPr>
          <w:rFonts w:cs="Times New Roman"/>
        </w:rPr>
        <w:t xml:space="preserve">Inloggningen per sig är enkel i PHP, men det är allting runtom som är </w:t>
      </w:r>
      <w:r w:rsidR="00C113BE" w:rsidRPr="00C87B84">
        <w:rPr>
          <w:rFonts w:cs="Times New Roman"/>
        </w:rPr>
        <w:t>besvärlig</w:t>
      </w:r>
      <w:r w:rsidR="00FE4E23" w:rsidRPr="00C87B84">
        <w:rPr>
          <w:rFonts w:cs="Times New Roman"/>
        </w:rPr>
        <w:t>t</w:t>
      </w:r>
      <w:r w:rsidRPr="00C87B84">
        <w:rPr>
          <w:rFonts w:cs="Times New Roman"/>
        </w:rPr>
        <w:t xml:space="preserve">. Man måste </w:t>
      </w:r>
      <w:r w:rsidR="00F07581" w:rsidRPr="00C87B84">
        <w:rPr>
          <w:rFonts w:cs="Times New Roman"/>
        </w:rPr>
        <w:t xml:space="preserve">verifiera </w:t>
      </w:r>
      <w:r w:rsidR="001B607F" w:rsidRPr="00C87B84">
        <w:rPr>
          <w:rFonts w:cs="Times New Roman"/>
        </w:rPr>
        <w:t>inmatnings</w:t>
      </w:r>
      <w:r w:rsidR="00F07581" w:rsidRPr="00C87B84">
        <w:rPr>
          <w:rFonts w:cs="Times New Roman"/>
        </w:rPr>
        <w:t>värden och sköta felmeddelanden</w:t>
      </w:r>
      <w:r w:rsidR="00FE4E23" w:rsidRPr="00C87B84">
        <w:rPr>
          <w:rFonts w:cs="Times New Roman"/>
        </w:rPr>
        <w:t>, vilket Firebase sköter helt och hållet åt programmeraren.</w:t>
      </w:r>
    </w:p>
    <w:p w14:paraId="37A65F84" w14:textId="08F85C7C" w:rsidR="00C56B02" w:rsidRPr="00C87B84" w:rsidRDefault="00C56B02" w:rsidP="00A72DC3">
      <w:pPr>
        <w:spacing w:line="240" w:lineRule="auto"/>
        <w:rPr>
          <w:rFonts w:cs="Times New Roman"/>
          <w:b/>
          <w:bCs/>
        </w:rPr>
      </w:pPr>
      <w:r w:rsidRPr="00C87B84">
        <w:rPr>
          <w:rFonts w:cs="Times New Roman"/>
          <w:b/>
          <w:bCs/>
        </w:rPr>
        <w:t>Bilaga 7.10</w:t>
      </w:r>
    </w:p>
    <w:p w14:paraId="2113631D" w14:textId="77777777" w:rsidR="009C70BE" w:rsidRPr="00C87B84" w:rsidRDefault="009C70BE" w:rsidP="00A72DC3">
      <w:pPr>
        <w:spacing w:line="240" w:lineRule="auto"/>
        <w:rPr>
          <w:rFonts w:cs="Times New Roman"/>
        </w:rPr>
      </w:pPr>
      <w:r w:rsidRPr="00C87B84">
        <w:rPr>
          <w:rFonts w:cs="Times New Roman"/>
          <w:noProof/>
        </w:rPr>
        <w:lastRenderedPageBreak/>
        <w:drawing>
          <wp:inline distT="0" distB="0" distL="0" distR="0" wp14:anchorId="7FCE0CD3" wp14:editId="1ECEEAD3">
            <wp:extent cx="5038725" cy="5257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807" b="23396"/>
                    <a:stretch/>
                  </pic:blipFill>
                  <pic:spPr bwMode="auto">
                    <a:xfrm>
                      <a:off x="0" y="0"/>
                      <a:ext cx="5038725" cy="5257800"/>
                    </a:xfrm>
                    <a:prstGeom prst="rect">
                      <a:avLst/>
                    </a:prstGeom>
                    <a:noFill/>
                    <a:ln>
                      <a:noFill/>
                    </a:ln>
                    <a:extLst>
                      <a:ext uri="{53640926-AAD7-44D8-BBD7-CCE9431645EC}">
                        <a14:shadowObscured xmlns:a14="http://schemas.microsoft.com/office/drawing/2010/main"/>
                      </a:ext>
                    </a:extLst>
                  </pic:spPr>
                </pic:pic>
              </a:graphicData>
            </a:graphic>
          </wp:inline>
        </w:drawing>
      </w:r>
    </w:p>
    <w:p w14:paraId="2EE32D35" w14:textId="77777777" w:rsidR="009C70BE" w:rsidRPr="00C87B84" w:rsidRDefault="009C70BE" w:rsidP="00A72DC3">
      <w:pPr>
        <w:spacing w:line="240" w:lineRule="auto"/>
        <w:rPr>
          <w:rFonts w:cs="Times New Roman"/>
        </w:rPr>
      </w:pPr>
    </w:p>
    <w:p w14:paraId="2239910D" w14:textId="77777777" w:rsidR="003E0D9F" w:rsidRPr="00C87B84" w:rsidRDefault="003E0D9F" w:rsidP="00A72DC3">
      <w:pPr>
        <w:spacing w:line="240" w:lineRule="auto"/>
        <w:rPr>
          <w:rFonts w:cs="Times New Roman"/>
        </w:rPr>
      </w:pPr>
    </w:p>
    <w:p w14:paraId="04235749" w14:textId="263501E6" w:rsidR="0054282F" w:rsidRPr="00EC3D75" w:rsidRDefault="0054282F" w:rsidP="0054282F">
      <w:pPr>
        <w:pStyle w:val="Heading4"/>
        <w:rPr>
          <w:rFonts w:cs="Arial"/>
        </w:rPr>
      </w:pPr>
      <w:bookmarkStart w:id="71" w:name="_Toc69234974"/>
      <w:bookmarkStart w:id="72" w:name="_Toc69227490"/>
      <w:r w:rsidRPr="00EC3D75">
        <w:rPr>
          <w:rFonts w:cs="Arial"/>
        </w:rPr>
        <w:t>ANVÄNDARINFORMATION</w:t>
      </w:r>
      <w:bookmarkEnd w:id="71"/>
      <w:bookmarkEnd w:id="72"/>
    </w:p>
    <w:p w14:paraId="644B24D5" w14:textId="3C1A5BCD" w:rsidR="00EC480D" w:rsidRPr="00C87B84" w:rsidRDefault="00F8713E" w:rsidP="00A72DC3">
      <w:pPr>
        <w:spacing w:line="240" w:lineRule="auto"/>
        <w:rPr>
          <w:rFonts w:cs="Times New Roman"/>
        </w:rPr>
      </w:pPr>
      <w:r w:rsidRPr="00C87B84">
        <w:rPr>
          <w:rFonts w:cs="Times New Roman"/>
        </w:rPr>
        <w:t>Extra användarinformation</w:t>
      </w:r>
      <w:r w:rsidR="00C340E9" w:rsidRPr="00C87B84">
        <w:rPr>
          <w:rFonts w:cs="Times New Roman"/>
        </w:rPr>
        <w:t>, det kan exempelvis vara en roll som användaren får</w:t>
      </w:r>
      <w:r w:rsidR="00617715" w:rsidRPr="00C87B84">
        <w:rPr>
          <w:rFonts w:cs="Times New Roman"/>
        </w:rPr>
        <w:t xml:space="preserve"> </w:t>
      </w:r>
      <w:r w:rsidR="00AB4B5C" w:rsidRPr="00C87B84">
        <w:rPr>
          <w:rFonts w:cs="Times New Roman"/>
        </w:rPr>
        <w:t xml:space="preserve">såsom </w:t>
      </w:r>
      <w:r w:rsidR="006346A3" w:rsidRPr="00C87B84">
        <w:rPr>
          <w:rFonts w:cs="Times New Roman"/>
        </w:rPr>
        <w:t>administratör</w:t>
      </w:r>
      <w:r w:rsidR="00AB4B5C" w:rsidRPr="00C87B84">
        <w:rPr>
          <w:rFonts w:cs="Times New Roman"/>
        </w:rPr>
        <w:t xml:space="preserve"> eller standard-användare</w:t>
      </w:r>
      <w:r w:rsidR="006346A3" w:rsidRPr="00C87B84">
        <w:rPr>
          <w:rFonts w:cs="Times New Roman"/>
        </w:rPr>
        <w:t xml:space="preserve">, men det kan även innebära saker som användarnamn. </w:t>
      </w:r>
      <w:r w:rsidR="00F06E02" w:rsidRPr="00C87B84">
        <w:rPr>
          <w:rFonts w:cs="Times New Roman"/>
        </w:rPr>
        <w:t>Extra användarinformation är något som har använts i både det refere</w:t>
      </w:r>
      <w:r w:rsidR="00AF57DF" w:rsidRPr="00C87B84">
        <w:rPr>
          <w:rFonts w:cs="Times New Roman"/>
        </w:rPr>
        <w:t xml:space="preserve">rade Firebaseprojektet, och i PHP-projektet. </w:t>
      </w:r>
      <w:r w:rsidR="00975B82" w:rsidRPr="00C87B84">
        <w:rPr>
          <w:rFonts w:cs="Times New Roman"/>
        </w:rPr>
        <w:t>Att tillägga extra information till användarfilen, vilket i PHP-projektet görs under regist</w:t>
      </w:r>
      <w:r w:rsidR="00211E42" w:rsidRPr="00C87B84">
        <w:rPr>
          <w:rFonts w:cs="Times New Roman"/>
        </w:rPr>
        <w:t>rering</w:t>
      </w:r>
      <w:r w:rsidR="0053098B" w:rsidRPr="00C87B84">
        <w:rPr>
          <w:rFonts w:cs="Times New Roman"/>
        </w:rPr>
        <w:t>. I b</w:t>
      </w:r>
      <w:r w:rsidR="00211E42" w:rsidRPr="00C87B84">
        <w:rPr>
          <w:rFonts w:cs="Times New Roman"/>
        </w:rPr>
        <w:t xml:space="preserve">ilaga </w:t>
      </w:r>
      <w:r w:rsidR="00AF6804" w:rsidRPr="00C87B84">
        <w:rPr>
          <w:rFonts w:cs="Times New Roman"/>
        </w:rPr>
        <w:t>7.10</w:t>
      </w:r>
      <w:r w:rsidR="00D16738" w:rsidRPr="00C87B84">
        <w:rPr>
          <w:rFonts w:cs="Times New Roman"/>
        </w:rPr>
        <w:t xml:space="preserve"> </w:t>
      </w:r>
      <w:r w:rsidR="00955DAF" w:rsidRPr="00C87B84">
        <w:rPr>
          <w:rFonts w:cs="Times New Roman"/>
        </w:rPr>
        <w:t>längre ner</w:t>
      </w:r>
      <w:r w:rsidR="0053098B" w:rsidRPr="00C87B84">
        <w:rPr>
          <w:rFonts w:cs="Times New Roman"/>
        </w:rPr>
        <w:t xml:space="preserve">, </w:t>
      </w:r>
      <w:r w:rsidR="008F6E57" w:rsidRPr="00C87B84">
        <w:rPr>
          <w:rFonts w:cs="Times New Roman"/>
        </w:rPr>
        <w:t xml:space="preserve">vilket visar hela redigeringsprocessen läggs i detta fall användarnamn till </w:t>
      </w:r>
      <w:r w:rsidR="00BC67F6" w:rsidRPr="00C87B84">
        <w:rPr>
          <w:rFonts w:cs="Times New Roman"/>
        </w:rPr>
        <w:t>på rad 9, när man hämtar sin information som tidigare kommer från ett formulär. Det innebär även att, vill man tillföra fler informationsfällt</w:t>
      </w:r>
      <w:r w:rsidR="00D760AD" w:rsidRPr="00C87B84">
        <w:rPr>
          <w:rFonts w:cs="Times New Roman"/>
        </w:rPr>
        <w:t xml:space="preserve"> är det bara att lägga till fler fält i registreringsformuläret, det är enkelt skalbart. </w:t>
      </w:r>
      <w:r w:rsidR="00E746E4" w:rsidRPr="00C87B84">
        <w:rPr>
          <w:rFonts w:cs="Times New Roman"/>
        </w:rPr>
        <w:t>Utöver det, m</w:t>
      </w:r>
      <w:r w:rsidR="00837134" w:rsidRPr="00C87B84">
        <w:rPr>
          <w:rFonts w:cs="Times New Roman"/>
        </w:rPr>
        <w:t xml:space="preserve">ed servertillgång som programmerare, kan man även i efterhand öppna en användares dokument och ändra </w:t>
      </w:r>
      <w:r w:rsidR="00D6215F" w:rsidRPr="00C87B84">
        <w:rPr>
          <w:rFonts w:cs="Times New Roman"/>
        </w:rPr>
        <w:t>samt lägga till information</w:t>
      </w:r>
      <w:r w:rsidR="00E746E4" w:rsidRPr="00C87B84">
        <w:rPr>
          <w:rFonts w:cs="Times New Roman"/>
        </w:rPr>
        <w:t>, e</w:t>
      </w:r>
      <w:r w:rsidR="00D6215F" w:rsidRPr="00C87B84">
        <w:rPr>
          <w:rFonts w:cs="Times New Roman"/>
        </w:rPr>
        <w:t xml:space="preserve">xempelvis lägga till satsen </w:t>
      </w:r>
      <w:r w:rsidR="000E3498" w:rsidRPr="00C87B84">
        <w:rPr>
          <w:rFonts w:cs="Times New Roman"/>
        </w:rPr>
        <w:t>’</w:t>
      </w:r>
      <w:r w:rsidR="00D6215F" w:rsidRPr="00C87B84">
        <w:rPr>
          <w:rFonts w:cs="Times New Roman"/>
          <w:i/>
          <w:iCs/>
        </w:rPr>
        <w:t xml:space="preserve">roll = </w:t>
      </w:r>
      <w:proofErr w:type="spellStart"/>
      <w:r w:rsidR="00D6215F" w:rsidRPr="00C87B84">
        <w:rPr>
          <w:rFonts w:cs="Times New Roman"/>
          <w:i/>
          <w:iCs/>
        </w:rPr>
        <w:t>admin</w:t>
      </w:r>
      <w:proofErr w:type="spellEnd"/>
      <w:r w:rsidR="000E3498" w:rsidRPr="00C87B84">
        <w:rPr>
          <w:rFonts w:cs="Times New Roman"/>
          <w:i/>
          <w:iCs/>
        </w:rPr>
        <w:t>’</w:t>
      </w:r>
      <w:r w:rsidR="000E3498" w:rsidRPr="00C87B84">
        <w:rPr>
          <w:rFonts w:cs="Times New Roman"/>
        </w:rPr>
        <w:t>.</w:t>
      </w:r>
      <w:r w:rsidR="00ED3BEC" w:rsidRPr="00C87B84">
        <w:rPr>
          <w:rFonts w:cs="Times New Roman"/>
        </w:rPr>
        <w:t xml:space="preserve"> Sedan när </w:t>
      </w:r>
      <w:r w:rsidR="00F31489" w:rsidRPr="00C87B84">
        <w:rPr>
          <w:rFonts w:cs="Times New Roman"/>
        </w:rPr>
        <w:t xml:space="preserve">användaren ska </w:t>
      </w:r>
      <w:r w:rsidR="00ED3BEC" w:rsidRPr="00C87B84">
        <w:rPr>
          <w:rFonts w:cs="Times New Roman"/>
        </w:rPr>
        <w:t xml:space="preserve">göra en uppgift </w:t>
      </w:r>
      <w:r w:rsidR="008C27CD" w:rsidRPr="00C87B84">
        <w:rPr>
          <w:rFonts w:cs="Times New Roman"/>
        </w:rPr>
        <w:t xml:space="preserve">kan </w:t>
      </w:r>
      <w:r w:rsidR="00ED3BEC" w:rsidRPr="00C87B84">
        <w:rPr>
          <w:rFonts w:cs="Times New Roman"/>
        </w:rPr>
        <w:t>server</w:t>
      </w:r>
      <w:r w:rsidR="008C27CD" w:rsidRPr="00C87B84">
        <w:rPr>
          <w:rFonts w:cs="Times New Roman"/>
        </w:rPr>
        <w:t>n</w:t>
      </w:r>
      <w:r w:rsidR="00ED3BEC" w:rsidRPr="00C87B84">
        <w:rPr>
          <w:rFonts w:cs="Times New Roman"/>
        </w:rPr>
        <w:t xml:space="preserve"> </w:t>
      </w:r>
      <w:r w:rsidR="00EC480D" w:rsidRPr="00C87B84">
        <w:rPr>
          <w:rFonts w:cs="Times New Roman"/>
        </w:rPr>
        <w:t xml:space="preserve">verifiera om användaren är en administratör och därefter jaka eller neka åtkomst. </w:t>
      </w:r>
    </w:p>
    <w:p w14:paraId="3DE7B832" w14:textId="77777777" w:rsidR="00001C75" w:rsidRPr="00C87B84" w:rsidRDefault="00805987" w:rsidP="00A72DC3">
      <w:pPr>
        <w:spacing w:line="240" w:lineRule="auto"/>
        <w:rPr>
          <w:rFonts w:cs="Times New Roman"/>
        </w:rPr>
      </w:pPr>
      <w:r w:rsidRPr="00C87B84">
        <w:rPr>
          <w:rFonts w:cs="Times New Roman"/>
        </w:rPr>
        <w:lastRenderedPageBreak/>
        <w:t>Det är vid extra användarinformation</w:t>
      </w:r>
      <w:r w:rsidR="00850670" w:rsidRPr="00C87B84">
        <w:rPr>
          <w:rFonts w:cs="Times New Roman"/>
        </w:rPr>
        <w:t>tillägg</w:t>
      </w:r>
      <w:r w:rsidRPr="00C87B84">
        <w:rPr>
          <w:rFonts w:cs="Times New Roman"/>
        </w:rPr>
        <w:t xml:space="preserve"> som Firebases baksida visas. Man får många fördelar i enkelhet av kodskrivning, på bekostnad av flexibilitet och </w:t>
      </w:r>
      <w:r w:rsidR="00621AD1" w:rsidRPr="00C87B84">
        <w:rPr>
          <w:rFonts w:cs="Times New Roman"/>
        </w:rPr>
        <w:t>frihet.</w:t>
      </w:r>
    </w:p>
    <w:p w14:paraId="3FD89C77" w14:textId="28CE5487" w:rsidR="000B5593" w:rsidRPr="00C87B84" w:rsidRDefault="00001C75" w:rsidP="00A72DC3">
      <w:pPr>
        <w:spacing w:line="240" w:lineRule="auto"/>
        <w:rPr>
          <w:rFonts w:cs="Times New Roman"/>
        </w:rPr>
      </w:pPr>
      <w:r w:rsidRPr="00C87B84">
        <w:rPr>
          <w:rFonts w:cs="Times New Roman"/>
        </w:rPr>
        <w:t>Hur användare förvaras i PHP-projektet och i Firebase-projektet är</w:t>
      </w:r>
      <w:r w:rsidR="00122659" w:rsidRPr="00C87B84">
        <w:rPr>
          <w:rFonts w:cs="Times New Roman"/>
        </w:rPr>
        <w:t xml:space="preserve"> sker på två</w:t>
      </w:r>
      <w:r w:rsidRPr="00C87B84">
        <w:rPr>
          <w:rFonts w:cs="Times New Roman"/>
        </w:rPr>
        <w:t xml:space="preserve"> olika sätt. </w:t>
      </w:r>
      <w:r w:rsidR="003A6342" w:rsidRPr="00C87B84">
        <w:rPr>
          <w:rFonts w:cs="Times New Roman"/>
        </w:rPr>
        <w:t xml:space="preserve">PHP-projektet förvarar sina användare i </w:t>
      </w:r>
      <w:proofErr w:type="spellStart"/>
      <w:r w:rsidR="003A6342" w:rsidRPr="00C87B84">
        <w:rPr>
          <w:rFonts w:cs="Times New Roman"/>
        </w:rPr>
        <w:t>json</w:t>
      </w:r>
      <w:proofErr w:type="spellEnd"/>
      <w:r w:rsidR="003A6342" w:rsidRPr="00C87B84">
        <w:rPr>
          <w:rFonts w:cs="Times New Roman"/>
        </w:rPr>
        <w:t>-fil</w:t>
      </w:r>
      <w:r w:rsidR="00902A32" w:rsidRPr="00C87B84">
        <w:rPr>
          <w:rFonts w:cs="Times New Roman"/>
        </w:rPr>
        <w:t>er</w:t>
      </w:r>
      <w:r w:rsidR="003A6342" w:rsidRPr="00C87B84">
        <w:rPr>
          <w:rFonts w:cs="Times New Roman"/>
        </w:rPr>
        <w:t>, som programmeraren bakom projektet skapar i registreringspro</w:t>
      </w:r>
      <w:r w:rsidR="008E3748" w:rsidRPr="00C87B84">
        <w:rPr>
          <w:rFonts w:cs="Times New Roman"/>
        </w:rPr>
        <w:t>cessen</w:t>
      </w:r>
      <w:r w:rsidR="003A6342" w:rsidRPr="00C87B84">
        <w:rPr>
          <w:rFonts w:cs="Times New Roman"/>
        </w:rPr>
        <w:t>. Därav har programmeraren full</w:t>
      </w:r>
      <w:r w:rsidR="0022320E" w:rsidRPr="00C87B84">
        <w:rPr>
          <w:rFonts w:cs="Times New Roman"/>
        </w:rPr>
        <w:t xml:space="preserve"> </w:t>
      </w:r>
      <w:r w:rsidR="003A6342" w:rsidRPr="00C87B84">
        <w:rPr>
          <w:rFonts w:cs="Times New Roman"/>
        </w:rPr>
        <w:t xml:space="preserve">kontroll över dessa dokument. I Firebase däremot, så </w:t>
      </w:r>
      <w:r w:rsidR="000F3475" w:rsidRPr="00C87B84">
        <w:rPr>
          <w:rFonts w:cs="Times New Roman"/>
        </w:rPr>
        <w:t xml:space="preserve">lagras användarna i en lista, som programmeraren inte har tillgång att </w:t>
      </w:r>
      <w:r w:rsidR="008E3748" w:rsidRPr="00C87B84">
        <w:rPr>
          <w:rFonts w:cs="Times New Roman"/>
        </w:rPr>
        <w:t xml:space="preserve">ändra </w:t>
      </w:r>
      <w:r w:rsidR="000F3475" w:rsidRPr="00C87B84">
        <w:rPr>
          <w:rFonts w:cs="Times New Roman"/>
        </w:rPr>
        <w:t xml:space="preserve">information i. </w:t>
      </w:r>
      <w:r w:rsidR="00B53847" w:rsidRPr="00C87B84">
        <w:rPr>
          <w:rFonts w:cs="Times New Roman"/>
        </w:rPr>
        <w:t xml:space="preserve">Vilket gör att man måste göra dubbla användarlistor vilket medför </w:t>
      </w:r>
      <w:r w:rsidR="00790E07" w:rsidRPr="00C87B84">
        <w:rPr>
          <w:rFonts w:cs="Times New Roman"/>
        </w:rPr>
        <w:t>ökad datatrafik</w:t>
      </w:r>
      <w:r w:rsidR="00B53847" w:rsidRPr="00C87B84">
        <w:rPr>
          <w:rFonts w:cs="Times New Roman"/>
        </w:rPr>
        <w:t xml:space="preserve">, </w:t>
      </w:r>
      <w:r w:rsidR="00ED1F38" w:rsidRPr="00C87B84">
        <w:rPr>
          <w:rFonts w:cs="Times New Roman"/>
        </w:rPr>
        <w:t>mer lagringsutrymme och mer som kan gå fel.</w:t>
      </w:r>
    </w:p>
    <w:p w14:paraId="5492CAB2" w14:textId="2F309698" w:rsidR="00966B9E" w:rsidRPr="00C87B84" w:rsidRDefault="000B5593" w:rsidP="00A72DC3">
      <w:pPr>
        <w:spacing w:line="240" w:lineRule="auto"/>
        <w:rPr>
          <w:rFonts w:cs="Times New Roman"/>
        </w:rPr>
      </w:pPr>
      <w:r w:rsidRPr="00C87B84">
        <w:rPr>
          <w:rFonts w:cs="Times New Roman"/>
        </w:rPr>
        <w:t xml:space="preserve">Som förklarat ovan, </w:t>
      </w:r>
      <w:r w:rsidR="006E38DC" w:rsidRPr="00C87B84">
        <w:rPr>
          <w:rFonts w:cs="Times New Roman"/>
        </w:rPr>
        <w:t xml:space="preserve">vill man lägga till </w:t>
      </w:r>
      <w:r w:rsidR="00E77485" w:rsidRPr="00C87B84">
        <w:rPr>
          <w:rFonts w:cs="Times New Roman"/>
        </w:rPr>
        <w:t xml:space="preserve">användarnamn som mer </w:t>
      </w:r>
      <w:r w:rsidR="00154738" w:rsidRPr="00C87B84">
        <w:rPr>
          <w:rFonts w:cs="Times New Roman"/>
        </w:rPr>
        <w:t xml:space="preserve">användarinformation i PHP är det bara att skicka med </w:t>
      </w:r>
      <w:r w:rsidR="00B92FDF" w:rsidRPr="00C87B84">
        <w:rPr>
          <w:rFonts w:cs="Times New Roman"/>
        </w:rPr>
        <w:t xml:space="preserve">den </w:t>
      </w:r>
      <w:r w:rsidR="00154738" w:rsidRPr="00C87B84">
        <w:rPr>
          <w:rFonts w:cs="Times New Roman"/>
        </w:rPr>
        <w:t>användarinformation in i datalagringsmetoden för användarfilen</w:t>
      </w:r>
      <w:r w:rsidR="003101D3" w:rsidRPr="00C87B84">
        <w:rPr>
          <w:rFonts w:cs="Times New Roman"/>
        </w:rPr>
        <w:t>. I</w:t>
      </w:r>
      <w:r w:rsidR="00154738" w:rsidRPr="00C87B84">
        <w:rPr>
          <w:rFonts w:cs="Times New Roman"/>
        </w:rPr>
        <w:t xml:space="preserve"> </w:t>
      </w:r>
      <w:r w:rsidR="003101D3" w:rsidRPr="00C87B84">
        <w:rPr>
          <w:rFonts w:cs="Times New Roman"/>
        </w:rPr>
        <w:t>F</w:t>
      </w:r>
      <w:r w:rsidR="00154738" w:rsidRPr="00C87B84">
        <w:rPr>
          <w:rFonts w:cs="Times New Roman"/>
        </w:rPr>
        <w:t xml:space="preserve">irebase är man begränsad till att </w:t>
      </w:r>
      <w:r w:rsidR="000B5230" w:rsidRPr="00C87B84">
        <w:rPr>
          <w:rFonts w:cs="Times New Roman"/>
        </w:rPr>
        <w:t>endast skicka med mejl och lösenord</w:t>
      </w:r>
      <w:r w:rsidR="00D83E3E" w:rsidRPr="00C87B84">
        <w:rPr>
          <w:rFonts w:cs="Times New Roman"/>
        </w:rPr>
        <w:t xml:space="preserve"> (bilaga</w:t>
      </w:r>
      <w:r w:rsidR="00150051" w:rsidRPr="00C87B84">
        <w:rPr>
          <w:rFonts w:cs="Times New Roman"/>
        </w:rPr>
        <w:t xml:space="preserve"> 7.</w:t>
      </w:r>
      <w:r w:rsidR="00D83E3E" w:rsidRPr="00C87B84">
        <w:rPr>
          <w:rFonts w:cs="Times New Roman"/>
        </w:rPr>
        <w:t>5</w:t>
      </w:r>
      <w:r w:rsidR="00670ACC" w:rsidRPr="00C87B84">
        <w:rPr>
          <w:rFonts w:cs="Times New Roman"/>
        </w:rPr>
        <w:t xml:space="preserve"> längre upp</w:t>
      </w:r>
      <w:r w:rsidR="00D83E3E" w:rsidRPr="00C87B84">
        <w:rPr>
          <w:rFonts w:cs="Times New Roman"/>
        </w:rPr>
        <w:t>)</w:t>
      </w:r>
      <w:r w:rsidR="000B5230" w:rsidRPr="00C87B84">
        <w:rPr>
          <w:rFonts w:cs="Times New Roman"/>
        </w:rPr>
        <w:t xml:space="preserve">. Skickar man in fler värden svarar </w:t>
      </w:r>
      <w:r w:rsidR="00A3223B" w:rsidRPr="00C87B84">
        <w:rPr>
          <w:rFonts w:cs="Times New Roman"/>
        </w:rPr>
        <w:t>registrerings</w:t>
      </w:r>
      <w:r w:rsidR="000B5230" w:rsidRPr="00C87B84">
        <w:rPr>
          <w:rFonts w:cs="Times New Roman"/>
        </w:rPr>
        <w:t>funktionen</w:t>
      </w:r>
      <w:r w:rsidR="00D83E3E" w:rsidRPr="00C87B84">
        <w:rPr>
          <w:rFonts w:cs="Times New Roman"/>
        </w:rPr>
        <w:t xml:space="preserve"> </w:t>
      </w:r>
      <w:r w:rsidR="000B5230" w:rsidRPr="00C87B84">
        <w:rPr>
          <w:rFonts w:cs="Times New Roman"/>
        </w:rPr>
        <w:t>bara med ett felmeddelande.</w:t>
      </w:r>
      <w:r w:rsidR="009B1EA9" w:rsidRPr="00C87B84">
        <w:rPr>
          <w:rFonts w:cs="Times New Roman"/>
        </w:rPr>
        <w:t xml:space="preserve"> Utöver detta har man även problemet, att av säkerhetsskäl låter man </w:t>
      </w:r>
      <w:r w:rsidR="002E6E95" w:rsidRPr="00C87B84">
        <w:rPr>
          <w:rFonts w:cs="Times New Roman"/>
        </w:rPr>
        <w:t xml:space="preserve">inte en </w:t>
      </w:r>
      <w:r w:rsidR="009B1EA9" w:rsidRPr="00C87B84">
        <w:rPr>
          <w:rFonts w:cs="Times New Roman"/>
        </w:rPr>
        <w:t xml:space="preserve">icke inloggad användare skapa eller skriva till filer. Detta </w:t>
      </w:r>
      <w:r w:rsidR="00FA2CF1" w:rsidRPr="00C87B84">
        <w:rPr>
          <w:rFonts w:cs="Times New Roman"/>
        </w:rPr>
        <w:t xml:space="preserve">i sin tur </w:t>
      </w:r>
      <w:r w:rsidR="009B1EA9" w:rsidRPr="00C87B84">
        <w:rPr>
          <w:rFonts w:cs="Times New Roman"/>
        </w:rPr>
        <w:t xml:space="preserve">medför att </w:t>
      </w:r>
      <w:r w:rsidR="00FA2CF1" w:rsidRPr="00C87B84">
        <w:rPr>
          <w:rFonts w:cs="Times New Roman"/>
        </w:rPr>
        <w:t xml:space="preserve">man kan inte </w:t>
      </w:r>
      <w:r w:rsidR="00783EAC" w:rsidRPr="00C87B84">
        <w:rPr>
          <w:rFonts w:cs="Times New Roman"/>
        </w:rPr>
        <w:t xml:space="preserve">direkt skapa en separat användarfil direkt vid registreringen, då registreringen inte </w:t>
      </w:r>
      <w:r w:rsidR="00DF0133" w:rsidRPr="00C87B84">
        <w:rPr>
          <w:rFonts w:cs="Times New Roman"/>
        </w:rPr>
        <w:t xml:space="preserve">kan användas med </w:t>
      </w:r>
      <w:proofErr w:type="spellStart"/>
      <w:r w:rsidR="00DF0133" w:rsidRPr="00C87B84">
        <w:rPr>
          <w:rFonts w:cs="Times New Roman"/>
        </w:rPr>
        <w:t>async-await</w:t>
      </w:r>
      <w:proofErr w:type="spellEnd"/>
      <w:r w:rsidR="00DF0133" w:rsidRPr="00C87B84">
        <w:rPr>
          <w:rFonts w:cs="Times New Roman"/>
        </w:rPr>
        <w:t xml:space="preserve"> vilket förklaras</w:t>
      </w:r>
      <w:r w:rsidR="00BA47AD" w:rsidRPr="00C87B84">
        <w:rPr>
          <w:rFonts w:cs="Times New Roman"/>
        </w:rPr>
        <w:t xml:space="preserve"> i en annan punkt</w:t>
      </w:r>
      <w:r w:rsidR="0091191E" w:rsidRPr="00C87B84">
        <w:rPr>
          <w:rFonts w:cs="Times New Roman"/>
        </w:rPr>
        <w:t xml:space="preserve">. </w:t>
      </w:r>
      <w:r w:rsidR="008F3C7F" w:rsidRPr="00C87B84">
        <w:rPr>
          <w:rFonts w:cs="Times New Roman"/>
        </w:rPr>
        <w:t xml:space="preserve">Att man inte bara kan vänta på registreringsfunktionen tills att man är inloggad innebär att man måste kolla om användarens fil existerar vid varje inloggning. Därefter, om den existerar kan man hämta ut ett användarnamn, </w:t>
      </w:r>
      <w:r w:rsidR="00F27654" w:rsidRPr="00C87B84">
        <w:rPr>
          <w:rFonts w:cs="Times New Roman"/>
        </w:rPr>
        <w:t>alternativt</w:t>
      </w:r>
      <w:r w:rsidR="005C5E36" w:rsidRPr="00C87B84">
        <w:rPr>
          <w:rFonts w:cs="Times New Roman"/>
        </w:rPr>
        <w:t xml:space="preserve"> om den inte finns kan man</w:t>
      </w:r>
      <w:r w:rsidR="00F27654" w:rsidRPr="00C87B84">
        <w:rPr>
          <w:rFonts w:cs="Times New Roman"/>
        </w:rPr>
        <w:t xml:space="preserve"> göra en pop-upp ruta som ber användaren att fylla i ett användarnamn</w:t>
      </w:r>
      <w:r w:rsidR="005C5E36" w:rsidRPr="00C87B84">
        <w:rPr>
          <w:rFonts w:cs="Times New Roman"/>
        </w:rPr>
        <w:t>, och i samband med användarnamnet skapar man en användarfil</w:t>
      </w:r>
      <w:r w:rsidR="00F27654" w:rsidRPr="00C87B84">
        <w:rPr>
          <w:rFonts w:cs="Times New Roman"/>
        </w:rPr>
        <w:t>.</w:t>
      </w:r>
      <w:r w:rsidR="003D30E5" w:rsidRPr="00C87B84">
        <w:rPr>
          <w:rFonts w:cs="Times New Roman"/>
        </w:rPr>
        <w:t xml:space="preserve"> </w:t>
      </w:r>
      <w:r w:rsidR="00E94DD4" w:rsidRPr="00C87B84">
        <w:rPr>
          <w:rFonts w:cs="Times New Roman"/>
        </w:rPr>
        <w:t xml:space="preserve">Efter att användarfilen har skapats kan man som </w:t>
      </w:r>
      <w:r w:rsidR="00E630A5" w:rsidRPr="00C87B84">
        <w:rPr>
          <w:rFonts w:cs="Times New Roman"/>
        </w:rPr>
        <w:t>programmerare öppna filsystemet och lägga till tagg</w:t>
      </w:r>
      <w:r w:rsidR="00C36370" w:rsidRPr="00C87B84">
        <w:rPr>
          <w:rFonts w:cs="Times New Roman"/>
        </w:rPr>
        <w:t>en</w:t>
      </w:r>
      <w:r w:rsidR="00E630A5" w:rsidRPr="00C87B84">
        <w:rPr>
          <w:rFonts w:cs="Times New Roman"/>
        </w:rPr>
        <w:t xml:space="preserve"> ’roll = </w:t>
      </w:r>
      <w:proofErr w:type="spellStart"/>
      <w:r w:rsidR="00E630A5" w:rsidRPr="00C87B84">
        <w:rPr>
          <w:rFonts w:cs="Times New Roman"/>
        </w:rPr>
        <w:t>admin</w:t>
      </w:r>
      <w:proofErr w:type="spellEnd"/>
      <w:r w:rsidR="00E630A5" w:rsidRPr="00C87B84">
        <w:rPr>
          <w:rFonts w:cs="Times New Roman"/>
        </w:rPr>
        <w:t xml:space="preserve">’ precis som i PHP, </w:t>
      </w:r>
      <w:r w:rsidR="00745A7B" w:rsidRPr="00C87B84">
        <w:rPr>
          <w:rFonts w:cs="Times New Roman"/>
        </w:rPr>
        <w:t>men endast efter att användaren har loggat in för första gången efter registrering.</w:t>
      </w:r>
    </w:p>
    <w:p w14:paraId="5B14B208" w14:textId="0A69CEA8" w:rsidR="00462943" w:rsidRPr="00C87B84" w:rsidRDefault="00462943" w:rsidP="00A72DC3">
      <w:pPr>
        <w:spacing w:line="240" w:lineRule="auto"/>
        <w:ind w:left="0"/>
        <w:rPr>
          <w:rFonts w:cs="Times New Roman"/>
        </w:rPr>
      </w:pPr>
    </w:p>
    <w:p w14:paraId="1829A773" w14:textId="28681034" w:rsidR="00462943" w:rsidRPr="00EC3D75" w:rsidRDefault="00462943" w:rsidP="00462943">
      <w:pPr>
        <w:pStyle w:val="Heading3"/>
        <w:rPr>
          <w:rFonts w:cs="Arial"/>
        </w:rPr>
      </w:pPr>
      <w:bookmarkStart w:id="73" w:name="_Toc69234975"/>
      <w:bookmarkStart w:id="74" w:name="_Toc69227491"/>
      <w:r w:rsidRPr="00EC3D75">
        <w:rPr>
          <w:rFonts w:cs="Arial"/>
        </w:rPr>
        <w:t xml:space="preserve">CRUD – </w:t>
      </w:r>
      <w:proofErr w:type="spellStart"/>
      <w:r w:rsidR="00E66C26" w:rsidRPr="00EC3D75">
        <w:rPr>
          <w:rFonts w:cs="Arial"/>
        </w:rPr>
        <w:t>Create</w:t>
      </w:r>
      <w:proofErr w:type="spellEnd"/>
      <w:r w:rsidRPr="00EC3D75">
        <w:rPr>
          <w:rFonts w:cs="Arial"/>
        </w:rPr>
        <w:t xml:space="preserve">, </w:t>
      </w:r>
      <w:r w:rsidR="00E66C26" w:rsidRPr="00EC3D75">
        <w:rPr>
          <w:rFonts w:cs="Arial"/>
        </w:rPr>
        <w:t>Read</w:t>
      </w:r>
      <w:r w:rsidRPr="00EC3D75">
        <w:rPr>
          <w:rFonts w:cs="Arial"/>
        </w:rPr>
        <w:t xml:space="preserve">, </w:t>
      </w:r>
      <w:proofErr w:type="spellStart"/>
      <w:r w:rsidR="00E66C26" w:rsidRPr="00EC3D75">
        <w:rPr>
          <w:rFonts w:cs="Arial"/>
        </w:rPr>
        <w:t>Update</w:t>
      </w:r>
      <w:proofErr w:type="spellEnd"/>
      <w:r w:rsidRPr="00EC3D75">
        <w:rPr>
          <w:rFonts w:cs="Arial"/>
        </w:rPr>
        <w:t xml:space="preserve">, </w:t>
      </w:r>
      <w:proofErr w:type="spellStart"/>
      <w:r w:rsidR="00E66C26" w:rsidRPr="00EC3D75">
        <w:rPr>
          <w:rFonts w:cs="Arial"/>
        </w:rPr>
        <w:t>Delete</w:t>
      </w:r>
      <w:bookmarkEnd w:id="73"/>
      <w:bookmarkEnd w:id="74"/>
      <w:proofErr w:type="spellEnd"/>
    </w:p>
    <w:p w14:paraId="267F828C" w14:textId="77777777" w:rsidR="009E6A5B" w:rsidRPr="00C87B84" w:rsidRDefault="00462943" w:rsidP="00A72DC3">
      <w:pPr>
        <w:spacing w:line="240" w:lineRule="auto"/>
        <w:rPr>
          <w:rFonts w:cs="Times New Roman"/>
        </w:rPr>
      </w:pPr>
      <w:r w:rsidRPr="00C87B84">
        <w:rPr>
          <w:rFonts w:cs="Times New Roman"/>
        </w:rPr>
        <w:t xml:space="preserve">Förkortningen CRUD är en av grunderna för en oerhörd mängd hemsidor, oavsett om det är en social media, exempelvis Facebook, eller om det är en dagstidning såsom Svenska Dagbladet kan man skapa, läsa, uppdatera och ta bort information. </w:t>
      </w:r>
    </w:p>
    <w:p w14:paraId="453188DC" w14:textId="06535A7E" w:rsidR="0050099D" w:rsidRPr="00C87B84" w:rsidRDefault="00462943" w:rsidP="00A72DC3">
      <w:pPr>
        <w:spacing w:line="240" w:lineRule="auto"/>
        <w:rPr>
          <w:rFonts w:cs="Times New Roman"/>
        </w:rPr>
      </w:pPr>
      <w:r w:rsidRPr="00C87B84">
        <w:rPr>
          <w:rFonts w:cs="Times New Roman"/>
        </w:rPr>
        <w:t xml:space="preserve">På Facebook kan alla registrerade användare skapa ett eget inlägg, på SvD kan journalister skriva och ladda upp sina artiklar; där har vi första bokstaven i CRUD; </w:t>
      </w:r>
      <w:proofErr w:type="spellStart"/>
      <w:r w:rsidRPr="00C87B84">
        <w:rPr>
          <w:rFonts w:cs="Times New Roman"/>
        </w:rPr>
        <w:t>Create</w:t>
      </w:r>
      <w:proofErr w:type="spellEnd"/>
      <w:r w:rsidRPr="00C87B84">
        <w:rPr>
          <w:rFonts w:cs="Times New Roman"/>
        </w:rPr>
        <w:t xml:space="preserve"> – skapa. R:et står för Read, att läsa eller hämta information. Om man följer exemplen ovan kan det vara att man läser en nyhetsartikel hos SvD eller ett inlägg på Facebook. Tredje bokstaven i CRUD står för </w:t>
      </w:r>
      <w:proofErr w:type="spellStart"/>
      <w:r w:rsidRPr="00C87B84">
        <w:rPr>
          <w:rFonts w:cs="Times New Roman"/>
        </w:rPr>
        <w:t>Update</w:t>
      </w:r>
      <w:proofErr w:type="spellEnd"/>
      <w:r w:rsidRPr="00C87B84">
        <w:rPr>
          <w:rFonts w:cs="Times New Roman"/>
        </w:rPr>
        <w:t xml:space="preserve"> – att uppdatera eller att ändra information; vilket kan motsvara att man redigerar ett av sina egna inlägg på Facebook eller uppdaterar en artikel som innehåller missinformation</w:t>
      </w:r>
      <w:r w:rsidR="009A0742" w:rsidRPr="00C87B84">
        <w:rPr>
          <w:rFonts w:cs="Times New Roman"/>
        </w:rPr>
        <w:t xml:space="preserve"> på </w:t>
      </w:r>
      <w:r w:rsidR="00EB43BB" w:rsidRPr="00C87B84">
        <w:rPr>
          <w:rFonts w:cs="Times New Roman"/>
        </w:rPr>
        <w:t>dagstidningen</w:t>
      </w:r>
      <w:r w:rsidRPr="00C87B84">
        <w:rPr>
          <w:rFonts w:cs="Times New Roman"/>
        </w:rPr>
        <w:t xml:space="preserve">. Sista bokstaven i CRUD står för </w:t>
      </w:r>
      <w:proofErr w:type="spellStart"/>
      <w:r w:rsidRPr="00C87B84">
        <w:rPr>
          <w:rFonts w:cs="Times New Roman"/>
        </w:rPr>
        <w:t>Delete</w:t>
      </w:r>
      <w:proofErr w:type="spellEnd"/>
      <w:r w:rsidRPr="00C87B84">
        <w:rPr>
          <w:rFonts w:cs="Times New Roman"/>
        </w:rPr>
        <w:t xml:space="preserve">, att ta bort information. Det kan om man fortsätter med ovan exemplen vara att man raderar gamla </w:t>
      </w:r>
      <w:proofErr w:type="spellStart"/>
      <w:r w:rsidRPr="00C87B84">
        <w:rPr>
          <w:rFonts w:cs="Times New Roman"/>
        </w:rPr>
        <w:t>ickerelevanta</w:t>
      </w:r>
      <w:proofErr w:type="spellEnd"/>
      <w:r w:rsidRPr="00C87B84">
        <w:rPr>
          <w:rFonts w:cs="Times New Roman"/>
        </w:rPr>
        <w:t xml:space="preserve"> artiklar från en hemsida eller att man tar ner ett Facebook-inlägg som man tidigare har publicerat.</w:t>
      </w:r>
    </w:p>
    <w:p w14:paraId="0A8522DF" w14:textId="14FF987C" w:rsidR="00462943" w:rsidRPr="00EC3D75" w:rsidRDefault="00462943" w:rsidP="00462943">
      <w:pPr>
        <w:pStyle w:val="Heading4"/>
        <w:rPr>
          <w:rFonts w:cs="Arial"/>
        </w:rPr>
      </w:pPr>
      <w:bookmarkStart w:id="75" w:name="_Toc69234976"/>
      <w:bookmarkStart w:id="76" w:name="_Toc69227492"/>
      <w:r w:rsidRPr="00EC3D75">
        <w:rPr>
          <w:rFonts w:cs="Arial"/>
        </w:rPr>
        <w:lastRenderedPageBreak/>
        <w:t>CREATE</w:t>
      </w:r>
      <w:bookmarkEnd w:id="75"/>
      <w:bookmarkEnd w:id="76"/>
    </w:p>
    <w:p w14:paraId="2C897C07" w14:textId="73E181EA" w:rsidR="00580DC3" w:rsidRPr="00C87B84" w:rsidRDefault="00580DC3" w:rsidP="00A72DC3">
      <w:pPr>
        <w:spacing w:line="240" w:lineRule="auto"/>
        <w:rPr>
          <w:rFonts w:cs="Times New Roman"/>
        </w:rPr>
      </w:pPr>
      <w:r w:rsidRPr="00C87B84">
        <w:rPr>
          <w:rFonts w:cs="Times New Roman"/>
        </w:rPr>
        <w:t xml:space="preserve">I </w:t>
      </w:r>
      <w:r w:rsidR="00837EF1" w:rsidRPr="00C87B84">
        <w:rPr>
          <w:rFonts w:cs="Times New Roman"/>
        </w:rPr>
        <w:t>Bilaga 7.11</w:t>
      </w:r>
      <w:r w:rsidR="0061257E" w:rsidRPr="00C87B84">
        <w:rPr>
          <w:rFonts w:cs="Times New Roman"/>
        </w:rPr>
        <w:t xml:space="preserve"> finns skaparfunktionen för Firebase-projektet. D</w:t>
      </w:r>
      <w:r w:rsidR="00E755DA" w:rsidRPr="00C87B84">
        <w:rPr>
          <w:rFonts w:cs="Times New Roman"/>
        </w:rPr>
        <w:t xml:space="preserve">en är väldigt simpel att </w:t>
      </w:r>
      <w:r w:rsidR="006D43E6" w:rsidRPr="00C87B84">
        <w:rPr>
          <w:rFonts w:cs="Times New Roman"/>
        </w:rPr>
        <w:t>följa</w:t>
      </w:r>
      <w:r w:rsidR="00E755DA" w:rsidRPr="00C87B84">
        <w:rPr>
          <w:rFonts w:cs="Times New Roman"/>
        </w:rPr>
        <w:t xml:space="preserve">. Funktionen är en async-await-funktion som kommer att förklaras </w:t>
      </w:r>
      <w:r w:rsidR="00AD6C82" w:rsidRPr="00C87B84">
        <w:rPr>
          <w:rFonts w:cs="Times New Roman"/>
        </w:rPr>
        <w:t>noggrannare</w:t>
      </w:r>
      <w:r w:rsidR="00E755DA" w:rsidRPr="00C87B84">
        <w:rPr>
          <w:rFonts w:cs="Times New Roman"/>
        </w:rPr>
        <w:t xml:space="preserve"> i punkt </w:t>
      </w:r>
      <w:r w:rsidR="00AD6C82" w:rsidRPr="00C87B84">
        <w:rPr>
          <w:rFonts w:cs="Times New Roman"/>
        </w:rPr>
        <w:t>3.2.</w:t>
      </w:r>
      <w:r w:rsidR="008D21C0" w:rsidRPr="00C87B84">
        <w:rPr>
          <w:rFonts w:cs="Times New Roman"/>
        </w:rPr>
        <w:t>3</w:t>
      </w:r>
      <w:r w:rsidR="00AD6C82" w:rsidRPr="00C87B84">
        <w:rPr>
          <w:rFonts w:cs="Times New Roman"/>
        </w:rPr>
        <w:t>.1</w:t>
      </w:r>
      <w:r w:rsidR="006D43E6" w:rsidRPr="00C87B84">
        <w:rPr>
          <w:rFonts w:cs="Times New Roman"/>
        </w:rPr>
        <w:t>,</w:t>
      </w:r>
      <w:r w:rsidR="000E225B" w:rsidRPr="00C87B84">
        <w:rPr>
          <w:rFonts w:cs="Times New Roman"/>
        </w:rPr>
        <w:t xml:space="preserve"> men det som är bra att veta</w:t>
      </w:r>
      <w:r w:rsidR="006D43E6" w:rsidRPr="00C87B84">
        <w:rPr>
          <w:rFonts w:cs="Times New Roman"/>
        </w:rPr>
        <w:t xml:space="preserve"> är</w:t>
      </w:r>
      <w:r w:rsidR="000E225B" w:rsidRPr="00C87B84">
        <w:rPr>
          <w:rFonts w:cs="Times New Roman"/>
        </w:rPr>
        <w:t xml:space="preserve"> </w:t>
      </w:r>
      <w:r w:rsidR="006D43E6" w:rsidRPr="00C87B84">
        <w:rPr>
          <w:rFonts w:cs="Times New Roman"/>
        </w:rPr>
        <w:t xml:space="preserve">att </w:t>
      </w:r>
      <w:proofErr w:type="spellStart"/>
      <w:r w:rsidR="006D43E6" w:rsidRPr="00C87B84">
        <w:rPr>
          <w:rFonts w:cs="Times New Roman"/>
        </w:rPr>
        <w:t>a</w:t>
      </w:r>
      <w:r w:rsidR="00AD6C82" w:rsidRPr="00C87B84">
        <w:rPr>
          <w:rFonts w:cs="Times New Roman"/>
        </w:rPr>
        <w:t>sync</w:t>
      </w:r>
      <w:proofErr w:type="spellEnd"/>
      <w:r w:rsidR="00AD6C82" w:rsidRPr="00C87B84">
        <w:rPr>
          <w:rFonts w:cs="Times New Roman"/>
        </w:rPr>
        <w:t>-</w:t>
      </w:r>
      <w:proofErr w:type="spellStart"/>
      <w:r w:rsidR="00AD6C82" w:rsidRPr="00C87B84">
        <w:rPr>
          <w:rFonts w:cs="Times New Roman"/>
        </w:rPr>
        <w:t>await</w:t>
      </w:r>
      <w:proofErr w:type="spellEnd"/>
      <w:r w:rsidR="00AD6C82" w:rsidRPr="00C87B84">
        <w:rPr>
          <w:rFonts w:cs="Times New Roman"/>
        </w:rPr>
        <w:t xml:space="preserve">-funktioner används för att kunna vänta på ett svar utan att stoppa upp </w:t>
      </w:r>
      <w:r w:rsidR="000E225B" w:rsidRPr="00C87B84">
        <w:rPr>
          <w:rFonts w:cs="Times New Roman"/>
        </w:rPr>
        <w:t>kod-processen.</w:t>
      </w:r>
    </w:p>
    <w:p w14:paraId="63F0E5A8" w14:textId="4BD65EA3" w:rsidR="00837EF1" w:rsidRPr="00C87B84" w:rsidRDefault="00312EF6" w:rsidP="00A72DC3">
      <w:pPr>
        <w:spacing w:line="240" w:lineRule="auto"/>
        <w:rPr>
          <w:rFonts w:cs="Times New Roman"/>
        </w:rPr>
      </w:pPr>
      <w:r w:rsidRPr="00C87B84">
        <w:rPr>
          <w:rFonts w:cs="Times New Roman"/>
        </w:rPr>
        <w:t xml:space="preserve">Funktionen i </w:t>
      </w:r>
      <w:r w:rsidR="00837EF1" w:rsidRPr="00C87B84">
        <w:rPr>
          <w:rFonts w:cs="Times New Roman"/>
        </w:rPr>
        <w:t>Bilaga 7.11</w:t>
      </w:r>
      <w:r w:rsidRPr="00C87B84">
        <w:rPr>
          <w:rFonts w:cs="Times New Roman"/>
        </w:rPr>
        <w:t xml:space="preserve"> fungerar genom att ett formulär med värden kallar på </w:t>
      </w:r>
      <w:proofErr w:type="spellStart"/>
      <w:r w:rsidRPr="00C87B84">
        <w:rPr>
          <w:rFonts w:cs="Times New Roman"/>
        </w:rPr>
        <w:t>addBookToDataBase</w:t>
      </w:r>
      <w:proofErr w:type="spellEnd"/>
      <w:r w:rsidRPr="00C87B84">
        <w:rPr>
          <w:rFonts w:cs="Times New Roman"/>
        </w:rPr>
        <w:t xml:space="preserve">-funktionen som </w:t>
      </w:r>
      <w:r w:rsidR="003E6D6C" w:rsidRPr="00C87B84">
        <w:rPr>
          <w:rFonts w:cs="Times New Roman"/>
        </w:rPr>
        <w:t xml:space="preserve">på rad 9 till 19 namnger och lägger in </w:t>
      </w:r>
      <w:r w:rsidR="004E1683" w:rsidRPr="00C87B84">
        <w:rPr>
          <w:rFonts w:cs="Times New Roman"/>
        </w:rPr>
        <w:t>värdena i ett objekt</w:t>
      </w:r>
      <w:r w:rsidR="00EA444B" w:rsidRPr="00C87B84">
        <w:rPr>
          <w:rFonts w:cs="Times New Roman"/>
        </w:rPr>
        <w:t xml:space="preserve">, rad 17 bland </w:t>
      </w:r>
      <w:r w:rsidR="00911C80" w:rsidRPr="00C87B84">
        <w:rPr>
          <w:rFonts w:cs="Times New Roman"/>
        </w:rPr>
        <w:t>dessa rader</w:t>
      </w:r>
      <w:r w:rsidR="00EA444B" w:rsidRPr="00C87B84">
        <w:rPr>
          <w:rFonts w:cs="Times New Roman"/>
        </w:rPr>
        <w:t xml:space="preserve"> </w:t>
      </w:r>
      <w:r w:rsidR="00A62151" w:rsidRPr="00C87B84">
        <w:rPr>
          <w:rFonts w:cs="Times New Roman"/>
        </w:rPr>
        <w:t>lägger till skaparens användar-id</w:t>
      </w:r>
      <w:r w:rsidR="004E1683" w:rsidRPr="00C87B84">
        <w:rPr>
          <w:rFonts w:cs="Times New Roman"/>
        </w:rPr>
        <w:t>. Sedan på rad 21</w:t>
      </w:r>
      <w:r w:rsidR="007133BE" w:rsidRPr="00C87B84">
        <w:rPr>
          <w:rFonts w:cs="Times New Roman"/>
        </w:rPr>
        <w:t xml:space="preserve"> skickar man värdena till sin ’</w:t>
      </w:r>
      <w:proofErr w:type="spellStart"/>
      <w:r w:rsidR="007133BE" w:rsidRPr="00C87B84">
        <w:rPr>
          <w:rFonts w:cs="Times New Roman"/>
        </w:rPr>
        <w:t>collection</w:t>
      </w:r>
      <w:proofErr w:type="spellEnd"/>
      <w:r w:rsidR="007133BE" w:rsidRPr="00C87B84">
        <w:rPr>
          <w:rFonts w:cs="Times New Roman"/>
        </w:rPr>
        <w:t>’</w:t>
      </w:r>
      <w:r w:rsidR="001E3AAE" w:rsidRPr="00C87B84">
        <w:rPr>
          <w:rFonts w:cs="Times New Roman"/>
        </w:rPr>
        <w:t xml:space="preserve">, vilket samlingarna i Firebase kallas för. </w:t>
      </w:r>
      <w:proofErr w:type="spellStart"/>
      <w:r w:rsidR="001E3AAE" w:rsidRPr="00C87B84">
        <w:rPr>
          <w:rFonts w:cs="Times New Roman"/>
        </w:rPr>
        <w:t>BookCol</w:t>
      </w:r>
      <w:proofErr w:type="spellEnd"/>
      <w:r w:rsidR="001E3AAE" w:rsidRPr="00C87B84">
        <w:rPr>
          <w:rFonts w:cs="Times New Roman"/>
        </w:rPr>
        <w:t xml:space="preserve"> på rad 19 är en variabel </w:t>
      </w:r>
      <w:r w:rsidR="0002326F" w:rsidRPr="00C87B84">
        <w:rPr>
          <w:rFonts w:cs="Times New Roman"/>
        </w:rPr>
        <w:t xml:space="preserve">som har </w:t>
      </w:r>
      <w:r w:rsidR="00BF1C22" w:rsidRPr="00C87B84">
        <w:rPr>
          <w:rFonts w:cs="Times New Roman"/>
        </w:rPr>
        <w:t>definierats</w:t>
      </w:r>
      <w:r w:rsidR="0002326F" w:rsidRPr="00C87B84">
        <w:rPr>
          <w:rFonts w:cs="Times New Roman"/>
        </w:rPr>
        <w:t xml:space="preserve"> tidigare i koden. Skulle man skriva raden utan </w:t>
      </w:r>
      <w:r w:rsidR="00BF1C22" w:rsidRPr="00C87B84">
        <w:rPr>
          <w:rFonts w:cs="Times New Roman"/>
        </w:rPr>
        <w:t xml:space="preserve">förkortning hade rad 19 sett ut som </w:t>
      </w:r>
      <w:r w:rsidR="00837EF1" w:rsidRPr="00C87B84">
        <w:rPr>
          <w:rFonts w:cs="Times New Roman"/>
        </w:rPr>
        <w:t>Bilaga 7.12</w:t>
      </w:r>
      <w:r w:rsidR="00E22D0C" w:rsidRPr="00C87B84">
        <w:rPr>
          <w:rFonts w:cs="Times New Roman"/>
        </w:rPr>
        <w:t xml:space="preserve">. </w:t>
      </w:r>
      <w:proofErr w:type="spellStart"/>
      <w:r w:rsidR="00E22D0C" w:rsidRPr="00C87B84">
        <w:rPr>
          <w:rFonts w:cs="Times New Roman"/>
          <w:i/>
          <w:iCs/>
        </w:rPr>
        <w:t>firebase.firestore</w:t>
      </w:r>
      <w:proofErr w:type="spellEnd"/>
      <w:r w:rsidR="00E22D0C" w:rsidRPr="00C87B84">
        <w:rPr>
          <w:rFonts w:cs="Times New Roman"/>
          <w:i/>
          <w:iCs/>
        </w:rPr>
        <w:t>()</w:t>
      </w:r>
      <w:r w:rsidR="00E22D0C" w:rsidRPr="00C87B84">
        <w:rPr>
          <w:rFonts w:cs="Times New Roman"/>
        </w:rPr>
        <w:t xml:space="preserve"> anropar databasen,</w:t>
      </w:r>
      <w:r w:rsidR="00E22D0C" w:rsidRPr="00C87B84">
        <w:rPr>
          <w:rFonts w:cs="Times New Roman"/>
          <w:i/>
          <w:iCs/>
        </w:rPr>
        <w:t xml:space="preserve"> </w:t>
      </w:r>
      <w:proofErr w:type="spellStart"/>
      <w:r w:rsidR="00E22D0C" w:rsidRPr="00C87B84">
        <w:rPr>
          <w:rFonts w:cs="Times New Roman"/>
          <w:i/>
          <w:iCs/>
        </w:rPr>
        <w:t>collection</w:t>
      </w:r>
      <w:proofErr w:type="spellEnd"/>
      <w:r w:rsidR="00E22D0C" w:rsidRPr="00C87B84">
        <w:rPr>
          <w:rFonts w:cs="Times New Roman"/>
          <w:i/>
          <w:iCs/>
        </w:rPr>
        <w:t>(’</w:t>
      </w:r>
      <w:proofErr w:type="spellStart"/>
      <w:r w:rsidR="00E22D0C" w:rsidRPr="00C87B84">
        <w:rPr>
          <w:rFonts w:cs="Times New Roman"/>
          <w:i/>
          <w:iCs/>
        </w:rPr>
        <w:t>books</w:t>
      </w:r>
      <w:proofErr w:type="spellEnd"/>
      <w:r w:rsidR="0024375B" w:rsidRPr="00C87B84">
        <w:rPr>
          <w:rFonts w:cs="Times New Roman"/>
          <w:i/>
          <w:iCs/>
        </w:rPr>
        <w:t>’)</w:t>
      </w:r>
      <w:r w:rsidR="0024375B" w:rsidRPr="00C87B84">
        <w:rPr>
          <w:rFonts w:cs="Times New Roman"/>
        </w:rPr>
        <w:t xml:space="preserve"> innebär att det är bok-kollektionen som vi vill använda. Slutligen </w:t>
      </w:r>
      <w:r w:rsidR="0024375B" w:rsidRPr="00C87B84">
        <w:rPr>
          <w:rFonts w:cs="Times New Roman"/>
          <w:i/>
          <w:iCs/>
        </w:rPr>
        <w:t>.</w:t>
      </w:r>
      <w:proofErr w:type="spellStart"/>
      <w:r w:rsidR="0024375B" w:rsidRPr="00C87B84">
        <w:rPr>
          <w:rFonts w:cs="Times New Roman"/>
          <w:i/>
          <w:iCs/>
        </w:rPr>
        <w:t>add</w:t>
      </w:r>
      <w:proofErr w:type="spellEnd"/>
      <w:r w:rsidR="0024375B" w:rsidRPr="00C87B84">
        <w:rPr>
          <w:rFonts w:cs="Times New Roman"/>
          <w:i/>
          <w:iCs/>
        </w:rPr>
        <w:t>(</w:t>
      </w:r>
      <w:proofErr w:type="spellStart"/>
      <w:r w:rsidR="0024375B" w:rsidRPr="00C87B84">
        <w:rPr>
          <w:rFonts w:cs="Times New Roman"/>
          <w:i/>
          <w:iCs/>
        </w:rPr>
        <w:t>book</w:t>
      </w:r>
      <w:proofErr w:type="spellEnd"/>
      <w:r w:rsidR="0024375B" w:rsidRPr="00C87B84">
        <w:rPr>
          <w:rFonts w:cs="Times New Roman"/>
          <w:i/>
          <w:iCs/>
        </w:rPr>
        <w:t>)</w:t>
      </w:r>
      <w:r w:rsidR="0024375B" w:rsidRPr="00C87B84">
        <w:rPr>
          <w:rFonts w:cs="Times New Roman"/>
        </w:rPr>
        <w:t xml:space="preserve">, det </w:t>
      </w:r>
      <w:r w:rsidR="00420F5E" w:rsidRPr="00C87B84">
        <w:rPr>
          <w:rFonts w:cs="Times New Roman"/>
        </w:rPr>
        <w:t>engelska</w:t>
      </w:r>
      <w:r w:rsidR="0024375B" w:rsidRPr="00C87B84">
        <w:rPr>
          <w:rFonts w:cs="Times New Roman"/>
        </w:rPr>
        <w:t xml:space="preserve"> order för att lägga till där vi lägger till objektet </w:t>
      </w:r>
      <w:proofErr w:type="spellStart"/>
      <w:r w:rsidR="0024375B" w:rsidRPr="00C87B84">
        <w:rPr>
          <w:rFonts w:cs="Times New Roman"/>
          <w:i/>
          <w:iCs/>
        </w:rPr>
        <w:t>book</w:t>
      </w:r>
      <w:proofErr w:type="spellEnd"/>
      <w:r w:rsidR="0024375B" w:rsidRPr="00C87B84">
        <w:rPr>
          <w:rFonts w:cs="Times New Roman"/>
        </w:rPr>
        <w:t>. Smidigt och enkelt.</w:t>
      </w:r>
    </w:p>
    <w:p w14:paraId="7200E901" w14:textId="5E685051" w:rsidR="008627A6" w:rsidRPr="00C87B84" w:rsidRDefault="00837EF1" w:rsidP="00A72DC3">
      <w:pPr>
        <w:spacing w:after="0" w:line="240" w:lineRule="auto"/>
        <w:ind w:left="0" w:firstLine="576"/>
        <w:rPr>
          <w:rFonts w:cs="Times New Roman"/>
        </w:rPr>
      </w:pPr>
      <w:r w:rsidRPr="00C87B84">
        <w:rPr>
          <w:rFonts w:cs="Times New Roman"/>
          <w:b/>
          <w:bCs/>
        </w:rPr>
        <w:t>Bilaga 7.11</w:t>
      </w:r>
      <w:r w:rsidR="008627A6" w:rsidRPr="00C87B84">
        <w:rPr>
          <w:rFonts w:cs="Times New Roman"/>
        </w:rPr>
        <w:t xml:space="preserve"> – </w:t>
      </w:r>
      <w:proofErr w:type="spellStart"/>
      <w:r w:rsidR="008627A6" w:rsidRPr="00C87B84">
        <w:rPr>
          <w:rFonts w:cs="Times New Roman"/>
        </w:rPr>
        <w:t>Create</w:t>
      </w:r>
      <w:proofErr w:type="spellEnd"/>
      <w:r w:rsidR="008627A6" w:rsidRPr="00C87B84">
        <w:rPr>
          <w:rFonts w:cs="Times New Roman"/>
        </w:rPr>
        <w:t xml:space="preserve"> funktion Firebase</w:t>
      </w:r>
    </w:p>
    <w:p w14:paraId="630ADB7C" w14:textId="77777777" w:rsidR="00837EF1" w:rsidRPr="00C87B84" w:rsidRDefault="008627A6" w:rsidP="00A72DC3">
      <w:pPr>
        <w:spacing w:line="240" w:lineRule="auto"/>
        <w:rPr>
          <w:rFonts w:cs="Times New Roman"/>
          <w:b/>
          <w:bCs/>
        </w:rPr>
      </w:pPr>
      <w:r w:rsidRPr="00C87B84">
        <w:rPr>
          <w:rFonts w:cs="Times New Roman"/>
          <w:noProof/>
        </w:rPr>
        <w:drawing>
          <wp:inline distT="0" distB="0" distL="0" distR="0" wp14:anchorId="02A43D6B" wp14:editId="71D4EA24">
            <wp:extent cx="3966544" cy="3590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3448" cy="3615282"/>
                    </a:xfrm>
                    <a:prstGeom prst="rect">
                      <a:avLst/>
                    </a:prstGeom>
                  </pic:spPr>
                </pic:pic>
              </a:graphicData>
            </a:graphic>
          </wp:inline>
        </w:drawing>
      </w:r>
    </w:p>
    <w:p w14:paraId="64E8126C" w14:textId="309BC615" w:rsidR="008627A6" w:rsidRPr="00C87B84" w:rsidRDefault="00837EF1" w:rsidP="00A72DC3">
      <w:pPr>
        <w:spacing w:line="240" w:lineRule="auto"/>
        <w:rPr>
          <w:rFonts w:cs="Times New Roman"/>
        </w:rPr>
      </w:pPr>
      <w:r w:rsidRPr="00C87B84">
        <w:rPr>
          <w:rFonts w:cs="Times New Roman"/>
          <w:b/>
          <w:bCs/>
        </w:rPr>
        <w:t>Bilaga 7.12</w:t>
      </w:r>
    </w:p>
    <w:p w14:paraId="3617AD60" w14:textId="77777777" w:rsidR="008627A6" w:rsidRPr="00C87B84" w:rsidRDefault="008627A6" w:rsidP="00A72DC3">
      <w:pPr>
        <w:spacing w:line="240" w:lineRule="auto"/>
        <w:rPr>
          <w:rFonts w:cs="Times New Roman"/>
        </w:rPr>
      </w:pPr>
      <w:r w:rsidRPr="00C87B84">
        <w:rPr>
          <w:rFonts w:cs="Times New Roman"/>
          <w:noProof/>
        </w:rPr>
        <w:drawing>
          <wp:inline distT="0" distB="0" distL="0" distR="0" wp14:anchorId="102750BC" wp14:editId="4F50E4D5">
            <wp:extent cx="3966210" cy="1689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9756" cy="172523"/>
                    </a:xfrm>
                    <a:prstGeom prst="rect">
                      <a:avLst/>
                    </a:prstGeom>
                  </pic:spPr>
                </pic:pic>
              </a:graphicData>
            </a:graphic>
          </wp:inline>
        </w:drawing>
      </w:r>
    </w:p>
    <w:p w14:paraId="0D8BE9C3" w14:textId="4563042E" w:rsidR="007133BE" w:rsidRPr="00C87B84" w:rsidRDefault="007133BE" w:rsidP="00A72DC3">
      <w:pPr>
        <w:spacing w:line="240" w:lineRule="auto"/>
        <w:rPr>
          <w:rFonts w:cs="Times New Roman"/>
        </w:rPr>
      </w:pPr>
    </w:p>
    <w:p w14:paraId="46CEDF94" w14:textId="77777777" w:rsidR="003C2F0F" w:rsidRPr="00C87B84" w:rsidRDefault="00DC66E6" w:rsidP="00A72DC3">
      <w:pPr>
        <w:spacing w:line="240" w:lineRule="auto"/>
        <w:rPr>
          <w:rFonts w:cs="Times New Roman"/>
        </w:rPr>
      </w:pPr>
      <w:r w:rsidRPr="00C87B84">
        <w:rPr>
          <w:rFonts w:cs="Times New Roman"/>
        </w:rPr>
        <w:t>När det kommer till standard PHP</w:t>
      </w:r>
      <w:r w:rsidR="002431BD" w:rsidRPr="00C87B84">
        <w:rPr>
          <w:rFonts w:cs="Times New Roman"/>
        </w:rPr>
        <w:t xml:space="preserve"> kommer Firebase ha ett stort övertag när det handlar om datalagring. Det är eftersom </w:t>
      </w:r>
      <w:r w:rsidR="006A7838" w:rsidRPr="00C87B84">
        <w:rPr>
          <w:rFonts w:cs="Times New Roman"/>
        </w:rPr>
        <w:t xml:space="preserve">Firebase använder en databas, som </w:t>
      </w:r>
      <w:r w:rsidR="008E5E34" w:rsidRPr="00C87B84">
        <w:rPr>
          <w:rFonts w:cs="Times New Roman"/>
        </w:rPr>
        <w:t>i detta fall heter Firestore. Det finns databaser att använda till PHP-applikationer, men i PHP-projektet som Firebase jämförs med används det inte</w:t>
      </w:r>
      <w:r w:rsidR="00947C6A" w:rsidRPr="00C87B84">
        <w:rPr>
          <w:rFonts w:cs="Times New Roman"/>
        </w:rPr>
        <w:t xml:space="preserve">, men även om man hade använt </w:t>
      </w:r>
      <w:r w:rsidR="00D722C9" w:rsidRPr="00C87B84">
        <w:rPr>
          <w:rFonts w:cs="Times New Roman"/>
        </w:rPr>
        <w:t xml:space="preserve">en databas för PHP hade man behövt </w:t>
      </w:r>
      <w:r w:rsidR="003C2F0F" w:rsidRPr="00C87B84">
        <w:rPr>
          <w:rFonts w:cs="Times New Roman"/>
        </w:rPr>
        <w:t xml:space="preserve">gör delar runtomkring sparandet som Firebase sköter automatiskt. </w:t>
      </w:r>
    </w:p>
    <w:p w14:paraId="4012397A" w14:textId="091946A0" w:rsidR="006C6F51" w:rsidRPr="00C87B84" w:rsidRDefault="00911A11" w:rsidP="00A72DC3">
      <w:pPr>
        <w:spacing w:line="240" w:lineRule="auto"/>
        <w:rPr>
          <w:rFonts w:cs="Times New Roman"/>
        </w:rPr>
      </w:pPr>
      <w:r w:rsidRPr="00C87B84">
        <w:rPr>
          <w:rFonts w:cs="Times New Roman"/>
        </w:rPr>
        <w:lastRenderedPageBreak/>
        <w:t xml:space="preserve">När det kommer till att lagra information som en användare anger måste man alltid tänkta på säkerhet och förhindra att </w:t>
      </w:r>
      <w:r w:rsidR="00AF7055" w:rsidRPr="00C87B84">
        <w:rPr>
          <w:rFonts w:cs="Times New Roman"/>
        </w:rPr>
        <w:t xml:space="preserve">en användare matar in och sparar </w:t>
      </w:r>
      <w:r w:rsidR="00091645" w:rsidRPr="00C87B84">
        <w:rPr>
          <w:rFonts w:cs="Times New Roman"/>
        </w:rPr>
        <w:t xml:space="preserve">farlig </w:t>
      </w:r>
      <w:r w:rsidR="00AF7055" w:rsidRPr="00C87B84">
        <w:rPr>
          <w:rFonts w:cs="Times New Roman"/>
        </w:rPr>
        <w:t>kod via kommande funktioner</w:t>
      </w:r>
      <w:r w:rsidR="009B7247" w:rsidRPr="00C87B84">
        <w:rPr>
          <w:rFonts w:cs="Times New Roman"/>
        </w:rPr>
        <w:t>, säkerhet kommer att analyseras i punkt 3.</w:t>
      </w:r>
      <w:r w:rsidR="00091645" w:rsidRPr="00C87B84">
        <w:rPr>
          <w:rFonts w:cs="Times New Roman"/>
        </w:rPr>
        <w:t xml:space="preserve"> </w:t>
      </w:r>
      <w:r w:rsidR="009B7247" w:rsidRPr="00C87B84">
        <w:rPr>
          <w:rFonts w:cs="Times New Roman"/>
        </w:rPr>
        <w:t>3, därav näm</w:t>
      </w:r>
      <w:r w:rsidR="000459A4" w:rsidRPr="00C87B84">
        <w:rPr>
          <w:rFonts w:cs="Times New Roman"/>
        </w:rPr>
        <w:t>ns det bara kort under kommande funktioner</w:t>
      </w:r>
      <w:r w:rsidR="00AF7055" w:rsidRPr="00C87B84">
        <w:rPr>
          <w:rFonts w:cs="Times New Roman"/>
        </w:rPr>
        <w:t xml:space="preserve">. </w:t>
      </w:r>
      <w:r w:rsidR="008627A6" w:rsidRPr="00C87B84">
        <w:rPr>
          <w:rFonts w:cs="Times New Roman"/>
        </w:rPr>
        <w:t xml:space="preserve">Tittar man i Bilaga </w:t>
      </w:r>
      <w:r w:rsidR="00091645" w:rsidRPr="00C87B84">
        <w:rPr>
          <w:rFonts w:cs="Times New Roman"/>
        </w:rPr>
        <w:t>7.13</w:t>
      </w:r>
      <w:r w:rsidR="008627A6" w:rsidRPr="00C87B84">
        <w:rPr>
          <w:rFonts w:cs="Times New Roman"/>
        </w:rPr>
        <w:t xml:space="preserve"> ser man </w:t>
      </w:r>
      <w:r w:rsidR="001770D2" w:rsidRPr="00C87B84">
        <w:rPr>
          <w:rFonts w:cs="Times New Roman"/>
        </w:rPr>
        <w:t xml:space="preserve">PHP-projektets spararfunktion som </w:t>
      </w:r>
      <w:r w:rsidR="00C02517" w:rsidRPr="00C87B84">
        <w:rPr>
          <w:rFonts w:cs="Times New Roman"/>
        </w:rPr>
        <w:t xml:space="preserve">kräver en </w:t>
      </w:r>
      <w:r w:rsidR="006047E3" w:rsidRPr="00C87B84">
        <w:rPr>
          <w:rFonts w:cs="Times New Roman"/>
        </w:rPr>
        <w:t xml:space="preserve">array med </w:t>
      </w:r>
      <w:r w:rsidR="00C02517" w:rsidRPr="00C87B84">
        <w:rPr>
          <w:rFonts w:cs="Times New Roman"/>
        </w:rPr>
        <w:t>bok-</w:t>
      </w:r>
      <w:r w:rsidR="006047E3" w:rsidRPr="00C87B84">
        <w:rPr>
          <w:rFonts w:cs="Times New Roman"/>
        </w:rPr>
        <w:t xml:space="preserve">information. </w:t>
      </w:r>
      <w:r w:rsidR="008627A6" w:rsidRPr="00C87B84">
        <w:rPr>
          <w:rFonts w:cs="Times New Roman"/>
        </w:rPr>
        <w:t xml:space="preserve"> </w:t>
      </w:r>
      <w:proofErr w:type="spellStart"/>
      <w:r w:rsidR="000459A4" w:rsidRPr="00C87B84">
        <w:rPr>
          <w:rFonts w:cs="Times New Roman"/>
        </w:rPr>
        <w:t>Datan</w:t>
      </w:r>
      <w:proofErr w:type="spellEnd"/>
      <w:r w:rsidR="000459A4" w:rsidRPr="00C87B84">
        <w:rPr>
          <w:rFonts w:cs="Times New Roman"/>
        </w:rPr>
        <w:t xml:space="preserve"> </w:t>
      </w:r>
      <w:r w:rsidR="00CE0D1E" w:rsidRPr="00C87B84">
        <w:rPr>
          <w:rFonts w:cs="Times New Roman"/>
        </w:rPr>
        <w:t xml:space="preserve">kommer att </w:t>
      </w:r>
      <w:r w:rsidR="008B0CD6" w:rsidRPr="00C87B84">
        <w:rPr>
          <w:rFonts w:cs="Times New Roman"/>
        </w:rPr>
        <w:t>saneras</w:t>
      </w:r>
      <w:r w:rsidR="00465B9E" w:rsidRPr="00C87B84">
        <w:rPr>
          <w:rFonts w:cs="Times New Roman"/>
        </w:rPr>
        <w:t>, vilket sker</w:t>
      </w:r>
      <w:r w:rsidR="000B72C0" w:rsidRPr="00C87B84">
        <w:rPr>
          <w:rFonts w:cs="Times New Roman"/>
        </w:rPr>
        <w:t xml:space="preserve"> genom att ta bort och ersätta tecken som krävs för att skriva skadliga funktioner</w:t>
      </w:r>
      <w:r w:rsidR="004212C1" w:rsidRPr="00C87B84">
        <w:rPr>
          <w:rFonts w:cs="Times New Roman"/>
        </w:rPr>
        <w:t xml:space="preserve"> på rad 12</w:t>
      </w:r>
      <w:r w:rsidR="000B72C0" w:rsidRPr="00C87B84">
        <w:rPr>
          <w:rFonts w:cs="Times New Roman"/>
        </w:rPr>
        <w:t xml:space="preserve">. </w:t>
      </w:r>
      <w:r w:rsidR="00CE0D1E" w:rsidRPr="00C87B84">
        <w:rPr>
          <w:rFonts w:cs="Times New Roman"/>
        </w:rPr>
        <w:t xml:space="preserve"> </w:t>
      </w:r>
      <w:r w:rsidR="004212C1" w:rsidRPr="00C87B84">
        <w:rPr>
          <w:rFonts w:cs="Times New Roman"/>
        </w:rPr>
        <w:t xml:space="preserve">Rad 13 och 14 sanerar </w:t>
      </w:r>
      <w:r w:rsidR="004212C1" w:rsidRPr="00C87B84">
        <w:rPr>
          <w:rFonts w:cs="Times New Roman"/>
          <w:i/>
          <w:iCs/>
        </w:rPr>
        <w:t>synopsis</w:t>
      </w:r>
      <w:r w:rsidR="004212C1" w:rsidRPr="00C87B84">
        <w:rPr>
          <w:rFonts w:cs="Times New Roman"/>
        </w:rPr>
        <w:t xml:space="preserve"> (</w:t>
      </w:r>
      <w:r w:rsidR="006D74D6" w:rsidRPr="00C87B84">
        <w:rPr>
          <w:rFonts w:cs="Times New Roman"/>
        </w:rPr>
        <w:t xml:space="preserve">synopsis innebär </w:t>
      </w:r>
      <w:r w:rsidR="004212C1" w:rsidRPr="00C87B84">
        <w:rPr>
          <w:rFonts w:cs="Times New Roman"/>
        </w:rPr>
        <w:t xml:space="preserve">kort beskrivning av </w:t>
      </w:r>
      <w:r w:rsidR="0091574A" w:rsidRPr="00C87B84">
        <w:rPr>
          <w:rFonts w:cs="Times New Roman"/>
        </w:rPr>
        <w:t>en historia</w:t>
      </w:r>
      <w:r w:rsidR="004212C1" w:rsidRPr="00C87B84">
        <w:rPr>
          <w:rFonts w:cs="Times New Roman"/>
        </w:rPr>
        <w:t>)</w:t>
      </w:r>
      <w:r w:rsidR="0091574A" w:rsidRPr="00C87B84">
        <w:rPr>
          <w:rFonts w:cs="Times New Roman"/>
        </w:rPr>
        <w:t xml:space="preserve"> separat från resterande data då </w:t>
      </w:r>
      <w:r w:rsidR="00EC5CFE" w:rsidRPr="00C87B84">
        <w:rPr>
          <w:rFonts w:cs="Times New Roman"/>
        </w:rPr>
        <w:t>man i detta fall vill ställa andra krav på den eventuella längre texten.</w:t>
      </w:r>
      <w:r w:rsidR="00B3739C" w:rsidRPr="00C87B84">
        <w:rPr>
          <w:rFonts w:cs="Times New Roman"/>
        </w:rPr>
        <w:t xml:space="preserve"> På rad 20 läggs skaparens id i boken-informationen. </w:t>
      </w:r>
      <w:r w:rsidR="000C4E44" w:rsidRPr="00C87B84">
        <w:rPr>
          <w:rFonts w:cs="Times New Roman"/>
        </w:rPr>
        <w:t xml:space="preserve">Vid rad 21 och 22 skapas två </w:t>
      </w:r>
      <w:proofErr w:type="spellStart"/>
      <w:r w:rsidR="000C4E44" w:rsidRPr="00C87B84">
        <w:rPr>
          <w:rFonts w:cs="Times New Roman"/>
        </w:rPr>
        <w:t>arrays</w:t>
      </w:r>
      <w:proofErr w:type="spellEnd"/>
      <w:r w:rsidR="000C4E44" w:rsidRPr="00C87B84">
        <w:rPr>
          <w:rFonts w:cs="Times New Roman"/>
        </w:rPr>
        <w:t xml:space="preserve"> för framtida bruk vilket kommer att tas upp senare.</w:t>
      </w:r>
      <w:r w:rsidR="00E02D57" w:rsidRPr="00C87B84">
        <w:rPr>
          <w:rFonts w:cs="Times New Roman"/>
        </w:rPr>
        <w:t xml:space="preserve"> I PHP-projektet lagras </w:t>
      </w:r>
      <w:proofErr w:type="spellStart"/>
      <w:r w:rsidR="00E02D57" w:rsidRPr="00C87B84">
        <w:rPr>
          <w:rFonts w:cs="Times New Roman"/>
        </w:rPr>
        <w:t>datan</w:t>
      </w:r>
      <w:proofErr w:type="spellEnd"/>
      <w:r w:rsidR="00E02D57" w:rsidRPr="00C87B84">
        <w:rPr>
          <w:rFonts w:cs="Times New Roman"/>
        </w:rPr>
        <w:t xml:space="preserve"> baserat på serier</w:t>
      </w:r>
      <w:r w:rsidR="00081FF5" w:rsidRPr="00C87B84">
        <w:rPr>
          <w:rFonts w:cs="Times New Roman"/>
        </w:rPr>
        <w:t xml:space="preserve">, därav kontrolleras </w:t>
      </w:r>
      <w:r w:rsidR="00367EC4" w:rsidRPr="00C87B84">
        <w:rPr>
          <w:rFonts w:cs="Times New Roman"/>
        </w:rPr>
        <w:t>det om en seriekatalog redan existerar</w:t>
      </w:r>
      <w:r w:rsidR="006C6F51" w:rsidRPr="00C87B84">
        <w:rPr>
          <w:rFonts w:cs="Times New Roman"/>
        </w:rPr>
        <w:t xml:space="preserve"> med en början på rad 26</w:t>
      </w:r>
      <w:r w:rsidR="00367EC4" w:rsidRPr="00C87B84">
        <w:rPr>
          <w:rFonts w:cs="Times New Roman"/>
        </w:rPr>
        <w:t xml:space="preserve">, därefter skapas </w:t>
      </w:r>
      <w:r w:rsidR="005640D4" w:rsidRPr="00C87B84">
        <w:rPr>
          <w:rFonts w:cs="Times New Roman"/>
        </w:rPr>
        <w:t>bokens separata katalog</w:t>
      </w:r>
      <w:r w:rsidR="0043354F" w:rsidRPr="00C87B84">
        <w:rPr>
          <w:rFonts w:cs="Times New Roman"/>
        </w:rPr>
        <w:t xml:space="preserve"> och eventuell seriekatalog om det behövs</w:t>
      </w:r>
      <w:r w:rsidR="006C6F51" w:rsidRPr="00C87B84">
        <w:rPr>
          <w:rFonts w:cs="Times New Roman"/>
        </w:rPr>
        <w:t>.</w:t>
      </w:r>
      <w:r w:rsidR="0043354F" w:rsidRPr="00C87B84">
        <w:rPr>
          <w:rFonts w:cs="Times New Roman"/>
        </w:rPr>
        <w:t xml:space="preserve"> Det sker även en kontrollering angående om boken redan existerar i </w:t>
      </w:r>
      <w:r w:rsidR="00BD7E27" w:rsidRPr="00C87B84">
        <w:rPr>
          <w:rFonts w:cs="Times New Roman"/>
        </w:rPr>
        <w:t xml:space="preserve">biblioteket, detta sker fram till rad 43. På rad 45 </w:t>
      </w:r>
      <w:r w:rsidR="00177369" w:rsidRPr="00C87B84">
        <w:rPr>
          <w:rFonts w:cs="Times New Roman"/>
        </w:rPr>
        <w:t>omvandlas data-</w:t>
      </w:r>
      <w:proofErr w:type="spellStart"/>
      <w:r w:rsidR="00177369" w:rsidRPr="00C87B84">
        <w:rPr>
          <w:rFonts w:cs="Times New Roman"/>
        </w:rPr>
        <w:t>arrayn</w:t>
      </w:r>
      <w:proofErr w:type="spellEnd"/>
      <w:r w:rsidR="00177369" w:rsidRPr="00C87B84">
        <w:rPr>
          <w:rFonts w:cs="Times New Roman"/>
        </w:rPr>
        <w:t xml:space="preserve"> till ett JSON-</w:t>
      </w:r>
      <w:proofErr w:type="spellStart"/>
      <w:r w:rsidR="00177369" w:rsidRPr="00C87B84">
        <w:rPr>
          <w:rFonts w:cs="Times New Roman"/>
        </w:rPr>
        <w:t>object</w:t>
      </w:r>
      <w:proofErr w:type="spellEnd"/>
      <w:r w:rsidR="00177369" w:rsidRPr="00C87B84">
        <w:rPr>
          <w:rFonts w:cs="Times New Roman"/>
        </w:rPr>
        <w:t xml:space="preserve"> för att sedan skickas till sparnings</w:t>
      </w:r>
      <w:r w:rsidR="00F6038A" w:rsidRPr="00C87B84">
        <w:rPr>
          <w:rFonts w:cs="Times New Roman"/>
        </w:rPr>
        <w:t xml:space="preserve"> </w:t>
      </w:r>
      <w:r w:rsidR="00177369" w:rsidRPr="00C87B84">
        <w:rPr>
          <w:rFonts w:cs="Times New Roman"/>
        </w:rPr>
        <w:t xml:space="preserve">funktionen som kan ses i bilaga </w:t>
      </w:r>
      <w:r w:rsidR="00CD4B1C" w:rsidRPr="00C87B84">
        <w:rPr>
          <w:rFonts w:cs="Times New Roman"/>
        </w:rPr>
        <w:t>7.14</w:t>
      </w:r>
      <w:r w:rsidR="0090366A" w:rsidRPr="00C87B84">
        <w:rPr>
          <w:rFonts w:cs="Times New Roman"/>
        </w:rPr>
        <w:t xml:space="preserve">, som endast sparar </w:t>
      </w:r>
      <w:r w:rsidR="00F6038A" w:rsidRPr="00C87B84">
        <w:rPr>
          <w:rFonts w:cs="Times New Roman"/>
        </w:rPr>
        <w:t xml:space="preserve">en objekt på angiven plats i </w:t>
      </w:r>
      <w:r w:rsidR="00333586" w:rsidRPr="00C87B84">
        <w:rPr>
          <w:rFonts w:cs="Times New Roman"/>
        </w:rPr>
        <w:t>biblioteket</w:t>
      </w:r>
      <w:r w:rsidR="00F6038A" w:rsidRPr="00C87B84">
        <w:rPr>
          <w:rFonts w:cs="Times New Roman"/>
        </w:rPr>
        <w:t>.</w:t>
      </w:r>
    </w:p>
    <w:p w14:paraId="495FE338" w14:textId="77777777" w:rsidR="00091645" w:rsidRPr="00C87B84" w:rsidRDefault="004A2149" w:rsidP="00A72DC3">
      <w:pPr>
        <w:spacing w:line="240" w:lineRule="auto"/>
        <w:rPr>
          <w:rFonts w:cs="Times New Roman"/>
        </w:rPr>
      </w:pPr>
      <w:r w:rsidRPr="00C87B84">
        <w:rPr>
          <w:rFonts w:cs="Times New Roman"/>
        </w:rPr>
        <w:t xml:space="preserve">Att </w:t>
      </w:r>
      <w:r w:rsidR="00241620" w:rsidRPr="00C87B84">
        <w:rPr>
          <w:rFonts w:cs="Times New Roman"/>
        </w:rPr>
        <w:t xml:space="preserve">sanera </w:t>
      </w:r>
      <w:proofErr w:type="spellStart"/>
      <w:r w:rsidR="00241620" w:rsidRPr="00C87B84">
        <w:rPr>
          <w:rFonts w:cs="Times New Roman"/>
        </w:rPr>
        <w:t>datan</w:t>
      </w:r>
      <w:proofErr w:type="spellEnd"/>
      <w:r w:rsidR="00241620" w:rsidRPr="00C87B84">
        <w:rPr>
          <w:rFonts w:cs="Times New Roman"/>
        </w:rPr>
        <w:t xml:space="preserve"> som ska sparas, att sköta sparningsprocessen och ordna hur det ska skötas är en av de många fördelarna med Firebase</w:t>
      </w:r>
      <w:r w:rsidR="002544C4" w:rsidRPr="00C87B84">
        <w:rPr>
          <w:rFonts w:cs="Times New Roman"/>
        </w:rPr>
        <w:t>. Som tidigare nämnt, delar av denna sparnings-processen skulle likna Firebases sparfunktion om man hade använt en databas, beroende på vilken databas och vad man har för inställningar sköts säkerheten också.</w:t>
      </w:r>
    </w:p>
    <w:p w14:paraId="32CB34A0" w14:textId="77777777" w:rsidR="00A72DC3" w:rsidRDefault="00A72DC3">
      <w:pPr>
        <w:spacing w:after="0" w:line="240" w:lineRule="auto"/>
        <w:ind w:left="0"/>
        <w:rPr>
          <w:rFonts w:cs="Times New Roman"/>
          <w:b/>
          <w:bCs/>
        </w:rPr>
      </w:pPr>
      <w:r>
        <w:rPr>
          <w:rFonts w:cs="Times New Roman"/>
          <w:b/>
          <w:bCs/>
        </w:rPr>
        <w:br w:type="page"/>
      </w:r>
    </w:p>
    <w:p w14:paraId="0A25DC6E" w14:textId="5D26C11C" w:rsidR="00376998" w:rsidRPr="00C87B84" w:rsidRDefault="00376998" w:rsidP="00A72DC3">
      <w:pPr>
        <w:spacing w:line="240" w:lineRule="auto"/>
        <w:rPr>
          <w:rFonts w:cs="Times New Roman"/>
        </w:rPr>
      </w:pPr>
      <w:r w:rsidRPr="00C87B84">
        <w:rPr>
          <w:rFonts w:cs="Times New Roman"/>
          <w:b/>
          <w:bCs/>
        </w:rPr>
        <w:lastRenderedPageBreak/>
        <w:t xml:space="preserve">Bilaga </w:t>
      </w:r>
      <w:r w:rsidR="00091645" w:rsidRPr="00C87B84">
        <w:rPr>
          <w:rFonts w:cs="Times New Roman"/>
          <w:b/>
          <w:bCs/>
        </w:rPr>
        <w:t>7.13</w:t>
      </w:r>
      <w:r w:rsidR="0039698F" w:rsidRPr="00C87B84">
        <w:rPr>
          <w:rFonts w:cs="Times New Roman"/>
        </w:rPr>
        <w:t xml:space="preserve"> </w:t>
      </w:r>
      <w:proofErr w:type="spellStart"/>
      <w:r w:rsidR="0039698F" w:rsidRPr="00C87B84">
        <w:rPr>
          <w:rFonts w:cs="Times New Roman"/>
        </w:rPr>
        <w:t>Create</w:t>
      </w:r>
      <w:proofErr w:type="spellEnd"/>
      <w:r w:rsidR="0039698F" w:rsidRPr="00C87B84">
        <w:rPr>
          <w:rFonts w:cs="Times New Roman"/>
        </w:rPr>
        <w:t xml:space="preserve"> funktion PHP</w:t>
      </w:r>
    </w:p>
    <w:p w14:paraId="5B10D4D1" w14:textId="77777777" w:rsidR="0089555B" w:rsidRPr="00C87B84" w:rsidRDefault="0039698F" w:rsidP="00A72DC3">
      <w:pPr>
        <w:spacing w:line="240" w:lineRule="auto"/>
        <w:rPr>
          <w:rFonts w:cs="Times New Roman"/>
          <w:b/>
          <w:bCs/>
        </w:rPr>
      </w:pPr>
      <w:r w:rsidRPr="00C87B84">
        <w:rPr>
          <w:rFonts w:cs="Times New Roman"/>
          <w:noProof/>
        </w:rPr>
        <w:drawing>
          <wp:inline distT="0" distB="0" distL="0" distR="0" wp14:anchorId="55A90E95" wp14:editId="6197D0F6">
            <wp:extent cx="5038725" cy="4457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681" cy="4474470"/>
                    </a:xfrm>
                    <a:prstGeom prst="rect">
                      <a:avLst/>
                    </a:prstGeom>
                    <a:noFill/>
                    <a:ln>
                      <a:noFill/>
                    </a:ln>
                  </pic:spPr>
                </pic:pic>
              </a:graphicData>
            </a:graphic>
          </wp:inline>
        </w:drawing>
      </w:r>
    </w:p>
    <w:p w14:paraId="6BC2893B" w14:textId="7B432C8B" w:rsidR="00177369" w:rsidRPr="00C87B84" w:rsidRDefault="00177369" w:rsidP="00A72DC3">
      <w:pPr>
        <w:spacing w:line="240" w:lineRule="auto"/>
        <w:rPr>
          <w:rFonts w:cs="Times New Roman"/>
        </w:rPr>
      </w:pPr>
      <w:r w:rsidRPr="00C87B84">
        <w:rPr>
          <w:rFonts w:cs="Times New Roman"/>
          <w:b/>
          <w:bCs/>
        </w:rPr>
        <w:t xml:space="preserve">Bilaga </w:t>
      </w:r>
      <w:r w:rsidR="00CD4B1C" w:rsidRPr="00C87B84">
        <w:rPr>
          <w:rFonts w:cs="Times New Roman"/>
          <w:b/>
          <w:bCs/>
        </w:rPr>
        <w:t>7.14</w:t>
      </w:r>
    </w:p>
    <w:p w14:paraId="0A07D290" w14:textId="77777777" w:rsidR="0089555B" w:rsidRPr="00C87B84" w:rsidRDefault="0090366A" w:rsidP="00A72DC3">
      <w:pPr>
        <w:spacing w:line="240" w:lineRule="auto"/>
        <w:rPr>
          <w:rFonts w:cs="Times New Roman"/>
        </w:rPr>
      </w:pPr>
      <w:r w:rsidRPr="00C87B84">
        <w:rPr>
          <w:rFonts w:cs="Times New Roman"/>
          <w:noProof/>
        </w:rPr>
        <w:drawing>
          <wp:inline distT="0" distB="0" distL="0" distR="0" wp14:anchorId="7019A17C" wp14:editId="4F3E4AF2">
            <wp:extent cx="5039360" cy="38227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360" cy="382270"/>
                    </a:xfrm>
                    <a:prstGeom prst="rect">
                      <a:avLst/>
                    </a:prstGeom>
                  </pic:spPr>
                </pic:pic>
              </a:graphicData>
            </a:graphic>
          </wp:inline>
        </w:drawing>
      </w:r>
    </w:p>
    <w:p w14:paraId="217E1449" w14:textId="77777777" w:rsidR="00A72DC3" w:rsidRDefault="00A72DC3">
      <w:pPr>
        <w:spacing w:after="0" w:line="240" w:lineRule="auto"/>
        <w:ind w:left="0"/>
        <w:rPr>
          <w:rFonts w:cs="Times New Roman"/>
          <w:b/>
          <w:bCs/>
        </w:rPr>
      </w:pPr>
      <w:r>
        <w:rPr>
          <w:rFonts w:cs="Times New Roman"/>
          <w:b/>
          <w:bCs/>
        </w:rPr>
        <w:br w:type="page"/>
      </w:r>
    </w:p>
    <w:p w14:paraId="430DDAFB" w14:textId="38AEB5B8" w:rsidR="00177369" w:rsidRPr="00C87B84" w:rsidRDefault="00177369" w:rsidP="00A72DC3">
      <w:pPr>
        <w:spacing w:line="240" w:lineRule="auto"/>
        <w:rPr>
          <w:rFonts w:cs="Times New Roman"/>
          <w:b/>
          <w:bCs/>
        </w:rPr>
      </w:pPr>
      <w:r w:rsidRPr="00C87B84">
        <w:rPr>
          <w:rFonts w:cs="Times New Roman"/>
          <w:b/>
          <w:bCs/>
        </w:rPr>
        <w:lastRenderedPageBreak/>
        <w:t xml:space="preserve">Bilaga </w:t>
      </w:r>
      <w:r w:rsidR="0089555B" w:rsidRPr="00C87B84">
        <w:rPr>
          <w:rFonts w:cs="Times New Roman"/>
          <w:b/>
          <w:bCs/>
        </w:rPr>
        <w:t>7.15</w:t>
      </w:r>
    </w:p>
    <w:p w14:paraId="129B2A14" w14:textId="77777777" w:rsidR="00177369" w:rsidRPr="00C87B84" w:rsidRDefault="00177369" w:rsidP="00A72DC3">
      <w:pPr>
        <w:spacing w:line="240" w:lineRule="auto"/>
        <w:rPr>
          <w:rFonts w:cs="Times New Roman"/>
        </w:rPr>
      </w:pPr>
    </w:p>
    <w:p w14:paraId="77B2AE46" w14:textId="1CD4AF70" w:rsidR="001B6741" w:rsidRPr="00C87B84" w:rsidRDefault="001B6741" w:rsidP="00A72DC3">
      <w:pPr>
        <w:spacing w:line="240" w:lineRule="auto"/>
        <w:rPr>
          <w:rFonts w:cs="Times New Roman"/>
        </w:rPr>
      </w:pPr>
      <w:r w:rsidRPr="00C87B84">
        <w:rPr>
          <w:rFonts w:cs="Times New Roman"/>
          <w:noProof/>
        </w:rPr>
        <w:drawing>
          <wp:inline distT="0" distB="0" distL="0" distR="0" wp14:anchorId="265B26D8" wp14:editId="11EDE711">
            <wp:extent cx="4009721" cy="4878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7760" cy="4924347"/>
                    </a:xfrm>
                    <a:prstGeom prst="rect">
                      <a:avLst/>
                    </a:prstGeom>
                  </pic:spPr>
                </pic:pic>
              </a:graphicData>
            </a:graphic>
          </wp:inline>
        </w:drawing>
      </w:r>
    </w:p>
    <w:p w14:paraId="3F8FC92F" w14:textId="77777777" w:rsidR="00376998" w:rsidRPr="00C87B84" w:rsidRDefault="00376998" w:rsidP="00A72DC3">
      <w:pPr>
        <w:spacing w:line="240" w:lineRule="auto"/>
        <w:rPr>
          <w:rFonts w:cs="Times New Roman"/>
        </w:rPr>
      </w:pPr>
    </w:p>
    <w:p w14:paraId="7DC7C612" w14:textId="346A4A89" w:rsidR="00462943" w:rsidRPr="00EC3D75" w:rsidRDefault="00462943" w:rsidP="00462943">
      <w:pPr>
        <w:pStyle w:val="Heading4"/>
        <w:rPr>
          <w:rFonts w:cs="Arial"/>
        </w:rPr>
      </w:pPr>
      <w:bookmarkStart w:id="77" w:name="_Toc69234977"/>
      <w:bookmarkStart w:id="78" w:name="_Toc69227493"/>
      <w:r w:rsidRPr="00EC3D75">
        <w:rPr>
          <w:rFonts w:cs="Arial"/>
        </w:rPr>
        <w:t>READ</w:t>
      </w:r>
      <w:bookmarkEnd w:id="77"/>
      <w:bookmarkEnd w:id="78"/>
    </w:p>
    <w:p w14:paraId="1A95C530" w14:textId="77777777" w:rsidR="00D977B1" w:rsidRPr="00C87B84" w:rsidRDefault="002F5BD7" w:rsidP="00A72DC3">
      <w:pPr>
        <w:spacing w:line="240" w:lineRule="auto"/>
        <w:rPr>
          <w:rFonts w:cs="Times New Roman"/>
        </w:rPr>
      </w:pPr>
      <w:r w:rsidRPr="00C87B84">
        <w:rPr>
          <w:rFonts w:cs="Times New Roman"/>
        </w:rPr>
        <w:t xml:space="preserve">Datainläsning i Firebase kan skötas på ett par olika sätt. </w:t>
      </w:r>
      <w:r w:rsidR="00733C27" w:rsidRPr="00C87B84">
        <w:rPr>
          <w:rFonts w:cs="Times New Roman"/>
        </w:rPr>
        <w:t xml:space="preserve">Man kan använda en </w:t>
      </w:r>
      <w:r w:rsidR="00733C27" w:rsidRPr="00C87B84">
        <w:rPr>
          <w:rFonts w:cs="Times New Roman"/>
          <w:i/>
          <w:iCs/>
        </w:rPr>
        <w:t>get</w:t>
      </w:r>
      <w:r w:rsidR="00733C27" w:rsidRPr="00C87B84">
        <w:rPr>
          <w:rFonts w:cs="Times New Roman"/>
        </w:rPr>
        <w:t xml:space="preserve">-metod, alternativt en </w:t>
      </w:r>
      <w:proofErr w:type="spellStart"/>
      <w:r w:rsidR="00FE2757" w:rsidRPr="00C87B84">
        <w:rPr>
          <w:rFonts w:cs="Times New Roman"/>
          <w:i/>
          <w:iCs/>
        </w:rPr>
        <w:t>onSnapshot</w:t>
      </w:r>
      <w:proofErr w:type="spellEnd"/>
      <w:r w:rsidR="00FE2757" w:rsidRPr="00C87B84">
        <w:rPr>
          <w:rFonts w:cs="Times New Roman"/>
        </w:rPr>
        <w:t xml:space="preserve">-metod för att hämta </w:t>
      </w:r>
      <w:proofErr w:type="spellStart"/>
      <w:r w:rsidR="00FE2757" w:rsidRPr="00C87B84">
        <w:rPr>
          <w:rFonts w:cs="Times New Roman"/>
        </w:rPr>
        <w:t>datan</w:t>
      </w:r>
      <w:proofErr w:type="spellEnd"/>
      <w:r w:rsidR="00FE2757" w:rsidRPr="00C87B84">
        <w:rPr>
          <w:rFonts w:cs="Times New Roman"/>
        </w:rPr>
        <w:t xml:space="preserve">. Skillnaden är att en </w:t>
      </w:r>
      <w:r w:rsidR="00FE2757" w:rsidRPr="00C87B84">
        <w:rPr>
          <w:rFonts w:cs="Times New Roman"/>
          <w:i/>
          <w:iCs/>
        </w:rPr>
        <w:t>get-</w:t>
      </w:r>
      <w:r w:rsidR="00FE2757" w:rsidRPr="00C87B84">
        <w:rPr>
          <w:rFonts w:cs="Times New Roman"/>
        </w:rPr>
        <w:t xml:space="preserve">metod endast hämtar </w:t>
      </w:r>
      <w:proofErr w:type="spellStart"/>
      <w:r w:rsidR="00FE2757" w:rsidRPr="00C87B84">
        <w:rPr>
          <w:rFonts w:cs="Times New Roman"/>
        </w:rPr>
        <w:t>datan</w:t>
      </w:r>
      <w:proofErr w:type="spellEnd"/>
      <w:r w:rsidR="00FE2757" w:rsidRPr="00C87B84">
        <w:rPr>
          <w:rFonts w:cs="Times New Roman"/>
        </w:rPr>
        <w:t xml:space="preserve"> </w:t>
      </w:r>
      <w:r w:rsidR="000C5E25" w:rsidRPr="00C87B84">
        <w:rPr>
          <w:rFonts w:cs="Times New Roman"/>
        </w:rPr>
        <w:t>medan</w:t>
      </w:r>
      <w:r w:rsidR="00FE2757" w:rsidRPr="00C87B84">
        <w:rPr>
          <w:rFonts w:cs="Times New Roman"/>
        </w:rPr>
        <w:t xml:space="preserve"> en </w:t>
      </w:r>
      <w:proofErr w:type="spellStart"/>
      <w:r w:rsidR="00FE2757" w:rsidRPr="00C87B84">
        <w:rPr>
          <w:rFonts w:cs="Times New Roman"/>
          <w:i/>
          <w:iCs/>
        </w:rPr>
        <w:t>onSnapshot</w:t>
      </w:r>
      <w:proofErr w:type="spellEnd"/>
      <w:r w:rsidR="00FE2757" w:rsidRPr="00C87B84">
        <w:rPr>
          <w:rFonts w:cs="Times New Roman"/>
        </w:rPr>
        <w:t xml:space="preserve">-metod lyssnar sedan efter ändringar vilket </w:t>
      </w:r>
      <w:r w:rsidR="00897C49" w:rsidRPr="00C87B84">
        <w:rPr>
          <w:rFonts w:cs="Times New Roman"/>
        </w:rPr>
        <w:t xml:space="preserve">kommer att genomföras i punkt 3.2.2.3. </w:t>
      </w:r>
      <w:r w:rsidR="000C5E25" w:rsidRPr="00C87B84">
        <w:rPr>
          <w:rFonts w:cs="Times New Roman"/>
        </w:rPr>
        <w:t xml:space="preserve">Koden i Bilaga </w:t>
      </w:r>
      <w:r w:rsidR="00D977B1" w:rsidRPr="00C87B84">
        <w:rPr>
          <w:rFonts w:cs="Times New Roman"/>
        </w:rPr>
        <w:t>7.16</w:t>
      </w:r>
      <w:r w:rsidR="000F4351" w:rsidRPr="00C87B84">
        <w:rPr>
          <w:rFonts w:cs="Times New Roman"/>
        </w:rPr>
        <w:t xml:space="preserve"> hämtar ut och sorterar </w:t>
      </w:r>
      <w:proofErr w:type="spellStart"/>
      <w:r w:rsidR="000F4351" w:rsidRPr="00C87B84">
        <w:rPr>
          <w:rFonts w:cs="Times New Roman"/>
        </w:rPr>
        <w:t>datan</w:t>
      </w:r>
      <w:proofErr w:type="spellEnd"/>
      <w:r w:rsidR="000F4351" w:rsidRPr="00C87B84">
        <w:rPr>
          <w:rFonts w:cs="Times New Roman"/>
        </w:rPr>
        <w:t xml:space="preserve"> från en kollektion som är definierad i </w:t>
      </w:r>
      <w:proofErr w:type="spellStart"/>
      <w:r w:rsidR="000F4351" w:rsidRPr="00C87B84">
        <w:rPr>
          <w:rFonts w:cs="Times New Roman"/>
          <w:i/>
          <w:iCs/>
        </w:rPr>
        <w:t>bookLister</w:t>
      </w:r>
      <w:proofErr w:type="spellEnd"/>
      <w:r w:rsidR="000F4351" w:rsidRPr="00C87B84">
        <w:rPr>
          <w:rFonts w:cs="Times New Roman"/>
        </w:rPr>
        <w:t xml:space="preserve">, </w:t>
      </w:r>
      <w:proofErr w:type="spellStart"/>
      <w:r w:rsidR="000F4351" w:rsidRPr="00C87B84">
        <w:rPr>
          <w:rFonts w:cs="Times New Roman"/>
        </w:rPr>
        <w:t>datan</w:t>
      </w:r>
      <w:proofErr w:type="spellEnd"/>
      <w:r w:rsidR="000F4351" w:rsidRPr="00C87B84">
        <w:rPr>
          <w:rFonts w:cs="Times New Roman"/>
        </w:rPr>
        <w:t xml:space="preserve"> </w:t>
      </w:r>
      <w:r w:rsidR="00AC72A2" w:rsidRPr="00C87B84">
        <w:rPr>
          <w:rFonts w:cs="Times New Roman"/>
        </w:rPr>
        <w:t>placeras därefter in i en objekt-array. Slutligen skickas objekt-</w:t>
      </w:r>
      <w:proofErr w:type="spellStart"/>
      <w:r w:rsidR="00AC72A2" w:rsidRPr="00C87B84">
        <w:rPr>
          <w:rFonts w:cs="Times New Roman"/>
        </w:rPr>
        <w:t>arrayn</w:t>
      </w:r>
      <w:proofErr w:type="spellEnd"/>
      <w:r w:rsidR="00AC72A2" w:rsidRPr="00C87B84">
        <w:rPr>
          <w:rFonts w:cs="Times New Roman"/>
        </w:rPr>
        <w:t xml:space="preserve"> vidare till en </w:t>
      </w:r>
      <w:r w:rsidR="00DC1769" w:rsidRPr="00C87B84">
        <w:rPr>
          <w:rFonts w:cs="Times New Roman"/>
        </w:rPr>
        <w:t xml:space="preserve">mall och </w:t>
      </w:r>
      <w:r w:rsidR="00AC72A2" w:rsidRPr="00C87B84">
        <w:rPr>
          <w:rFonts w:cs="Times New Roman"/>
        </w:rPr>
        <w:t>renderingsfunktion som ligger utanför bilagan.</w:t>
      </w:r>
      <w:r w:rsidR="00A90B39" w:rsidRPr="00C87B84">
        <w:rPr>
          <w:rFonts w:cs="Times New Roman"/>
        </w:rPr>
        <w:t xml:space="preserve"> Nuvarande bilaga hämtar ut all data, ska man hämta ut data från ett specifikt dokument lägger man till .</w:t>
      </w:r>
      <w:proofErr w:type="spellStart"/>
      <w:r w:rsidR="00A90B39" w:rsidRPr="00C87B84">
        <w:rPr>
          <w:rFonts w:cs="Times New Roman"/>
        </w:rPr>
        <w:t>doc</w:t>
      </w:r>
      <w:proofErr w:type="spellEnd"/>
      <w:r w:rsidR="00A90B39" w:rsidRPr="00C87B84">
        <w:rPr>
          <w:rFonts w:cs="Times New Roman"/>
        </w:rPr>
        <w:t>(’</w:t>
      </w:r>
      <w:proofErr w:type="spellStart"/>
      <w:r w:rsidR="00A90B39" w:rsidRPr="00C87B84">
        <w:rPr>
          <w:rFonts w:cs="Times New Roman"/>
        </w:rPr>
        <w:t>document</w:t>
      </w:r>
      <w:proofErr w:type="spellEnd"/>
      <w:r w:rsidR="00A90B39" w:rsidRPr="00C87B84">
        <w:rPr>
          <w:rFonts w:cs="Times New Roman"/>
        </w:rPr>
        <w:t>-namn’)</w:t>
      </w:r>
      <w:r w:rsidR="00BB381D" w:rsidRPr="00C87B84">
        <w:rPr>
          <w:rFonts w:cs="Times New Roman"/>
        </w:rPr>
        <w:t xml:space="preserve"> vid </w:t>
      </w:r>
      <w:proofErr w:type="spellStart"/>
      <w:r w:rsidR="00BB381D" w:rsidRPr="00C87B84">
        <w:rPr>
          <w:rFonts w:cs="Times New Roman"/>
          <w:i/>
          <w:iCs/>
        </w:rPr>
        <w:t>bookLister</w:t>
      </w:r>
      <w:proofErr w:type="spellEnd"/>
      <w:r w:rsidR="00BB381D" w:rsidRPr="00C87B84">
        <w:rPr>
          <w:rFonts w:cs="Times New Roman"/>
        </w:rPr>
        <w:t xml:space="preserve"> på översta raden.</w:t>
      </w:r>
    </w:p>
    <w:p w14:paraId="53AED3A4" w14:textId="77777777" w:rsidR="00D977B1" w:rsidRPr="00C87B84" w:rsidRDefault="00D977B1" w:rsidP="00A72DC3">
      <w:pPr>
        <w:spacing w:after="0" w:line="240" w:lineRule="auto"/>
        <w:ind w:left="0"/>
        <w:rPr>
          <w:rFonts w:cs="Times New Roman"/>
        </w:rPr>
      </w:pPr>
      <w:r w:rsidRPr="00C87B84">
        <w:rPr>
          <w:rFonts w:cs="Times New Roman"/>
        </w:rPr>
        <w:br w:type="page"/>
      </w:r>
    </w:p>
    <w:p w14:paraId="665F08D3" w14:textId="50B4DE6C" w:rsidR="00F10E95" w:rsidRPr="00C87B84" w:rsidRDefault="008C48EE" w:rsidP="00A72DC3">
      <w:pPr>
        <w:spacing w:line="240" w:lineRule="auto"/>
        <w:rPr>
          <w:rFonts w:cs="Times New Roman"/>
        </w:rPr>
      </w:pPr>
      <w:r w:rsidRPr="00C87B84">
        <w:rPr>
          <w:rFonts w:cs="Times New Roman"/>
          <w:b/>
          <w:bCs/>
        </w:rPr>
        <w:lastRenderedPageBreak/>
        <w:t xml:space="preserve">Bilaga </w:t>
      </w:r>
      <w:r w:rsidR="00D977B1" w:rsidRPr="00C87B84">
        <w:rPr>
          <w:rFonts w:cs="Times New Roman"/>
          <w:b/>
          <w:bCs/>
        </w:rPr>
        <w:t>7.16</w:t>
      </w:r>
      <w:r w:rsidR="00F10E95" w:rsidRPr="00C87B84">
        <w:rPr>
          <w:rFonts w:cs="Times New Roman"/>
          <w:b/>
          <w:bCs/>
        </w:rPr>
        <w:t xml:space="preserve"> </w:t>
      </w:r>
      <w:r w:rsidR="00F10E95" w:rsidRPr="00C87B84">
        <w:rPr>
          <w:rFonts w:cs="Times New Roman"/>
        </w:rPr>
        <w:t>Read</w:t>
      </w:r>
      <w:r w:rsidR="00B10A1E" w:rsidRPr="00C87B84">
        <w:rPr>
          <w:rFonts w:cs="Times New Roman"/>
        </w:rPr>
        <w:t xml:space="preserve"> </w:t>
      </w:r>
      <w:r w:rsidR="00F10E95" w:rsidRPr="00C87B84">
        <w:rPr>
          <w:rFonts w:cs="Times New Roman"/>
        </w:rPr>
        <w:t>– Firebase</w:t>
      </w:r>
      <w:r w:rsidR="00F10E95" w:rsidRPr="00C87B84">
        <w:rPr>
          <w:rFonts w:cs="Times New Roman"/>
          <w:noProof/>
        </w:rPr>
        <w:t xml:space="preserve"> </w:t>
      </w:r>
    </w:p>
    <w:p w14:paraId="6EE9B75E" w14:textId="77777777" w:rsidR="00704A8F" w:rsidRPr="00C87B84" w:rsidRDefault="00B10A1E" w:rsidP="00A72DC3">
      <w:pPr>
        <w:spacing w:line="240" w:lineRule="auto"/>
        <w:rPr>
          <w:rFonts w:cs="Times New Roman"/>
          <w:b/>
          <w:bCs/>
        </w:rPr>
      </w:pPr>
      <w:r w:rsidRPr="00C87B84">
        <w:rPr>
          <w:rFonts w:cs="Times New Roman"/>
          <w:noProof/>
        </w:rPr>
        <w:drawing>
          <wp:inline distT="0" distB="0" distL="0" distR="0" wp14:anchorId="54A37DC9" wp14:editId="59FB44E1">
            <wp:extent cx="5039360" cy="908685"/>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360" cy="908685"/>
                    </a:xfrm>
                    <a:prstGeom prst="rect">
                      <a:avLst/>
                    </a:prstGeom>
                  </pic:spPr>
                </pic:pic>
              </a:graphicData>
            </a:graphic>
          </wp:inline>
        </w:drawing>
      </w:r>
    </w:p>
    <w:p w14:paraId="6EF0C623" w14:textId="09286CFC" w:rsidR="00985F97" w:rsidRPr="00C87B84" w:rsidRDefault="00691ACB" w:rsidP="00A72DC3">
      <w:pPr>
        <w:spacing w:line="240" w:lineRule="auto"/>
        <w:rPr>
          <w:rFonts w:cs="Times New Roman"/>
        </w:rPr>
      </w:pPr>
      <w:r w:rsidRPr="00C87B84">
        <w:rPr>
          <w:rFonts w:cs="Times New Roman"/>
          <w:b/>
          <w:bCs/>
        </w:rPr>
        <w:t xml:space="preserve">Bilaga </w:t>
      </w:r>
      <w:r w:rsidR="00704A8F" w:rsidRPr="00C87B84">
        <w:rPr>
          <w:rFonts w:cs="Times New Roman"/>
          <w:b/>
          <w:bCs/>
        </w:rPr>
        <w:t>7.17</w:t>
      </w:r>
      <w:r w:rsidRPr="00C87B84">
        <w:rPr>
          <w:rFonts w:cs="Times New Roman"/>
        </w:rPr>
        <w:t xml:space="preserve"> Read – PHP</w:t>
      </w:r>
    </w:p>
    <w:p w14:paraId="3FEF93F5" w14:textId="39D27E9C" w:rsidR="00691ACB" w:rsidRPr="00C87B84" w:rsidRDefault="00691ACB" w:rsidP="00A72DC3">
      <w:pPr>
        <w:spacing w:line="240" w:lineRule="auto"/>
        <w:rPr>
          <w:rFonts w:cs="Times New Roman"/>
        </w:rPr>
      </w:pPr>
      <w:r w:rsidRPr="00C87B84">
        <w:rPr>
          <w:rFonts w:cs="Times New Roman"/>
          <w:noProof/>
        </w:rPr>
        <w:drawing>
          <wp:inline distT="0" distB="0" distL="0" distR="0" wp14:anchorId="5B4FF3D9" wp14:editId="168B414A">
            <wp:extent cx="5039360" cy="16078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360" cy="1607820"/>
                    </a:xfrm>
                    <a:prstGeom prst="rect">
                      <a:avLst/>
                    </a:prstGeom>
                  </pic:spPr>
                </pic:pic>
              </a:graphicData>
            </a:graphic>
          </wp:inline>
        </w:drawing>
      </w:r>
    </w:p>
    <w:p w14:paraId="007E7AA7" w14:textId="633872F3" w:rsidR="00704A8F" w:rsidRPr="00C87B84" w:rsidRDefault="00B002E2" w:rsidP="00A72DC3">
      <w:pPr>
        <w:spacing w:line="240" w:lineRule="auto"/>
        <w:rPr>
          <w:rFonts w:cs="Times New Roman"/>
        </w:rPr>
      </w:pPr>
      <w:r w:rsidRPr="00C87B84">
        <w:rPr>
          <w:rFonts w:cs="Times New Roman"/>
        </w:rPr>
        <w:t xml:space="preserve">För att hämta ut alla böcker ur PHP-projektet tas </w:t>
      </w:r>
      <w:r w:rsidR="00A50A7D" w:rsidRPr="00C87B84">
        <w:rPr>
          <w:rFonts w:cs="Times New Roman"/>
        </w:rPr>
        <w:t>fil</w:t>
      </w:r>
      <w:r w:rsidRPr="00C87B84">
        <w:rPr>
          <w:rFonts w:cs="Times New Roman"/>
        </w:rPr>
        <w:t>-biblioteket och skannas,</w:t>
      </w:r>
      <w:r w:rsidR="0038342B" w:rsidRPr="00C87B84">
        <w:rPr>
          <w:rFonts w:cs="Times New Roman"/>
        </w:rPr>
        <w:t xml:space="preserve"> på alla nivåer som eventuellt innehåller bok-filer. </w:t>
      </w:r>
      <w:r w:rsidR="00CE645E" w:rsidRPr="00C87B84">
        <w:rPr>
          <w:rFonts w:cs="Times New Roman"/>
        </w:rPr>
        <w:t xml:space="preserve">Böckerna läggs in som objekt i en array </w:t>
      </w:r>
      <w:r w:rsidR="00865DEC" w:rsidRPr="00C87B84">
        <w:rPr>
          <w:rFonts w:cs="Times New Roman"/>
        </w:rPr>
        <w:t xml:space="preserve">för att sedan användas i en mall och renderingsfunktion. </w:t>
      </w:r>
      <w:r w:rsidR="00D87F14" w:rsidRPr="00C87B84">
        <w:rPr>
          <w:rFonts w:cs="Times New Roman"/>
        </w:rPr>
        <w:t xml:space="preserve">För att läsa in en </w:t>
      </w:r>
      <w:r w:rsidR="00DE7359" w:rsidRPr="00C87B84">
        <w:rPr>
          <w:rFonts w:cs="Times New Roman"/>
        </w:rPr>
        <w:t>enskild fil i PHP krävs att man vet om det finns en serie, samt titeln på boken. Därefter får man ett JSON-objekt som man kan plocka ur informationen ifrån</w:t>
      </w:r>
      <w:r w:rsidR="00A50A7D" w:rsidRPr="00C87B84">
        <w:rPr>
          <w:rFonts w:cs="Times New Roman"/>
        </w:rPr>
        <w:t>.</w:t>
      </w:r>
    </w:p>
    <w:p w14:paraId="2A397622" w14:textId="4BFB3DCB" w:rsidR="00D87F14" w:rsidRPr="00C87B84" w:rsidRDefault="00D87F14" w:rsidP="00A72DC3">
      <w:pPr>
        <w:spacing w:line="240" w:lineRule="auto"/>
        <w:rPr>
          <w:rFonts w:cs="Times New Roman"/>
        </w:rPr>
      </w:pPr>
      <w:r w:rsidRPr="00C87B84">
        <w:rPr>
          <w:rFonts w:cs="Times New Roman"/>
          <w:b/>
          <w:bCs/>
        </w:rPr>
        <w:t xml:space="preserve">Bilaga </w:t>
      </w:r>
      <w:r w:rsidR="00704A8F" w:rsidRPr="00C87B84">
        <w:rPr>
          <w:rFonts w:cs="Times New Roman"/>
          <w:b/>
          <w:bCs/>
        </w:rPr>
        <w:t>7.18</w:t>
      </w:r>
      <w:r w:rsidRPr="00C87B84">
        <w:rPr>
          <w:rFonts w:cs="Times New Roman"/>
          <w:b/>
          <w:bCs/>
        </w:rPr>
        <w:t xml:space="preserve"> </w:t>
      </w:r>
      <w:proofErr w:type="spellStart"/>
      <w:r w:rsidRPr="00C87B84">
        <w:rPr>
          <w:rFonts w:cs="Times New Roman"/>
        </w:rPr>
        <w:t>ReadFile</w:t>
      </w:r>
      <w:proofErr w:type="spellEnd"/>
      <w:r w:rsidRPr="00C87B84">
        <w:rPr>
          <w:rFonts w:cs="Times New Roman"/>
        </w:rPr>
        <w:t xml:space="preserve"> – PHP</w:t>
      </w:r>
    </w:p>
    <w:p w14:paraId="6E50BB97" w14:textId="3F9AC2FB" w:rsidR="00D87F14" w:rsidRPr="00C87B84" w:rsidRDefault="00D87F14" w:rsidP="00A72DC3">
      <w:pPr>
        <w:spacing w:line="240" w:lineRule="auto"/>
        <w:rPr>
          <w:rFonts w:cs="Times New Roman"/>
        </w:rPr>
      </w:pPr>
      <w:r w:rsidRPr="00C87B84">
        <w:rPr>
          <w:rFonts w:cs="Times New Roman"/>
          <w:noProof/>
        </w:rPr>
        <w:drawing>
          <wp:inline distT="0" distB="0" distL="0" distR="0" wp14:anchorId="2DF21D4F" wp14:editId="007171B2">
            <wp:extent cx="5039360" cy="16065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360" cy="160655"/>
                    </a:xfrm>
                    <a:prstGeom prst="rect">
                      <a:avLst/>
                    </a:prstGeom>
                  </pic:spPr>
                </pic:pic>
              </a:graphicData>
            </a:graphic>
          </wp:inline>
        </w:drawing>
      </w:r>
    </w:p>
    <w:p w14:paraId="2F36DC92" w14:textId="4769FB5E" w:rsidR="00DE7359" w:rsidRPr="00C87B84" w:rsidRDefault="00DE7359" w:rsidP="00A72DC3">
      <w:pPr>
        <w:spacing w:line="240" w:lineRule="auto"/>
        <w:rPr>
          <w:rFonts w:cs="Times New Roman"/>
        </w:rPr>
      </w:pPr>
      <w:r w:rsidRPr="00C87B84">
        <w:rPr>
          <w:rFonts w:cs="Times New Roman"/>
        </w:rPr>
        <w:t xml:space="preserve">Konceptet i Firebase och PHP-projektet är lika dana, </w:t>
      </w:r>
      <w:r w:rsidR="008178B5" w:rsidRPr="00C87B84">
        <w:rPr>
          <w:rFonts w:cs="Times New Roman"/>
        </w:rPr>
        <w:t>skillnaden är bara att i PHP-projektet krävs det lite mer datahantering för att använda informationen.</w:t>
      </w:r>
    </w:p>
    <w:p w14:paraId="40082588" w14:textId="2BF9200C" w:rsidR="00462943" w:rsidRPr="00EC3D75" w:rsidRDefault="00462943" w:rsidP="00462943">
      <w:pPr>
        <w:pStyle w:val="Heading4"/>
        <w:rPr>
          <w:rFonts w:cs="Arial"/>
        </w:rPr>
      </w:pPr>
      <w:bookmarkStart w:id="79" w:name="_Toc69234978"/>
      <w:bookmarkStart w:id="80" w:name="_Toc69227494"/>
      <w:r w:rsidRPr="00EC3D75">
        <w:rPr>
          <w:rFonts w:cs="Arial"/>
        </w:rPr>
        <w:t>UPDATE</w:t>
      </w:r>
      <w:bookmarkEnd w:id="79"/>
      <w:bookmarkEnd w:id="80"/>
    </w:p>
    <w:p w14:paraId="6BDD4EA4" w14:textId="1C2620A4" w:rsidR="00E83A3E" w:rsidRPr="00C87B84" w:rsidRDefault="004710A5" w:rsidP="00A72DC3">
      <w:pPr>
        <w:spacing w:line="240" w:lineRule="auto"/>
        <w:rPr>
          <w:rFonts w:cs="Times New Roman"/>
        </w:rPr>
      </w:pPr>
      <w:r w:rsidRPr="00C87B84">
        <w:rPr>
          <w:rFonts w:cs="Times New Roman"/>
        </w:rPr>
        <w:t>I Bilaga</w:t>
      </w:r>
      <w:r w:rsidR="00820186" w:rsidRPr="00C87B84">
        <w:rPr>
          <w:rFonts w:cs="Times New Roman"/>
        </w:rPr>
        <w:t xml:space="preserve"> </w:t>
      </w:r>
      <w:r w:rsidR="00010948" w:rsidRPr="00C87B84">
        <w:rPr>
          <w:rFonts w:cs="Times New Roman"/>
        </w:rPr>
        <w:t>7.19</w:t>
      </w:r>
      <w:r w:rsidR="00820186" w:rsidRPr="00C87B84">
        <w:rPr>
          <w:rFonts w:cs="Times New Roman"/>
        </w:rPr>
        <w:t>, på r</w:t>
      </w:r>
      <w:r w:rsidR="00CC2DF7" w:rsidRPr="00C87B84">
        <w:rPr>
          <w:rFonts w:cs="Times New Roman"/>
        </w:rPr>
        <w:t>ad 30</w:t>
      </w:r>
      <w:r w:rsidR="00AE50B8" w:rsidRPr="00C87B84">
        <w:rPr>
          <w:rFonts w:cs="Times New Roman"/>
        </w:rPr>
        <w:t xml:space="preserve"> och 31</w:t>
      </w:r>
      <w:r w:rsidR="00956DA5" w:rsidRPr="00C87B84">
        <w:rPr>
          <w:rFonts w:cs="Times New Roman"/>
        </w:rPr>
        <w:t xml:space="preserve"> ange</w:t>
      </w:r>
      <w:r w:rsidR="00820186" w:rsidRPr="00C87B84">
        <w:rPr>
          <w:rFonts w:cs="Times New Roman"/>
        </w:rPr>
        <w:t>s</w:t>
      </w:r>
      <w:r w:rsidR="00956DA5" w:rsidRPr="00C87B84">
        <w:rPr>
          <w:rFonts w:cs="Times New Roman"/>
        </w:rPr>
        <w:t xml:space="preserve"> bok-kollektionen som ska </w:t>
      </w:r>
      <w:r w:rsidR="00645041" w:rsidRPr="00C87B84">
        <w:rPr>
          <w:rFonts w:cs="Times New Roman"/>
        </w:rPr>
        <w:t>uppdateras</w:t>
      </w:r>
      <w:r w:rsidR="00956DA5" w:rsidRPr="00C87B84">
        <w:rPr>
          <w:rFonts w:cs="Times New Roman"/>
        </w:rPr>
        <w:t xml:space="preserve">. Rad 41 hämtar </w:t>
      </w:r>
      <w:r w:rsidR="00126407" w:rsidRPr="00C87B84">
        <w:rPr>
          <w:rFonts w:cs="Times New Roman"/>
        </w:rPr>
        <w:t>eventuellt tidigare redigerare av boken som uppdateras</w:t>
      </w:r>
      <w:r w:rsidR="00C6241E" w:rsidRPr="00C87B84">
        <w:rPr>
          <w:rFonts w:cs="Times New Roman"/>
        </w:rPr>
        <w:t xml:space="preserve">, där rad 50 lägger till den nuvarande redigerande användaren tillsammans med en tidsstämpel. </w:t>
      </w:r>
      <w:r w:rsidR="00926B75" w:rsidRPr="00C87B84">
        <w:rPr>
          <w:rFonts w:cs="Times New Roman"/>
        </w:rPr>
        <w:t>Från rad 53 till och med 60 kontrolleras om det finns nya värden, därefter läggs det i</w:t>
      </w:r>
      <w:r w:rsidR="00F81986" w:rsidRPr="00C87B84">
        <w:rPr>
          <w:rFonts w:cs="Times New Roman"/>
        </w:rPr>
        <w:t xml:space="preserve">n i ett objekt som på rad 62 uppdaterar dokumentet. </w:t>
      </w:r>
      <w:r w:rsidRPr="00C87B84">
        <w:rPr>
          <w:rFonts w:cs="Times New Roman"/>
        </w:rPr>
        <w:t xml:space="preserve">Firebase skriver inte över en bok med en helt ny fil, utan uppdaterar bara de världen som har förändrats och som har skickats med i uppdateringsfunktionen. </w:t>
      </w:r>
    </w:p>
    <w:p w14:paraId="7D0272DB" w14:textId="77777777" w:rsidR="00E83A3E" w:rsidRPr="00C87B84" w:rsidRDefault="00E83A3E" w:rsidP="00A72DC3">
      <w:pPr>
        <w:spacing w:after="0" w:line="240" w:lineRule="auto"/>
        <w:ind w:left="0"/>
        <w:rPr>
          <w:rFonts w:cs="Times New Roman"/>
        </w:rPr>
      </w:pPr>
      <w:r w:rsidRPr="00C87B84">
        <w:rPr>
          <w:rFonts w:cs="Times New Roman"/>
        </w:rPr>
        <w:br w:type="page"/>
      </w:r>
    </w:p>
    <w:p w14:paraId="3673C78A" w14:textId="030181CD" w:rsidR="00DF46F0" w:rsidRPr="00C87B84" w:rsidRDefault="00DF46F0" w:rsidP="00A72DC3">
      <w:pPr>
        <w:spacing w:line="240" w:lineRule="auto"/>
        <w:rPr>
          <w:rFonts w:cs="Times New Roman"/>
          <w:b/>
          <w:bCs/>
        </w:rPr>
      </w:pPr>
      <w:r w:rsidRPr="00C87B84">
        <w:rPr>
          <w:rFonts w:cs="Times New Roman"/>
          <w:b/>
          <w:bCs/>
        </w:rPr>
        <w:lastRenderedPageBreak/>
        <w:t xml:space="preserve">Bilaga </w:t>
      </w:r>
      <w:r w:rsidR="00010948" w:rsidRPr="00C87B84">
        <w:rPr>
          <w:rFonts w:cs="Times New Roman"/>
          <w:b/>
          <w:bCs/>
        </w:rPr>
        <w:t>7.19</w:t>
      </w:r>
    </w:p>
    <w:p w14:paraId="7B27FE62" w14:textId="64928688" w:rsidR="00DF46F0" w:rsidRPr="00C87B84" w:rsidRDefault="00DF46F0" w:rsidP="00A72DC3">
      <w:pPr>
        <w:spacing w:line="240" w:lineRule="auto"/>
        <w:rPr>
          <w:rFonts w:cs="Times New Roman"/>
        </w:rPr>
      </w:pPr>
      <w:r w:rsidRPr="00C87B84">
        <w:rPr>
          <w:rFonts w:cs="Times New Roman"/>
          <w:noProof/>
        </w:rPr>
        <w:drawing>
          <wp:inline distT="0" distB="0" distL="0" distR="0" wp14:anchorId="643FEE57" wp14:editId="2173493A">
            <wp:extent cx="5039360" cy="49015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360" cy="4901565"/>
                    </a:xfrm>
                    <a:prstGeom prst="rect">
                      <a:avLst/>
                    </a:prstGeom>
                  </pic:spPr>
                </pic:pic>
              </a:graphicData>
            </a:graphic>
          </wp:inline>
        </w:drawing>
      </w:r>
    </w:p>
    <w:p w14:paraId="4DEFE0A2" w14:textId="77777777" w:rsidR="00A50A7D" w:rsidRPr="00C87B84" w:rsidRDefault="003B4637" w:rsidP="00A72DC3">
      <w:pPr>
        <w:spacing w:line="240" w:lineRule="auto"/>
        <w:rPr>
          <w:rFonts w:cs="Times New Roman"/>
        </w:rPr>
      </w:pPr>
      <w:r w:rsidRPr="00C87B84">
        <w:rPr>
          <w:rFonts w:cs="Times New Roman"/>
        </w:rPr>
        <w:t xml:space="preserve">Som förklarat ovan tar </w:t>
      </w:r>
      <w:proofErr w:type="spellStart"/>
      <w:r w:rsidRPr="00C87B84">
        <w:rPr>
          <w:rFonts w:cs="Times New Roman"/>
          <w:i/>
          <w:iCs/>
        </w:rPr>
        <w:t>onSnapshot</w:t>
      </w:r>
      <w:proofErr w:type="spellEnd"/>
      <w:r w:rsidRPr="00C87B84">
        <w:rPr>
          <w:rFonts w:cs="Times New Roman"/>
          <w:i/>
          <w:iCs/>
        </w:rPr>
        <w:t>()-</w:t>
      </w:r>
      <w:r w:rsidRPr="00C87B84">
        <w:rPr>
          <w:rFonts w:cs="Times New Roman"/>
        </w:rPr>
        <w:t>funktioner</w:t>
      </w:r>
      <w:r w:rsidR="00AC2900" w:rsidRPr="00C87B84">
        <w:rPr>
          <w:rFonts w:cs="Times New Roman"/>
        </w:rPr>
        <w:t xml:space="preserve"> och lyssnar efter förändringar.</w:t>
      </w:r>
      <w:r w:rsidR="00C77383" w:rsidRPr="00C87B84">
        <w:rPr>
          <w:rFonts w:cs="Times New Roman"/>
        </w:rPr>
        <w:t xml:space="preserve"> I Bilaga </w:t>
      </w:r>
      <w:r w:rsidR="00A50A7D" w:rsidRPr="00C87B84">
        <w:rPr>
          <w:rFonts w:cs="Times New Roman"/>
        </w:rPr>
        <w:t>7.20</w:t>
      </w:r>
      <w:r w:rsidR="00CE00C2" w:rsidRPr="00C87B84">
        <w:rPr>
          <w:rFonts w:cs="Times New Roman"/>
        </w:rPr>
        <w:t xml:space="preserve"> används också en </w:t>
      </w:r>
      <w:proofErr w:type="spellStart"/>
      <w:r w:rsidR="00CE00C2" w:rsidRPr="00C87B84">
        <w:rPr>
          <w:rFonts w:cs="Times New Roman"/>
          <w:i/>
          <w:iCs/>
        </w:rPr>
        <w:t>onSnapshot</w:t>
      </w:r>
      <w:proofErr w:type="spellEnd"/>
      <w:r w:rsidR="00CE00C2" w:rsidRPr="00C87B84">
        <w:rPr>
          <w:rFonts w:cs="Times New Roman"/>
          <w:i/>
          <w:iCs/>
        </w:rPr>
        <w:t>-</w:t>
      </w:r>
      <w:r w:rsidR="00CE00C2" w:rsidRPr="00C87B84">
        <w:rPr>
          <w:rFonts w:cs="Times New Roman"/>
        </w:rPr>
        <w:t xml:space="preserve">funktion, </w:t>
      </w:r>
      <w:r w:rsidR="00F24005" w:rsidRPr="00C87B84">
        <w:rPr>
          <w:rFonts w:cs="Times New Roman"/>
        </w:rPr>
        <w:t xml:space="preserve">men den returnerar bara ändrade dokument, se rad 20. </w:t>
      </w:r>
      <w:r w:rsidR="00585CEF" w:rsidRPr="00C87B84">
        <w:rPr>
          <w:rFonts w:cs="Times New Roman"/>
        </w:rPr>
        <w:t xml:space="preserve">På rad 23 den </w:t>
      </w:r>
      <w:r w:rsidR="002E169F" w:rsidRPr="00C87B84">
        <w:rPr>
          <w:rFonts w:cs="Times New Roman"/>
        </w:rPr>
        <w:t>uppdaterade</w:t>
      </w:r>
      <w:r w:rsidR="00585CEF" w:rsidRPr="00C87B84">
        <w:rPr>
          <w:rFonts w:cs="Times New Roman"/>
        </w:rPr>
        <w:t xml:space="preserve"> boken in i en funktion som byter ut </w:t>
      </w:r>
      <w:r w:rsidR="002E169F" w:rsidRPr="00C87B84">
        <w:rPr>
          <w:rFonts w:cs="Times New Roman"/>
        </w:rPr>
        <w:t xml:space="preserve">en tidigare renderad bok. I Firebase sker </w:t>
      </w:r>
      <w:r w:rsidR="003E684F" w:rsidRPr="00C87B84">
        <w:rPr>
          <w:rFonts w:cs="Times New Roman"/>
        </w:rPr>
        <w:t>uppdateringar</w:t>
      </w:r>
      <w:r w:rsidR="002E169F" w:rsidRPr="00C87B84">
        <w:rPr>
          <w:rFonts w:cs="Times New Roman"/>
        </w:rPr>
        <w:t xml:space="preserve"> i realtid och sidan </w:t>
      </w:r>
      <w:r w:rsidR="003E684F" w:rsidRPr="00C87B84">
        <w:rPr>
          <w:rFonts w:cs="Times New Roman"/>
        </w:rPr>
        <w:t>behöver därav inte laddas om.</w:t>
      </w:r>
    </w:p>
    <w:p w14:paraId="57E10731" w14:textId="06899214" w:rsidR="00C77383" w:rsidRPr="00C87B84" w:rsidRDefault="00C77383" w:rsidP="00A72DC3">
      <w:pPr>
        <w:spacing w:line="240" w:lineRule="auto"/>
        <w:rPr>
          <w:rFonts w:cs="Times New Roman"/>
          <w:b/>
          <w:bCs/>
        </w:rPr>
      </w:pPr>
      <w:r w:rsidRPr="00C87B84">
        <w:rPr>
          <w:rFonts w:cs="Times New Roman"/>
          <w:b/>
          <w:bCs/>
        </w:rPr>
        <w:t xml:space="preserve">Bilaga </w:t>
      </w:r>
      <w:r w:rsidR="00A50A7D" w:rsidRPr="00C87B84">
        <w:rPr>
          <w:rFonts w:cs="Times New Roman"/>
          <w:b/>
          <w:bCs/>
        </w:rPr>
        <w:t>7.20</w:t>
      </w:r>
    </w:p>
    <w:p w14:paraId="04E8D4DD" w14:textId="51C0C3CF" w:rsidR="00C77383" w:rsidRPr="00C87B84" w:rsidRDefault="00E663ED" w:rsidP="00A72DC3">
      <w:pPr>
        <w:spacing w:line="240" w:lineRule="auto"/>
        <w:rPr>
          <w:rFonts w:cs="Times New Roman"/>
        </w:rPr>
      </w:pPr>
      <w:r w:rsidRPr="00C87B84">
        <w:rPr>
          <w:rFonts w:cs="Times New Roman"/>
          <w:noProof/>
        </w:rPr>
        <w:drawing>
          <wp:inline distT="0" distB="0" distL="0" distR="0" wp14:anchorId="08D28883" wp14:editId="120FE664">
            <wp:extent cx="5039360" cy="1309370"/>
            <wp:effectExtent l="0" t="0" r="889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360" cy="1309370"/>
                    </a:xfrm>
                    <a:prstGeom prst="rect">
                      <a:avLst/>
                    </a:prstGeom>
                  </pic:spPr>
                </pic:pic>
              </a:graphicData>
            </a:graphic>
          </wp:inline>
        </w:drawing>
      </w:r>
    </w:p>
    <w:p w14:paraId="0BF50BC3" w14:textId="77777777" w:rsidR="00AC4CF4" w:rsidRPr="00C87B84" w:rsidRDefault="00500BF3" w:rsidP="00A72DC3">
      <w:pPr>
        <w:spacing w:line="240" w:lineRule="auto"/>
        <w:rPr>
          <w:rFonts w:cs="Times New Roman"/>
        </w:rPr>
      </w:pPr>
      <w:r w:rsidRPr="00C87B84">
        <w:rPr>
          <w:rFonts w:cs="Times New Roman"/>
        </w:rPr>
        <w:t>Uppdateringsfunktionen</w:t>
      </w:r>
      <w:r w:rsidR="00CE088C" w:rsidRPr="00C87B84">
        <w:rPr>
          <w:rFonts w:cs="Times New Roman"/>
        </w:rPr>
        <w:t xml:space="preserve"> som syns i Bilaga </w:t>
      </w:r>
      <w:r w:rsidR="003606B2" w:rsidRPr="00C87B84">
        <w:rPr>
          <w:rFonts w:cs="Times New Roman"/>
        </w:rPr>
        <w:t>7.21</w:t>
      </w:r>
      <w:r w:rsidR="00CE088C" w:rsidRPr="00C87B84">
        <w:rPr>
          <w:rFonts w:cs="Times New Roman"/>
        </w:rPr>
        <w:t xml:space="preserve"> i PHP är väldigt lik </w:t>
      </w:r>
      <w:r w:rsidR="00AC4CF4" w:rsidRPr="00C87B84">
        <w:rPr>
          <w:rFonts w:cs="Times New Roman"/>
        </w:rPr>
        <w:t>PHP:s</w:t>
      </w:r>
      <w:r w:rsidR="002351BE" w:rsidRPr="00C87B84">
        <w:rPr>
          <w:rFonts w:cs="Times New Roman"/>
        </w:rPr>
        <w:t xml:space="preserve"> </w:t>
      </w:r>
      <w:r w:rsidR="00CE088C" w:rsidRPr="00C87B84">
        <w:rPr>
          <w:rFonts w:cs="Times New Roman"/>
        </w:rPr>
        <w:t>skapar-funktion</w:t>
      </w:r>
      <w:r w:rsidR="00D30423" w:rsidRPr="00C87B84">
        <w:rPr>
          <w:rFonts w:cs="Times New Roman"/>
        </w:rPr>
        <w:t xml:space="preserve">. Skillnaden är att </w:t>
      </w:r>
      <w:r w:rsidR="00E823DB" w:rsidRPr="00C87B84">
        <w:rPr>
          <w:rFonts w:cs="Times New Roman"/>
        </w:rPr>
        <w:t>uppdateringsfunktionen hämtar den data som användaren inte uppdaterar. Sedan sparar den en ny fil och skriver över den gamla bok-filen med samma spararfunktion</w:t>
      </w:r>
      <w:r w:rsidR="00321DB5" w:rsidRPr="00C87B84">
        <w:rPr>
          <w:rFonts w:cs="Times New Roman"/>
        </w:rPr>
        <w:t xml:space="preserve"> som bokskaparen </w:t>
      </w:r>
      <w:r w:rsidR="005D6457" w:rsidRPr="00C87B84">
        <w:rPr>
          <w:rFonts w:cs="Times New Roman"/>
        </w:rPr>
        <w:t>använd</w:t>
      </w:r>
      <w:r w:rsidR="00AC4CF4" w:rsidRPr="00C87B84">
        <w:rPr>
          <w:rFonts w:cs="Times New Roman"/>
        </w:rPr>
        <w:t>er</w:t>
      </w:r>
      <w:r w:rsidR="00321DB5" w:rsidRPr="00C87B84">
        <w:rPr>
          <w:rFonts w:cs="Times New Roman"/>
        </w:rPr>
        <w:t>.</w:t>
      </w:r>
    </w:p>
    <w:p w14:paraId="42F36557" w14:textId="77777777" w:rsidR="00A72DC3" w:rsidRDefault="00A72DC3">
      <w:pPr>
        <w:spacing w:after="0" w:line="240" w:lineRule="auto"/>
        <w:ind w:left="0"/>
        <w:rPr>
          <w:rFonts w:cs="Times New Roman"/>
          <w:b/>
          <w:bCs/>
        </w:rPr>
      </w:pPr>
      <w:r>
        <w:rPr>
          <w:rFonts w:cs="Times New Roman"/>
          <w:b/>
          <w:bCs/>
        </w:rPr>
        <w:br w:type="page"/>
      </w:r>
    </w:p>
    <w:p w14:paraId="0624FF83" w14:textId="7CDCF016" w:rsidR="00D51E19" w:rsidRPr="00C87B84" w:rsidRDefault="00D51E19" w:rsidP="00A72DC3">
      <w:pPr>
        <w:spacing w:line="240" w:lineRule="auto"/>
        <w:rPr>
          <w:rFonts w:cs="Times New Roman"/>
        </w:rPr>
      </w:pPr>
      <w:r w:rsidRPr="00C87B84">
        <w:rPr>
          <w:rFonts w:cs="Times New Roman"/>
          <w:b/>
          <w:bCs/>
        </w:rPr>
        <w:lastRenderedPageBreak/>
        <w:t xml:space="preserve">Bilaga </w:t>
      </w:r>
      <w:r w:rsidR="003606B2" w:rsidRPr="00C87B84">
        <w:rPr>
          <w:rFonts w:cs="Times New Roman"/>
          <w:b/>
          <w:bCs/>
        </w:rPr>
        <w:t>7.21</w:t>
      </w:r>
      <w:r w:rsidR="00DF44F2" w:rsidRPr="00C87B84">
        <w:rPr>
          <w:rFonts w:cs="Times New Roman"/>
        </w:rPr>
        <w:t xml:space="preserve"> – PHP </w:t>
      </w:r>
      <w:proofErr w:type="spellStart"/>
      <w:r w:rsidR="00DF44F2" w:rsidRPr="00C87B84">
        <w:rPr>
          <w:rFonts w:cs="Times New Roman"/>
        </w:rPr>
        <w:t>Update</w:t>
      </w:r>
      <w:proofErr w:type="spellEnd"/>
      <w:r w:rsidR="00DF44F2" w:rsidRPr="00C87B84">
        <w:rPr>
          <w:rFonts w:cs="Times New Roman"/>
        </w:rPr>
        <w:t>-funktion</w:t>
      </w:r>
    </w:p>
    <w:p w14:paraId="13D70D9D" w14:textId="113E032D" w:rsidR="00DF44F2" w:rsidRPr="00C87B84" w:rsidRDefault="00DF44F2" w:rsidP="00A72DC3">
      <w:pPr>
        <w:spacing w:line="240" w:lineRule="auto"/>
        <w:rPr>
          <w:rFonts w:cs="Times New Roman"/>
        </w:rPr>
      </w:pPr>
      <w:r w:rsidRPr="00C87B84">
        <w:rPr>
          <w:rFonts w:cs="Times New Roman"/>
          <w:noProof/>
        </w:rPr>
        <w:drawing>
          <wp:inline distT="0" distB="0" distL="0" distR="0" wp14:anchorId="130C8528" wp14:editId="3FB3AEE1">
            <wp:extent cx="5039360" cy="47828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360" cy="4782820"/>
                    </a:xfrm>
                    <a:prstGeom prst="rect">
                      <a:avLst/>
                    </a:prstGeom>
                  </pic:spPr>
                </pic:pic>
              </a:graphicData>
            </a:graphic>
          </wp:inline>
        </w:drawing>
      </w:r>
    </w:p>
    <w:p w14:paraId="26EF11D3" w14:textId="0F066815" w:rsidR="00462943" w:rsidRPr="00EC3D75" w:rsidRDefault="00462943" w:rsidP="00462943">
      <w:pPr>
        <w:pStyle w:val="Heading4"/>
        <w:rPr>
          <w:rFonts w:cs="Arial"/>
        </w:rPr>
      </w:pPr>
      <w:bookmarkStart w:id="81" w:name="_Toc69234979"/>
      <w:bookmarkStart w:id="82" w:name="_Toc69227495"/>
      <w:r w:rsidRPr="00EC3D75">
        <w:rPr>
          <w:rFonts w:cs="Arial"/>
        </w:rPr>
        <w:t>DELETE</w:t>
      </w:r>
      <w:bookmarkEnd w:id="81"/>
      <w:bookmarkEnd w:id="82"/>
    </w:p>
    <w:p w14:paraId="5418B6CB" w14:textId="77777777" w:rsidR="00456967" w:rsidRPr="00C87B84" w:rsidRDefault="001F013B" w:rsidP="00A72DC3">
      <w:pPr>
        <w:spacing w:line="240" w:lineRule="auto"/>
        <w:rPr>
          <w:rFonts w:cs="Times New Roman"/>
        </w:rPr>
      </w:pPr>
      <w:r w:rsidRPr="00C87B84">
        <w:rPr>
          <w:rFonts w:cs="Times New Roman"/>
        </w:rPr>
        <w:t xml:space="preserve">Att ta bort ett dokument från Firebase </w:t>
      </w:r>
      <w:r w:rsidR="00C107FE" w:rsidRPr="00C87B84">
        <w:rPr>
          <w:rFonts w:cs="Times New Roman"/>
        </w:rPr>
        <w:t xml:space="preserve">görs, förutom enkel felhantering, på en enda rad. Man anger vilken kollektion och vilket id, som ska tas bort. I funktionen </w:t>
      </w:r>
      <w:r w:rsidR="006E38ED" w:rsidRPr="00C87B84">
        <w:rPr>
          <w:rFonts w:cs="Times New Roman"/>
        </w:rPr>
        <w:t xml:space="preserve">i bilagan nedan har id-variabeln fått namnet </w:t>
      </w:r>
      <w:proofErr w:type="spellStart"/>
      <w:r w:rsidR="006E38ED" w:rsidRPr="00C87B84">
        <w:rPr>
          <w:rFonts w:cs="Times New Roman"/>
          <w:i/>
          <w:iCs/>
        </w:rPr>
        <w:t>docs</w:t>
      </w:r>
      <w:proofErr w:type="spellEnd"/>
      <w:r w:rsidR="006E38ED" w:rsidRPr="00C87B84">
        <w:rPr>
          <w:rFonts w:cs="Times New Roman"/>
        </w:rPr>
        <w:t>.</w:t>
      </w:r>
    </w:p>
    <w:p w14:paraId="52C70760" w14:textId="5F7CDC35" w:rsidR="00C107FE" w:rsidRPr="00C87B84" w:rsidRDefault="00C107FE" w:rsidP="00A72DC3">
      <w:pPr>
        <w:spacing w:line="240" w:lineRule="auto"/>
        <w:rPr>
          <w:rFonts w:cs="Times New Roman"/>
        </w:rPr>
      </w:pPr>
      <w:r w:rsidRPr="00C87B84">
        <w:rPr>
          <w:rFonts w:cs="Times New Roman"/>
          <w:b/>
          <w:bCs/>
        </w:rPr>
        <w:t xml:space="preserve">Bilaga </w:t>
      </w:r>
      <w:r w:rsidR="00456967" w:rsidRPr="00C87B84">
        <w:rPr>
          <w:rFonts w:cs="Times New Roman"/>
          <w:b/>
          <w:bCs/>
        </w:rPr>
        <w:t>7.22</w:t>
      </w:r>
    </w:p>
    <w:p w14:paraId="780848A5" w14:textId="1430E2A7" w:rsidR="00C107FE" w:rsidRPr="00C87B84" w:rsidRDefault="00C107FE" w:rsidP="00A72DC3">
      <w:pPr>
        <w:spacing w:line="240" w:lineRule="auto"/>
        <w:rPr>
          <w:rFonts w:cs="Times New Roman"/>
        </w:rPr>
      </w:pPr>
      <w:r w:rsidRPr="00C87B84">
        <w:rPr>
          <w:rFonts w:cs="Times New Roman"/>
          <w:noProof/>
        </w:rPr>
        <w:drawing>
          <wp:inline distT="0" distB="0" distL="0" distR="0" wp14:anchorId="19E75D6D" wp14:editId="74A1DD2C">
            <wp:extent cx="3562350" cy="10702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2731" cy="1100391"/>
                    </a:xfrm>
                    <a:prstGeom prst="rect">
                      <a:avLst/>
                    </a:prstGeom>
                  </pic:spPr>
                </pic:pic>
              </a:graphicData>
            </a:graphic>
          </wp:inline>
        </w:drawing>
      </w:r>
    </w:p>
    <w:p w14:paraId="36AD235B" w14:textId="77777777" w:rsidR="007D3CF1" w:rsidRPr="00C87B84" w:rsidRDefault="0024308A" w:rsidP="00A72DC3">
      <w:pPr>
        <w:spacing w:line="240" w:lineRule="auto"/>
        <w:rPr>
          <w:rFonts w:cs="Times New Roman"/>
        </w:rPr>
      </w:pPr>
      <w:r w:rsidRPr="00C87B84">
        <w:rPr>
          <w:rFonts w:cs="Times New Roman"/>
        </w:rPr>
        <w:t>PHP-projektets borttagningsfunktion är relativt kort.</w:t>
      </w:r>
      <w:r w:rsidR="00260EC3" w:rsidRPr="00C87B84">
        <w:rPr>
          <w:rFonts w:cs="Times New Roman"/>
        </w:rPr>
        <w:t xml:space="preserve"> Allt som g</w:t>
      </w:r>
      <w:r w:rsidR="00EF0641" w:rsidRPr="00C87B84">
        <w:rPr>
          <w:rFonts w:cs="Times New Roman"/>
        </w:rPr>
        <w:t xml:space="preserve">örs är en kontroll om </w:t>
      </w:r>
      <w:r w:rsidR="00392AE3" w:rsidRPr="00C87B84">
        <w:rPr>
          <w:rFonts w:cs="Times New Roman"/>
        </w:rPr>
        <w:t xml:space="preserve">serien existerar, därefter startas en funktion </w:t>
      </w:r>
      <w:proofErr w:type="spellStart"/>
      <w:r w:rsidR="00392AE3" w:rsidRPr="00C87B84">
        <w:rPr>
          <w:rFonts w:cs="Times New Roman"/>
          <w:i/>
          <w:iCs/>
        </w:rPr>
        <w:t>rrmdir</w:t>
      </w:r>
      <w:proofErr w:type="spellEnd"/>
      <w:r w:rsidR="00392AE3" w:rsidRPr="00C87B84">
        <w:rPr>
          <w:rFonts w:cs="Times New Roman"/>
        </w:rPr>
        <w:t xml:space="preserve"> som kan ses i Bilaga </w:t>
      </w:r>
      <w:r w:rsidR="00456967" w:rsidRPr="00C87B84">
        <w:rPr>
          <w:rFonts w:cs="Times New Roman"/>
        </w:rPr>
        <w:t>7.23</w:t>
      </w:r>
      <w:r w:rsidR="00392AE3" w:rsidRPr="00C87B84">
        <w:rPr>
          <w:rFonts w:cs="Times New Roman"/>
        </w:rPr>
        <w:t xml:space="preserve"> där de ang</w:t>
      </w:r>
      <w:r w:rsidR="00F404E0" w:rsidRPr="00C87B84">
        <w:rPr>
          <w:rFonts w:cs="Times New Roman"/>
        </w:rPr>
        <w:t xml:space="preserve">ivna biblioteksvägen skannas, går in i eventuellt hittade undermappar för att sedan tas bort.  Anledningen till denna procedur är att PHP </w:t>
      </w:r>
      <w:r w:rsidR="00072B57" w:rsidRPr="00C87B84">
        <w:rPr>
          <w:rFonts w:cs="Times New Roman"/>
        </w:rPr>
        <w:t>inte kan</w:t>
      </w:r>
      <w:r w:rsidR="00F404E0" w:rsidRPr="00C87B84">
        <w:rPr>
          <w:rFonts w:cs="Times New Roman"/>
        </w:rPr>
        <w:t xml:space="preserve"> ta bort en mapp som innehåller</w:t>
      </w:r>
      <w:r w:rsidR="00636276" w:rsidRPr="00C87B84">
        <w:rPr>
          <w:rFonts w:cs="Times New Roman"/>
        </w:rPr>
        <w:t xml:space="preserve"> </w:t>
      </w:r>
      <w:r w:rsidR="00072B57" w:rsidRPr="00C87B84">
        <w:rPr>
          <w:rFonts w:cs="Times New Roman"/>
        </w:rPr>
        <w:t>föremål</w:t>
      </w:r>
      <w:r w:rsidR="00636276" w:rsidRPr="00C87B84">
        <w:rPr>
          <w:rFonts w:cs="Times New Roman"/>
        </w:rPr>
        <w:t>.</w:t>
      </w:r>
    </w:p>
    <w:p w14:paraId="6B219138" w14:textId="77777777" w:rsidR="00A72DC3" w:rsidRDefault="00A72DC3">
      <w:pPr>
        <w:spacing w:after="0" w:line="240" w:lineRule="auto"/>
        <w:ind w:left="0"/>
        <w:rPr>
          <w:rFonts w:cs="Times New Roman"/>
          <w:b/>
          <w:bCs/>
        </w:rPr>
      </w:pPr>
      <w:r>
        <w:rPr>
          <w:rFonts w:cs="Times New Roman"/>
          <w:b/>
          <w:bCs/>
        </w:rPr>
        <w:br w:type="page"/>
      </w:r>
    </w:p>
    <w:p w14:paraId="35FBABA9" w14:textId="0E83A36F" w:rsidR="007A1773" w:rsidRPr="00C87B84" w:rsidRDefault="007D3CF1" w:rsidP="00A72DC3">
      <w:pPr>
        <w:spacing w:line="240" w:lineRule="auto"/>
        <w:rPr>
          <w:rFonts w:cs="Times New Roman"/>
          <w:b/>
          <w:bCs/>
        </w:rPr>
      </w:pPr>
      <w:r w:rsidRPr="00C87B84">
        <w:rPr>
          <w:rFonts w:cs="Times New Roman"/>
          <w:b/>
          <w:bCs/>
        </w:rPr>
        <w:lastRenderedPageBreak/>
        <w:t>Bilaga 7.24</w:t>
      </w:r>
    </w:p>
    <w:p w14:paraId="41FD02CE" w14:textId="77777777" w:rsidR="007D3CF1" w:rsidRPr="00C87B84" w:rsidRDefault="007A1773" w:rsidP="00A72DC3">
      <w:pPr>
        <w:spacing w:line="240" w:lineRule="auto"/>
        <w:rPr>
          <w:rFonts w:cs="Times New Roman"/>
          <w:b/>
          <w:bCs/>
        </w:rPr>
      </w:pPr>
      <w:r w:rsidRPr="00C87B84">
        <w:rPr>
          <w:rFonts w:cs="Times New Roman"/>
          <w:noProof/>
        </w:rPr>
        <w:drawing>
          <wp:inline distT="0" distB="0" distL="0" distR="0" wp14:anchorId="57F1AD67" wp14:editId="00F1B587">
            <wp:extent cx="5039360" cy="189166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360" cy="1891665"/>
                    </a:xfrm>
                    <a:prstGeom prst="rect">
                      <a:avLst/>
                    </a:prstGeom>
                  </pic:spPr>
                </pic:pic>
              </a:graphicData>
            </a:graphic>
          </wp:inline>
        </w:drawing>
      </w:r>
    </w:p>
    <w:p w14:paraId="1F64F0D7" w14:textId="7D4B049D" w:rsidR="00091035" w:rsidRPr="00C87B84" w:rsidRDefault="00091035" w:rsidP="00A72DC3">
      <w:pPr>
        <w:spacing w:line="240" w:lineRule="auto"/>
        <w:rPr>
          <w:rFonts w:cs="Times New Roman"/>
        </w:rPr>
      </w:pPr>
      <w:r w:rsidRPr="00C87B84">
        <w:rPr>
          <w:rFonts w:cs="Times New Roman"/>
          <w:b/>
          <w:bCs/>
        </w:rPr>
        <w:t xml:space="preserve">Bilaga </w:t>
      </w:r>
      <w:r w:rsidR="00456967" w:rsidRPr="00C87B84">
        <w:rPr>
          <w:rFonts w:cs="Times New Roman"/>
          <w:b/>
          <w:bCs/>
        </w:rPr>
        <w:t>7.23</w:t>
      </w:r>
    </w:p>
    <w:p w14:paraId="75A272EB" w14:textId="15389F73" w:rsidR="00DE048C" w:rsidRPr="00C87B84" w:rsidRDefault="00DE048C" w:rsidP="00A72DC3">
      <w:pPr>
        <w:spacing w:line="240" w:lineRule="auto"/>
        <w:rPr>
          <w:rFonts w:cs="Times New Roman"/>
        </w:rPr>
      </w:pPr>
      <w:r w:rsidRPr="00C87B84">
        <w:rPr>
          <w:rFonts w:cs="Times New Roman"/>
          <w:noProof/>
        </w:rPr>
        <w:drawing>
          <wp:inline distT="0" distB="0" distL="0" distR="0" wp14:anchorId="29D88B98" wp14:editId="2A2C5A91">
            <wp:extent cx="5039360" cy="99441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360" cy="994410"/>
                    </a:xfrm>
                    <a:prstGeom prst="rect">
                      <a:avLst/>
                    </a:prstGeom>
                  </pic:spPr>
                </pic:pic>
              </a:graphicData>
            </a:graphic>
          </wp:inline>
        </w:drawing>
      </w:r>
    </w:p>
    <w:p w14:paraId="7F310ECE" w14:textId="77777777" w:rsidR="00627A4E" w:rsidRPr="00C87B84" w:rsidRDefault="00627A4E" w:rsidP="00A72DC3">
      <w:pPr>
        <w:spacing w:line="240" w:lineRule="auto"/>
        <w:rPr>
          <w:rFonts w:cs="Times New Roman"/>
        </w:rPr>
      </w:pPr>
    </w:p>
    <w:p w14:paraId="1812000E" w14:textId="77777777" w:rsidR="00627A4E" w:rsidRPr="00EC3D75" w:rsidRDefault="00627A4E" w:rsidP="00627A4E">
      <w:pPr>
        <w:pStyle w:val="Heading3"/>
        <w:rPr>
          <w:rFonts w:cs="Arial"/>
        </w:rPr>
      </w:pPr>
      <w:bookmarkStart w:id="83" w:name="_Toc69234980"/>
      <w:bookmarkStart w:id="84" w:name="_Toc69227496"/>
      <w:r w:rsidRPr="00EC3D75">
        <w:rPr>
          <w:rFonts w:cs="Arial"/>
        </w:rPr>
        <w:t>Övrigt</w:t>
      </w:r>
      <w:bookmarkEnd w:id="83"/>
      <w:bookmarkEnd w:id="84"/>
    </w:p>
    <w:p w14:paraId="0598DF73" w14:textId="210F8260" w:rsidR="00627A4E" w:rsidRPr="00EC3D75" w:rsidRDefault="00246083" w:rsidP="00627A4E">
      <w:pPr>
        <w:pStyle w:val="Heading4"/>
        <w:rPr>
          <w:rFonts w:cs="Arial"/>
        </w:rPr>
      </w:pPr>
      <w:bookmarkStart w:id="85" w:name="_Toc69234981"/>
      <w:bookmarkStart w:id="86" w:name="_Toc69227497"/>
      <w:r w:rsidRPr="00EC3D75">
        <w:rPr>
          <w:rFonts w:cs="Arial"/>
        </w:rPr>
        <w:t>ASYNC-AWAIT</w:t>
      </w:r>
      <w:bookmarkEnd w:id="85"/>
      <w:bookmarkEnd w:id="86"/>
    </w:p>
    <w:p w14:paraId="3E274684" w14:textId="333827E8" w:rsidR="00410D0F" w:rsidRPr="00C87B84" w:rsidRDefault="00FA0416" w:rsidP="00A72DC3">
      <w:pPr>
        <w:tabs>
          <w:tab w:val="left" w:pos="2730"/>
        </w:tabs>
        <w:spacing w:line="240" w:lineRule="auto"/>
        <w:rPr>
          <w:rFonts w:cs="Times New Roman"/>
        </w:rPr>
      </w:pPr>
      <w:r w:rsidRPr="00C87B84">
        <w:rPr>
          <w:rFonts w:cs="Times New Roman"/>
        </w:rPr>
        <w:t xml:space="preserve">Asynkrona funktioner </w:t>
      </w:r>
      <w:r w:rsidR="00AD444E" w:rsidRPr="00C87B84">
        <w:rPr>
          <w:rFonts w:cs="Times New Roman"/>
        </w:rPr>
        <w:t xml:space="preserve">används vid </w:t>
      </w:r>
      <w:r w:rsidR="00E620ED" w:rsidRPr="00C87B84">
        <w:rPr>
          <w:rFonts w:cs="Times New Roman"/>
        </w:rPr>
        <w:t>anrop</w:t>
      </w:r>
      <w:r w:rsidR="00AD444E" w:rsidRPr="00C87B84">
        <w:rPr>
          <w:rFonts w:cs="Times New Roman"/>
        </w:rPr>
        <w:t xml:space="preserve"> som kan ta tid, en vanlig användning är vid </w:t>
      </w:r>
      <w:r w:rsidR="008A38BE" w:rsidRPr="00C87B84">
        <w:rPr>
          <w:rFonts w:cs="Times New Roman"/>
        </w:rPr>
        <w:t xml:space="preserve">dataanrop från externa källor såsom en databas. Anledningen </w:t>
      </w:r>
      <w:r w:rsidR="0027192E" w:rsidRPr="00C87B84">
        <w:rPr>
          <w:rFonts w:cs="Times New Roman"/>
        </w:rPr>
        <w:t xml:space="preserve">till att </w:t>
      </w:r>
      <w:r w:rsidR="008A38BE" w:rsidRPr="00C87B84">
        <w:rPr>
          <w:rFonts w:cs="Times New Roman"/>
        </w:rPr>
        <w:t xml:space="preserve">man använder </w:t>
      </w:r>
      <w:r w:rsidR="0027192E" w:rsidRPr="00C87B84">
        <w:rPr>
          <w:rFonts w:cs="Times New Roman"/>
          <w:i/>
          <w:iCs/>
        </w:rPr>
        <w:t>await</w:t>
      </w:r>
      <w:r w:rsidR="0027192E" w:rsidRPr="00C87B84">
        <w:rPr>
          <w:rFonts w:cs="Times New Roman"/>
        </w:rPr>
        <w:t xml:space="preserve"> är att man </w:t>
      </w:r>
      <w:r w:rsidR="008725ED" w:rsidRPr="00C87B84">
        <w:rPr>
          <w:rFonts w:cs="Times New Roman"/>
        </w:rPr>
        <w:t xml:space="preserve">behöver </w:t>
      </w:r>
      <w:r w:rsidR="0027192E" w:rsidRPr="00C87B84">
        <w:rPr>
          <w:rFonts w:cs="Times New Roman"/>
        </w:rPr>
        <w:t>vänta</w:t>
      </w:r>
      <w:r w:rsidR="008725ED" w:rsidRPr="00C87B84">
        <w:rPr>
          <w:rFonts w:cs="Times New Roman"/>
        </w:rPr>
        <w:t xml:space="preserve"> </w:t>
      </w:r>
      <w:r w:rsidR="0027192E" w:rsidRPr="00C87B84">
        <w:rPr>
          <w:rFonts w:cs="Times New Roman"/>
        </w:rPr>
        <w:t>på ett svar.</w:t>
      </w:r>
      <w:r w:rsidR="008725ED" w:rsidRPr="00C87B84">
        <w:rPr>
          <w:rFonts w:cs="Times New Roman"/>
        </w:rPr>
        <w:t xml:space="preserve"> Med nyckelordet </w:t>
      </w:r>
      <w:r w:rsidR="008725ED" w:rsidRPr="00C87B84">
        <w:rPr>
          <w:rFonts w:cs="Times New Roman"/>
          <w:i/>
          <w:iCs/>
        </w:rPr>
        <w:t xml:space="preserve">async </w:t>
      </w:r>
      <w:r w:rsidR="009357C1" w:rsidRPr="00C87B84">
        <w:rPr>
          <w:rFonts w:cs="Times New Roman"/>
        </w:rPr>
        <w:t>kan</w:t>
      </w:r>
      <w:r w:rsidR="009357C1" w:rsidRPr="00C87B84">
        <w:rPr>
          <w:rFonts w:cs="Times New Roman"/>
          <w:i/>
          <w:iCs/>
        </w:rPr>
        <w:t xml:space="preserve"> </w:t>
      </w:r>
      <w:r w:rsidR="008B5DC7" w:rsidRPr="00C87B84">
        <w:rPr>
          <w:rFonts w:cs="Times New Roman"/>
        </w:rPr>
        <w:t xml:space="preserve">kod som är oberoende </w:t>
      </w:r>
      <w:r w:rsidR="00357D35" w:rsidRPr="00C87B84">
        <w:rPr>
          <w:rFonts w:cs="Times New Roman"/>
        </w:rPr>
        <w:t>av</w:t>
      </w:r>
      <w:r w:rsidR="008B5DC7" w:rsidRPr="00C87B84">
        <w:rPr>
          <w:rFonts w:cs="Times New Roman"/>
        </w:rPr>
        <w:t xml:space="preserve"> svaret fortsättas att köras, vilket ger </w:t>
      </w:r>
      <w:r w:rsidR="00F53418" w:rsidRPr="00C87B84">
        <w:rPr>
          <w:rFonts w:cs="Times New Roman"/>
        </w:rPr>
        <w:t xml:space="preserve">ett </w:t>
      </w:r>
      <w:r w:rsidR="008B5DC7" w:rsidRPr="00C87B84">
        <w:rPr>
          <w:rFonts w:cs="Times New Roman"/>
        </w:rPr>
        <w:t>mer effektivt</w:t>
      </w:r>
      <w:r w:rsidR="00F53418" w:rsidRPr="00C87B84">
        <w:rPr>
          <w:rFonts w:cs="Times New Roman"/>
        </w:rPr>
        <w:t xml:space="preserve"> program. Viktigare än effektivitet</w:t>
      </w:r>
      <w:r w:rsidR="00357D35" w:rsidRPr="00C87B84">
        <w:rPr>
          <w:rFonts w:cs="Times New Roman"/>
        </w:rPr>
        <w:t>en</w:t>
      </w:r>
      <w:r w:rsidR="00F53418" w:rsidRPr="00C87B84">
        <w:rPr>
          <w:rFonts w:cs="Times New Roman"/>
        </w:rPr>
        <w:t xml:space="preserve"> är att, när man </w:t>
      </w:r>
      <w:r w:rsidR="00C5364C" w:rsidRPr="00C87B84">
        <w:rPr>
          <w:rFonts w:cs="Times New Roman"/>
        </w:rPr>
        <w:t xml:space="preserve">definierar en variabel som sedan väntar på ett svar, så skulle </w:t>
      </w:r>
      <w:r w:rsidR="006B2D47" w:rsidRPr="00C87B84">
        <w:rPr>
          <w:rFonts w:cs="Times New Roman"/>
        </w:rPr>
        <w:t>efterkommande kod köras med den tomma variabeln</w:t>
      </w:r>
      <w:r w:rsidR="008308A5" w:rsidRPr="00C87B84">
        <w:rPr>
          <w:rFonts w:cs="Times New Roman"/>
        </w:rPr>
        <w:t xml:space="preserve"> om man inte </w:t>
      </w:r>
      <w:r w:rsidR="0097265E" w:rsidRPr="00C87B84">
        <w:rPr>
          <w:rFonts w:cs="Times New Roman"/>
        </w:rPr>
        <w:t xml:space="preserve">angav </w:t>
      </w:r>
      <w:r w:rsidR="008308A5" w:rsidRPr="00C87B84">
        <w:rPr>
          <w:rFonts w:cs="Times New Roman"/>
        </w:rPr>
        <w:t xml:space="preserve">att man väntar på </w:t>
      </w:r>
      <w:r w:rsidR="0097265E" w:rsidRPr="00C87B84">
        <w:rPr>
          <w:rFonts w:cs="Times New Roman"/>
        </w:rPr>
        <w:t>ett</w:t>
      </w:r>
      <w:r w:rsidR="009357C1" w:rsidRPr="00C87B84">
        <w:rPr>
          <w:rFonts w:cs="Times New Roman"/>
        </w:rPr>
        <w:t xml:space="preserve"> </w:t>
      </w:r>
      <w:r w:rsidR="008308A5" w:rsidRPr="00C87B84">
        <w:rPr>
          <w:rFonts w:cs="Times New Roman"/>
        </w:rPr>
        <w:t>svar</w:t>
      </w:r>
      <w:r w:rsidR="006B2D47" w:rsidRPr="00C87B84">
        <w:rPr>
          <w:rFonts w:cs="Times New Roman"/>
        </w:rPr>
        <w:t>. Om den efterkommande koden då är beroende av att variabeln ska innehålla ett värde</w:t>
      </w:r>
      <w:r w:rsidR="008308A5" w:rsidRPr="00C87B84">
        <w:rPr>
          <w:rFonts w:cs="Times New Roman"/>
        </w:rPr>
        <w:t xml:space="preserve"> kan stora problem</w:t>
      </w:r>
      <w:r w:rsidR="009357C1" w:rsidRPr="00C87B84">
        <w:rPr>
          <w:rFonts w:cs="Times New Roman"/>
        </w:rPr>
        <w:t xml:space="preserve"> inträffa</w:t>
      </w:r>
      <w:r w:rsidR="008308A5" w:rsidRPr="00C87B84">
        <w:rPr>
          <w:rFonts w:cs="Times New Roman"/>
        </w:rPr>
        <w:t>.</w:t>
      </w:r>
    </w:p>
    <w:p w14:paraId="54C0E165" w14:textId="65834C10" w:rsidR="00627A4E" w:rsidRPr="00EC3D75" w:rsidRDefault="00627A4E" w:rsidP="00627A4E">
      <w:pPr>
        <w:pStyle w:val="Heading4"/>
        <w:rPr>
          <w:rFonts w:cs="Arial"/>
        </w:rPr>
      </w:pPr>
      <w:bookmarkStart w:id="87" w:name="_Toc69234982"/>
      <w:bookmarkStart w:id="88" w:name="_Toc69227498"/>
      <w:r w:rsidRPr="00EC3D75">
        <w:rPr>
          <w:rFonts w:cs="Arial"/>
        </w:rPr>
        <w:t>FETCH</w:t>
      </w:r>
      <w:bookmarkEnd w:id="87"/>
      <w:bookmarkEnd w:id="88"/>
    </w:p>
    <w:p w14:paraId="7909F832" w14:textId="3F7B47CA" w:rsidR="00283156" w:rsidRPr="009B08DA" w:rsidRDefault="00B9112F" w:rsidP="00A72DC3">
      <w:pPr>
        <w:spacing w:line="240" w:lineRule="auto"/>
        <w:rPr>
          <w:rFonts w:cs="Times New Roman"/>
        </w:rPr>
      </w:pPr>
      <w:proofErr w:type="spellStart"/>
      <w:r w:rsidRPr="00C87B84">
        <w:rPr>
          <w:rFonts w:cs="Times New Roman"/>
          <w:i/>
          <w:iCs/>
        </w:rPr>
        <w:t>Fetch</w:t>
      </w:r>
      <w:proofErr w:type="spellEnd"/>
      <w:r w:rsidRPr="00C87B84">
        <w:rPr>
          <w:rFonts w:cs="Times New Roman"/>
        </w:rPr>
        <w:t xml:space="preserve"> används för </w:t>
      </w:r>
      <w:r w:rsidR="00EA74D2" w:rsidRPr="00C87B84">
        <w:rPr>
          <w:rFonts w:cs="Times New Roman"/>
        </w:rPr>
        <w:t xml:space="preserve">att hämta material. Det kan vara kompletta HTML-sidor men även mindre mallar. Under användningen av mallar i Firebaseprojektet </w:t>
      </w:r>
      <w:r w:rsidR="002646B5" w:rsidRPr="00C87B84">
        <w:rPr>
          <w:rFonts w:cs="Times New Roman"/>
        </w:rPr>
        <w:t xml:space="preserve">användes den egengjorda funktionen </w:t>
      </w:r>
      <w:proofErr w:type="spellStart"/>
      <w:r w:rsidR="00233129" w:rsidRPr="00C87B84">
        <w:rPr>
          <w:rFonts w:cs="Times New Roman"/>
          <w:i/>
          <w:iCs/>
        </w:rPr>
        <w:t>fetchPage</w:t>
      </w:r>
      <w:proofErr w:type="spellEnd"/>
      <w:r w:rsidR="00233129" w:rsidRPr="00C87B84">
        <w:rPr>
          <w:rFonts w:cs="Times New Roman"/>
          <w:i/>
          <w:iCs/>
        </w:rPr>
        <w:t xml:space="preserve"> </w:t>
      </w:r>
      <w:r w:rsidR="002646B5" w:rsidRPr="00C87B84">
        <w:rPr>
          <w:rFonts w:cs="Times New Roman"/>
        </w:rPr>
        <w:t>nedan för att hämta olika mallar och konvertera dem till en tjusterbar sträng.</w:t>
      </w:r>
      <w:r w:rsidR="009B08DA">
        <w:rPr>
          <w:rFonts w:cs="Times New Roman"/>
          <w:lang w:val="en-SE"/>
        </w:rPr>
        <w:t xml:space="preserve"> </w:t>
      </w:r>
      <w:r w:rsidR="009B08DA">
        <w:rPr>
          <w:rFonts w:cs="Times New Roman"/>
          <w:i/>
          <w:iCs/>
          <w:lang w:val="en-SE"/>
        </w:rPr>
        <w:t>Fetch</w:t>
      </w:r>
      <w:r w:rsidR="009B08DA">
        <w:rPr>
          <w:rFonts w:cs="Times New Roman"/>
        </w:rPr>
        <w:t>-funktionen är inte bunden</w:t>
      </w:r>
      <w:r w:rsidR="00736A73">
        <w:rPr>
          <w:rFonts w:cs="Times New Roman"/>
        </w:rPr>
        <w:t xml:space="preserve"> endast till html-dokument, utan kan användas till att hämta i princip vad som helst, exempelvis </w:t>
      </w:r>
      <w:proofErr w:type="spellStart"/>
      <w:r w:rsidR="00736A73">
        <w:rPr>
          <w:rFonts w:cs="Times New Roman"/>
        </w:rPr>
        <w:t>javascript</w:t>
      </w:r>
      <w:proofErr w:type="spellEnd"/>
      <w:r w:rsidR="00736A73">
        <w:rPr>
          <w:rFonts w:cs="Times New Roman"/>
        </w:rPr>
        <w:t>-kod.</w:t>
      </w:r>
    </w:p>
    <w:p w14:paraId="4862CECA" w14:textId="32C7DB75" w:rsidR="00736A73" w:rsidRPr="00736A73" w:rsidRDefault="00B43404" w:rsidP="00736A73">
      <w:pPr>
        <w:spacing w:line="240" w:lineRule="auto"/>
        <w:rPr>
          <w:rFonts w:cs="Times New Roman"/>
          <w:b/>
          <w:bCs/>
        </w:rPr>
      </w:pPr>
      <w:r w:rsidRPr="00C87B84">
        <w:rPr>
          <w:rFonts w:cs="Times New Roman"/>
          <w:b/>
          <w:bCs/>
        </w:rPr>
        <w:t>Bil</w:t>
      </w:r>
      <w:r w:rsidR="00B46605" w:rsidRPr="00C87B84">
        <w:rPr>
          <w:rFonts w:cs="Times New Roman"/>
          <w:b/>
          <w:bCs/>
        </w:rPr>
        <w:t>aga 7.24</w:t>
      </w:r>
    </w:p>
    <w:p w14:paraId="7307499C" w14:textId="46807059" w:rsidR="00D060AA" w:rsidRPr="00C87B84" w:rsidRDefault="00D060AA" w:rsidP="00A72DC3">
      <w:pPr>
        <w:spacing w:line="240" w:lineRule="auto"/>
        <w:rPr>
          <w:rFonts w:cs="Times New Roman"/>
        </w:rPr>
      </w:pPr>
      <w:r w:rsidRPr="00C87B84">
        <w:rPr>
          <w:rFonts w:cs="Times New Roman"/>
          <w:noProof/>
        </w:rPr>
        <w:drawing>
          <wp:inline distT="0" distB="0" distL="0" distR="0" wp14:anchorId="0CF6EF47" wp14:editId="3E969041">
            <wp:extent cx="3474720" cy="121166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23"/>
                    <a:stretch/>
                  </pic:blipFill>
                  <pic:spPr bwMode="auto">
                    <a:xfrm>
                      <a:off x="0" y="0"/>
                      <a:ext cx="3651909" cy="1273452"/>
                    </a:xfrm>
                    <a:prstGeom prst="rect">
                      <a:avLst/>
                    </a:prstGeom>
                    <a:ln>
                      <a:noFill/>
                    </a:ln>
                    <a:extLst>
                      <a:ext uri="{53640926-AAD7-44D8-BBD7-CCE9431645EC}">
                        <a14:shadowObscured xmlns:a14="http://schemas.microsoft.com/office/drawing/2010/main"/>
                      </a:ext>
                    </a:extLst>
                  </pic:spPr>
                </pic:pic>
              </a:graphicData>
            </a:graphic>
          </wp:inline>
        </w:drawing>
      </w:r>
    </w:p>
    <w:p w14:paraId="0693B663" w14:textId="657691D1" w:rsidR="00627A4E" w:rsidRPr="00EC3D75" w:rsidRDefault="00627A4E" w:rsidP="00627A4E">
      <w:pPr>
        <w:pStyle w:val="Heading4"/>
        <w:rPr>
          <w:rFonts w:cs="Arial"/>
        </w:rPr>
      </w:pPr>
      <w:bookmarkStart w:id="89" w:name="_Toc69234983"/>
      <w:bookmarkStart w:id="90" w:name="_Toc69227499"/>
      <w:r w:rsidRPr="00EC3D75">
        <w:rPr>
          <w:rFonts w:cs="Arial"/>
        </w:rPr>
        <w:lastRenderedPageBreak/>
        <w:t>TEMPLATE</w:t>
      </w:r>
      <w:bookmarkEnd w:id="89"/>
      <w:bookmarkEnd w:id="90"/>
    </w:p>
    <w:p w14:paraId="10C4EDAC" w14:textId="1C0CD90D" w:rsidR="0097265E" w:rsidRPr="00C87B84" w:rsidRDefault="00233129" w:rsidP="00A72DC3">
      <w:pPr>
        <w:spacing w:line="240" w:lineRule="auto"/>
        <w:rPr>
          <w:rFonts w:cs="Times New Roman"/>
        </w:rPr>
      </w:pPr>
      <w:r w:rsidRPr="00C87B84">
        <w:rPr>
          <w:rFonts w:cs="Times New Roman"/>
        </w:rPr>
        <w:t xml:space="preserve">Templates, eller mallar som det heter på svenska används för att skriva ut data på ett särskilt sätt. Mallar som används kan vara definierade direkt som en sträng i </w:t>
      </w:r>
      <w:r w:rsidR="0035019C" w:rsidRPr="00C87B84">
        <w:rPr>
          <w:rFonts w:cs="Times New Roman"/>
        </w:rPr>
        <w:t xml:space="preserve">koden, men vid användning av flera mallar blir koden mer läsbar och </w:t>
      </w:r>
      <w:r w:rsidR="00F6124C" w:rsidRPr="00C87B84">
        <w:rPr>
          <w:rFonts w:cs="Times New Roman"/>
        </w:rPr>
        <w:t xml:space="preserve">utvecklarvänlig om man definierar mallarna i ett separat dokument. I PHP kan man enkelt importera en mall genom funktionen </w:t>
      </w:r>
      <w:proofErr w:type="spellStart"/>
      <w:r w:rsidR="00AB3954" w:rsidRPr="00C87B84">
        <w:rPr>
          <w:rFonts w:cs="Times New Roman"/>
          <w:i/>
          <w:iCs/>
        </w:rPr>
        <w:t>file_get_contents</w:t>
      </w:r>
      <w:proofErr w:type="spellEnd"/>
      <w:r w:rsidR="007D1220" w:rsidRPr="00C87B84">
        <w:rPr>
          <w:rFonts w:cs="Times New Roman"/>
        </w:rPr>
        <w:t xml:space="preserve">. </w:t>
      </w:r>
      <w:commentRangeStart w:id="91"/>
      <w:commentRangeStart w:id="92"/>
      <w:commentRangeStart w:id="93"/>
      <w:commentRangeStart w:id="94"/>
      <w:r w:rsidR="007D1220" w:rsidRPr="00C87B84">
        <w:rPr>
          <w:rFonts w:cs="Times New Roman"/>
        </w:rPr>
        <w:t xml:space="preserve">JavaScripts motsvarighet till </w:t>
      </w:r>
      <w:proofErr w:type="spellStart"/>
      <w:r w:rsidR="004C73D8" w:rsidRPr="00C87B84">
        <w:rPr>
          <w:rFonts w:cs="Times New Roman"/>
          <w:i/>
          <w:iCs/>
        </w:rPr>
        <w:t>file_get_content</w:t>
      </w:r>
      <w:proofErr w:type="spellEnd"/>
      <w:r w:rsidR="004C73D8">
        <w:rPr>
          <w:rFonts w:cs="Times New Roman"/>
          <w:i/>
          <w:iCs/>
          <w:lang w:val="en-SE"/>
        </w:rPr>
        <w:t xml:space="preserve">s </w:t>
      </w:r>
      <w:r w:rsidR="007D1220" w:rsidRPr="00C87B84">
        <w:rPr>
          <w:rFonts w:cs="Times New Roman"/>
        </w:rPr>
        <w:t xml:space="preserve">är </w:t>
      </w:r>
      <w:proofErr w:type="spellStart"/>
      <w:r w:rsidR="007D1220" w:rsidRPr="00C87B84">
        <w:rPr>
          <w:rFonts w:cs="Times New Roman"/>
          <w:i/>
          <w:iCs/>
        </w:rPr>
        <w:t>fetch</w:t>
      </w:r>
      <w:proofErr w:type="spellEnd"/>
      <w:r w:rsidR="007D1220" w:rsidRPr="00C87B84">
        <w:rPr>
          <w:rFonts w:cs="Times New Roman"/>
        </w:rPr>
        <w:t>. Dock</w:t>
      </w:r>
      <w:r w:rsidR="004C73D8">
        <w:rPr>
          <w:rFonts w:cs="Times New Roman"/>
          <w:lang w:val="en-SE"/>
        </w:rPr>
        <w:t xml:space="preserve">, med </w:t>
      </w:r>
      <w:r w:rsidR="004C73D8">
        <w:rPr>
          <w:rFonts w:cs="Times New Roman"/>
          <w:i/>
          <w:iCs/>
          <w:lang w:val="en-SE"/>
        </w:rPr>
        <w:t>fetch</w:t>
      </w:r>
      <w:r w:rsidR="007D1220" w:rsidRPr="00C87B84">
        <w:rPr>
          <w:rFonts w:cs="Times New Roman"/>
        </w:rPr>
        <w:t xml:space="preserve"> </w:t>
      </w:r>
      <w:r w:rsidR="000A4527" w:rsidRPr="00C87B84">
        <w:rPr>
          <w:rFonts w:cs="Times New Roman"/>
        </w:rPr>
        <w:t xml:space="preserve">hämtas inte en direkt </w:t>
      </w:r>
      <w:r w:rsidR="00525575" w:rsidRPr="00C87B84">
        <w:rPr>
          <w:rFonts w:cs="Times New Roman"/>
        </w:rPr>
        <w:t xml:space="preserve">förhandlingsbar </w:t>
      </w:r>
      <w:r w:rsidR="000A4527" w:rsidRPr="00C87B84">
        <w:rPr>
          <w:rFonts w:cs="Times New Roman"/>
        </w:rPr>
        <w:t xml:space="preserve">sträng, utan den </w:t>
      </w:r>
      <w:r w:rsidR="00396851" w:rsidRPr="00C87B84">
        <w:rPr>
          <w:rFonts w:cs="Times New Roman"/>
        </w:rPr>
        <w:t>behöver</w:t>
      </w:r>
      <w:r w:rsidR="000A4527" w:rsidRPr="00C87B84">
        <w:rPr>
          <w:rFonts w:cs="Times New Roman"/>
        </w:rPr>
        <w:t xml:space="preserve"> konverteras till text vilket sköts i funktionen ovan</w:t>
      </w:r>
      <w:r w:rsidR="00396851" w:rsidRPr="00C87B84">
        <w:rPr>
          <w:rFonts w:cs="Times New Roman"/>
        </w:rPr>
        <w:t xml:space="preserve">, under </w:t>
      </w:r>
      <w:proofErr w:type="spellStart"/>
      <w:r w:rsidR="00396851" w:rsidRPr="00C87B84">
        <w:rPr>
          <w:rFonts w:cs="Times New Roman"/>
        </w:rPr>
        <w:t>Fetch</w:t>
      </w:r>
      <w:proofErr w:type="spellEnd"/>
      <w:r w:rsidR="00396851" w:rsidRPr="00C87B84">
        <w:rPr>
          <w:rFonts w:cs="Times New Roman"/>
        </w:rPr>
        <w:t>-rubriken.</w:t>
      </w:r>
      <w:commentRangeEnd w:id="91"/>
      <w:r w:rsidR="00F511BA">
        <w:rPr>
          <w:rStyle w:val="CommentReference"/>
        </w:rPr>
        <w:commentReference w:id="91"/>
      </w:r>
      <w:commentRangeEnd w:id="92"/>
      <w:r w:rsidR="00F511BA">
        <w:rPr>
          <w:rStyle w:val="CommentReference"/>
        </w:rPr>
        <w:commentReference w:id="92"/>
      </w:r>
      <w:commentRangeEnd w:id="93"/>
      <w:r w:rsidR="0093249D">
        <w:rPr>
          <w:rStyle w:val="CommentReference"/>
        </w:rPr>
        <w:commentReference w:id="93"/>
      </w:r>
      <w:commentRangeEnd w:id="94"/>
      <w:r w:rsidR="0093249D">
        <w:rPr>
          <w:rStyle w:val="CommentReference"/>
        </w:rPr>
        <w:commentReference w:id="94"/>
      </w:r>
    </w:p>
    <w:p w14:paraId="06B1CADA" w14:textId="2B089F1B" w:rsidR="00525575" w:rsidRPr="00C87B84" w:rsidRDefault="00C8142A" w:rsidP="00A72DC3">
      <w:pPr>
        <w:spacing w:line="240" w:lineRule="auto"/>
        <w:rPr>
          <w:rFonts w:cs="Times New Roman"/>
        </w:rPr>
      </w:pPr>
      <w:r w:rsidRPr="00C87B84">
        <w:rPr>
          <w:rFonts w:cs="Times New Roman"/>
        </w:rPr>
        <w:t>Vanligtvis ligger</w:t>
      </w:r>
      <w:r w:rsidR="00906BE9">
        <w:rPr>
          <w:rFonts w:cs="Times New Roman"/>
        </w:rPr>
        <w:t xml:space="preserve"> det</w:t>
      </w:r>
      <w:r w:rsidRPr="00C87B84">
        <w:rPr>
          <w:rFonts w:cs="Times New Roman"/>
        </w:rPr>
        <w:t xml:space="preserve"> särskilda taggar</w:t>
      </w:r>
      <w:r w:rsidR="001F7C07">
        <w:rPr>
          <w:rFonts w:cs="Times New Roman"/>
        </w:rPr>
        <w:t xml:space="preserve"> i mallarna</w:t>
      </w:r>
      <w:r w:rsidRPr="00C87B84">
        <w:rPr>
          <w:rFonts w:cs="Times New Roman"/>
        </w:rPr>
        <w:t xml:space="preserve"> som man byter ut med bland annat </w:t>
      </w:r>
      <w:proofErr w:type="spellStart"/>
      <w:r w:rsidRPr="00C87B84">
        <w:rPr>
          <w:rFonts w:cs="Times New Roman"/>
        </w:rPr>
        <w:t>string_replace</w:t>
      </w:r>
      <w:proofErr w:type="spellEnd"/>
      <w:r w:rsidRPr="00C87B84">
        <w:rPr>
          <w:rFonts w:cs="Times New Roman"/>
        </w:rPr>
        <w:t>. Taggarna kan exempelvis var</w:t>
      </w:r>
      <w:r w:rsidR="0065663F" w:rsidRPr="00C87B84">
        <w:rPr>
          <w:rFonts w:cs="Times New Roman"/>
        </w:rPr>
        <w:t>a</w:t>
      </w:r>
      <w:r w:rsidRPr="00C87B84">
        <w:rPr>
          <w:rFonts w:cs="Times New Roman"/>
        </w:rPr>
        <w:t xml:space="preserve"> ’{{</w:t>
      </w:r>
      <w:proofErr w:type="spellStart"/>
      <w:r w:rsidRPr="00C87B84">
        <w:rPr>
          <w:rFonts w:cs="Times New Roman"/>
        </w:rPr>
        <w:t>title</w:t>
      </w:r>
      <w:proofErr w:type="spellEnd"/>
      <w:r w:rsidRPr="00C87B84">
        <w:rPr>
          <w:rFonts w:cs="Times New Roman"/>
        </w:rPr>
        <w:t xml:space="preserve">}}’ och </w:t>
      </w:r>
      <w:r w:rsidR="0065663F" w:rsidRPr="00C87B84">
        <w:rPr>
          <w:rFonts w:cs="Times New Roman"/>
        </w:rPr>
        <w:t xml:space="preserve">det </w:t>
      </w:r>
      <w:r w:rsidRPr="00C87B84">
        <w:rPr>
          <w:rFonts w:cs="Times New Roman"/>
        </w:rPr>
        <w:t>är något som användaren inte</w:t>
      </w:r>
      <w:r w:rsidR="00906BE9">
        <w:rPr>
          <w:rFonts w:cs="Times New Roman"/>
        </w:rPr>
        <w:t xml:space="preserve"> är menad att se</w:t>
      </w:r>
      <w:r w:rsidR="0065663F" w:rsidRPr="00C87B84">
        <w:rPr>
          <w:rFonts w:cs="Times New Roman"/>
        </w:rPr>
        <w:t>.</w:t>
      </w:r>
      <w:r w:rsidRPr="00C87B84">
        <w:rPr>
          <w:rFonts w:cs="Times New Roman"/>
        </w:rPr>
        <w:t xml:space="preserve"> </w:t>
      </w:r>
    </w:p>
    <w:p w14:paraId="3849B853" w14:textId="77777777" w:rsidR="00627A4E" w:rsidRPr="00C87B84" w:rsidRDefault="00627A4E" w:rsidP="00A72DC3">
      <w:pPr>
        <w:spacing w:line="240" w:lineRule="auto"/>
        <w:rPr>
          <w:rFonts w:cs="Times New Roman"/>
        </w:rPr>
      </w:pPr>
    </w:p>
    <w:p w14:paraId="0710216E" w14:textId="1165AC8C" w:rsidR="00462943" w:rsidRPr="00EC3D75" w:rsidRDefault="0091502D" w:rsidP="00627A4E">
      <w:pPr>
        <w:pStyle w:val="Heading2"/>
        <w:rPr>
          <w:rFonts w:cs="Arial"/>
        </w:rPr>
      </w:pPr>
      <w:bookmarkStart w:id="95" w:name="_Toc69234984"/>
      <w:bookmarkStart w:id="96" w:name="_Toc69227500"/>
      <w:r w:rsidRPr="00EC3D75">
        <w:rPr>
          <w:rFonts w:cs="Arial"/>
        </w:rPr>
        <w:t>SÄKERHET</w:t>
      </w:r>
      <w:bookmarkEnd w:id="95"/>
      <w:bookmarkEnd w:id="96"/>
    </w:p>
    <w:p w14:paraId="59F47634" w14:textId="715B7997" w:rsidR="00231051" w:rsidRPr="00C87B84" w:rsidRDefault="00E66C26" w:rsidP="00A72DC3">
      <w:pPr>
        <w:spacing w:line="240" w:lineRule="auto"/>
        <w:rPr>
          <w:rFonts w:cs="Times New Roman"/>
        </w:rPr>
      </w:pPr>
      <w:r w:rsidRPr="00C87B84">
        <w:rPr>
          <w:rFonts w:cs="Times New Roman"/>
        </w:rPr>
        <w:t xml:space="preserve">Säkerhet är viktigt inom alla typer av projekt, oavsett om det är en webbsida eller om det är ett </w:t>
      </w:r>
      <w:r w:rsidR="00ED71A0" w:rsidRPr="00C87B84">
        <w:rPr>
          <w:rFonts w:cs="Times New Roman"/>
        </w:rPr>
        <w:t xml:space="preserve">lokalt program, så kräver allt säkerhetshantering. Både säkerhet </w:t>
      </w:r>
      <w:r w:rsidR="00144AA1" w:rsidRPr="00C87B84">
        <w:rPr>
          <w:rFonts w:cs="Times New Roman"/>
        </w:rPr>
        <w:t xml:space="preserve">som förhindrar skadegörelse, </w:t>
      </w:r>
      <w:r w:rsidR="00794F17" w:rsidRPr="00C87B84">
        <w:rPr>
          <w:rFonts w:cs="Times New Roman"/>
        </w:rPr>
        <w:t>och</w:t>
      </w:r>
      <w:r w:rsidR="00144AA1" w:rsidRPr="00C87B84">
        <w:rPr>
          <w:rFonts w:cs="Times New Roman"/>
        </w:rPr>
        <w:t xml:space="preserve"> säkerhet</w:t>
      </w:r>
      <w:r w:rsidR="005C228B" w:rsidRPr="00C87B84">
        <w:rPr>
          <w:rFonts w:cs="Times New Roman"/>
        </w:rPr>
        <w:t xml:space="preserve"> som sköter felhantering, för att förhindra programkrascher</w:t>
      </w:r>
      <w:r w:rsidR="00495257" w:rsidRPr="00C87B84">
        <w:rPr>
          <w:rFonts w:cs="Times New Roman"/>
        </w:rPr>
        <w:t xml:space="preserve"> och skydda användaren mot </w:t>
      </w:r>
      <w:r w:rsidR="00E253F3" w:rsidRPr="00C87B84">
        <w:rPr>
          <w:rFonts w:cs="Times New Roman"/>
        </w:rPr>
        <w:t xml:space="preserve">konstiga </w:t>
      </w:r>
      <w:r w:rsidR="00495257" w:rsidRPr="00C87B84">
        <w:rPr>
          <w:rFonts w:cs="Times New Roman"/>
        </w:rPr>
        <w:t>fel som kan konfundera</w:t>
      </w:r>
      <w:r w:rsidR="00E253F3" w:rsidRPr="00C87B84">
        <w:rPr>
          <w:rFonts w:cs="Times New Roman"/>
        </w:rPr>
        <w:t xml:space="preserve"> dem</w:t>
      </w:r>
      <w:r w:rsidR="00FD581B" w:rsidRPr="00C87B84">
        <w:rPr>
          <w:rFonts w:cs="Times New Roman"/>
        </w:rPr>
        <w:t xml:space="preserve">. </w:t>
      </w:r>
    </w:p>
    <w:p w14:paraId="51DAA688" w14:textId="570F5EFE" w:rsidR="00794F17" w:rsidRPr="00EC3D75" w:rsidRDefault="0065663F" w:rsidP="0065663F">
      <w:pPr>
        <w:pStyle w:val="Heading3"/>
        <w:rPr>
          <w:rFonts w:cs="Arial"/>
        </w:rPr>
      </w:pPr>
      <w:bookmarkStart w:id="97" w:name="_Toc69234985"/>
      <w:bookmarkStart w:id="98" w:name="_Toc69227501"/>
      <w:r w:rsidRPr="00EC3D75">
        <w:rPr>
          <w:rFonts w:cs="Arial"/>
        </w:rPr>
        <w:t>S</w:t>
      </w:r>
      <w:r w:rsidR="002F2AFB" w:rsidRPr="00EC3D75">
        <w:rPr>
          <w:rFonts w:cs="Arial"/>
        </w:rPr>
        <w:t>äkerhetsanordningar</w:t>
      </w:r>
      <w:bookmarkEnd w:id="97"/>
      <w:bookmarkEnd w:id="98"/>
    </w:p>
    <w:p w14:paraId="4DD4F19A" w14:textId="082172FC" w:rsidR="00C22042" w:rsidRPr="00EC3D75" w:rsidRDefault="00F67255" w:rsidP="0065663F">
      <w:pPr>
        <w:pStyle w:val="Heading4"/>
        <w:rPr>
          <w:rFonts w:cs="Arial"/>
        </w:rPr>
      </w:pPr>
      <w:bookmarkStart w:id="99" w:name="_Toc69234986"/>
      <w:bookmarkStart w:id="100" w:name="_Toc69227502"/>
      <w:r w:rsidRPr="00EC3D75">
        <w:rPr>
          <w:rFonts w:cs="Arial"/>
        </w:rPr>
        <w:t>AUTENTISERING</w:t>
      </w:r>
      <w:bookmarkEnd w:id="99"/>
      <w:bookmarkEnd w:id="100"/>
    </w:p>
    <w:p w14:paraId="72B5C8E4" w14:textId="77777777" w:rsidR="00122E12" w:rsidRPr="00C87B84" w:rsidRDefault="002B621A" w:rsidP="00A72DC3">
      <w:pPr>
        <w:spacing w:line="240" w:lineRule="auto"/>
        <w:rPr>
          <w:rFonts w:cs="Times New Roman"/>
        </w:rPr>
      </w:pPr>
      <w:r w:rsidRPr="00C87B84">
        <w:rPr>
          <w:rFonts w:cs="Times New Roman"/>
        </w:rPr>
        <w:t>Båda webbprojekten tar säkerhet i hänsyn, dels för att det kan skada andra, dels för att det kan</w:t>
      </w:r>
      <w:r w:rsidR="000A0DC6" w:rsidRPr="00C87B84">
        <w:rPr>
          <w:rFonts w:cs="Times New Roman"/>
        </w:rPr>
        <w:t xml:space="preserve"> oss själva.</w:t>
      </w:r>
      <w:r w:rsidR="00E6151E" w:rsidRPr="00C87B84">
        <w:rPr>
          <w:rFonts w:cs="Times New Roman"/>
        </w:rPr>
        <w:t xml:space="preserve"> </w:t>
      </w:r>
    </w:p>
    <w:p w14:paraId="76DC2589" w14:textId="670149DA" w:rsidR="005603AF" w:rsidRPr="00C87B84" w:rsidRDefault="005603AF" w:rsidP="00A72DC3">
      <w:pPr>
        <w:spacing w:line="240" w:lineRule="auto"/>
        <w:rPr>
          <w:rFonts w:cs="Times New Roman"/>
        </w:rPr>
      </w:pPr>
      <w:r w:rsidRPr="00C87B84">
        <w:rPr>
          <w:rFonts w:cs="Times New Roman"/>
        </w:rPr>
        <w:t>N</w:t>
      </w:r>
      <w:r w:rsidR="00D8347E" w:rsidRPr="00C87B84">
        <w:rPr>
          <w:rFonts w:cs="Times New Roman"/>
        </w:rPr>
        <w:t>är det kommer till datahantering, kräver båda projekten att användaren ska vara inloggad för</w:t>
      </w:r>
      <w:r w:rsidR="00652E60" w:rsidRPr="00C87B84">
        <w:rPr>
          <w:rFonts w:cs="Times New Roman"/>
        </w:rPr>
        <w:t xml:space="preserve"> de ska ha möjlighet att skapa, uppdatera eller för att ta bort information. </w:t>
      </w:r>
      <w:r w:rsidR="00122E12" w:rsidRPr="00C87B84">
        <w:rPr>
          <w:rFonts w:cs="Times New Roman"/>
        </w:rPr>
        <w:t xml:space="preserve"> </w:t>
      </w:r>
      <w:r w:rsidR="005E7E4A" w:rsidRPr="00C87B84">
        <w:rPr>
          <w:rFonts w:cs="Times New Roman"/>
        </w:rPr>
        <w:t xml:space="preserve">Båda projekten kräver det, men de sköter det på olika sätt. </w:t>
      </w:r>
    </w:p>
    <w:p w14:paraId="15B3FAD6" w14:textId="77777777" w:rsidR="00206C38" w:rsidRPr="00C87B84" w:rsidRDefault="005E7E4A" w:rsidP="00A72DC3">
      <w:pPr>
        <w:spacing w:line="240" w:lineRule="auto"/>
        <w:rPr>
          <w:rFonts w:cs="Times New Roman"/>
        </w:rPr>
      </w:pPr>
      <w:r w:rsidRPr="00C87B84">
        <w:rPr>
          <w:rFonts w:cs="Times New Roman"/>
        </w:rPr>
        <w:t>I PHP-</w:t>
      </w:r>
      <w:r w:rsidR="001510C1" w:rsidRPr="00C87B84">
        <w:rPr>
          <w:rFonts w:cs="Times New Roman"/>
        </w:rPr>
        <w:t>projektet</w:t>
      </w:r>
      <w:r w:rsidR="006579F6" w:rsidRPr="00C87B84">
        <w:rPr>
          <w:rFonts w:cs="Times New Roman"/>
        </w:rPr>
        <w:t xml:space="preserve"> krävs som sagt att användaren är inloggad. </w:t>
      </w:r>
      <w:r w:rsidR="004211D8" w:rsidRPr="00C87B84">
        <w:rPr>
          <w:rFonts w:cs="Times New Roman"/>
        </w:rPr>
        <w:t>Verifieringen</w:t>
      </w:r>
      <w:r w:rsidR="006579F6" w:rsidRPr="00C87B84">
        <w:rPr>
          <w:rFonts w:cs="Times New Roman"/>
        </w:rPr>
        <w:t xml:space="preserve"> per sig är </w:t>
      </w:r>
      <w:r w:rsidR="00862805" w:rsidRPr="00C87B84">
        <w:rPr>
          <w:rFonts w:cs="Times New Roman"/>
        </w:rPr>
        <w:t xml:space="preserve">väldigt simpel, </w:t>
      </w:r>
      <w:r w:rsidR="004211D8" w:rsidRPr="00C87B84">
        <w:rPr>
          <w:rFonts w:cs="Times New Roman"/>
        </w:rPr>
        <w:t>man kollar i sessionsvariabeln</w:t>
      </w:r>
      <w:r w:rsidR="00AB5D6C" w:rsidRPr="00C87B84">
        <w:rPr>
          <w:rFonts w:cs="Times New Roman"/>
        </w:rPr>
        <w:t xml:space="preserve"> där man under inloggning (se Bilaga</w:t>
      </w:r>
      <w:r w:rsidR="006B14EA" w:rsidRPr="00C87B84">
        <w:rPr>
          <w:rFonts w:cs="Times New Roman"/>
        </w:rPr>
        <w:t xml:space="preserve"> </w:t>
      </w:r>
      <w:r w:rsidR="00CA00DE" w:rsidRPr="00C87B84">
        <w:rPr>
          <w:rFonts w:cs="Times New Roman"/>
        </w:rPr>
        <w:t>7.10</w:t>
      </w:r>
      <w:r w:rsidR="006B14EA" w:rsidRPr="00C87B84">
        <w:rPr>
          <w:rFonts w:cs="Times New Roman"/>
        </w:rPr>
        <w:t xml:space="preserve"> rad</w:t>
      </w:r>
      <w:r w:rsidR="008307BD" w:rsidRPr="00C87B84">
        <w:rPr>
          <w:rFonts w:cs="Times New Roman"/>
        </w:rPr>
        <w:t xml:space="preserve"> 26) lägger in att värdet </w:t>
      </w:r>
      <w:proofErr w:type="spellStart"/>
      <w:r w:rsidR="008307BD" w:rsidRPr="00C87B84">
        <w:rPr>
          <w:rFonts w:cs="Times New Roman"/>
          <w:i/>
          <w:iCs/>
        </w:rPr>
        <w:t>loggedIn</w:t>
      </w:r>
      <w:proofErr w:type="spellEnd"/>
      <w:r w:rsidR="008307BD" w:rsidRPr="00C87B84">
        <w:rPr>
          <w:rFonts w:cs="Times New Roman"/>
          <w:i/>
          <w:iCs/>
        </w:rPr>
        <w:t xml:space="preserve"> = </w:t>
      </w:r>
      <w:proofErr w:type="spellStart"/>
      <w:r w:rsidR="008307BD" w:rsidRPr="00C87B84">
        <w:rPr>
          <w:rFonts w:cs="Times New Roman"/>
          <w:i/>
          <w:iCs/>
        </w:rPr>
        <w:t>true</w:t>
      </w:r>
      <w:proofErr w:type="spellEnd"/>
      <w:r w:rsidR="008307BD" w:rsidRPr="00C87B84">
        <w:rPr>
          <w:rFonts w:cs="Times New Roman"/>
        </w:rPr>
        <w:t xml:space="preserve">. Därefter kan man kontrollera </w:t>
      </w:r>
      <w:r w:rsidR="00F43898" w:rsidRPr="00C87B84">
        <w:rPr>
          <w:rFonts w:cs="Times New Roman"/>
        </w:rPr>
        <w:t>värdet</w:t>
      </w:r>
      <w:r w:rsidR="00902661" w:rsidRPr="00C87B84">
        <w:rPr>
          <w:rFonts w:cs="Times New Roman"/>
        </w:rPr>
        <w:t>, se bilagan under denna paragraf</w:t>
      </w:r>
      <w:r w:rsidR="00F43898" w:rsidRPr="00C87B84">
        <w:rPr>
          <w:rFonts w:cs="Times New Roman"/>
        </w:rPr>
        <w:t xml:space="preserve">. Anledningen varför det är ett säkert sätta att hantera inloggning på är eftersom </w:t>
      </w:r>
      <w:r w:rsidR="00E73015" w:rsidRPr="00C87B84">
        <w:rPr>
          <w:rFonts w:cs="Times New Roman"/>
        </w:rPr>
        <w:t xml:space="preserve">PHP sker på serversidan. Klienten, eller användaren har inte tillgång till dessa variabler och kan därav inte häller ändra på dem. </w:t>
      </w:r>
      <w:r w:rsidR="00C12054" w:rsidRPr="00C87B84">
        <w:rPr>
          <w:rFonts w:cs="Times New Roman"/>
        </w:rPr>
        <w:t xml:space="preserve">Eftersom man </w:t>
      </w:r>
      <w:r w:rsidR="005A23AE" w:rsidRPr="00C87B84">
        <w:rPr>
          <w:rFonts w:cs="Times New Roman"/>
        </w:rPr>
        <w:t>kontrollerar inl</w:t>
      </w:r>
      <w:r w:rsidR="001A083F" w:rsidRPr="00C87B84">
        <w:rPr>
          <w:rFonts w:cs="Times New Roman"/>
        </w:rPr>
        <w:t xml:space="preserve">oggningsstatusen via en </w:t>
      </w:r>
      <w:proofErr w:type="spellStart"/>
      <w:r w:rsidR="001A083F" w:rsidRPr="00C87B84">
        <w:rPr>
          <w:rFonts w:cs="Times New Roman"/>
        </w:rPr>
        <w:t>if</w:t>
      </w:r>
      <w:proofErr w:type="spellEnd"/>
      <w:r w:rsidR="001A083F" w:rsidRPr="00C87B84">
        <w:rPr>
          <w:rFonts w:cs="Times New Roman"/>
        </w:rPr>
        <w:t>-sats måste man kontrollera detta inför alla redigerings</w:t>
      </w:r>
      <w:r w:rsidR="005603AF" w:rsidRPr="00C87B84">
        <w:rPr>
          <w:rFonts w:cs="Times New Roman"/>
        </w:rPr>
        <w:t xml:space="preserve">-funktioner. </w:t>
      </w:r>
    </w:p>
    <w:p w14:paraId="397CF4DA" w14:textId="131E8A80" w:rsidR="00862805" w:rsidRPr="00C87B84" w:rsidRDefault="00862805" w:rsidP="00A72DC3">
      <w:pPr>
        <w:spacing w:line="240" w:lineRule="auto"/>
        <w:rPr>
          <w:rFonts w:cs="Times New Roman"/>
        </w:rPr>
      </w:pPr>
      <w:r w:rsidRPr="00C87B84">
        <w:rPr>
          <w:rFonts w:cs="Times New Roman"/>
          <w:b/>
          <w:bCs/>
        </w:rPr>
        <w:t xml:space="preserve">Bilaga </w:t>
      </w:r>
      <w:r w:rsidR="00206C38" w:rsidRPr="00C87B84">
        <w:rPr>
          <w:rFonts w:cs="Times New Roman"/>
          <w:b/>
          <w:bCs/>
        </w:rPr>
        <w:t>7.25</w:t>
      </w:r>
    </w:p>
    <w:p w14:paraId="4EABEC4F" w14:textId="2B9C681C" w:rsidR="008F45EC" w:rsidRPr="00C87B84" w:rsidRDefault="00862805" w:rsidP="00A72DC3">
      <w:pPr>
        <w:spacing w:line="240" w:lineRule="auto"/>
        <w:rPr>
          <w:rFonts w:cs="Times New Roman"/>
        </w:rPr>
      </w:pPr>
      <w:r w:rsidRPr="00C87B84">
        <w:rPr>
          <w:rFonts w:cs="Times New Roman"/>
          <w:noProof/>
        </w:rPr>
        <w:drawing>
          <wp:inline distT="0" distB="0" distL="0" distR="0" wp14:anchorId="4E6CDC95" wp14:editId="41570D75">
            <wp:extent cx="2734057" cy="2191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4057" cy="219106"/>
                    </a:xfrm>
                    <a:prstGeom prst="rect">
                      <a:avLst/>
                    </a:prstGeom>
                  </pic:spPr>
                </pic:pic>
              </a:graphicData>
            </a:graphic>
          </wp:inline>
        </w:drawing>
      </w:r>
      <w:r w:rsidR="008F45EC" w:rsidRPr="00C87B84">
        <w:rPr>
          <w:rFonts w:cs="Times New Roman"/>
        </w:rPr>
        <w:t xml:space="preserve"> </w:t>
      </w:r>
    </w:p>
    <w:p w14:paraId="738349A9" w14:textId="0DA77786" w:rsidR="008A1C72" w:rsidRPr="00C87B84" w:rsidRDefault="00656594" w:rsidP="00A72DC3">
      <w:pPr>
        <w:spacing w:before="240" w:line="240" w:lineRule="auto"/>
        <w:rPr>
          <w:rFonts w:cs="Times New Roman"/>
        </w:rPr>
      </w:pPr>
      <w:r w:rsidRPr="00C87B84">
        <w:rPr>
          <w:rFonts w:cs="Times New Roman"/>
        </w:rPr>
        <w:t xml:space="preserve">Firebaseprojektet sköter </w:t>
      </w:r>
      <w:r w:rsidR="00A22435" w:rsidRPr="00C87B84">
        <w:rPr>
          <w:rFonts w:cs="Times New Roman"/>
        </w:rPr>
        <w:t>inloggningsverifiering på ett lite annorlunda sätt.</w:t>
      </w:r>
      <w:r w:rsidR="00A422F9" w:rsidRPr="00C87B84">
        <w:rPr>
          <w:rFonts w:cs="Times New Roman"/>
        </w:rPr>
        <w:t xml:space="preserve"> </w:t>
      </w:r>
      <w:r w:rsidR="00C86764" w:rsidRPr="00C87B84">
        <w:rPr>
          <w:rFonts w:cs="Times New Roman"/>
        </w:rPr>
        <w:t xml:space="preserve">Till att börja med, </w:t>
      </w:r>
      <w:r w:rsidR="008F6DA5" w:rsidRPr="00C87B84">
        <w:rPr>
          <w:rFonts w:cs="Times New Roman"/>
        </w:rPr>
        <w:t>Firebases databas, Firestore har en egen regel-konsol</w:t>
      </w:r>
      <w:r w:rsidR="00052DC1" w:rsidRPr="00C87B84">
        <w:rPr>
          <w:rFonts w:cs="Times New Roman"/>
        </w:rPr>
        <w:t xml:space="preserve"> där man kan sätta upp olika krav.</w:t>
      </w:r>
      <w:r w:rsidR="00F873AE" w:rsidRPr="00C87B84">
        <w:rPr>
          <w:rFonts w:cs="Times New Roman"/>
        </w:rPr>
        <w:t xml:space="preserve"> I Bilagan </w:t>
      </w:r>
      <w:r w:rsidR="008A1C72" w:rsidRPr="00C87B84">
        <w:rPr>
          <w:rFonts w:cs="Times New Roman"/>
        </w:rPr>
        <w:t xml:space="preserve">7.26 </w:t>
      </w:r>
      <w:r w:rsidR="00F873AE" w:rsidRPr="00C87B84">
        <w:rPr>
          <w:rFonts w:cs="Times New Roman"/>
        </w:rPr>
        <w:t xml:space="preserve">syns 3 rader som utgör </w:t>
      </w:r>
      <w:r w:rsidR="004614D6" w:rsidRPr="00C87B84">
        <w:rPr>
          <w:rFonts w:cs="Times New Roman"/>
        </w:rPr>
        <w:t xml:space="preserve">grundreglerna för Firebase-projektet. Första raden, </w:t>
      </w:r>
      <w:proofErr w:type="spellStart"/>
      <w:r w:rsidR="004614D6" w:rsidRPr="00C87B84">
        <w:rPr>
          <w:rFonts w:cs="Times New Roman"/>
          <w:i/>
          <w:iCs/>
        </w:rPr>
        <w:t>allow</w:t>
      </w:r>
      <w:proofErr w:type="spellEnd"/>
      <w:r w:rsidR="004614D6" w:rsidRPr="00C87B84">
        <w:rPr>
          <w:rFonts w:cs="Times New Roman"/>
          <w:i/>
          <w:iCs/>
        </w:rPr>
        <w:t xml:space="preserve"> read: </w:t>
      </w:r>
      <w:proofErr w:type="spellStart"/>
      <w:r w:rsidR="004614D6" w:rsidRPr="00C87B84">
        <w:rPr>
          <w:rFonts w:cs="Times New Roman"/>
          <w:i/>
          <w:iCs/>
        </w:rPr>
        <w:t>if</w:t>
      </w:r>
      <w:proofErr w:type="spellEnd"/>
      <w:r w:rsidR="004614D6" w:rsidRPr="00C87B84">
        <w:rPr>
          <w:rFonts w:cs="Times New Roman"/>
          <w:i/>
          <w:iCs/>
        </w:rPr>
        <w:t xml:space="preserve"> </w:t>
      </w:r>
      <w:proofErr w:type="spellStart"/>
      <w:r w:rsidR="004614D6" w:rsidRPr="00C87B84">
        <w:rPr>
          <w:rFonts w:cs="Times New Roman"/>
          <w:i/>
          <w:iCs/>
        </w:rPr>
        <w:t>true</w:t>
      </w:r>
      <w:proofErr w:type="spellEnd"/>
      <w:r w:rsidR="004614D6" w:rsidRPr="00C87B84">
        <w:rPr>
          <w:rFonts w:cs="Times New Roman"/>
        </w:rPr>
        <w:t xml:space="preserve"> säger bara att alla har tillgång till att läsa information.</w:t>
      </w:r>
      <w:r w:rsidR="004614D6" w:rsidRPr="00C87B84">
        <w:rPr>
          <w:rFonts w:cs="Times New Roman"/>
          <w:i/>
          <w:iCs/>
        </w:rPr>
        <w:t xml:space="preserve"> </w:t>
      </w:r>
      <w:r w:rsidR="004614D6" w:rsidRPr="00C87B84">
        <w:rPr>
          <w:rFonts w:cs="Times New Roman"/>
        </w:rPr>
        <w:t xml:space="preserve">Andra raden </w:t>
      </w:r>
      <w:proofErr w:type="spellStart"/>
      <w:r w:rsidR="004614D6" w:rsidRPr="00C87B84">
        <w:rPr>
          <w:rFonts w:cs="Times New Roman"/>
          <w:i/>
          <w:iCs/>
        </w:rPr>
        <w:t>allow</w:t>
      </w:r>
      <w:proofErr w:type="spellEnd"/>
      <w:r w:rsidR="004614D6" w:rsidRPr="00C87B84">
        <w:rPr>
          <w:rFonts w:cs="Times New Roman"/>
          <w:i/>
          <w:iCs/>
        </w:rPr>
        <w:t xml:space="preserve"> </w:t>
      </w:r>
      <w:proofErr w:type="spellStart"/>
      <w:r w:rsidR="004614D6" w:rsidRPr="00C87B84">
        <w:rPr>
          <w:rFonts w:cs="Times New Roman"/>
          <w:i/>
          <w:iCs/>
        </w:rPr>
        <w:t>delete</w:t>
      </w:r>
      <w:proofErr w:type="spellEnd"/>
      <w:r w:rsidR="004614D6" w:rsidRPr="00C87B84">
        <w:rPr>
          <w:rFonts w:cs="Times New Roman"/>
          <w:i/>
          <w:iCs/>
        </w:rPr>
        <w:t xml:space="preserve"> </w:t>
      </w:r>
      <w:proofErr w:type="spellStart"/>
      <w:r w:rsidR="004614D6" w:rsidRPr="00C87B84">
        <w:rPr>
          <w:rFonts w:cs="Times New Roman"/>
          <w:i/>
          <w:iCs/>
        </w:rPr>
        <w:t>if</w:t>
      </w:r>
      <w:proofErr w:type="spellEnd"/>
      <w:r w:rsidR="004614D6" w:rsidRPr="00C87B84">
        <w:rPr>
          <w:rFonts w:cs="Times New Roman"/>
          <w:i/>
          <w:iCs/>
        </w:rPr>
        <w:t>: …</w:t>
      </w:r>
      <w:r w:rsidR="004614D6" w:rsidRPr="00C87B84">
        <w:rPr>
          <w:rFonts w:cs="Times New Roman"/>
        </w:rPr>
        <w:t xml:space="preserve"> </w:t>
      </w:r>
      <w:r w:rsidR="00C72FDE" w:rsidRPr="00C87B84">
        <w:rPr>
          <w:rFonts w:cs="Times New Roman"/>
        </w:rPr>
        <w:t>säger att</w:t>
      </w:r>
      <w:r w:rsidR="00C72FDE" w:rsidRPr="00C87B84">
        <w:rPr>
          <w:rFonts w:cs="Times New Roman"/>
          <w:i/>
          <w:iCs/>
        </w:rPr>
        <w:t xml:space="preserve"> </w:t>
      </w:r>
      <w:proofErr w:type="spellStart"/>
      <w:r w:rsidR="00C72FDE" w:rsidRPr="00C87B84">
        <w:rPr>
          <w:rFonts w:cs="Times New Roman"/>
          <w:i/>
          <w:iCs/>
        </w:rPr>
        <w:t>request.auth</w:t>
      </w:r>
      <w:proofErr w:type="spellEnd"/>
      <w:r w:rsidR="00404370" w:rsidRPr="00C87B84">
        <w:rPr>
          <w:rFonts w:cs="Times New Roman"/>
        </w:rPr>
        <w:t xml:space="preserve"> måste vara skilt från </w:t>
      </w:r>
      <w:proofErr w:type="spellStart"/>
      <w:r w:rsidR="00404370" w:rsidRPr="00C87B84">
        <w:rPr>
          <w:rFonts w:cs="Times New Roman"/>
          <w:i/>
          <w:iCs/>
        </w:rPr>
        <w:t>null</w:t>
      </w:r>
      <w:proofErr w:type="spellEnd"/>
      <w:r w:rsidR="00404370" w:rsidRPr="00C87B84">
        <w:rPr>
          <w:rFonts w:cs="Times New Roman"/>
        </w:rPr>
        <w:t>, med andra ord, användaren måste vara inloggad.</w:t>
      </w:r>
      <w:r w:rsidR="00674A74" w:rsidRPr="00C87B84">
        <w:rPr>
          <w:rFonts w:cs="Times New Roman"/>
        </w:rPr>
        <w:t xml:space="preserve"> Men </w:t>
      </w:r>
      <w:proofErr w:type="spellStart"/>
      <w:r w:rsidR="00674A74" w:rsidRPr="00C87B84">
        <w:rPr>
          <w:rFonts w:cs="Times New Roman"/>
          <w:i/>
          <w:iCs/>
        </w:rPr>
        <w:t>delete</w:t>
      </w:r>
      <w:proofErr w:type="spellEnd"/>
      <w:r w:rsidR="00674A74" w:rsidRPr="00C87B84">
        <w:rPr>
          <w:rFonts w:cs="Times New Roman"/>
        </w:rPr>
        <w:t xml:space="preserve"> har ett till krav, resursen eller </w:t>
      </w:r>
      <w:r w:rsidR="00674A74" w:rsidRPr="00C87B84">
        <w:rPr>
          <w:rFonts w:cs="Times New Roman"/>
        </w:rPr>
        <w:lastRenderedPageBreak/>
        <w:t xml:space="preserve">informationen som är skapad, den har en tag med ett unikt id, </w:t>
      </w:r>
      <w:r w:rsidR="003D5EED" w:rsidRPr="00C87B84">
        <w:rPr>
          <w:rFonts w:cs="Times New Roman"/>
        </w:rPr>
        <w:t>detta</w:t>
      </w:r>
      <w:r w:rsidR="00674A74" w:rsidRPr="00C87B84">
        <w:rPr>
          <w:rFonts w:cs="Times New Roman"/>
        </w:rPr>
        <w:t xml:space="preserve"> </w:t>
      </w:r>
      <w:proofErr w:type="spellStart"/>
      <w:r w:rsidR="00674A74" w:rsidRPr="00C87B84">
        <w:rPr>
          <w:rFonts w:cs="Times New Roman"/>
        </w:rPr>
        <w:t>id:t</w:t>
      </w:r>
      <w:proofErr w:type="spellEnd"/>
      <w:r w:rsidR="00674A74" w:rsidRPr="00C87B84">
        <w:rPr>
          <w:rFonts w:cs="Times New Roman"/>
        </w:rPr>
        <w:t xml:space="preserve"> måste matcha användaren</w:t>
      </w:r>
      <w:r w:rsidR="00EC54DB" w:rsidRPr="00C87B84">
        <w:rPr>
          <w:rFonts w:cs="Times New Roman"/>
        </w:rPr>
        <w:t>s</w:t>
      </w:r>
      <w:r w:rsidR="00674A74" w:rsidRPr="00C87B84">
        <w:rPr>
          <w:rFonts w:cs="Times New Roman"/>
        </w:rPr>
        <w:t xml:space="preserve"> </w:t>
      </w:r>
      <w:r w:rsidR="003D5EED" w:rsidRPr="00C87B84">
        <w:rPr>
          <w:rFonts w:cs="Times New Roman"/>
        </w:rPr>
        <w:t>id, den användaren som vill ta bort informationen.</w:t>
      </w:r>
      <w:r w:rsidR="00DC2942" w:rsidRPr="00C87B84">
        <w:rPr>
          <w:rFonts w:cs="Times New Roman"/>
        </w:rPr>
        <w:t xml:space="preserve"> Tredje raden anger precis som början av rad två, att användaren måste vara inloggad, för att skapa eller uppdatera ett material.</w:t>
      </w:r>
      <w:r w:rsidR="00883174" w:rsidRPr="00C87B84">
        <w:rPr>
          <w:rFonts w:cs="Times New Roman"/>
        </w:rPr>
        <w:t xml:space="preserve"> Enda nackdelen med Firestore-reglerna är att, </w:t>
      </w:r>
      <w:r w:rsidR="009F38C7" w:rsidRPr="00C87B84">
        <w:rPr>
          <w:rFonts w:cs="Times New Roman"/>
        </w:rPr>
        <w:t xml:space="preserve">det är ett nytt sätt att skriva på. Vet man inte hur reglerna ska skriva måste man söka upp vilket i sin tur kan göra det svårare att </w:t>
      </w:r>
      <w:r w:rsidR="007F733E" w:rsidRPr="00C87B84">
        <w:rPr>
          <w:rFonts w:cs="Times New Roman"/>
        </w:rPr>
        <w:t xml:space="preserve">implementera egna regler. Att skriva egna regler kommer analyseras i </w:t>
      </w:r>
      <w:r w:rsidR="00B353B0" w:rsidRPr="00C87B84">
        <w:rPr>
          <w:rFonts w:cs="Times New Roman"/>
        </w:rPr>
        <w:t>under Auktorisering längre ner</w:t>
      </w:r>
      <w:r w:rsidR="007F733E" w:rsidRPr="00C87B84">
        <w:rPr>
          <w:rFonts w:cs="Times New Roman"/>
        </w:rPr>
        <w:t>.</w:t>
      </w:r>
      <w:r w:rsidR="00883174" w:rsidRPr="00C87B84">
        <w:rPr>
          <w:rFonts w:cs="Times New Roman"/>
        </w:rPr>
        <w:t xml:space="preserve"> </w:t>
      </w:r>
    </w:p>
    <w:p w14:paraId="71E709A8" w14:textId="21EBF0D8" w:rsidR="0089317A" w:rsidRPr="00C87B84" w:rsidRDefault="0089317A" w:rsidP="00A72DC3">
      <w:pPr>
        <w:spacing w:before="240" w:line="240" w:lineRule="auto"/>
        <w:rPr>
          <w:rFonts w:cs="Times New Roman"/>
        </w:rPr>
      </w:pPr>
      <w:r w:rsidRPr="00C87B84">
        <w:rPr>
          <w:rFonts w:cs="Times New Roman"/>
          <w:b/>
          <w:bCs/>
        </w:rPr>
        <w:t xml:space="preserve">Bilaga </w:t>
      </w:r>
      <w:r w:rsidR="008A1C72" w:rsidRPr="00C87B84">
        <w:rPr>
          <w:rFonts w:cs="Times New Roman"/>
          <w:b/>
          <w:bCs/>
        </w:rPr>
        <w:t>7.26</w:t>
      </w:r>
    </w:p>
    <w:p w14:paraId="686A2471" w14:textId="3CCE11C7" w:rsidR="0089317A" w:rsidRPr="00C87B84" w:rsidRDefault="0089317A" w:rsidP="00A72DC3">
      <w:pPr>
        <w:spacing w:line="240" w:lineRule="auto"/>
        <w:rPr>
          <w:rFonts w:cs="Times New Roman"/>
        </w:rPr>
      </w:pPr>
      <w:r w:rsidRPr="00C87B84">
        <w:rPr>
          <w:rFonts w:cs="Times New Roman"/>
          <w:noProof/>
        </w:rPr>
        <w:drawing>
          <wp:inline distT="0" distB="0" distL="0" distR="0" wp14:anchorId="0F35437B" wp14:editId="3CCA3DBC">
            <wp:extent cx="5039360" cy="45275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360" cy="452755"/>
                    </a:xfrm>
                    <a:prstGeom prst="rect">
                      <a:avLst/>
                    </a:prstGeom>
                  </pic:spPr>
                </pic:pic>
              </a:graphicData>
            </a:graphic>
          </wp:inline>
        </w:drawing>
      </w:r>
    </w:p>
    <w:p w14:paraId="4999EFE3" w14:textId="77777777" w:rsidR="00D924E9" w:rsidRPr="00C87B84" w:rsidRDefault="00075693" w:rsidP="00A72DC3">
      <w:pPr>
        <w:spacing w:before="240" w:line="240" w:lineRule="auto"/>
        <w:rPr>
          <w:rFonts w:cs="Times New Roman"/>
        </w:rPr>
      </w:pPr>
      <w:r w:rsidRPr="00C87B84">
        <w:rPr>
          <w:rFonts w:cs="Times New Roman"/>
        </w:rPr>
        <w:t xml:space="preserve">Autentisering kan även användas utanför datahantering, exempelvis för att visa eller dölja ’logga in’ och logga ut’ knappar. I PHP sköts det med samma </w:t>
      </w:r>
      <w:proofErr w:type="spellStart"/>
      <w:r w:rsidRPr="00C87B84">
        <w:rPr>
          <w:rFonts w:cs="Times New Roman"/>
        </w:rPr>
        <w:t>if</w:t>
      </w:r>
      <w:proofErr w:type="spellEnd"/>
      <w:r w:rsidRPr="00C87B84">
        <w:rPr>
          <w:rFonts w:cs="Times New Roman"/>
        </w:rPr>
        <w:t>-stats</w:t>
      </w:r>
      <w:r w:rsidR="006B4583" w:rsidRPr="00C87B84">
        <w:rPr>
          <w:rFonts w:cs="Times New Roman"/>
        </w:rPr>
        <w:t xml:space="preserve"> som för datahanteringen</w:t>
      </w:r>
      <w:r w:rsidRPr="00C87B84">
        <w:rPr>
          <w:rFonts w:cs="Times New Roman"/>
        </w:rPr>
        <w:t>. Det kräver att sidan laddas om för att den ska uppdateras, men med PHP skickas man mellan olika PHP-filer så det är inget användaren behöver sköta manuellt.  Firebase</w:t>
      </w:r>
      <w:r w:rsidR="006B4583" w:rsidRPr="00C87B84">
        <w:rPr>
          <w:rFonts w:cs="Times New Roman"/>
        </w:rPr>
        <w:t xml:space="preserve"> däremot använder en eventlyssnare </w:t>
      </w:r>
      <w:proofErr w:type="spellStart"/>
      <w:r w:rsidR="0099660E" w:rsidRPr="00C87B84">
        <w:rPr>
          <w:rFonts w:cs="Times New Roman"/>
          <w:i/>
          <w:iCs/>
        </w:rPr>
        <w:t>onAuthStateChanged</w:t>
      </w:r>
      <w:proofErr w:type="spellEnd"/>
      <w:r w:rsidR="0099660E" w:rsidRPr="00C87B84">
        <w:rPr>
          <w:rFonts w:cs="Times New Roman"/>
        </w:rPr>
        <w:t xml:space="preserve"> där </w:t>
      </w:r>
      <w:proofErr w:type="spellStart"/>
      <w:r w:rsidR="0099660E" w:rsidRPr="00C87B84">
        <w:rPr>
          <w:rFonts w:cs="Times New Roman"/>
          <w:i/>
          <w:iCs/>
        </w:rPr>
        <w:t>firebaseUser</w:t>
      </w:r>
      <w:proofErr w:type="spellEnd"/>
      <w:r w:rsidR="0099660E" w:rsidRPr="00C87B84">
        <w:rPr>
          <w:rFonts w:cs="Times New Roman"/>
        </w:rPr>
        <w:t xml:space="preserve"> </w:t>
      </w:r>
      <w:r w:rsidR="006B7FCA" w:rsidRPr="00C87B84">
        <w:rPr>
          <w:rFonts w:cs="Times New Roman"/>
        </w:rPr>
        <w:t xml:space="preserve">i bilagan nedan är användaren. Om användaren inte är inloggad är </w:t>
      </w:r>
      <w:proofErr w:type="spellStart"/>
      <w:r w:rsidR="006B7FCA" w:rsidRPr="00C87B84">
        <w:rPr>
          <w:rFonts w:cs="Times New Roman"/>
          <w:i/>
          <w:iCs/>
        </w:rPr>
        <w:t>firebaseUser</w:t>
      </w:r>
      <w:proofErr w:type="spellEnd"/>
      <w:r w:rsidR="006B7FCA" w:rsidRPr="00C87B84">
        <w:rPr>
          <w:rFonts w:cs="Times New Roman"/>
        </w:rPr>
        <w:t xml:space="preserve"> </w:t>
      </w:r>
      <w:r w:rsidR="006B7FCA" w:rsidRPr="00C87B84">
        <w:rPr>
          <w:rFonts w:cs="Times New Roman"/>
          <w:i/>
          <w:iCs/>
        </w:rPr>
        <w:t xml:space="preserve">= </w:t>
      </w:r>
      <w:proofErr w:type="spellStart"/>
      <w:r w:rsidR="006B7FCA" w:rsidRPr="00C87B84">
        <w:rPr>
          <w:rFonts w:cs="Times New Roman"/>
          <w:i/>
          <w:iCs/>
        </w:rPr>
        <w:t>null</w:t>
      </w:r>
      <w:proofErr w:type="spellEnd"/>
      <w:r w:rsidR="006B7FCA" w:rsidRPr="00C87B84">
        <w:rPr>
          <w:rFonts w:cs="Times New Roman"/>
        </w:rPr>
        <w:t xml:space="preserve">. </w:t>
      </w:r>
    </w:p>
    <w:p w14:paraId="242179E2" w14:textId="0FBFF372" w:rsidR="006B7FCA" w:rsidRPr="00A72DC3" w:rsidRDefault="006B7FCA" w:rsidP="00A72DC3">
      <w:pPr>
        <w:spacing w:after="0" w:line="240" w:lineRule="auto"/>
        <w:ind w:left="0" w:firstLine="576"/>
        <w:rPr>
          <w:rFonts w:cs="Times New Roman"/>
          <w:b/>
          <w:bCs/>
        </w:rPr>
      </w:pPr>
      <w:r w:rsidRPr="00C87B84">
        <w:rPr>
          <w:rFonts w:cs="Times New Roman"/>
          <w:b/>
          <w:bCs/>
        </w:rPr>
        <w:t>Bilaga</w:t>
      </w:r>
      <w:r w:rsidR="00D924E9" w:rsidRPr="00C87B84">
        <w:rPr>
          <w:rFonts w:cs="Times New Roman"/>
          <w:b/>
          <w:bCs/>
        </w:rPr>
        <w:t xml:space="preserve"> 7.27</w:t>
      </w:r>
    </w:p>
    <w:p w14:paraId="1C99B034" w14:textId="60583DF7" w:rsidR="0099660E" w:rsidRPr="00C87B84" w:rsidRDefault="0099660E" w:rsidP="00A72DC3">
      <w:pPr>
        <w:spacing w:before="240" w:line="240" w:lineRule="auto"/>
        <w:rPr>
          <w:rFonts w:cs="Times New Roman"/>
        </w:rPr>
      </w:pPr>
      <w:r w:rsidRPr="00C87B84">
        <w:rPr>
          <w:rFonts w:cs="Times New Roman"/>
          <w:noProof/>
        </w:rPr>
        <w:drawing>
          <wp:inline distT="0" distB="0" distL="0" distR="0" wp14:anchorId="344E084B" wp14:editId="30A0FDBD">
            <wp:extent cx="4448796" cy="228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8796" cy="228632"/>
                    </a:xfrm>
                    <a:prstGeom prst="rect">
                      <a:avLst/>
                    </a:prstGeom>
                  </pic:spPr>
                </pic:pic>
              </a:graphicData>
            </a:graphic>
          </wp:inline>
        </w:drawing>
      </w:r>
    </w:p>
    <w:p w14:paraId="488CD23D" w14:textId="77777777" w:rsidR="00075693" w:rsidRPr="00C87B84" w:rsidRDefault="00075693" w:rsidP="00A72DC3">
      <w:pPr>
        <w:spacing w:line="240" w:lineRule="auto"/>
        <w:rPr>
          <w:rFonts w:cs="Times New Roman"/>
        </w:rPr>
      </w:pPr>
    </w:p>
    <w:p w14:paraId="50D61E65" w14:textId="1C08FFBD" w:rsidR="00C22042" w:rsidRPr="00EC3D75" w:rsidRDefault="00F67255" w:rsidP="0065663F">
      <w:pPr>
        <w:pStyle w:val="Heading4"/>
        <w:rPr>
          <w:rFonts w:cs="Arial"/>
        </w:rPr>
      </w:pPr>
      <w:bookmarkStart w:id="101" w:name="_Toc69234987"/>
      <w:bookmarkStart w:id="102" w:name="_Toc69227503"/>
      <w:r w:rsidRPr="00EC3D75">
        <w:rPr>
          <w:rFonts w:cs="Arial"/>
        </w:rPr>
        <w:t>KLIENT-SÄKERHET</w:t>
      </w:r>
      <w:bookmarkEnd w:id="101"/>
      <w:bookmarkEnd w:id="102"/>
    </w:p>
    <w:p w14:paraId="186E17F1" w14:textId="471859F4" w:rsidR="00357BA9" w:rsidRPr="00C87B84" w:rsidRDefault="00244913" w:rsidP="00A72DC3">
      <w:pPr>
        <w:spacing w:line="240" w:lineRule="auto"/>
        <w:rPr>
          <w:rFonts w:cs="Times New Roman"/>
        </w:rPr>
      </w:pPr>
      <w:r w:rsidRPr="00C87B84">
        <w:rPr>
          <w:rFonts w:cs="Times New Roman"/>
        </w:rPr>
        <w:t xml:space="preserve">En av de största säkerhetsriskerna </w:t>
      </w:r>
      <w:r w:rsidR="001761AF" w:rsidRPr="00C87B84">
        <w:rPr>
          <w:rFonts w:cs="Times New Roman"/>
        </w:rPr>
        <w:t xml:space="preserve">i en webbapplikation är XSS, eller </w:t>
      </w:r>
      <w:proofErr w:type="spellStart"/>
      <w:r w:rsidR="001761AF" w:rsidRPr="00C87B84">
        <w:rPr>
          <w:rFonts w:cs="Times New Roman"/>
        </w:rPr>
        <w:t>cross-site-scripting</w:t>
      </w:r>
      <w:proofErr w:type="spellEnd"/>
      <w:r w:rsidR="001761AF" w:rsidRPr="00C87B84">
        <w:rPr>
          <w:rFonts w:cs="Times New Roman"/>
        </w:rPr>
        <w:t xml:space="preserve">. Det innebär att man injekterar </w:t>
      </w:r>
      <w:r w:rsidR="003062BA" w:rsidRPr="00C87B84">
        <w:rPr>
          <w:rFonts w:cs="Times New Roman"/>
        </w:rPr>
        <w:t>en bit kod</w:t>
      </w:r>
      <w:r w:rsidR="002729AC" w:rsidRPr="00C87B84">
        <w:rPr>
          <w:rFonts w:cs="Times New Roman"/>
        </w:rPr>
        <w:t xml:space="preserve"> men en specifik funktion</w:t>
      </w:r>
      <w:r w:rsidR="003062BA" w:rsidRPr="00C87B84">
        <w:rPr>
          <w:rFonts w:cs="Times New Roman"/>
        </w:rPr>
        <w:t xml:space="preserve">, som är osynlig för den vardagliga användaren. Exakt vad koden </w:t>
      </w:r>
      <w:r w:rsidR="00974FF6" w:rsidRPr="00C87B84">
        <w:rPr>
          <w:rFonts w:cs="Times New Roman"/>
        </w:rPr>
        <w:t>gör kan</w:t>
      </w:r>
      <w:r w:rsidR="00FE1ECB" w:rsidRPr="00C87B84">
        <w:rPr>
          <w:rFonts w:cs="Times New Roman"/>
        </w:rPr>
        <w:t xml:space="preserve"> variera kraftig beroende på vad injekt</w:t>
      </w:r>
      <w:r w:rsidR="00772F1A" w:rsidRPr="00C87B84">
        <w:rPr>
          <w:rFonts w:cs="Times New Roman"/>
        </w:rPr>
        <w:t>erarens</w:t>
      </w:r>
      <w:r w:rsidR="00FE1ECB" w:rsidRPr="00C87B84">
        <w:rPr>
          <w:rFonts w:cs="Times New Roman"/>
        </w:rPr>
        <w:t xml:space="preserve"> mål </w:t>
      </w:r>
      <w:r w:rsidR="00772F1A" w:rsidRPr="00C87B84">
        <w:rPr>
          <w:rFonts w:cs="Times New Roman"/>
        </w:rPr>
        <w:t xml:space="preserve">är. Vanligast är att man skickar användarens data, såsom </w:t>
      </w:r>
      <w:r w:rsidR="00772F1A" w:rsidRPr="00C87B84">
        <w:rPr>
          <w:rFonts w:cs="Times New Roman"/>
          <w:i/>
          <w:iCs/>
        </w:rPr>
        <w:t>cookies</w:t>
      </w:r>
      <w:r w:rsidR="00772F1A" w:rsidRPr="00C87B84">
        <w:rPr>
          <w:rFonts w:cs="Times New Roman"/>
        </w:rPr>
        <w:t xml:space="preserve"> eller </w:t>
      </w:r>
      <w:r w:rsidR="005F1AF5" w:rsidRPr="00C87B84">
        <w:rPr>
          <w:rFonts w:cs="Times New Roman"/>
        </w:rPr>
        <w:t xml:space="preserve">lyssnar på alla dess knapptryckningar för att få lösenord för att sedan skicka det till en extern server som sparar och använder den informationen.  </w:t>
      </w:r>
      <w:r w:rsidR="00357BA9" w:rsidRPr="00C87B84">
        <w:rPr>
          <w:rFonts w:cs="Times New Roman"/>
        </w:rPr>
        <w:t xml:space="preserve">I PHP </w:t>
      </w:r>
      <w:r w:rsidR="00F52AB2" w:rsidRPr="00C87B84">
        <w:rPr>
          <w:rFonts w:cs="Times New Roman"/>
        </w:rPr>
        <w:t xml:space="preserve">kan det skötas på flera sätt, bland annat </w:t>
      </w:r>
      <w:r w:rsidR="00357BA9" w:rsidRPr="00C87B84">
        <w:rPr>
          <w:rFonts w:cs="Times New Roman"/>
        </w:rPr>
        <w:t>genom att ersätta och lägga till karaktärer som bryter av den skadliga koden</w:t>
      </w:r>
      <w:r w:rsidR="00F52AB2" w:rsidRPr="00C87B84">
        <w:rPr>
          <w:rFonts w:cs="Times New Roman"/>
        </w:rPr>
        <w:t xml:space="preserve">, eller att </w:t>
      </w:r>
      <w:r w:rsidR="002646E8" w:rsidRPr="00C87B84">
        <w:rPr>
          <w:rFonts w:cs="Times New Roman"/>
        </w:rPr>
        <w:t xml:space="preserve">omvandla </w:t>
      </w:r>
      <w:r w:rsidR="002464C9" w:rsidRPr="00C87B84">
        <w:rPr>
          <w:rFonts w:cs="Times New Roman"/>
        </w:rPr>
        <w:t>potentiella</w:t>
      </w:r>
      <w:r w:rsidR="002646E8" w:rsidRPr="00C87B84">
        <w:rPr>
          <w:rFonts w:cs="Times New Roman"/>
        </w:rPr>
        <w:t xml:space="preserve"> skadliga karaktärer till en </w:t>
      </w:r>
      <w:r w:rsidR="002464C9" w:rsidRPr="00C87B84">
        <w:rPr>
          <w:rFonts w:cs="Times New Roman"/>
        </w:rPr>
        <w:t>sträng som motsvara den visuella karaktären</w:t>
      </w:r>
      <w:r w:rsidR="00357BA9" w:rsidRPr="00C87B84">
        <w:rPr>
          <w:rFonts w:cs="Times New Roman"/>
        </w:rPr>
        <w:t xml:space="preserve">. I Bilaga </w:t>
      </w:r>
      <w:r w:rsidR="00091645" w:rsidRPr="00C87B84">
        <w:rPr>
          <w:rFonts w:cs="Times New Roman"/>
        </w:rPr>
        <w:t>7.13</w:t>
      </w:r>
      <w:r w:rsidR="00357BA9" w:rsidRPr="00C87B84">
        <w:rPr>
          <w:rFonts w:cs="Times New Roman"/>
        </w:rPr>
        <w:t xml:space="preserve">, </w:t>
      </w:r>
      <w:r w:rsidR="004446E1" w:rsidRPr="00C87B84">
        <w:rPr>
          <w:rFonts w:cs="Times New Roman"/>
        </w:rPr>
        <w:t>PHP:s</w:t>
      </w:r>
      <w:r w:rsidR="00357BA9" w:rsidRPr="00C87B84">
        <w:rPr>
          <w:rFonts w:cs="Times New Roman"/>
        </w:rPr>
        <w:t xml:space="preserve"> skaparfunktion sker detta </w:t>
      </w:r>
      <w:r w:rsidR="00A0048C" w:rsidRPr="00C87B84">
        <w:rPr>
          <w:rFonts w:cs="Times New Roman"/>
        </w:rPr>
        <w:t xml:space="preserve">på rad 12 till 14. </w:t>
      </w:r>
      <w:r w:rsidR="00266856" w:rsidRPr="00C87B84">
        <w:rPr>
          <w:rFonts w:cs="Times New Roman"/>
        </w:rPr>
        <w:t xml:space="preserve">Exempelvis kan </w:t>
      </w:r>
      <w:proofErr w:type="gramStart"/>
      <w:r w:rsidR="00091911" w:rsidRPr="00C87B84">
        <w:rPr>
          <w:rFonts w:cs="Times New Roman"/>
        </w:rPr>
        <w:t>öppnar</w:t>
      </w:r>
      <w:proofErr w:type="gramEnd"/>
      <w:r w:rsidR="00091911" w:rsidRPr="00C87B84">
        <w:rPr>
          <w:rFonts w:cs="Times New Roman"/>
        </w:rPr>
        <w:t xml:space="preserve"> taggen ’</w:t>
      </w:r>
      <w:r w:rsidR="00310847" w:rsidRPr="00C87B84">
        <w:rPr>
          <w:rFonts w:cs="Times New Roman"/>
        </w:rPr>
        <w:t>&lt;’ göras om till ’&amp;</w:t>
      </w:r>
      <w:proofErr w:type="spellStart"/>
      <w:r w:rsidR="00310847" w:rsidRPr="00C87B84">
        <w:rPr>
          <w:rFonts w:cs="Times New Roman"/>
        </w:rPr>
        <w:t>lt</w:t>
      </w:r>
      <w:proofErr w:type="spellEnd"/>
      <w:r w:rsidR="00310847" w:rsidRPr="00C87B84">
        <w:rPr>
          <w:rFonts w:cs="Times New Roman"/>
        </w:rPr>
        <w:t xml:space="preserve">;’, när webbläsaren ser </w:t>
      </w:r>
      <w:r w:rsidR="00085694" w:rsidRPr="00C87B84">
        <w:rPr>
          <w:rFonts w:cs="Times New Roman"/>
        </w:rPr>
        <w:t xml:space="preserve">den omgjorda texten visar den en motsvarighet till </w:t>
      </w:r>
      <w:proofErr w:type="spellStart"/>
      <w:r w:rsidR="00085694" w:rsidRPr="00C87B84">
        <w:rPr>
          <w:rFonts w:cs="Times New Roman"/>
        </w:rPr>
        <w:t>originala</w:t>
      </w:r>
      <w:proofErr w:type="spellEnd"/>
      <w:r w:rsidR="00085694" w:rsidRPr="00C87B84">
        <w:rPr>
          <w:rFonts w:cs="Times New Roman"/>
        </w:rPr>
        <w:t xml:space="preserve"> symbolen utan att köra potentiell kod inuti.</w:t>
      </w:r>
      <w:r w:rsidR="003B1AC6" w:rsidRPr="00C87B84">
        <w:rPr>
          <w:rFonts w:cs="Times New Roman"/>
        </w:rPr>
        <w:t xml:space="preserve"> Problemet med denna typ av </w:t>
      </w:r>
      <w:r w:rsidR="00924401" w:rsidRPr="00C87B84">
        <w:rPr>
          <w:rFonts w:cs="Times New Roman"/>
        </w:rPr>
        <w:t xml:space="preserve">säkerhetshantering kan vara radbyten, som i html-kod ser ut som </w:t>
      </w:r>
      <w:r w:rsidR="00944F1D" w:rsidRPr="00C87B84">
        <w:rPr>
          <w:rFonts w:cs="Times New Roman"/>
        </w:rPr>
        <w:t>följande</w:t>
      </w:r>
      <w:r w:rsidR="00924401" w:rsidRPr="00C87B84">
        <w:rPr>
          <w:rFonts w:cs="Times New Roman"/>
        </w:rPr>
        <w:t>, &lt;</w:t>
      </w:r>
      <w:proofErr w:type="spellStart"/>
      <w:r w:rsidR="00924401" w:rsidRPr="00C87B84">
        <w:rPr>
          <w:rFonts w:cs="Times New Roman"/>
        </w:rPr>
        <w:t>br</w:t>
      </w:r>
      <w:proofErr w:type="spellEnd"/>
      <w:r w:rsidR="00924401" w:rsidRPr="00C87B84">
        <w:rPr>
          <w:rFonts w:cs="Times New Roman"/>
        </w:rPr>
        <w:t>&gt;. Byter man ut öppnings och stängningsstaggen fungerar inte radbrytningen</w:t>
      </w:r>
      <w:r w:rsidR="00944F1D" w:rsidRPr="00C87B84">
        <w:rPr>
          <w:rFonts w:cs="Times New Roman"/>
        </w:rPr>
        <w:t xml:space="preserve"> och man behöver skriva ytterligare kod för lösa dessa </w:t>
      </w:r>
      <w:proofErr w:type="spellStart"/>
      <w:r w:rsidR="00944F1D" w:rsidRPr="00C87B84">
        <w:rPr>
          <w:rFonts w:cs="Times New Roman"/>
        </w:rPr>
        <w:t>nyskapta</w:t>
      </w:r>
      <w:proofErr w:type="spellEnd"/>
      <w:r w:rsidR="00944F1D" w:rsidRPr="00C87B84">
        <w:rPr>
          <w:rFonts w:cs="Times New Roman"/>
        </w:rPr>
        <w:t xml:space="preserve"> problem.</w:t>
      </w:r>
      <w:r w:rsidR="00924401" w:rsidRPr="00C87B84">
        <w:rPr>
          <w:rFonts w:cs="Times New Roman"/>
        </w:rPr>
        <w:t xml:space="preserve"> </w:t>
      </w:r>
    </w:p>
    <w:p w14:paraId="7556A7BE" w14:textId="22BCE97B" w:rsidR="00357BA9" w:rsidRPr="00C87B84" w:rsidRDefault="00532572" w:rsidP="00A72DC3">
      <w:pPr>
        <w:spacing w:line="240" w:lineRule="auto"/>
        <w:rPr>
          <w:rFonts w:cs="Times New Roman"/>
        </w:rPr>
      </w:pPr>
      <w:commentRangeStart w:id="103"/>
      <w:commentRangeStart w:id="104"/>
      <w:commentRangeStart w:id="105"/>
      <w:r w:rsidRPr="00C87B84">
        <w:rPr>
          <w:rFonts w:cs="Times New Roman"/>
        </w:rPr>
        <w:t xml:space="preserve">Även problem som dessa är saker som Firebase löser </w:t>
      </w:r>
      <w:r w:rsidR="000876EE" w:rsidRPr="00C87B84">
        <w:rPr>
          <w:rFonts w:cs="Times New Roman"/>
        </w:rPr>
        <w:t>åt programmeraren, vilket gör att skapandet av hemsidorna går snabbare och effektivare.</w:t>
      </w:r>
      <w:commentRangeEnd w:id="103"/>
      <w:r w:rsidR="00F511BA">
        <w:rPr>
          <w:rStyle w:val="CommentReference"/>
        </w:rPr>
        <w:commentReference w:id="103"/>
      </w:r>
      <w:commentRangeEnd w:id="104"/>
      <w:r w:rsidR="0093249D">
        <w:rPr>
          <w:rStyle w:val="CommentReference"/>
        </w:rPr>
        <w:commentReference w:id="104"/>
      </w:r>
      <w:commentRangeEnd w:id="105"/>
      <w:r w:rsidR="0093249D">
        <w:rPr>
          <w:rStyle w:val="CommentReference"/>
        </w:rPr>
        <w:commentReference w:id="105"/>
      </w:r>
    </w:p>
    <w:p w14:paraId="1B485192" w14:textId="6D62CB8B" w:rsidR="00350D84" w:rsidRPr="00EC3D75" w:rsidRDefault="00F67255" w:rsidP="0065663F">
      <w:pPr>
        <w:pStyle w:val="Heading4"/>
        <w:rPr>
          <w:rFonts w:cs="Arial"/>
        </w:rPr>
      </w:pPr>
      <w:bookmarkStart w:id="106" w:name="_Toc69234988"/>
      <w:bookmarkStart w:id="107" w:name="_Toc69227504"/>
      <w:r w:rsidRPr="00EC3D75">
        <w:rPr>
          <w:rFonts w:cs="Arial"/>
        </w:rPr>
        <w:lastRenderedPageBreak/>
        <w:t>AUKTORISERING</w:t>
      </w:r>
      <w:bookmarkEnd w:id="106"/>
      <w:bookmarkEnd w:id="107"/>
    </w:p>
    <w:p w14:paraId="522F54C6" w14:textId="75C8689A" w:rsidR="00444B3D" w:rsidRPr="00C87B84" w:rsidRDefault="000922A7" w:rsidP="00A72DC3">
      <w:pPr>
        <w:tabs>
          <w:tab w:val="left" w:pos="3165"/>
        </w:tabs>
        <w:spacing w:line="240" w:lineRule="auto"/>
        <w:rPr>
          <w:rFonts w:cs="Times New Roman"/>
        </w:rPr>
      </w:pPr>
      <w:r w:rsidRPr="00C87B84">
        <w:rPr>
          <w:rFonts w:cs="Times New Roman"/>
        </w:rPr>
        <w:t xml:space="preserve">Auktorisering, eller roller är endast insatt i Firebaseprojektet. </w:t>
      </w:r>
      <w:r w:rsidR="001475DC" w:rsidRPr="00C87B84">
        <w:rPr>
          <w:rFonts w:cs="Times New Roman"/>
        </w:rPr>
        <w:t xml:space="preserve">Men implementeringen för det i PHP är </w:t>
      </w:r>
      <w:r w:rsidR="00E87ECD" w:rsidRPr="00C87B84">
        <w:rPr>
          <w:rFonts w:cs="Times New Roman"/>
        </w:rPr>
        <w:t xml:space="preserve">ganska enkel. </w:t>
      </w:r>
      <w:r w:rsidR="00995B5B" w:rsidRPr="00C87B84">
        <w:rPr>
          <w:rFonts w:cs="Times New Roman"/>
        </w:rPr>
        <w:t xml:space="preserve">Tillvägagången för </w:t>
      </w:r>
      <w:r w:rsidR="00303870" w:rsidRPr="00C87B84">
        <w:rPr>
          <w:rFonts w:cs="Times New Roman"/>
        </w:rPr>
        <w:t xml:space="preserve">att ge ut administratörsprivilegier är genom att redigera användarfilen </w:t>
      </w:r>
      <w:r w:rsidR="00444B3D" w:rsidRPr="00C87B84">
        <w:rPr>
          <w:rFonts w:cs="Times New Roman"/>
        </w:rPr>
        <w:t>manuellt</w:t>
      </w:r>
      <w:r w:rsidR="00303870" w:rsidRPr="00C87B84">
        <w:rPr>
          <w:rFonts w:cs="Times New Roman"/>
        </w:rPr>
        <w:t xml:space="preserve">, vilket fungerar </w:t>
      </w:r>
      <w:r w:rsidR="00444B3D" w:rsidRPr="00C87B84">
        <w:rPr>
          <w:rFonts w:cs="Times New Roman"/>
        </w:rPr>
        <w:t xml:space="preserve">likadant i båda projekten. </w:t>
      </w:r>
    </w:p>
    <w:p w14:paraId="17D662BC" w14:textId="7B54B1E7" w:rsidR="005D7D68" w:rsidRPr="00C87B84" w:rsidRDefault="00E87ECD" w:rsidP="00A72DC3">
      <w:pPr>
        <w:tabs>
          <w:tab w:val="left" w:pos="3165"/>
        </w:tabs>
        <w:spacing w:line="240" w:lineRule="auto"/>
        <w:rPr>
          <w:rFonts w:cs="Times New Roman"/>
        </w:rPr>
      </w:pPr>
      <w:r w:rsidRPr="00C87B84">
        <w:rPr>
          <w:rFonts w:cs="Times New Roman"/>
        </w:rPr>
        <w:t xml:space="preserve">Om man skulle införa </w:t>
      </w:r>
      <w:r w:rsidR="00444B3D" w:rsidRPr="00C87B84">
        <w:rPr>
          <w:rFonts w:cs="Times New Roman"/>
        </w:rPr>
        <w:t>roller</w:t>
      </w:r>
      <w:r w:rsidRPr="00C87B84">
        <w:rPr>
          <w:rFonts w:cs="Times New Roman"/>
        </w:rPr>
        <w:t xml:space="preserve"> i PHP skulle man i samband med </w:t>
      </w:r>
      <w:r w:rsidR="0011674C" w:rsidRPr="00C87B84">
        <w:rPr>
          <w:rFonts w:cs="Times New Roman"/>
        </w:rPr>
        <w:t>autentiseringen kolla efter en potentiell roll</w:t>
      </w:r>
      <w:r w:rsidR="00AA0418" w:rsidRPr="00C87B84">
        <w:rPr>
          <w:rFonts w:cs="Times New Roman"/>
        </w:rPr>
        <w:t>, vilket visas i bilagan nedan.</w:t>
      </w:r>
      <w:r w:rsidR="008669BA" w:rsidRPr="00C87B84">
        <w:rPr>
          <w:rFonts w:cs="Times New Roman"/>
        </w:rPr>
        <w:t xml:space="preserve"> </w:t>
      </w:r>
      <w:r w:rsidR="008C7C5F" w:rsidRPr="00C87B84">
        <w:rPr>
          <w:rFonts w:cs="Times New Roman"/>
        </w:rPr>
        <w:t xml:space="preserve">Enligt bilagan skulle </w:t>
      </w:r>
      <w:r w:rsidR="00324E51" w:rsidRPr="00C87B84">
        <w:rPr>
          <w:rFonts w:cs="Times New Roman"/>
        </w:rPr>
        <w:t>den första satsen</w:t>
      </w:r>
      <w:r w:rsidR="008C7C5F" w:rsidRPr="00C87B84">
        <w:rPr>
          <w:rFonts w:cs="Times New Roman"/>
        </w:rPr>
        <w:t xml:space="preserve"> kräva att användaren är inloggad</w:t>
      </w:r>
      <w:r w:rsidR="00324E51" w:rsidRPr="00C87B84">
        <w:rPr>
          <w:rFonts w:cs="Times New Roman"/>
        </w:rPr>
        <w:t xml:space="preserve"> och den andra satsen kräver att användaren är</w:t>
      </w:r>
      <w:r w:rsidR="008C7C5F" w:rsidRPr="00C87B84">
        <w:rPr>
          <w:rFonts w:cs="Times New Roman"/>
        </w:rPr>
        <w:t xml:space="preserve"> administratör. </w:t>
      </w:r>
      <w:r w:rsidR="001F2AF2" w:rsidRPr="00C87B84">
        <w:rPr>
          <w:rFonts w:cs="Times New Roman"/>
        </w:rPr>
        <w:t>Rollen som i exemplet ligger i sessionsvariabeln</w:t>
      </w:r>
      <w:r w:rsidR="00764A0F" w:rsidRPr="00C87B84">
        <w:rPr>
          <w:rFonts w:cs="Times New Roman"/>
        </w:rPr>
        <w:t>, som</w:t>
      </w:r>
      <w:r w:rsidR="001F2AF2" w:rsidRPr="00C87B84">
        <w:rPr>
          <w:rFonts w:cs="Times New Roman"/>
        </w:rPr>
        <w:t xml:space="preserve"> skulle läggas in under inloggningsprocessen med en snabb </w:t>
      </w:r>
      <w:r w:rsidR="002D4F22" w:rsidRPr="00C87B84">
        <w:rPr>
          <w:rFonts w:cs="Times New Roman"/>
        </w:rPr>
        <w:t xml:space="preserve">check om användaren har administratörsprivilegierna. </w:t>
      </w:r>
    </w:p>
    <w:p w14:paraId="1ABD83DB" w14:textId="693B025C" w:rsidR="00AA0418" w:rsidRPr="00C87B84" w:rsidRDefault="00AA0418" w:rsidP="00A72DC3">
      <w:pPr>
        <w:tabs>
          <w:tab w:val="left" w:pos="3165"/>
        </w:tabs>
        <w:spacing w:line="240" w:lineRule="auto"/>
        <w:rPr>
          <w:rFonts w:cs="Times New Roman"/>
        </w:rPr>
      </w:pPr>
      <w:r w:rsidRPr="00C87B84">
        <w:rPr>
          <w:rFonts w:cs="Times New Roman"/>
          <w:b/>
          <w:bCs/>
        </w:rPr>
        <w:t xml:space="preserve">Bilaga </w:t>
      </w:r>
      <w:r w:rsidR="00674349" w:rsidRPr="00C87B84">
        <w:rPr>
          <w:rFonts w:cs="Times New Roman"/>
          <w:b/>
          <w:bCs/>
        </w:rPr>
        <w:t>7.28</w:t>
      </w:r>
    </w:p>
    <w:p w14:paraId="554DBC60" w14:textId="08AF3B4F" w:rsidR="00C964C9" w:rsidRPr="00C87B84" w:rsidRDefault="0071513A" w:rsidP="00A72DC3">
      <w:pPr>
        <w:tabs>
          <w:tab w:val="left" w:pos="3165"/>
        </w:tabs>
        <w:spacing w:line="240" w:lineRule="auto"/>
        <w:rPr>
          <w:rFonts w:cs="Times New Roman"/>
        </w:rPr>
      </w:pPr>
      <w:r w:rsidRPr="00C87B84">
        <w:rPr>
          <w:rFonts w:cs="Times New Roman"/>
          <w:noProof/>
        </w:rPr>
        <w:drawing>
          <wp:inline distT="0" distB="0" distL="0" distR="0" wp14:anchorId="3F1B61D6" wp14:editId="7F86FA9E">
            <wp:extent cx="5039360" cy="20891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360" cy="208915"/>
                    </a:xfrm>
                    <a:prstGeom prst="rect">
                      <a:avLst/>
                    </a:prstGeom>
                  </pic:spPr>
                </pic:pic>
              </a:graphicData>
            </a:graphic>
          </wp:inline>
        </w:drawing>
      </w:r>
    </w:p>
    <w:p w14:paraId="06679931" w14:textId="39321A08" w:rsidR="008864CE" w:rsidRPr="00C87B84" w:rsidRDefault="002D4F22" w:rsidP="00A72DC3">
      <w:pPr>
        <w:spacing w:line="240" w:lineRule="auto"/>
        <w:rPr>
          <w:rFonts w:cs="Times New Roman"/>
        </w:rPr>
      </w:pPr>
      <w:r w:rsidRPr="00C87B84">
        <w:rPr>
          <w:rFonts w:cs="Times New Roman"/>
        </w:rPr>
        <w:t xml:space="preserve">I Firebase har det varit </w:t>
      </w:r>
      <w:r w:rsidR="002B53D0" w:rsidRPr="00C87B84">
        <w:rPr>
          <w:rFonts w:cs="Times New Roman"/>
        </w:rPr>
        <w:t>större problem att implementera</w:t>
      </w:r>
      <w:r w:rsidR="007C36E7" w:rsidRPr="00C87B84">
        <w:rPr>
          <w:rFonts w:cs="Times New Roman"/>
        </w:rPr>
        <w:t xml:space="preserve"> roller</w:t>
      </w:r>
      <w:r w:rsidR="002B53D0" w:rsidRPr="00C87B84">
        <w:rPr>
          <w:rFonts w:cs="Times New Roman"/>
        </w:rPr>
        <w:t xml:space="preserve">. </w:t>
      </w:r>
      <w:r w:rsidR="00570B0D" w:rsidRPr="00C87B84">
        <w:rPr>
          <w:rFonts w:cs="Times New Roman"/>
        </w:rPr>
        <w:t xml:space="preserve">För att </w:t>
      </w:r>
      <w:r w:rsidR="00303870" w:rsidRPr="00C87B84">
        <w:rPr>
          <w:rFonts w:cs="Times New Roman"/>
        </w:rPr>
        <w:t xml:space="preserve">ge en användare en </w:t>
      </w:r>
      <w:r w:rsidR="00444B3D" w:rsidRPr="00C87B84">
        <w:rPr>
          <w:rFonts w:cs="Times New Roman"/>
        </w:rPr>
        <w:t>roll måste man förs</w:t>
      </w:r>
      <w:r w:rsidR="00535D7F" w:rsidRPr="00C87B84">
        <w:rPr>
          <w:rFonts w:cs="Times New Roman"/>
        </w:rPr>
        <w:t>t</w:t>
      </w:r>
      <w:r w:rsidR="00444B3D" w:rsidRPr="00C87B84">
        <w:rPr>
          <w:rFonts w:cs="Times New Roman"/>
        </w:rPr>
        <w:t xml:space="preserve"> kunna lagra den specifika rollen. Vilket har tidigare </w:t>
      </w:r>
      <w:r w:rsidR="0081477E" w:rsidRPr="00C87B84">
        <w:rPr>
          <w:rFonts w:cs="Times New Roman"/>
        </w:rPr>
        <w:t xml:space="preserve">diskuterats under punkt </w:t>
      </w:r>
      <w:r w:rsidR="0081477E" w:rsidRPr="00C87B84">
        <w:rPr>
          <w:rFonts w:cs="Times New Roman"/>
          <w:i/>
          <w:iCs/>
        </w:rPr>
        <w:t>3.2.1.3 Användarinformation</w:t>
      </w:r>
      <w:r w:rsidR="005F57B9" w:rsidRPr="00C87B84">
        <w:rPr>
          <w:rFonts w:cs="Times New Roman"/>
        </w:rPr>
        <w:t xml:space="preserve">. </w:t>
      </w:r>
      <w:r w:rsidR="00535D7F" w:rsidRPr="00C87B84">
        <w:rPr>
          <w:rFonts w:cs="Times New Roman"/>
        </w:rPr>
        <w:t xml:space="preserve">Det innebär att en användare </w:t>
      </w:r>
      <w:r w:rsidR="004E5210" w:rsidRPr="00C87B84">
        <w:rPr>
          <w:rFonts w:cs="Times New Roman"/>
        </w:rPr>
        <w:t xml:space="preserve">måste ange sitt användarnamn efter </w:t>
      </w:r>
      <w:r w:rsidR="004C6773" w:rsidRPr="00C87B84">
        <w:rPr>
          <w:rFonts w:cs="Times New Roman"/>
        </w:rPr>
        <w:t xml:space="preserve">sin inloggning </w:t>
      </w:r>
      <w:r w:rsidR="006D73E3" w:rsidRPr="00C87B84">
        <w:rPr>
          <w:rFonts w:cs="Times New Roman"/>
        </w:rPr>
        <w:t xml:space="preserve">för att skapa sitt separata användardokument, </w:t>
      </w:r>
      <w:r w:rsidR="004C6773" w:rsidRPr="00C87B84">
        <w:rPr>
          <w:rFonts w:cs="Times New Roman"/>
        </w:rPr>
        <w:t xml:space="preserve">vilket går </w:t>
      </w:r>
      <w:r w:rsidR="006D78EE" w:rsidRPr="00C87B84">
        <w:rPr>
          <w:rFonts w:cs="Times New Roman"/>
        </w:rPr>
        <w:t xml:space="preserve">för användaren att </w:t>
      </w:r>
      <w:r w:rsidR="004C6773" w:rsidRPr="00C87B84">
        <w:rPr>
          <w:rFonts w:cs="Times New Roman"/>
        </w:rPr>
        <w:t xml:space="preserve">undkomma, vilket i sin tur innebär att man inte kan garantera möjligheten att ge användare administratörsprivilegierna. </w:t>
      </w:r>
      <w:r w:rsidR="0071194C" w:rsidRPr="00C87B84">
        <w:rPr>
          <w:rFonts w:cs="Times New Roman"/>
        </w:rPr>
        <w:t xml:space="preserve">Ska en </w:t>
      </w:r>
      <w:r w:rsidR="004E212A" w:rsidRPr="00C87B84">
        <w:rPr>
          <w:rFonts w:cs="Times New Roman"/>
        </w:rPr>
        <w:t>administratörs</w:t>
      </w:r>
      <w:r w:rsidR="0071194C" w:rsidRPr="00C87B84">
        <w:rPr>
          <w:rFonts w:cs="Times New Roman"/>
        </w:rPr>
        <w:t xml:space="preserve">roll </w:t>
      </w:r>
      <w:r w:rsidR="00381A27" w:rsidRPr="00C87B84">
        <w:rPr>
          <w:rFonts w:cs="Times New Roman"/>
        </w:rPr>
        <w:t xml:space="preserve">ges </w:t>
      </w:r>
      <w:r w:rsidR="0071194C" w:rsidRPr="00C87B84">
        <w:rPr>
          <w:rFonts w:cs="Times New Roman"/>
        </w:rPr>
        <w:t xml:space="preserve">har användaren troligtvis redan loggat in, men om övriga roller ska ges kan det ställa till </w:t>
      </w:r>
      <w:r w:rsidR="004E212A" w:rsidRPr="00C87B84">
        <w:rPr>
          <w:rFonts w:cs="Times New Roman"/>
        </w:rPr>
        <w:t xml:space="preserve">besvär. </w:t>
      </w:r>
      <w:r w:rsidR="007C391F" w:rsidRPr="00C87B84">
        <w:rPr>
          <w:rFonts w:cs="Times New Roman"/>
        </w:rPr>
        <w:t xml:space="preserve">Utöver tidigare </w:t>
      </w:r>
      <w:r w:rsidR="00A540AD" w:rsidRPr="00C87B84">
        <w:rPr>
          <w:rFonts w:cs="Times New Roman"/>
        </w:rPr>
        <w:t xml:space="preserve">diskuterade nackdelar måstes en inläsning av det separata användardokumentet ske </w:t>
      </w:r>
      <w:r w:rsidR="009632E9" w:rsidRPr="00C87B84">
        <w:rPr>
          <w:rFonts w:cs="Times New Roman"/>
        </w:rPr>
        <w:t xml:space="preserve">varje gång en funktion </w:t>
      </w:r>
      <w:r w:rsidR="00A3543A" w:rsidRPr="00C87B84">
        <w:rPr>
          <w:rFonts w:cs="Times New Roman"/>
        </w:rPr>
        <w:t>använder</w:t>
      </w:r>
      <w:r w:rsidR="009632E9" w:rsidRPr="00C87B84">
        <w:rPr>
          <w:rFonts w:cs="Times New Roman"/>
        </w:rPr>
        <w:t xml:space="preserve"> särskilda roll-privilegier</w:t>
      </w:r>
      <w:r w:rsidR="00A3543A" w:rsidRPr="00C87B84">
        <w:rPr>
          <w:rFonts w:cs="Times New Roman"/>
        </w:rPr>
        <w:t>, vilket ytterligare i sin tur ökar data</w:t>
      </w:r>
      <w:r w:rsidR="00D755D2" w:rsidRPr="00C87B84">
        <w:rPr>
          <w:rFonts w:cs="Times New Roman"/>
        </w:rPr>
        <w:t>konsumtionen</w:t>
      </w:r>
      <w:r w:rsidR="000B60FF" w:rsidRPr="00C87B84">
        <w:rPr>
          <w:rFonts w:cs="Times New Roman"/>
        </w:rPr>
        <w:t xml:space="preserve">, vilket i sin tur gör </w:t>
      </w:r>
      <w:r w:rsidR="00DA1A73" w:rsidRPr="00C87B84">
        <w:rPr>
          <w:rFonts w:cs="Times New Roman"/>
        </w:rPr>
        <w:t xml:space="preserve">att </w:t>
      </w:r>
      <w:r w:rsidR="000B60FF" w:rsidRPr="00C87B84">
        <w:rPr>
          <w:rFonts w:cs="Times New Roman"/>
        </w:rPr>
        <w:t xml:space="preserve">storskaliga projekt </w:t>
      </w:r>
      <w:r w:rsidR="00D755D2" w:rsidRPr="00C87B84">
        <w:rPr>
          <w:rFonts w:cs="Times New Roman"/>
        </w:rPr>
        <w:t>kostar</w:t>
      </w:r>
      <w:r w:rsidR="00DA1A73" w:rsidRPr="00C87B84">
        <w:rPr>
          <w:rFonts w:cs="Times New Roman"/>
        </w:rPr>
        <w:t xml:space="preserve"> mer</w:t>
      </w:r>
      <w:r w:rsidR="000B60FF" w:rsidRPr="00C87B84">
        <w:rPr>
          <w:rFonts w:cs="Times New Roman"/>
        </w:rPr>
        <w:t>.</w:t>
      </w:r>
      <w:r w:rsidR="009A7672" w:rsidRPr="00C87B84">
        <w:rPr>
          <w:rFonts w:cs="Times New Roman"/>
        </w:rPr>
        <w:t xml:space="preserve"> Fördelen med Firebase är att när rollgivningen är färdig behöver man bara lägga till en enda rad</w:t>
      </w:r>
      <w:r w:rsidR="00765314" w:rsidRPr="00C87B84">
        <w:rPr>
          <w:rFonts w:cs="Times New Roman"/>
        </w:rPr>
        <w:t>, vilket kan ses i bilagan nedan.</w:t>
      </w:r>
      <w:r w:rsidR="00321646" w:rsidRPr="00C87B84">
        <w:rPr>
          <w:rFonts w:cs="Times New Roman"/>
        </w:rPr>
        <w:t xml:space="preserve"> Man hämtar ut </w:t>
      </w:r>
      <w:proofErr w:type="spellStart"/>
      <w:r w:rsidR="00321646" w:rsidRPr="00C87B84">
        <w:rPr>
          <w:rFonts w:cs="Times New Roman"/>
        </w:rPr>
        <w:t>användardatan</w:t>
      </w:r>
      <w:proofErr w:type="spellEnd"/>
      <w:r w:rsidR="00321646" w:rsidRPr="00C87B84">
        <w:rPr>
          <w:rFonts w:cs="Times New Roman"/>
        </w:rPr>
        <w:t xml:space="preserve"> från Firestore och verifierar om användarens roll är </w:t>
      </w:r>
      <w:r w:rsidR="00CF46D4" w:rsidRPr="00C87B84">
        <w:rPr>
          <w:rFonts w:cs="Times New Roman"/>
        </w:rPr>
        <w:t xml:space="preserve">lika med </w:t>
      </w:r>
      <w:proofErr w:type="spellStart"/>
      <w:r w:rsidR="00CF46D4" w:rsidRPr="00C87B84">
        <w:rPr>
          <w:rFonts w:cs="Times New Roman"/>
          <w:i/>
          <w:iCs/>
        </w:rPr>
        <w:t>admin</w:t>
      </w:r>
      <w:proofErr w:type="spellEnd"/>
      <w:r w:rsidR="00CF46D4" w:rsidRPr="00C87B84">
        <w:rPr>
          <w:rFonts w:cs="Times New Roman"/>
        </w:rPr>
        <w:t xml:space="preserve">. Bilagans funktion gör att administratörer kan ta bort </w:t>
      </w:r>
      <w:r w:rsidR="00A84FA5" w:rsidRPr="00C87B84">
        <w:rPr>
          <w:rFonts w:cs="Times New Roman"/>
        </w:rPr>
        <w:t xml:space="preserve">alla inlagda </w:t>
      </w:r>
      <w:r w:rsidR="00EE2A1E" w:rsidRPr="00C87B84">
        <w:rPr>
          <w:rFonts w:cs="Times New Roman"/>
        </w:rPr>
        <w:t>dokument oavsett om de skapade dokumentet eller inte, vilket har införts som krav enligt bilaga 7.26</w:t>
      </w:r>
      <w:r w:rsidR="00B66586" w:rsidRPr="00C87B84">
        <w:rPr>
          <w:rFonts w:cs="Times New Roman"/>
        </w:rPr>
        <w:t>.</w:t>
      </w:r>
    </w:p>
    <w:p w14:paraId="7EC94390" w14:textId="7391E040" w:rsidR="00765314" w:rsidRPr="00EC3D75" w:rsidRDefault="00765314" w:rsidP="00765314">
      <w:pPr>
        <w:pStyle w:val="Heading5"/>
        <w:rPr>
          <w:rFonts w:ascii="Arial" w:hAnsi="Arial" w:cs="Arial"/>
          <w:b/>
          <w:bCs/>
        </w:rPr>
      </w:pPr>
      <w:r w:rsidRPr="00EC3D75">
        <w:rPr>
          <w:rFonts w:ascii="Arial" w:hAnsi="Arial" w:cs="Arial"/>
          <w:b/>
          <w:bCs/>
        </w:rPr>
        <w:t xml:space="preserve">Bilaga </w:t>
      </w:r>
      <w:r w:rsidR="00674349" w:rsidRPr="00EC3D75">
        <w:rPr>
          <w:rFonts w:ascii="Arial" w:hAnsi="Arial" w:cs="Arial"/>
          <w:b/>
          <w:bCs/>
        </w:rPr>
        <w:t>7.29</w:t>
      </w:r>
    </w:p>
    <w:p w14:paraId="6231AC4B" w14:textId="762CD240" w:rsidR="00765314" w:rsidRPr="00C87B84" w:rsidRDefault="00765314" w:rsidP="00A72DC3">
      <w:pPr>
        <w:spacing w:line="240" w:lineRule="auto"/>
        <w:rPr>
          <w:rFonts w:cs="Times New Roman"/>
        </w:rPr>
      </w:pPr>
      <w:r w:rsidRPr="00C87B84">
        <w:rPr>
          <w:rFonts w:cs="Times New Roman"/>
          <w:noProof/>
        </w:rPr>
        <w:drawing>
          <wp:inline distT="0" distB="0" distL="0" distR="0" wp14:anchorId="0325F0D5" wp14:editId="1B63FB73">
            <wp:extent cx="5039360" cy="11811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360" cy="118110"/>
                    </a:xfrm>
                    <a:prstGeom prst="rect">
                      <a:avLst/>
                    </a:prstGeom>
                  </pic:spPr>
                </pic:pic>
              </a:graphicData>
            </a:graphic>
          </wp:inline>
        </w:drawing>
      </w:r>
    </w:p>
    <w:p w14:paraId="308ADE3B" w14:textId="201E1595" w:rsidR="00151306" w:rsidRPr="00C87B84" w:rsidRDefault="00151306" w:rsidP="00A72DC3">
      <w:pPr>
        <w:spacing w:line="240" w:lineRule="auto"/>
        <w:rPr>
          <w:rFonts w:cs="Times New Roman"/>
        </w:rPr>
      </w:pPr>
      <w:commentRangeStart w:id="108"/>
      <w:commentRangeStart w:id="109"/>
      <w:commentRangeStart w:id="110"/>
      <w:r w:rsidRPr="00C87B84">
        <w:rPr>
          <w:rFonts w:cs="Times New Roman"/>
        </w:rPr>
        <w:t xml:space="preserve">Det stora problemet vid implementeringen av ovanstående sats är </w:t>
      </w:r>
      <w:r w:rsidR="009F1555" w:rsidRPr="00C87B84">
        <w:rPr>
          <w:rFonts w:cs="Times New Roman"/>
        </w:rPr>
        <w:t>att Firestore-regler</w:t>
      </w:r>
      <w:r w:rsidR="00965B91" w:rsidRPr="00C87B84">
        <w:rPr>
          <w:rFonts w:cs="Times New Roman"/>
        </w:rPr>
        <w:t>na helt saknar felsökning</w:t>
      </w:r>
      <w:r w:rsidR="00C2585C" w:rsidRPr="00C87B84">
        <w:rPr>
          <w:rFonts w:cs="Times New Roman"/>
        </w:rPr>
        <w:t>.</w:t>
      </w:r>
      <w:r w:rsidR="00B0724D" w:rsidRPr="00C87B84">
        <w:rPr>
          <w:rFonts w:cs="Times New Roman"/>
        </w:rPr>
        <w:t xml:space="preserve"> Man kan inte a</w:t>
      </w:r>
      <w:r w:rsidR="00965B91" w:rsidRPr="00C87B84">
        <w:rPr>
          <w:rFonts w:cs="Times New Roman"/>
        </w:rPr>
        <w:t xml:space="preserve">nvända några </w:t>
      </w:r>
      <w:proofErr w:type="spellStart"/>
      <w:r w:rsidR="00965B91" w:rsidRPr="00C87B84">
        <w:rPr>
          <w:rFonts w:cs="Times New Roman"/>
        </w:rPr>
        <w:t>debug</w:t>
      </w:r>
      <w:proofErr w:type="spellEnd"/>
      <w:r w:rsidR="00965B91" w:rsidRPr="00C87B84">
        <w:rPr>
          <w:rFonts w:cs="Times New Roman"/>
        </w:rPr>
        <w:t xml:space="preserve">-verktyg för att kontrollera </w:t>
      </w:r>
      <w:r w:rsidR="007A1D27" w:rsidRPr="00C87B84">
        <w:rPr>
          <w:rFonts w:cs="Times New Roman"/>
        </w:rPr>
        <w:t xml:space="preserve">inmatningsvärden. </w:t>
      </w:r>
      <w:r w:rsidR="00B0724D" w:rsidRPr="00C87B84">
        <w:rPr>
          <w:rFonts w:cs="Times New Roman"/>
        </w:rPr>
        <w:t xml:space="preserve">Det innebär att när reglerna skrivs i regelkonsolen, så skrivs reglerna i blindo. Det går att kontrollera om resultatet fungerar genom att gå in på sin hemsida och testa </w:t>
      </w:r>
      <w:r w:rsidR="00205B1D" w:rsidRPr="00C87B84">
        <w:rPr>
          <w:rFonts w:cs="Times New Roman"/>
        </w:rPr>
        <w:t>om reglerna blockerar och släpper igenom rätt användare</w:t>
      </w:r>
      <w:r w:rsidR="00295D47" w:rsidRPr="00C87B84">
        <w:rPr>
          <w:rFonts w:cs="Times New Roman"/>
        </w:rPr>
        <w:t xml:space="preserve">. Däremot, om reglerna inte gör som </w:t>
      </w:r>
      <w:r w:rsidR="00D038DF" w:rsidRPr="00C87B84">
        <w:rPr>
          <w:rFonts w:cs="Times New Roman"/>
        </w:rPr>
        <w:t>man har avsett,</w:t>
      </w:r>
      <w:r w:rsidR="00165726" w:rsidRPr="00C87B84">
        <w:rPr>
          <w:rFonts w:cs="Times New Roman"/>
        </w:rPr>
        <w:t xml:space="preserve"> existerar det </w:t>
      </w:r>
      <w:r w:rsidR="00ED3163" w:rsidRPr="00C87B84">
        <w:rPr>
          <w:rFonts w:cs="Times New Roman"/>
        </w:rPr>
        <w:t>inga</w:t>
      </w:r>
      <w:r w:rsidR="00165726" w:rsidRPr="00C87B84">
        <w:rPr>
          <w:rFonts w:cs="Times New Roman"/>
        </w:rPr>
        <w:t xml:space="preserve"> fel</w:t>
      </w:r>
      <w:r w:rsidR="00090C50" w:rsidRPr="00C87B84">
        <w:rPr>
          <w:rFonts w:cs="Times New Roman"/>
        </w:rPr>
        <w:t>söknings-</w:t>
      </w:r>
      <w:r w:rsidR="007149C1" w:rsidRPr="00C87B84">
        <w:rPr>
          <w:rFonts w:cs="Times New Roman"/>
        </w:rPr>
        <w:t>verktyg</w:t>
      </w:r>
      <w:r w:rsidR="00090C50" w:rsidRPr="00C87B84">
        <w:rPr>
          <w:rFonts w:cs="Times New Roman"/>
        </w:rPr>
        <w:t xml:space="preserve"> mer än att jämföra sin kod med en eventuell guide eller att söka personlig hjälp</w:t>
      </w:r>
      <w:r w:rsidR="007149C1" w:rsidRPr="00C87B84">
        <w:rPr>
          <w:rFonts w:cs="Times New Roman"/>
        </w:rPr>
        <w:t>, där det andra alternativet kan vara svårt om man inte har en handledare</w:t>
      </w:r>
      <w:r w:rsidR="006C2AEC" w:rsidRPr="00C87B84">
        <w:rPr>
          <w:rFonts w:cs="Times New Roman"/>
        </w:rPr>
        <w:t xml:space="preserve">, </w:t>
      </w:r>
      <w:r w:rsidR="0051194A" w:rsidRPr="00C87B84">
        <w:rPr>
          <w:rFonts w:cs="Times New Roman"/>
        </w:rPr>
        <w:t>vilket i mitt fall krävdes för att rätta till satsen.</w:t>
      </w:r>
      <w:commentRangeEnd w:id="108"/>
      <w:r w:rsidR="00F511BA">
        <w:rPr>
          <w:rStyle w:val="CommentReference"/>
        </w:rPr>
        <w:commentReference w:id="108"/>
      </w:r>
      <w:commentRangeEnd w:id="109"/>
      <w:r w:rsidR="0093249D">
        <w:rPr>
          <w:rStyle w:val="CommentReference"/>
        </w:rPr>
        <w:commentReference w:id="109"/>
      </w:r>
      <w:commentRangeEnd w:id="110"/>
      <w:r w:rsidR="0093249D">
        <w:rPr>
          <w:rStyle w:val="CommentReference"/>
        </w:rPr>
        <w:commentReference w:id="110"/>
      </w:r>
    </w:p>
    <w:p w14:paraId="6C688F59" w14:textId="4BC61385" w:rsidR="00794F17" w:rsidRPr="00EC3D75" w:rsidRDefault="0065663F" w:rsidP="0065663F">
      <w:pPr>
        <w:pStyle w:val="Heading3"/>
        <w:rPr>
          <w:rFonts w:cs="Arial"/>
        </w:rPr>
      </w:pPr>
      <w:bookmarkStart w:id="111" w:name="_Toc69234989"/>
      <w:bookmarkStart w:id="112" w:name="_Toc69227505"/>
      <w:r w:rsidRPr="00EC3D75">
        <w:rPr>
          <w:rFonts w:cs="Arial"/>
        </w:rPr>
        <w:lastRenderedPageBreak/>
        <w:t>F</w:t>
      </w:r>
      <w:r w:rsidR="00DD1013" w:rsidRPr="00EC3D75">
        <w:rPr>
          <w:rFonts w:cs="Arial"/>
        </w:rPr>
        <w:t>elhantering</w:t>
      </w:r>
      <w:bookmarkEnd w:id="111"/>
      <w:bookmarkEnd w:id="112"/>
    </w:p>
    <w:p w14:paraId="0CB54140" w14:textId="0FDE3BD3" w:rsidR="00627A4E" w:rsidRPr="00C87B84" w:rsidRDefault="00627A4E" w:rsidP="00A72DC3">
      <w:pPr>
        <w:spacing w:line="240" w:lineRule="auto"/>
        <w:rPr>
          <w:rFonts w:cs="Times New Roman"/>
        </w:rPr>
      </w:pPr>
      <w:r w:rsidRPr="00C87B84">
        <w:rPr>
          <w:rFonts w:cs="Times New Roman"/>
        </w:rPr>
        <w:t>Felhantering är ett s</w:t>
      </w:r>
      <w:r w:rsidR="00FB34A5" w:rsidRPr="00C87B84">
        <w:rPr>
          <w:rFonts w:cs="Times New Roman"/>
        </w:rPr>
        <w:t xml:space="preserve">ätt att skydda och hjälpa användaren mot sig själv. Dels handlar det om att </w:t>
      </w:r>
      <w:r w:rsidR="000E44ED" w:rsidRPr="00C87B84">
        <w:rPr>
          <w:rFonts w:cs="Times New Roman"/>
        </w:rPr>
        <w:t xml:space="preserve">ge användaren logiska felmeddelanden, dels är det </w:t>
      </w:r>
      <w:r w:rsidR="006D2F1E" w:rsidRPr="00C87B84">
        <w:rPr>
          <w:rFonts w:cs="Times New Roman"/>
        </w:rPr>
        <w:t>att undvika total</w:t>
      </w:r>
      <w:r w:rsidR="00AB4BB8" w:rsidRPr="00C87B84">
        <w:rPr>
          <w:rFonts w:cs="Times New Roman"/>
        </w:rPr>
        <w:t>krascher</w:t>
      </w:r>
      <w:r w:rsidR="006D2F1E" w:rsidRPr="00C87B84">
        <w:rPr>
          <w:rFonts w:cs="Times New Roman"/>
        </w:rPr>
        <w:t xml:space="preserve">. </w:t>
      </w:r>
    </w:p>
    <w:p w14:paraId="40F6F94A" w14:textId="331C8F7C" w:rsidR="006D2F1E" w:rsidRPr="00C87B84" w:rsidRDefault="00732006" w:rsidP="00A72DC3">
      <w:pPr>
        <w:spacing w:line="240" w:lineRule="auto"/>
        <w:rPr>
          <w:rFonts w:cs="Times New Roman"/>
        </w:rPr>
      </w:pPr>
      <w:r w:rsidRPr="00C87B84">
        <w:rPr>
          <w:rFonts w:cs="Times New Roman"/>
        </w:rPr>
        <w:t xml:space="preserve">Exempelvis vid inloggningsprocessen </w:t>
      </w:r>
      <w:r w:rsidR="00F82B17" w:rsidRPr="00C87B84">
        <w:rPr>
          <w:rFonts w:cs="Times New Roman"/>
        </w:rPr>
        <w:t xml:space="preserve">eller registreringsprocessen </w:t>
      </w:r>
      <w:r w:rsidR="00AF0051" w:rsidRPr="00C87B84">
        <w:rPr>
          <w:rFonts w:cs="Times New Roman"/>
        </w:rPr>
        <w:t>får användaren olika meddelanden beroende på om de</w:t>
      </w:r>
      <w:r w:rsidR="007F692E" w:rsidRPr="00C87B84">
        <w:rPr>
          <w:rFonts w:cs="Times New Roman"/>
        </w:rPr>
        <w:t>m</w:t>
      </w:r>
      <w:r w:rsidR="00AF0051" w:rsidRPr="00C87B84">
        <w:rPr>
          <w:rFonts w:cs="Times New Roman"/>
        </w:rPr>
        <w:t xml:space="preserve"> inte har fyllt </w:t>
      </w:r>
      <w:r w:rsidR="007F692E" w:rsidRPr="00C87B84">
        <w:rPr>
          <w:rFonts w:cs="Times New Roman"/>
        </w:rPr>
        <w:t xml:space="preserve">en mejl eller om de </w:t>
      </w:r>
      <w:r w:rsidR="00E74A08" w:rsidRPr="00C87B84">
        <w:rPr>
          <w:rFonts w:cs="Times New Roman"/>
        </w:rPr>
        <w:t xml:space="preserve">har angett ett felaktigt lösenord. Vilket visades under inloggningsanalysen </w:t>
      </w:r>
      <w:r w:rsidR="002A6C72" w:rsidRPr="00C87B84">
        <w:rPr>
          <w:rFonts w:cs="Times New Roman"/>
        </w:rPr>
        <w:t xml:space="preserve">tar Firebase och skickar ett fel som visas för användaren </w:t>
      </w:r>
      <w:r w:rsidR="00363079" w:rsidRPr="00C87B84">
        <w:rPr>
          <w:rFonts w:cs="Times New Roman"/>
        </w:rPr>
        <w:t xml:space="preserve">vid felaktig inloggning. Exakt hur texten som </w:t>
      </w:r>
      <w:r w:rsidR="00A116B2" w:rsidRPr="00C87B84">
        <w:rPr>
          <w:rFonts w:cs="Times New Roman"/>
        </w:rPr>
        <w:t xml:space="preserve">skickas är formulerad sköter Firebase. </w:t>
      </w:r>
      <w:r w:rsidR="00F0087C" w:rsidRPr="00C87B84">
        <w:rPr>
          <w:rFonts w:cs="Times New Roman"/>
        </w:rPr>
        <w:t xml:space="preserve">Men det finns fortfarande felhantering som behövs skrivas manuellt. I Firebaseprojektet som är </w:t>
      </w:r>
      <w:r w:rsidR="00022607" w:rsidRPr="00C87B84">
        <w:rPr>
          <w:rFonts w:cs="Times New Roman"/>
        </w:rPr>
        <w:t>ett</w:t>
      </w:r>
      <w:r w:rsidR="00F0087C" w:rsidRPr="00C87B84">
        <w:rPr>
          <w:rFonts w:cs="Times New Roman"/>
        </w:rPr>
        <w:t xml:space="preserve"> </w:t>
      </w:r>
      <w:r w:rsidR="009B039C" w:rsidRPr="00C87B84">
        <w:rPr>
          <w:rFonts w:cs="Times New Roman"/>
        </w:rPr>
        <w:t>bok</w:t>
      </w:r>
      <w:r w:rsidR="00AA1EC5" w:rsidRPr="00C87B84">
        <w:rPr>
          <w:rFonts w:cs="Times New Roman"/>
        </w:rPr>
        <w:t>biliotek</w:t>
      </w:r>
      <w:r w:rsidR="009B039C" w:rsidRPr="00C87B84">
        <w:rPr>
          <w:rFonts w:cs="Times New Roman"/>
        </w:rPr>
        <w:t xml:space="preserve"> online</w:t>
      </w:r>
      <w:r w:rsidR="00F0087C" w:rsidRPr="00C87B84">
        <w:rPr>
          <w:rFonts w:cs="Times New Roman"/>
        </w:rPr>
        <w:t xml:space="preserve">, </w:t>
      </w:r>
      <w:r w:rsidR="00AA1EC5" w:rsidRPr="00C87B84">
        <w:rPr>
          <w:rFonts w:cs="Times New Roman"/>
        </w:rPr>
        <w:t>sköt</w:t>
      </w:r>
      <w:r w:rsidR="00022607" w:rsidRPr="00C87B84">
        <w:rPr>
          <w:rFonts w:cs="Times New Roman"/>
        </w:rPr>
        <w:t>s</w:t>
      </w:r>
      <w:r w:rsidR="00AA1EC5" w:rsidRPr="00C87B84">
        <w:rPr>
          <w:rFonts w:cs="Times New Roman"/>
        </w:rPr>
        <w:t xml:space="preserve"> individuell bokhämtning via</w:t>
      </w:r>
      <w:r w:rsidR="00022607" w:rsidRPr="00C87B84">
        <w:rPr>
          <w:rFonts w:cs="Times New Roman"/>
        </w:rPr>
        <w:t xml:space="preserve"> </w:t>
      </w:r>
      <w:r w:rsidR="00153CD6" w:rsidRPr="00C87B84">
        <w:rPr>
          <w:rFonts w:cs="Times New Roman"/>
        </w:rPr>
        <w:t xml:space="preserve">get-variabler från </w:t>
      </w:r>
      <w:r w:rsidR="00022607" w:rsidRPr="00C87B84">
        <w:rPr>
          <w:rFonts w:cs="Times New Roman"/>
        </w:rPr>
        <w:t>URL:en</w:t>
      </w:r>
      <w:r w:rsidR="00AA1EC5" w:rsidRPr="00C87B84">
        <w:rPr>
          <w:rFonts w:cs="Times New Roman"/>
        </w:rPr>
        <w:t xml:space="preserve">, och har man </w:t>
      </w:r>
      <w:r w:rsidR="00022607" w:rsidRPr="00C87B84">
        <w:rPr>
          <w:rFonts w:cs="Times New Roman"/>
        </w:rPr>
        <w:t>angett fel</w:t>
      </w:r>
      <w:r w:rsidR="005D7D68" w:rsidRPr="00C87B84">
        <w:rPr>
          <w:rFonts w:cs="Times New Roman"/>
        </w:rPr>
        <w:t xml:space="preserve"> eller </w:t>
      </w:r>
      <w:r w:rsidR="00022607" w:rsidRPr="00C87B84">
        <w:rPr>
          <w:rFonts w:cs="Times New Roman"/>
        </w:rPr>
        <w:t xml:space="preserve">en icke existerande bok </w:t>
      </w:r>
      <w:r w:rsidR="00AC0989" w:rsidRPr="00C87B84">
        <w:rPr>
          <w:rFonts w:cs="Times New Roman"/>
        </w:rPr>
        <w:t xml:space="preserve">behövs det förklaras för ens användare </w:t>
      </w:r>
      <w:r w:rsidR="005D7D68" w:rsidRPr="00C87B84">
        <w:rPr>
          <w:rFonts w:cs="Times New Roman"/>
        </w:rPr>
        <w:t xml:space="preserve">att boken inte kan hittas, </w:t>
      </w:r>
      <w:r w:rsidR="00AC0989" w:rsidRPr="00C87B84">
        <w:rPr>
          <w:rFonts w:cs="Times New Roman"/>
        </w:rPr>
        <w:t xml:space="preserve">vilket görs i bilaga </w:t>
      </w:r>
      <w:r w:rsidR="005D7D68" w:rsidRPr="00C87B84">
        <w:rPr>
          <w:rFonts w:cs="Times New Roman"/>
        </w:rPr>
        <w:t>7.30</w:t>
      </w:r>
      <w:r w:rsidR="00B669A2" w:rsidRPr="00C87B84">
        <w:rPr>
          <w:rFonts w:cs="Times New Roman"/>
        </w:rPr>
        <w:t xml:space="preserve">. </w:t>
      </w:r>
      <w:r w:rsidR="00A116B2" w:rsidRPr="00C87B84">
        <w:rPr>
          <w:rFonts w:cs="Times New Roman"/>
        </w:rPr>
        <w:t>PHP-projektet felmeddelanden</w:t>
      </w:r>
      <w:r w:rsidR="00901749" w:rsidRPr="00C87B84">
        <w:rPr>
          <w:rFonts w:cs="Times New Roman"/>
        </w:rPr>
        <w:t xml:space="preserve"> sköts </w:t>
      </w:r>
      <w:r w:rsidR="00256C16" w:rsidRPr="00C87B84">
        <w:rPr>
          <w:rFonts w:cs="Times New Roman"/>
        </w:rPr>
        <w:t xml:space="preserve">av programmeraren. Fördelen med detta är att man har mer frihet angående vad som står i meddelandet </w:t>
      </w:r>
      <w:r w:rsidR="00211E7D" w:rsidRPr="00C87B84">
        <w:rPr>
          <w:rFonts w:cs="Times New Roman"/>
        </w:rPr>
        <w:t>medan</w:t>
      </w:r>
      <w:r w:rsidR="00256C16" w:rsidRPr="00C87B84">
        <w:rPr>
          <w:rFonts w:cs="Times New Roman"/>
        </w:rPr>
        <w:t xml:space="preserve"> nackdelen är att man måste skriva en del extrarader för att få ut bra felmeddelanden.  </w:t>
      </w:r>
    </w:p>
    <w:p w14:paraId="084FE6F9" w14:textId="77777777" w:rsidR="005D7D68" w:rsidRPr="00C87B84" w:rsidRDefault="00D82611" w:rsidP="00A72DC3">
      <w:pPr>
        <w:spacing w:line="240" w:lineRule="auto"/>
        <w:rPr>
          <w:rFonts w:cs="Times New Roman"/>
        </w:rPr>
      </w:pPr>
      <w:r w:rsidRPr="00C87B84">
        <w:rPr>
          <w:rFonts w:cs="Times New Roman"/>
        </w:rPr>
        <w:t xml:space="preserve">Utöver felmeddelanden vid inmatningsfällt </w:t>
      </w:r>
      <w:r w:rsidR="00C71C68" w:rsidRPr="00C87B84">
        <w:rPr>
          <w:rFonts w:cs="Times New Roman"/>
        </w:rPr>
        <w:t>pågår majoriteten av Firebase-funktionerna inom</w:t>
      </w:r>
      <w:r w:rsidR="00C71C68" w:rsidRPr="00C87B84">
        <w:rPr>
          <w:rFonts w:cs="Times New Roman"/>
          <w:i/>
          <w:iCs/>
        </w:rPr>
        <w:t xml:space="preserve"> </w:t>
      </w:r>
      <w:r w:rsidR="00C71C68" w:rsidRPr="00C87B84">
        <w:rPr>
          <w:rFonts w:cs="Times New Roman"/>
          <w:i/>
          <w:iCs/>
          <w:lang w:val="en-US"/>
        </w:rPr>
        <w:t>try-catch</w:t>
      </w:r>
      <w:r w:rsidR="00C71C68" w:rsidRPr="00C87B84">
        <w:rPr>
          <w:rFonts w:cs="Times New Roman"/>
        </w:rPr>
        <w:t xml:space="preserve">-block. Vilket gör att går något fel, kan man behandla felet på olika sätt, vanligast är att man använder </w:t>
      </w:r>
      <w:r w:rsidR="00C71C68" w:rsidRPr="00C87B84">
        <w:rPr>
          <w:rFonts w:cs="Times New Roman"/>
          <w:i/>
          <w:iCs/>
        </w:rPr>
        <w:t>console.log</w:t>
      </w:r>
      <w:r w:rsidR="00C71C68" w:rsidRPr="00C87B84">
        <w:rPr>
          <w:rFonts w:cs="Times New Roman"/>
        </w:rPr>
        <w:t xml:space="preserve"> för att få ut ett felmeddelande. </w:t>
      </w:r>
    </w:p>
    <w:p w14:paraId="6D670BE5" w14:textId="38D2C157" w:rsidR="00B669A2" w:rsidRPr="00C87B84" w:rsidRDefault="00B669A2" w:rsidP="00A72DC3">
      <w:pPr>
        <w:spacing w:line="240" w:lineRule="auto"/>
        <w:rPr>
          <w:rFonts w:cs="Times New Roman"/>
        </w:rPr>
      </w:pPr>
      <w:r w:rsidRPr="00C87B84">
        <w:rPr>
          <w:rFonts w:cs="Times New Roman"/>
          <w:b/>
          <w:bCs/>
        </w:rPr>
        <w:t xml:space="preserve">Bilaga </w:t>
      </w:r>
      <w:r w:rsidR="005D7D68" w:rsidRPr="00C87B84">
        <w:rPr>
          <w:rFonts w:cs="Times New Roman"/>
          <w:b/>
          <w:bCs/>
        </w:rPr>
        <w:t>7.30</w:t>
      </w:r>
    </w:p>
    <w:p w14:paraId="7C1D943C" w14:textId="4E7DA9A9" w:rsidR="00B669A2" w:rsidRPr="00C87B84" w:rsidRDefault="00B669A2" w:rsidP="00A72DC3">
      <w:pPr>
        <w:spacing w:line="240" w:lineRule="auto"/>
        <w:rPr>
          <w:rFonts w:cs="Times New Roman"/>
        </w:rPr>
      </w:pPr>
      <w:r w:rsidRPr="00C87B84">
        <w:rPr>
          <w:rFonts w:cs="Times New Roman"/>
          <w:noProof/>
        </w:rPr>
        <w:drawing>
          <wp:inline distT="0" distB="0" distL="0" distR="0" wp14:anchorId="45E2A5DD" wp14:editId="2301F796">
            <wp:extent cx="3848637" cy="41153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637" cy="4115374"/>
                    </a:xfrm>
                    <a:prstGeom prst="rect">
                      <a:avLst/>
                    </a:prstGeom>
                  </pic:spPr>
                </pic:pic>
              </a:graphicData>
            </a:graphic>
          </wp:inline>
        </w:drawing>
      </w:r>
    </w:p>
    <w:p w14:paraId="3AAA1425" w14:textId="400A8E83" w:rsidR="00256C16" w:rsidRPr="00EC3D75" w:rsidRDefault="00D23EF8" w:rsidP="0065663F">
      <w:pPr>
        <w:pStyle w:val="Heading3"/>
        <w:rPr>
          <w:rFonts w:cs="Arial"/>
        </w:rPr>
      </w:pPr>
      <w:bookmarkStart w:id="113" w:name="_Toc69234990"/>
      <w:bookmarkStart w:id="114" w:name="_Toc69227506"/>
      <w:r w:rsidRPr="00EC3D75">
        <w:rPr>
          <w:rFonts w:cs="Arial"/>
        </w:rPr>
        <w:lastRenderedPageBreak/>
        <w:t>IP/Domän-bind</w:t>
      </w:r>
      <w:r w:rsidR="006260FC" w:rsidRPr="00EC3D75">
        <w:rPr>
          <w:rFonts w:cs="Arial"/>
        </w:rPr>
        <w:t>ning för Firebase</w:t>
      </w:r>
      <w:bookmarkEnd w:id="113"/>
      <w:bookmarkEnd w:id="114"/>
    </w:p>
    <w:p w14:paraId="05B46CB0" w14:textId="51A33191" w:rsidR="005F61A2" w:rsidRPr="00C87B84" w:rsidRDefault="005F61A2" w:rsidP="00A72DC3">
      <w:pPr>
        <w:spacing w:line="240" w:lineRule="auto"/>
        <w:rPr>
          <w:rFonts w:cs="Times New Roman"/>
        </w:rPr>
      </w:pPr>
      <w:commentRangeStart w:id="115"/>
      <w:commentRangeStart w:id="116"/>
      <w:commentRangeStart w:id="117"/>
      <w:r w:rsidRPr="00C87B84">
        <w:rPr>
          <w:rFonts w:cs="Times New Roman"/>
        </w:rPr>
        <w:t xml:space="preserve">Inom firebase har man </w:t>
      </w:r>
      <w:r w:rsidR="00F30AE6" w:rsidRPr="00C87B84">
        <w:rPr>
          <w:rFonts w:cs="Times New Roman"/>
        </w:rPr>
        <w:t>som tidigare förklarat en konfigurationsnyckel vilket ti</w:t>
      </w:r>
      <w:r w:rsidR="00EB04DF" w:rsidRPr="00C87B84">
        <w:rPr>
          <w:rFonts w:cs="Times New Roman"/>
        </w:rPr>
        <w:t>llåter ens hemsida att hämta och redigera information från ens Firebaseprojekt.</w:t>
      </w:r>
      <w:r w:rsidR="006C6CF8" w:rsidRPr="00C87B84">
        <w:rPr>
          <w:rFonts w:cs="Times New Roman"/>
        </w:rPr>
        <w:t xml:space="preserve"> Alla som har åtkomst till denna konfigurationsnyckel </w:t>
      </w:r>
      <w:r w:rsidR="006D7921" w:rsidRPr="00C87B84">
        <w:rPr>
          <w:rFonts w:cs="Times New Roman"/>
        </w:rPr>
        <w:t xml:space="preserve">kan därav använda </w:t>
      </w:r>
      <w:r w:rsidR="007539EA" w:rsidRPr="00C87B84">
        <w:rPr>
          <w:rFonts w:cs="Times New Roman"/>
        </w:rPr>
        <w:t xml:space="preserve">och redigera ens </w:t>
      </w:r>
      <w:r w:rsidR="003C1525" w:rsidRPr="00C87B84">
        <w:rPr>
          <w:rFonts w:cs="Times New Roman"/>
        </w:rPr>
        <w:t>Firebaseprojekt</w:t>
      </w:r>
      <w:r w:rsidR="00EF1247" w:rsidRPr="00C87B84">
        <w:rPr>
          <w:rFonts w:cs="Times New Roman"/>
        </w:rPr>
        <w:t>, vilket</w:t>
      </w:r>
      <w:r w:rsidR="00432199" w:rsidRPr="00C87B84">
        <w:rPr>
          <w:rFonts w:cs="Times New Roman"/>
        </w:rPr>
        <w:t xml:space="preserve"> är i sig</w:t>
      </w:r>
      <w:r w:rsidR="00EF1247" w:rsidRPr="00C87B84">
        <w:rPr>
          <w:rFonts w:cs="Times New Roman"/>
        </w:rPr>
        <w:t xml:space="preserve"> en säkerhetsrisk. </w:t>
      </w:r>
      <w:r w:rsidR="00AD7EF4" w:rsidRPr="00C87B84">
        <w:rPr>
          <w:rFonts w:cs="Times New Roman"/>
        </w:rPr>
        <w:t xml:space="preserve">För att undkomma säkerhetsproblemet kan man använda sig av </w:t>
      </w:r>
      <w:r w:rsidR="005562EA" w:rsidRPr="00C87B84">
        <w:rPr>
          <w:rFonts w:cs="Times New Roman"/>
        </w:rPr>
        <w:t xml:space="preserve">en </w:t>
      </w:r>
      <w:r w:rsidR="00AD7EF4" w:rsidRPr="00C87B84">
        <w:rPr>
          <w:rFonts w:cs="Times New Roman"/>
        </w:rPr>
        <w:t xml:space="preserve">tjänst som kallas för Firebase </w:t>
      </w:r>
      <w:proofErr w:type="spellStart"/>
      <w:r w:rsidR="00AD7EF4" w:rsidRPr="00C87B84">
        <w:rPr>
          <w:rFonts w:cs="Times New Roman"/>
        </w:rPr>
        <w:t>Hosting</w:t>
      </w:r>
      <w:proofErr w:type="spellEnd"/>
      <w:r w:rsidR="00FD4A3A" w:rsidRPr="00C87B84">
        <w:rPr>
          <w:rFonts w:cs="Times New Roman"/>
        </w:rPr>
        <w:t xml:space="preserve">, där man bland annat </w:t>
      </w:r>
      <w:r w:rsidR="00432199" w:rsidRPr="00C87B84">
        <w:rPr>
          <w:rFonts w:cs="Times New Roman"/>
        </w:rPr>
        <w:t xml:space="preserve">får möjligheten att </w:t>
      </w:r>
      <w:r w:rsidR="005562EA" w:rsidRPr="00C87B84">
        <w:rPr>
          <w:rFonts w:cs="Times New Roman"/>
        </w:rPr>
        <w:t xml:space="preserve">binda sin konfigurationsnyckel till en domän. Detta innebär att den angivna domänen, och endast den domänen har åtkomst till att </w:t>
      </w:r>
      <w:r w:rsidR="00781B5E" w:rsidRPr="00C87B84">
        <w:rPr>
          <w:rFonts w:cs="Times New Roman"/>
        </w:rPr>
        <w:t>läsa och ändra ens Fi</w:t>
      </w:r>
      <w:r w:rsidR="0085452A" w:rsidRPr="00C87B84">
        <w:rPr>
          <w:rFonts w:cs="Times New Roman"/>
        </w:rPr>
        <w:t>r</w:t>
      </w:r>
      <w:r w:rsidR="00781B5E" w:rsidRPr="00C87B84">
        <w:rPr>
          <w:rFonts w:cs="Times New Roman"/>
        </w:rPr>
        <w:t>ebaseprojekt.</w:t>
      </w:r>
    </w:p>
    <w:p w14:paraId="1101C534" w14:textId="0BD68BC7" w:rsidR="00781B5E" w:rsidRPr="00C87B84" w:rsidRDefault="00781B5E" w:rsidP="00A72DC3">
      <w:pPr>
        <w:spacing w:line="240" w:lineRule="auto"/>
        <w:rPr>
          <w:rFonts w:cs="Times New Roman"/>
        </w:rPr>
      </w:pPr>
      <w:r w:rsidRPr="00C87B84">
        <w:rPr>
          <w:rFonts w:cs="Times New Roman"/>
        </w:rPr>
        <w:t xml:space="preserve">Inom Firebaseprojektet som analyseras har denna funktion inte införts. Det beror på att Firebase </w:t>
      </w:r>
      <w:proofErr w:type="spellStart"/>
      <w:r w:rsidRPr="00C87B84">
        <w:rPr>
          <w:rFonts w:cs="Times New Roman"/>
        </w:rPr>
        <w:t>Hosting</w:t>
      </w:r>
      <w:proofErr w:type="spellEnd"/>
      <w:r w:rsidRPr="00C87B84">
        <w:rPr>
          <w:rFonts w:cs="Times New Roman"/>
        </w:rPr>
        <w:t xml:space="preserve"> är en betaltjänst, och därav</w:t>
      </w:r>
      <w:r w:rsidR="000E04C6" w:rsidRPr="00C87B84">
        <w:rPr>
          <w:rFonts w:cs="Times New Roman"/>
        </w:rPr>
        <w:t xml:space="preserve"> har användningen av denna tjänst uteslutits från </w:t>
      </w:r>
      <w:r w:rsidR="00920C13" w:rsidRPr="00C87B84">
        <w:rPr>
          <w:rFonts w:cs="Times New Roman"/>
        </w:rPr>
        <w:t>Firebaseprojektet.</w:t>
      </w:r>
      <w:commentRangeEnd w:id="115"/>
      <w:r w:rsidR="00F511BA">
        <w:rPr>
          <w:rStyle w:val="CommentReference"/>
        </w:rPr>
        <w:commentReference w:id="115"/>
      </w:r>
      <w:commentRangeEnd w:id="116"/>
      <w:r w:rsidR="000346C7">
        <w:rPr>
          <w:rStyle w:val="CommentReference"/>
        </w:rPr>
        <w:commentReference w:id="116"/>
      </w:r>
      <w:commentRangeEnd w:id="117"/>
      <w:r w:rsidR="000346C7">
        <w:rPr>
          <w:rStyle w:val="CommentReference"/>
        </w:rPr>
        <w:commentReference w:id="117"/>
      </w:r>
    </w:p>
    <w:p w14:paraId="6A40EDF7" w14:textId="6DFF2070" w:rsidR="00EC7EFE" w:rsidRPr="00C87B84" w:rsidRDefault="00EC7EFE" w:rsidP="00A72DC3">
      <w:pPr>
        <w:spacing w:line="240" w:lineRule="auto"/>
        <w:ind w:left="0"/>
        <w:rPr>
          <w:rFonts w:cs="Times New Roman"/>
        </w:rPr>
      </w:pPr>
    </w:p>
    <w:p w14:paraId="663BFE96" w14:textId="48AF821D" w:rsidR="00595C35" w:rsidRPr="00EC3D75" w:rsidRDefault="00D948E4" w:rsidP="0091502D">
      <w:pPr>
        <w:pStyle w:val="Heading1"/>
        <w:rPr>
          <w:rFonts w:cs="Arial"/>
        </w:rPr>
      </w:pPr>
      <w:bookmarkStart w:id="118" w:name="_Toc3711118"/>
      <w:bookmarkStart w:id="119" w:name="_Toc104628301"/>
      <w:bookmarkStart w:id="120" w:name="_Toc68621612"/>
      <w:bookmarkStart w:id="121" w:name="_Toc69234991"/>
      <w:bookmarkStart w:id="122" w:name="_Toc69227507"/>
      <w:r w:rsidRPr="00EC3D75">
        <w:rPr>
          <w:rFonts w:cs="Arial"/>
        </w:rPr>
        <w:lastRenderedPageBreak/>
        <w:t>DISKUSSION</w:t>
      </w:r>
      <w:bookmarkEnd w:id="118"/>
      <w:bookmarkEnd w:id="119"/>
      <w:bookmarkEnd w:id="120"/>
      <w:r w:rsidR="008A63D0" w:rsidRPr="00EC3D75">
        <w:rPr>
          <w:rFonts w:cs="Arial"/>
        </w:rPr>
        <w:t xml:space="preserve"> </w:t>
      </w:r>
      <w:r w:rsidR="00746855" w:rsidRPr="00EC3D75">
        <w:rPr>
          <w:rFonts w:cs="Arial"/>
        </w:rPr>
        <w:t>OCH SLUTSATS</w:t>
      </w:r>
      <w:bookmarkEnd w:id="121"/>
      <w:bookmarkEnd w:id="122"/>
    </w:p>
    <w:p w14:paraId="101F5C7E" w14:textId="136513B0" w:rsidR="005B699E" w:rsidRPr="00C87B84" w:rsidRDefault="001114E0" w:rsidP="00A72DC3">
      <w:pPr>
        <w:spacing w:line="240" w:lineRule="auto"/>
        <w:rPr>
          <w:rFonts w:cs="Times New Roman"/>
        </w:rPr>
      </w:pPr>
      <w:r w:rsidRPr="00C87B84">
        <w:rPr>
          <w:rFonts w:cs="Times New Roman"/>
        </w:rPr>
        <w:t>Efter detta projekt är det klart att både Firebase och PHP har många fördelar, men båda har även sina nackdelar.</w:t>
      </w:r>
    </w:p>
    <w:p w14:paraId="27B0FF49" w14:textId="1AF176D3" w:rsidR="00291BB8" w:rsidRPr="00C87B84" w:rsidRDefault="00291BB8" w:rsidP="00A72DC3">
      <w:pPr>
        <w:spacing w:line="240" w:lineRule="auto"/>
        <w:rPr>
          <w:rFonts w:cs="Times New Roman"/>
        </w:rPr>
      </w:pPr>
      <w:r w:rsidRPr="00C87B84">
        <w:rPr>
          <w:rFonts w:cs="Times New Roman"/>
        </w:rPr>
        <w:t>Många av fördelarna med Firebase är att alla delar som är jobbiga att genomföra</w:t>
      </w:r>
      <w:r w:rsidR="00CD2E2A" w:rsidRPr="00C87B84">
        <w:rPr>
          <w:rFonts w:cs="Times New Roman"/>
        </w:rPr>
        <w:t>;</w:t>
      </w:r>
      <w:r w:rsidR="004D5AF3" w:rsidRPr="00C87B84">
        <w:rPr>
          <w:rFonts w:cs="Times New Roman"/>
        </w:rPr>
        <w:t xml:space="preserve"> datalagring, säkerhet, autentisering och auktorisering görs väldigt smidigt.</w:t>
      </w:r>
      <w:r w:rsidR="008F3377" w:rsidRPr="00C87B84">
        <w:rPr>
          <w:rFonts w:cs="Times New Roman"/>
        </w:rPr>
        <w:t xml:space="preserve"> Jämförs längden kod mellan projekten är delar av Firebases funktioner </w:t>
      </w:r>
      <w:r w:rsidR="0063005B" w:rsidRPr="00C87B84">
        <w:rPr>
          <w:rFonts w:cs="Times New Roman"/>
        </w:rPr>
        <w:t xml:space="preserve">bara ett par rader mot </w:t>
      </w:r>
      <w:r w:rsidR="00326458" w:rsidRPr="00C87B84">
        <w:rPr>
          <w:rFonts w:cs="Times New Roman"/>
        </w:rPr>
        <w:t>PHP:s</w:t>
      </w:r>
      <w:r w:rsidR="0063005B" w:rsidRPr="00C87B84">
        <w:rPr>
          <w:rFonts w:cs="Times New Roman"/>
        </w:rPr>
        <w:t xml:space="preserve"> </w:t>
      </w:r>
      <w:proofErr w:type="spellStart"/>
      <w:r w:rsidR="0063005B" w:rsidRPr="00C87B84">
        <w:rPr>
          <w:rFonts w:cs="Times New Roman"/>
        </w:rPr>
        <w:t>sidlängder</w:t>
      </w:r>
      <w:proofErr w:type="spellEnd"/>
      <w:r w:rsidR="0063005B" w:rsidRPr="00C87B84">
        <w:rPr>
          <w:rFonts w:cs="Times New Roman"/>
        </w:rPr>
        <w:t xml:space="preserve"> med kod.</w:t>
      </w:r>
      <w:r w:rsidR="00326458" w:rsidRPr="00C87B84">
        <w:rPr>
          <w:rFonts w:cs="Times New Roman"/>
        </w:rPr>
        <w:t xml:space="preserve"> Det gör </w:t>
      </w:r>
      <w:r w:rsidR="007C686B" w:rsidRPr="00C87B84">
        <w:rPr>
          <w:rFonts w:cs="Times New Roman"/>
        </w:rPr>
        <w:t xml:space="preserve">att </w:t>
      </w:r>
      <w:r w:rsidR="00326458" w:rsidRPr="00C87B84">
        <w:rPr>
          <w:rFonts w:cs="Times New Roman"/>
        </w:rPr>
        <w:t xml:space="preserve">uppstarten av Firebase </w:t>
      </w:r>
      <w:r w:rsidR="007C686B" w:rsidRPr="00C87B84">
        <w:rPr>
          <w:rFonts w:cs="Times New Roman"/>
        </w:rPr>
        <w:t xml:space="preserve">är </w:t>
      </w:r>
      <w:r w:rsidR="00326458" w:rsidRPr="00C87B84">
        <w:rPr>
          <w:rFonts w:cs="Times New Roman"/>
        </w:rPr>
        <w:t xml:space="preserve">väldigt smidig </w:t>
      </w:r>
      <w:r w:rsidR="007C686B" w:rsidRPr="00C87B84">
        <w:rPr>
          <w:rFonts w:cs="Times New Roman"/>
        </w:rPr>
        <w:t>och snabb</w:t>
      </w:r>
      <w:r w:rsidR="00AF49C4" w:rsidRPr="00C87B84">
        <w:rPr>
          <w:rFonts w:cs="Times New Roman"/>
        </w:rPr>
        <w:t xml:space="preserve">. </w:t>
      </w:r>
      <w:r w:rsidR="00326458" w:rsidRPr="00C87B84">
        <w:rPr>
          <w:rFonts w:cs="Times New Roman"/>
        </w:rPr>
        <w:t xml:space="preserve">Men </w:t>
      </w:r>
      <w:r w:rsidR="003946CE" w:rsidRPr="00C87B84">
        <w:rPr>
          <w:rFonts w:cs="Times New Roman"/>
        </w:rPr>
        <w:t>vilket som har framkommit så är det på en bekostnad av flexibilitet</w:t>
      </w:r>
      <w:r w:rsidR="00F10393" w:rsidRPr="00C87B84">
        <w:rPr>
          <w:rFonts w:cs="Times New Roman"/>
        </w:rPr>
        <w:t>,</w:t>
      </w:r>
      <w:r w:rsidR="003946CE" w:rsidRPr="00C87B84">
        <w:rPr>
          <w:rFonts w:cs="Times New Roman"/>
        </w:rPr>
        <w:t xml:space="preserve"> </w:t>
      </w:r>
      <w:r w:rsidR="00F10393" w:rsidRPr="00C87B84">
        <w:rPr>
          <w:rFonts w:cs="Times New Roman"/>
        </w:rPr>
        <w:t xml:space="preserve">vilket PHP klart vann i. </w:t>
      </w:r>
      <w:r w:rsidR="00497C37" w:rsidRPr="00C87B84">
        <w:rPr>
          <w:rFonts w:cs="Times New Roman"/>
        </w:rPr>
        <w:t>För att lägga till användarnamn</w:t>
      </w:r>
      <w:r w:rsidR="008F3F7F" w:rsidRPr="00C87B84">
        <w:rPr>
          <w:rFonts w:cs="Times New Roman"/>
        </w:rPr>
        <w:t xml:space="preserve"> eller administratörsprivilegier var PHP bara en extra </w:t>
      </w:r>
      <w:proofErr w:type="spellStart"/>
      <w:r w:rsidR="008F3F7F" w:rsidRPr="00C87B84">
        <w:rPr>
          <w:rFonts w:cs="Times New Roman"/>
        </w:rPr>
        <w:t>kodrad</w:t>
      </w:r>
      <w:proofErr w:type="spellEnd"/>
      <w:r w:rsidR="008F3F7F" w:rsidRPr="00C87B84">
        <w:rPr>
          <w:rFonts w:cs="Times New Roman"/>
        </w:rPr>
        <w:t xml:space="preserve"> medan Firebase </w:t>
      </w:r>
      <w:r w:rsidR="00E246D3" w:rsidRPr="00C87B84">
        <w:rPr>
          <w:rFonts w:cs="Times New Roman"/>
        </w:rPr>
        <w:t>krävde en betydligt större tidsinsats</w:t>
      </w:r>
      <w:r w:rsidR="00C55598" w:rsidRPr="00C87B84">
        <w:rPr>
          <w:rFonts w:cs="Times New Roman"/>
        </w:rPr>
        <w:t>, särskilt då Firebase-reglerna helt saknar felsökningsme</w:t>
      </w:r>
      <w:r w:rsidR="004C7F83" w:rsidRPr="00C87B84">
        <w:rPr>
          <w:rFonts w:cs="Times New Roman"/>
        </w:rPr>
        <w:t>toder</w:t>
      </w:r>
      <w:r w:rsidR="006B6437" w:rsidRPr="00C87B84">
        <w:rPr>
          <w:rFonts w:cs="Times New Roman"/>
        </w:rPr>
        <w:t xml:space="preserve">, men Firebase krävde knepiga </w:t>
      </w:r>
      <w:r w:rsidR="005F176D" w:rsidRPr="00C87B84">
        <w:rPr>
          <w:rFonts w:cs="Times New Roman"/>
        </w:rPr>
        <w:t xml:space="preserve">och mindre snygga </w:t>
      </w:r>
      <w:r w:rsidR="006B6437" w:rsidRPr="00C87B84">
        <w:rPr>
          <w:rFonts w:cs="Times New Roman"/>
        </w:rPr>
        <w:t xml:space="preserve">omvägar </w:t>
      </w:r>
      <w:r w:rsidR="000E16F9" w:rsidRPr="00C87B84">
        <w:rPr>
          <w:rFonts w:cs="Times New Roman"/>
        </w:rPr>
        <w:t xml:space="preserve">som i sin tur medför </w:t>
      </w:r>
      <w:r w:rsidR="00A135EE" w:rsidRPr="00C87B84">
        <w:rPr>
          <w:rFonts w:cs="Times New Roman"/>
        </w:rPr>
        <w:t xml:space="preserve">extra datatrafik </w:t>
      </w:r>
      <w:r w:rsidR="006B6437" w:rsidRPr="00C87B84">
        <w:rPr>
          <w:rFonts w:cs="Times New Roman"/>
        </w:rPr>
        <w:t xml:space="preserve">för att uppfylla </w:t>
      </w:r>
      <w:r w:rsidR="00F13CCD" w:rsidRPr="00C87B84">
        <w:rPr>
          <w:rFonts w:cs="Times New Roman"/>
        </w:rPr>
        <w:t>dessa mål</w:t>
      </w:r>
      <w:r w:rsidR="00E246D3" w:rsidRPr="00C87B84">
        <w:rPr>
          <w:rFonts w:cs="Times New Roman"/>
        </w:rPr>
        <w:t>.</w:t>
      </w:r>
      <w:r w:rsidR="005174C4" w:rsidRPr="00C87B84">
        <w:rPr>
          <w:rFonts w:cs="Times New Roman"/>
        </w:rPr>
        <w:t xml:space="preserve"> PHP:s fördelar </w:t>
      </w:r>
      <w:r w:rsidR="000F134A" w:rsidRPr="00C87B84">
        <w:rPr>
          <w:rFonts w:cs="Times New Roman"/>
        </w:rPr>
        <w:t xml:space="preserve">gentemot Firebase är att man vet </w:t>
      </w:r>
      <w:r w:rsidR="00B01FAF" w:rsidRPr="00C87B84">
        <w:rPr>
          <w:rFonts w:cs="Times New Roman"/>
        </w:rPr>
        <w:t>hur allting fungerar och att man på gott och ont har större kontroll över sitt projekt.</w:t>
      </w:r>
      <w:r w:rsidR="000D4DDA" w:rsidRPr="00C87B84">
        <w:rPr>
          <w:rFonts w:cs="Times New Roman"/>
        </w:rPr>
        <w:t xml:space="preserve"> </w:t>
      </w:r>
      <w:r w:rsidR="00F37A05" w:rsidRPr="00C87B84">
        <w:rPr>
          <w:rFonts w:cs="Times New Roman"/>
        </w:rPr>
        <w:t xml:space="preserve">Fler fördelar </w:t>
      </w:r>
      <w:r w:rsidR="00747E50" w:rsidRPr="00C87B84">
        <w:rPr>
          <w:rFonts w:cs="Times New Roman"/>
        </w:rPr>
        <w:t>med</w:t>
      </w:r>
      <w:r w:rsidR="00F37A05" w:rsidRPr="00C87B84">
        <w:rPr>
          <w:rFonts w:cs="Times New Roman"/>
        </w:rPr>
        <w:t xml:space="preserve"> PHP är att PHP </w:t>
      </w:r>
      <w:r w:rsidR="005C69E9" w:rsidRPr="00C87B84">
        <w:rPr>
          <w:rFonts w:cs="Times New Roman"/>
        </w:rPr>
        <w:t>är helt gratis att använda</w:t>
      </w:r>
      <w:r w:rsidR="00EE1852" w:rsidRPr="00C87B84">
        <w:rPr>
          <w:rFonts w:cs="Times New Roman"/>
        </w:rPr>
        <w:t>, om man bortser från</w:t>
      </w:r>
      <w:r w:rsidR="00C46A1B" w:rsidRPr="00C87B84">
        <w:rPr>
          <w:rFonts w:cs="Times New Roman"/>
        </w:rPr>
        <w:t xml:space="preserve"> </w:t>
      </w:r>
      <w:r w:rsidR="00E424FE" w:rsidRPr="00C87B84">
        <w:rPr>
          <w:rFonts w:cs="Times New Roman"/>
        </w:rPr>
        <w:t>webbserverkostnader för båda projekten</w:t>
      </w:r>
      <w:r w:rsidR="005C69E9" w:rsidRPr="00C87B84">
        <w:rPr>
          <w:rFonts w:cs="Times New Roman"/>
        </w:rPr>
        <w:t xml:space="preserve"> </w:t>
      </w:r>
      <w:r w:rsidR="00747E50" w:rsidRPr="00C87B84">
        <w:rPr>
          <w:rFonts w:cs="Times New Roman"/>
        </w:rPr>
        <w:t>är PHP helt gratis</w:t>
      </w:r>
      <w:r w:rsidR="00315984" w:rsidRPr="00C87B84">
        <w:rPr>
          <w:rFonts w:cs="Times New Roman"/>
        </w:rPr>
        <w:t xml:space="preserve"> </w:t>
      </w:r>
      <w:r w:rsidR="00747E50" w:rsidRPr="00C87B84">
        <w:rPr>
          <w:rFonts w:cs="Times New Roman"/>
        </w:rPr>
        <w:t xml:space="preserve">gentemot Firebases funktioner som kommer att kosta pengar vid </w:t>
      </w:r>
      <w:r w:rsidR="00B72B9A" w:rsidRPr="00C87B84">
        <w:rPr>
          <w:rFonts w:cs="Times New Roman"/>
        </w:rPr>
        <w:t xml:space="preserve">ökad </w:t>
      </w:r>
      <w:r w:rsidR="00D87A28" w:rsidRPr="00C87B84">
        <w:rPr>
          <w:rFonts w:cs="Times New Roman"/>
        </w:rPr>
        <w:t>användning</w:t>
      </w:r>
      <w:r w:rsidR="00413056" w:rsidRPr="00C87B84">
        <w:rPr>
          <w:rFonts w:cs="Times New Roman"/>
        </w:rPr>
        <w:t xml:space="preserve"> för att inte nämna att Firebase kostar </w:t>
      </w:r>
      <w:r w:rsidR="00E00231" w:rsidRPr="00C87B84">
        <w:rPr>
          <w:rFonts w:cs="Times New Roman"/>
        </w:rPr>
        <w:t>pengar vid önskan att binda sin konfigurationsnyckel till en domän</w:t>
      </w:r>
      <w:r w:rsidR="00747E50" w:rsidRPr="00C87B84">
        <w:rPr>
          <w:rFonts w:cs="Times New Roman"/>
        </w:rPr>
        <w:t>.</w:t>
      </w:r>
    </w:p>
    <w:p w14:paraId="2AD1B2D5" w14:textId="0E850880" w:rsidR="00D87A28" w:rsidRPr="00C87B84" w:rsidRDefault="00FA0C38" w:rsidP="00A72DC3">
      <w:pPr>
        <w:spacing w:line="240" w:lineRule="auto"/>
        <w:rPr>
          <w:rFonts w:cs="Times New Roman"/>
        </w:rPr>
      </w:pPr>
      <w:r w:rsidRPr="00C87B84">
        <w:rPr>
          <w:rFonts w:cs="Times New Roman"/>
        </w:rPr>
        <w:t xml:space="preserve">Genom att lära mig hur Firebase fungerar har jag fått stora kunskaper </w:t>
      </w:r>
      <w:r w:rsidR="002D3B11" w:rsidRPr="00C87B84">
        <w:rPr>
          <w:rFonts w:cs="Times New Roman"/>
        </w:rPr>
        <w:t xml:space="preserve">inom JavaScript, viket </w:t>
      </w:r>
      <w:r w:rsidR="00E17F96" w:rsidRPr="00C87B84">
        <w:rPr>
          <w:rFonts w:cs="Times New Roman"/>
        </w:rPr>
        <w:t xml:space="preserve">jag </w:t>
      </w:r>
      <w:r w:rsidR="002D3B11" w:rsidRPr="00C87B84">
        <w:rPr>
          <w:rFonts w:cs="Times New Roman"/>
        </w:rPr>
        <w:t>oberoende av min framtida användning av Firebase kommer ha stor nytta utav.</w:t>
      </w:r>
      <w:r w:rsidR="00E17F96" w:rsidRPr="00C87B84">
        <w:rPr>
          <w:rFonts w:cs="Times New Roman"/>
        </w:rPr>
        <w:t xml:space="preserve"> </w:t>
      </w:r>
      <w:r w:rsidR="00551490" w:rsidRPr="00C87B84">
        <w:rPr>
          <w:rFonts w:cs="Times New Roman"/>
        </w:rPr>
        <w:t xml:space="preserve">Firebase har även givit mig en utökad förståelse för </w:t>
      </w:r>
      <w:r w:rsidR="004A046B" w:rsidRPr="00C87B84">
        <w:rPr>
          <w:rFonts w:cs="Times New Roman"/>
        </w:rPr>
        <w:t>databasanvändning</w:t>
      </w:r>
      <w:r w:rsidR="002736C2" w:rsidRPr="00C87B84">
        <w:rPr>
          <w:rFonts w:cs="Times New Roman"/>
        </w:rPr>
        <w:t xml:space="preserve"> och progra</w:t>
      </w:r>
      <w:r w:rsidR="007833E3" w:rsidRPr="00C87B84">
        <w:rPr>
          <w:rFonts w:cs="Times New Roman"/>
        </w:rPr>
        <w:t>m</w:t>
      </w:r>
      <w:r w:rsidR="002736C2" w:rsidRPr="00C87B84">
        <w:rPr>
          <w:rFonts w:cs="Times New Roman"/>
        </w:rPr>
        <w:t>m</w:t>
      </w:r>
      <w:r w:rsidR="007833E3" w:rsidRPr="00C87B84">
        <w:rPr>
          <w:rFonts w:cs="Times New Roman"/>
        </w:rPr>
        <w:t>e</w:t>
      </w:r>
      <w:r w:rsidR="002736C2" w:rsidRPr="00C87B84">
        <w:rPr>
          <w:rFonts w:cs="Times New Roman"/>
        </w:rPr>
        <w:t>ring i övrigt.</w:t>
      </w:r>
      <w:r w:rsidR="00DE42E3" w:rsidRPr="00C87B84">
        <w:rPr>
          <w:rFonts w:cs="Times New Roman"/>
        </w:rPr>
        <w:t xml:space="preserve"> Får jag frågan om</w:t>
      </w:r>
      <w:r w:rsidR="00E70BA5" w:rsidRPr="00C87B84">
        <w:rPr>
          <w:rFonts w:cs="Times New Roman"/>
        </w:rPr>
        <w:t xml:space="preserve"> det var värt att lära sig Firebase skulle jag i slutändan svara, ja. </w:t>
      </w:r>
      <w:r w:rsidR="0049146F" w:rsidRPr="00C87B84">
        <w:rPr>
          <w:rFonts w:cs="Times New Roman"/>
        </w:rPr>
        <w:t xml:space="preserve">Eftersom </w:t>
      </w:r>
      <w:r w:rsidR="00E70BA5" w:rsidRPr="00C87B84">
        <w:rPr>
          <w:rFonts w:cs="Times New Roman"/>
        </w:rPr>
        <w:t>det har gett mig så stora kunskaper inom programmering som helhet</w:t>
      </w:r>
      <w:r w:rsidR="0049146F" w:rsidRPr="00C87B84">
        <w:rPr>
          <w:rFonts w:cs="Times New Roman"/>
        </w:rPr>
        <w:t>.</w:t>
      </w:r>
    </w:p>
    <w:p w14:paraId="38C019A9" w14:textId="29D96F01" w:rsidR="0060458A" w:rsidRPr="00C87B84" w:rsidRDefault="001F549F" w:rsidP="00A72DC3">
      <w:pPr>
        <w:spacing w:line="240" w:lineRule="auto"/>
        <w:rPr>
          <w:rFonts w:cs="Times New Roman"/>
        </w:rPr>
      </w:pPr>
      <w:r w:rsidRPr="00C87B84">
        <w:rPr>
          <w:rFonts w:cs="Times New Roman"/>
        </w:rPr>
        <w:t xml:space="preserve">När man kommer komma till valet mellan Firebase och PHP i framtida bruk kommer valet baseras på vad projektets syfte är. </w:t>
      </w:r>
      <w:r w:rsidR="00F24F54" w:rsidRPr="00C87B84">
        <w:rPr>
          <w:rFonts w:cs="Times New Roman"/>
        </w:rPr>
        <w:t>Om man söker en snabb uppstart med mindre mängd datalagring som inte kommer ha stor trafik är Firebase utmärkt då auktorisering, datalagring och säkerhet sköts automatiskt</w:t>
      </w:r>
      <w:r w:rsidR="000C5B61" w:rsidRPr="00C87B84">
        <w:rPr>
          <w:rFonts w:cs="Times New Roman"/>
        </w:rPr>
        <w:t xml:space="preserve"> om det inte vore för att Domän/IP-Bindning är en betaltjänst vilket medför säkerhetsrisker om </w:t>
      </w:r>
      <w:r w:rsidR="00BE0B52" w:rsidRPr="00C87B84">
        <w:rPr>
          <w:rFonts w:cs="Times New Roman"/>
        </w:rPr>
        <w:t>den tjänsten inte tillköps</w:t>
      </w:r>
      <w:r w:rsidR="006A41C1" w:rsidRPr="00C87B84">
        <w:rPr>
          <w:rFonts w:cs="Times New Roman"/>
        </w:rPr>
        <w:t xml:space="preserve">. Men </w:t>
      </w:r>
      <w:r w:rsidR="008A457C" w:rsidRPr="00C87B84">
        <w:rPr>
          <w:rFonts w:cs="Times New Roman"/>
        </w:rPr>
        <w:t xml:space="preserve">om projektet kan få mer än </w:t>
      </w:r>
      <w:r w:rsidR="0010773F" w:rsidRPr="00C87B84">
        <w:rPr>
          <w:rFonts w:cs="Times New Roman"/>
        </w:rPr>
        <w:t>minimal trafik</w:t>
      </w:r>
      <w:r w:rsidR="0035285A" w:rsidRPr="00C87B84">
        <w:rPr>
          <w:rFonts w:cs="Times New Roman"/>
        </w:rPr>
        <w:t xml:space="preserve"> och om jag föredrar flexibel </w:t>
      </w:r>
      <w:r w:rsidR="00FB048E" w:rsidRPr="00C87B84">
        <w:rPr>
          <w:rFonts w:cs="Times New Roman"/>
        </w:rPr>
        <w:t>frihet, kommer jag välja PHP</w:t>
      </w:r>
      <w:r w:rsidR="00DE1C18" w:rsidRPr="00C87B84">
        <w:rPr>
          <w:rFonts w:cs="Times New Roman"/>
        </w:rPr>
        <w:t>. För att göra PHP användningen mycket smid</w:t>
      </w:r>
      <w:r w:rsidR="005B0A52" w:rsidRPr="00C87B84">
        <w:rPr>
          <w:rFonts w:cs="Times New Roman"/>
        </w:rPr>
        <w:t xml:space="preserve">igare kommer dock en databas troligtvis att </w:t>
      </w:r>
      <w:r w:rsidR="00DA5B25" w:rsidRPr="00C87B84">
        <w:rPr>
          <w:rFonts w:cs="Times New Roman"/>
        </w:rPr>
        <w:t>införas</w:t>
      </w:r>
      <w:r w:rsidR="005B0A52" w:rsidRPr="00C87B84">
        <w:rPr>
          <w:rFonts w:cs="Times New Roman"/>
        </w:rPr>
        <w:t xml:space="preserve"> då man slipper sköta </w:t>
      </w:r>
      <w:r w:rsidR="00864979" w:rsidRPr="00C87B84">
        <w:rPr>
          <w:rFonts w:cs="Times New Roman"/>
        </w:rPr>
        <w:t>ett eget filsystem vilket PHP-projektet behövde göra</w:t>
      </w:r>
      <w:r w:rsidR="00F82AC0" w:rsidRPr="00C87B84">
        <w:rPr>
          <w:rFonts w:cs="Times New Roman"/>
        </w:rPr>
        <w:t>, därav krävdes en betydligt längre kod vid CRUD-funktio</w:t>
      </w:r>
      <w:r w:rsidR="00186CAC" w:rsidRPr="00C87B84">
        <w:rPr>
          <w:rFonts w:cs="Times New Roman"/>
        </w:rPr>
        <w:t>nerna.</w:t>
      </w:r>
    </w:p>
    <w:p w14:paraId="6F216865" w14:textId="77777777" w:rsidR="00066E87" w:rsidRPr="00C87B84" w:rsidRDefault="00066E87" w:rsidP="00A72DC3">
      <w:pPr>
        <w:spacing w:line="240" w:lineRule="auto"/>
        <w:ind w:left="0"/>
        <w:rPr>
          <w:rFonts w:cs="Times New Roman"/>
        </w:rPr>
      </w:pPr>
    </w:p>
    <w:p w14:paraId="7C6CB105" w14:textId="3EB5E38F" w:rsidR="007649F7" w:rsidRDefault="00D948E4" w:rsidP="0091502D">
      <w:pPr>
        <w:pStyle w:val="Heading1"/>
        <w:rPr>
          <w:rFonts w:cs="Arial"/>
        </w:rPr>
      </w:pPr>
      <w:bookmarkStart w:id="123" w:name="_Toc3711119"/>
      <w:bookmarkStart w:id="124" w:name="_Toc104628302"/>
      <w:bookmarkStart w:id="125" w:name="_Toc68621613"/>
      <w:bookmarkStart w:id="126" w:name="_Toc69234992"/>
      <w:bookmarkStart w:id="127" w:name="_Toc69227508"/>
      <w:r w:rsidRPr="00564D4E">
        <w:rPr>
          <w:rFonts w:cs="Arial"/>
        </w:rPr>
        <w:lastRenderedPageBreak/>
        <w:t>KÄLL- OCH LITTERATURFÖRTECKNING</w:t>
      </w:r>
      <w:bookmarkEnd w:id="123"/>
      <w:bookmarkEnd w:id="124"/>
      <w:bookmarkEnd w:id="125"/>
      <w:bookmarkEnd w:id="126"/>
      <w:bookmarkEnd w:id="127"/>
    </w:p>
    <w:p w14:paraId="2D0F5A92" w14:textId="23809452" w:rsidR="004A35D8" w:rsidRDefault="004A35D8" w:rsidP="00A72DC3">
      <w:pPr>
        <w:spacing w:after="0" w:line="240" w:lineRule="auto"/>
        <w:ind w:left="0"/>
        <w:rPr>
          <w:rFonts w:cs="Times New Roman"/>
        </w:rPr>
      </w:pPr>
    </w:p>
    <w:p w14:paraId="16C6D62C" w14:textId="75F19C70" w:rsidR="004A35D8" w:rsidRDefault="004A35D8" w:rsidP="00A72DC3">
      <w:pPr>
        <w:spacing w:after="0" w:line="240" w:lineRule="auto"/>
        <w:ind w:left="0"/>
        <w:rPr>
          <w:rFonts w:cs="Times New Roman"/>
        </w:rPr>
      </w:pPr>
      <w:r>
        <w:rPr>
          <w:rFonts w:cs="Times New Roman"/>
        </w:rPr>
        <w:t>Stevenson. D</w:t>
      </w:r>
      <w:r w:rsidR="002970DB">
        <w:rPr>
          <w:rFonts w:cs="Times New Roman"/>
        </w:rPr>
        <w:t xml:space="preserve">. (2018, 25 sep). </w:t>
      </w:r>
      <w:proofErr w:type="spellStart"/>
      <w:r w:rsidR="002970DB" w:rsidRPr="002970DB">
        <w:t>What</w:t>
      </w:r>
      <w:proofErr w:type="spellEnd"/>
      <w:r w:rsidR="002970DB" w:rsidRPr="002970DB">
        <w:t xml:space="preserve"> is Firebase? The </w:t>
      </w:r>
      <w:proofErr w:type="spellStart"/>
      <w:r w:rsidR="002970DB" w:rsidRPr="002970DB">
        <w:t>complete</w:t>
      </w:r>
      <w:proofErr w:type="spellEnd"/>
      <w:r w:rsidR="002970DB" w:rsidRPr="002970DB">
        <w:t xml:space="preserve"> story, </w:t>
      </w:r>
      <w:proofErr w:type="spellStart"/>
      <w:r w:rsidR="002970DB" w:rsidRPr="002970DB">
        <w:t>abridged</w:t>
      </w:r>
      <w:proofErr w:type="spellEnd"/>
      <w:r w:rsidR="002970DB" w:rsidRPr="002970DB">
        <w:t>.</w:t>
      </w:r>
    </w:p>
    <w:p w14:paraId="1EA0A93C" w14:textId="2ACBD465" w:rsidR="007649F7" w:rsidRDefault="007649F7" w:rsidP="00A72DC3">
      <w:pPr>
        <w:spacing w:after="0" w:line="240" w:lineRule="auto"/>
        <w:ind w:left="0"/>
      </w:pPr>
      <w:r w:rsidRPr="002970DB">
        <w:rPr>
          <w:rFonts w:cs="Times New Roman"/>
          <w:i/>
          <w:iCs/>
        </w:rPr>
        <w:t>Medi</w:t>
      </w:r>
      <w:r w:rsidR="009D3E5E" w:rsidRPr="002970DB">
        <w:rPr>
          <w:rFonts w:cs="Times New Roman"/>
          <w:i/>
          <w:iCs/>
        </w:rPr>
        <w:t>um</w:t>
      </w:r>
      <w:r w:rsidR="002970DB">
        <w:rPr>
          <w:rFonts w:cs="Times New Roman"/>
          <w:i/>
          <w:iCs/>
        </w:rPr>
        <w:t>.com</w:t>
      </w:r>
      <w:r w:rsidR="002970DB">
        <w:rPr>
          <w:rFonts w:cs="Times New Roman"/>
        </w:rPr>
        <w:t>.</w:t>
      </w:r>
      <w:r w:rsidR="00424FDD">
        <w:t xml:space="preserve"> Tillgänglig </w:t>
      </w:r>
      <w:r w:rsidR="00B1279A">
        <w:t xml:space="preserve">från </w:t>
      </w:r>
      <w:hyperlink r:id="rId49" w:history="1">
        <w:r w:rsidR="00A22E28" w:rsidRPr="009F0C01">
          <w:rPr>
            <w:rStyle w:val="Hyperlink"/>
          </w:rPr>
          <w:t>https://medium.com/firebase-developers/what-is-firebase-the-complete-story-abridged-bcc730c5f2c0</w:t>
        </w:r>
      </w:hyperlink>
      <w:r w:rsidR="00A22E28">
        <w:t xml:space="preserve"> </w:t>
      </w:r>
    </w:p>
    <w:p w14:paraId="6966014F" w14:textId="4A7C90D1" w:rsidR="00850122" w:rsidRDefault="00850122" w:rsidP="00A72DC3">
      <w:pPr>
        <w:spacing w:after="0" w:line="240" w:lineRule="auto"/>
        <w:ind w:left="0"/>
      </w:pPr>
    </w:p>
    <w:p w14:paraId="27CC8CED" w14:textId="751AF57B" w:rsidR="00424FDD" w:rsidRDefault="00000A2D" w:rsidP="00424FDD">
      <w:pPr>
        <w:spacing w:after="0" w:line="240" w:lineRule="auto"/>
        <w:ind w:left="0"/>
      </w:pPr>
      <w:r>
        <w:rPr>
          <w:rFonts w:cs="Times New Roman"/>
        </w:rPr>
        <w:t>Clark</w:t>
      </w:r>
      <w:r w:rsidR="00424FDD">
        <w:rPr>
          <w:rFonts w:cs="Times New Roman"/>
        </w:rPr>
        <w:t xml:space="preserve">. </w:t>
      </w:r>
      <w:r>
        <w:rPr>
          <w:rFonts w:cs="Times New Roman"/>
        </w:rPr>
        <w:t>J</w:t>
      </w:r>
      <w:r w:rsidR="00424FDD">
        <w:rPr>
          <w:rFonts w:cs="Times New Roman"/>
        </w:rPr>
        <w:t>. (</w:t>
      </w:r>
      <w:proofErr w:type="spellStart"/>
      <w:r>
        <w:rPr>
          <w:rFonts w:cs="Times New Roman"/>
        </w:rPr>
        <w:t>u.å</w:t>
      </w:r>
      <w:proofErr w:type="spellEnd"/>
      <w:r w:rsidR="00424FDD">
        <w:rPr>
          <w:rFonts w:cs="Times New Roman"/>
        </w:rPr>
        <w:t>).</w:t>
      </w:r>
      <w:r w:rsidRPr="00000A2D">
        <w:t xml:space="preserve"> </w:t>
      </w:r>
      <w:proofErr w:type="spellStart"/>
      <w:r w:rsidRPr="00000A2D">
        <w:t>What</w:t>
      </w:r>
      <w:proofErr w:type="spellEnd"/>
      <w:r w:rsidRPr="00000A2D">
        <w:t xml:space="preserve"> is Firebase </w:t>
      </w:r>
      <w:proofErr w:type="spellStart"/>
      <w:r w:rsidRPr="00000A2D">
        <w:t>Authentication</w:t>
      </w:r>
      <w:proofErr w:type="spellEnd"/>
      <w:r w:rsidR="00424FDD" w:rsidRPr="002970DB">
        <w:t>.</w:t>
      </w:r>
      <w:r>
        <w:t xml:space="preserve"> </w:t>
      </w:r>
      <w:r w:rsidR="00424FDD" w:rsidRPr="00000A2D">
        <w:rPr>
          <w:i/>
          <w:iCs/>
        </w:rPr>
        <w:t>Back4App</w:t>
      </w:r>
      <w:r w:rsidR="00424FDD" w:rsidRPr="00000A2D">
        <w:rPr>
          <w:rFonts w:cs="Times New Roman"/>
          <w:i/>
          <w:iCs/>
        </w:rPr>
        <w:t>.com.</w:t>
      </w:r>
      <w:r w:rsidR="00424FDD">
        <w:t xml:space="preserve"> Tillgänglig från </w:t>
      </w:r>
      <w:hyperlink r:id="rId50" w:history="1">
        <w:r w:rsidR="00D544D6" w:rsidRPr="009F0C01">
          <w:rPr>
            <w:rStyle w:val="Hyperlink"/>
          </w:rPr>
          <w:t>https://blog.back4app.com/firebase-authentication/</w:t>
        </w:r>
      </w:hyperlink>
      <w:r w:rsidR="00D544D6">
        <w:t xml:space="preserve"> </w:t>
      </w:r>
    </w:p>
    <w:p w14:paraId="6E47CF18" w14:textId="665B5EBE" w:rsidR="00850122" w:rsidRDefault="00850122" w:rsidP="00A72DC3">
      <w:pPr>
        <w:spacing w:after="0" w:line="240" w:lineRule="auto"/>
        <w:ind w:left="0"/>
        <w:rPr>
          <w:rFonts w:cs="Times New Roman"/>
          <w:b/>
          <w:kern w:val="28"/>
          <w:sz w:val="32"/>
        </w:rPr>
      </w:pPr>
    </w:p>
    <w:p w14:paraId="2F6CB546" w14:textId="4DCBE4D0" w:rsidR="00D544D6" w:rsidRDefault="00D544D6" w:rsidP="00D544D6">
      <w:pPr>
        <w:spacing w:after="0" w:line="240" w:lineRule="auto"/>
        <w:ind w:left="0"/>
      </w:pPr>
      <w:r>
        <w:rPr>
          <w:rFonts w:cs="Times New Roman"/>
        </w:rPr>
        <w:t xml:space="preserve">Do. L. (2020, 9 jan). </w:t>
      </w:r>
      <w:proofErr w:type="spellStart"/>
      <w:r w:rsidRPr="00D544D6">
        <w:rPr>
          <w:rFonts w:cs="Times New Roman"/>
        </w:rPr>
        <w:t>Implement</w:t>
      </w:r>
      <w:proofErr w:type="spellEnd"/>
      <w:r w:rsidRPr="00D544D6">
        <w:rPr>
          <w:rFonts w:cs="Times New Roman"/>
        </w:rPr>
        <w:t xml:space="preserve"> A</w:t>
      </w:r>
      <w:proofErr w:type="spellStart"/>
      <w:r w:rsidRPr="00D544D6">
        <w:rPr>
          <w:rFonts w:cs="Times New Roman"/>
          <w:lang w:val="en-US"/>
        </w:rPr>
        <w:t>uthentication</w:t>
      </w:r>
      <w:proofErr w:type="spellEnd"/>
      <w:r w:rsidRPr="00D544D6">
        <w:rPr>
          <w:rFonts w:cs="Times New Roman"/>
          <w:lang w:val="en-US"/>
        </w:rPr>
        <w:t xml:space="preserve"> in Flutter with Firebase Authentication</w:t>
      </w:r>
      <w:r w:rsidRPr="00D544D6">
        <w:t>.</w:t>
      </w:r>
      <w:r>
        <w:t xml:space="preserve"> </w:t>
      </w:r>
      <w:r w:rsidRPr="002970DB">
        <w:rPr>
          <w:rFonts w:cs="Times New Roman"/>
          <w:i/>
          <w:iCs/>
        </w:rPr>
        <w:t>Medium</w:t>
      </w:r>
      <w:r>
        <w:rPr>
          <w:rFonts w:cs="Times New Roman"/>
          <w:i/>
          <w:iCs/>
        </w:rPr>
        <w:t>.com</w:t>
      </w:r>
      <w:r>
        <w:rPr>
          <w:rFonts w:cs="Times New Roman"/>
        </w:rPr>
        <w:t>.</w:t>
      </w:r>
      <w:r>
        <w:t xml:space="preserve"> Tillgänglig från </w:t>
      </w:r>
      <w:hyperlink r:id="rId51" w:history="1">
        <w:r w:rsidRPr="009F0C01">
          <w:rPr>
            <w:rStyle w:val="Hyperlink"/>
          </w:rPr>
          <w:t>https://medium.com/@dotronglong/implement-authentication-in-flutter-with-firebase-authentication-4cf0a133c488</w:t>
        </w:r>
      </w:hyperlink>
      <w:r>
        <w:t xml:space="preserve"> </w:t>
      </w:r>
    </w:p>
    <w:p w14:paraId="5A4E9BC7" w14:textId="77777777" w:rsidR="00D544D6" w:rsidRPr="00B1279A" w:rsidRDefault="00D544D6" w:rsidP="00A72DC3">
      <w:pPr>
        <w:spacing w:after="0" w:line="240" w:lineRule="auto"/>
        <w:ind w:left="0"/>
        <w:rPr>
          <w:rFonts w:cs="Times New Roman"/>
          <w:b/>
          <w:kern w:val="28"/>
          <w:sz w:val="32"/>
        </w:rPr>
      </w:pPr>
    </w:p>
    <w:p w14:paraId="3090B01D" w14:textId="77777777" w:rsidR="000C6257" w:rsidRPr="00EC3D75" w:rsidRDefault="000C6257" w:rsidP="0091502D">
      <w:pPr>
        <w:pStyle w:val="Heading1"/>
        <w:rPr>
          <w:rFonts w:cs="Arial"/>
        </w:rPr>
      </w:pPr>
      <w:bookmarkStart w:id="128" w:name="_Toc69234993"/>
      <w:bookmarkStart w:id="129" w:name="_Toc69227509"/>
      <w:r w:rsidRPr="00EC3D75">
        <w:rPr>
          <w:rFonts w:cs="Arial"/>
        </w:rPr>
        <w:lastRenderedPageBreak/>
        <w:t>BILAGOR</w:t>
      </w:r>
      <w:bookmarkEnd w:id="128"/>
      <w:bookmarkEnd w:id="129"/>
    </w:p>
    <w:p w14:paraId="39C11C75" w14:textId="77777777" w:rsidR="000C6257" w:rsidRPr="00C87B84" w:rsidRDefault="000C6257" w:rsidP="00A72DC3">
      <w:pPr>
        <w:spacing w:line="240" w:lineRule="auto"/>
        <w:rPr>
          <w:rFonts w:cs="Times New Roman"/>
          <w:b/>
          <w:caps/>
          <w:sz w:val="28"/>
        </w:rPr>
      </w:pPr>
    </w:p>
    <w:p w14:paraId="1C0C9162" w14:textId="620A425C" w:rsidR="005050D3" w:rsidRPr="00EC3D75" w:rsidRDefault="00D334FA" w:rsidP="00567558">
      <w:pPr>
        <w:pStyle w:val="Heading2"/>
        <w:rPr>
          <w:rFonts w:cs="Arial"/>
        </w:rPr>
      </w:pPr>
      <w:bookmarkStart w:id="130" w:name="_Toc69234994"/>
      <w:bookmarkStart w:id="131" w:name="_Toc69227510"/>
      <w:r w:rsidRPr="00EC3D75">
        <w:rPr>
          <w:rFonts w:cs="Arial"/>
        </w:rPr>
        <w:t>Firebase</w:t>
      </w:r>
      <w:r w:rsidR="006F5425" w:rsidRPr="00EC3D75">
        <w:rPr>
          <w:rFonts w:cs="Arial"/>
        </w:rPr>
        <w:t xml:space="preserve"> - JavaScript</w:t>
      </w:r>
      <w:bookmarkEnd w:id="130"/>
      <w:bookmarkEnd w:id="131"/>
    </w:p>
    <w:p w14:paraId="66DB38ED" w14:textId="29A60E81" w:rsidR="00041FBC" w:rsidRPr="00C87B84" w:rsidRDefault="008271A4" w:rsidP="00A72DC3">
      <w:pPr>
        <w:spacing w:line="240" w:lineRule="auto"/>
        <w:rPr>
          <w:rFonts w:cs="Times New Roman"/>
        </w:rPr>
      </w:pPr>
      <w:r w:rsidRPr="00C87B84">
        <w:rPr>
          <w:rFonts w:cs="Times New Roman"/>
          <w:noProof/>
        </w:rPr>
        <w:drawing>
          <wp:inline distT="0" distB="0" distL="0" distR="0" wp14:anchorId="57014258" wp14:editId="34F15712">
            <wp:extent cx="5038725" cy="6515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603C62A" w14:textId="71834440" w:rsidR="00041FBC" w:rsidRPr="00C87B84" w:rsidRDefault="00041FBC" w:rsidP="00A72DC3">
      <w:pPr>
        <w:spacing w:before="240" w:line="240" w:lineRule="auto"/>
        <w:rPr>
          <w:rFonts w:cs="Times New Roman"/>
        </w:rPr>
      </w:pPr>
    </w:p>
    <w:p w14:paraId="2339D8A8" w14:textId="77777777" w:rsidR="008271A4" w:rsidRPr="00C87B84" w:rsidRDefault="008271A4" w:rsidP="00A72DC3">
      <w:pPr>
        <w:spacing w:before="240" w:line="240" w:lineRule="auto"/>
        <w:rPr>
          <w:rFonts w:cs="Times New Roman"/>
          <w:noProof/>
        </w:rPr>
      </w:pPr>
    </w:p>
    <w:p w14:paraId="53DE34C0" w14:textId="6F33573D" w:rsidR="008271A4" w:rsidRPr="00C87B84" w:rsidRDefault="008271A4" w:rsidP="00A72DC3">
      <w:pPr>
        <w:spacing w:before="240" w:line="240" w:lineRule="auto"/>
        <w:rPr>
          <w:rFonts w:cs="Times New Roman"/>
        </w:rPr>
      </w:pPr>
      <w:r w:rsidRPr="00C87B84">
        <w:rPr>
          <w:rFonts w:cs="Times New Roman"/>
          <w:noProof/>
        </w:rPr>
        <w:lastRenderedPageBreak/>
        <w:drawing>
          <wp:inline distT="0" distB="0" distL="0" distR="0" wp14:anchorId="394CAB99" wp14:editId="622A5CD6">
            <wp:extent cx="50387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64766"/>
                    <a:stretch/>
                  </pic:blipFill>
                  <pic:spPr bwMode="auto">
                    <a:xfrm>
                      <a:off x="0" y="0"/>
                      <a:ext cx="5038725" cy="2295525"/>
                    </a:xfrm>
                    <a:prstGeom prst="rect">
                      <a:avLst/>
                    </a:prstGeom>
                    <a:noFill/>
                    <a:ln>
                      <a:noFill/>
                    </a:ln>
                    <a:extLst>
                      <a:ext uri="{53640926-AAD7-44D8-BBD7-CCE9431645EC}">
                        <a14:shadowObscured xmlns:a14="http://schemas.microsoft.com/office/drawing/2010/main"/>
                      </a:ext>
                    </a:extLst>
                  </pic:spPr>
                </pic:pic>
              </a:graphicData>
            </a:graphic>
          </wp:inline>
        </w:drawing>
      </w:r>
      <w:r w:rsidR="0039579D" w:rsidRPr="00C87B84">
        <w:rPr>
          <w:rFonts w:cs="Times New Roman"/>
          <w:noProof/>
        </w:rPr>
        <w:drawing>
          <wp:inline distT="0" distB="0" distL="0" distR="0" wp14:anchorId="305A33F5" wp14:editId="0F87FE4C">
            <wp:extent cx="5038725" cy="6515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1FA6B0C1" w14:textId="220D54D5" w:rsidR="0039579D" w:rsidRPr="00C87B84" w:rsidRDefault="0039579D" w:rsidP="00A72DC3">
      <w:pPr>
        <w:spacing w:before="240" w:line="240" w:lineRule="auto"/>
        <w:rPr>
          <w:rFonts w:cs="Times New Roman"/>
        </w:rPr>
      </w:pPr>
      <w:r w:rsidRPr="00C87B84">
        <w:rPr>
          <w:rFonts w:cs="Times New Roman"/>
          <w:noProof/>
        </w:rPr>
        <w:lastRenderedPageBreak/>
        <w:drawing>
          <wp:inline distT="0" distB="0" distL="0" distR="0" wp14:anchorId="0519EA36" wp14:editId="110610D3">
            <wp:extent cx="5038725" cy="6515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47C4279" w14:textId="2100E1BF" w:rsidR="0039579D" w:rsidRPr="00C87B84" w:rsidRDefault="0039579D" w:rsidP="00A72DC3">
      <w:pPr>
        <w:spacing w:before="240" w:line="240" w:lineRule="auto"/>
        <w:rPr>
          <w:rFonts w:cs="Times New Roman"/>
        </w:rPr>
      </w:pPr>
      <w:r w:rsidRPr="00C87B84">
        <w:rPr>
          <w:rFonts w:cs="Times New Roman"/>
          <w:noProof/>
        </w:rPr>
        <w:lastRenderedPageBreak/>
        <w:drawing>
          <wp:inline distT="0" distB="0" distL="0" distR="0" wp14:anchorId="0B8CA97C" wp14:editId="0DE18D92">
            <wp:extent cx="5038725" cy="651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5919073" w14:textId="38C72876" w:rsidR="00445685" w:rsidRPr="00C87B84" w:rsidRDefault="00445685" w:rsidP="00A72DC3">
      <w:pPr>
        <w:spacing w:line="240" w:lineRule="auto"/>
        <w:rPr>
          <w:rFonts w:cs="Times New Roman"/>
        </w:rPr>
      </w:pPr>
    </w:p>
    <w:p w14:paraId="3B4734D9" w14:textId="74FD443C" w:rsidR="007B778D" w:rsidRPr="00C87B84" w:rsidRDefault="007B778D" w:rsidP="00A72DC3">
      <w:pPr>
        <w:spacing w:after="0" w:line="240" w:lineRule="auto"/>
        <w:ind w:left="0"/>
        <w:rPr>
          <w:rFonts w:cs="Times New Roman"/>
        </w:rPr>
      </w:pPr>
      <w:r w:rsidRPr="00C87B84">
        <w:rPr>
          <w:rFonts w:cs="Times New Roman"/>
        </w:rPr>
        <w:br w:type="page"/>
      </w:r>
      <w:r w:rsidR="0039579D" w:rsidRPr="00C87B84">
        <w:rPr>
          <w:rFonts w:cs="Times New Roman"/>
          <w:noProof/>
        </w:rPr>
        <w:lastRenderedPageBreak/>
        <w:drawing>
          <wp:inline distT="0" distB="0" distL="0" distR="0" wp14:anchorId="34CF5918" wp14:editId="6393C1A2">
            <wp:extent cx="5038725" cy="6515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32F9E72" w14:textId="4EEAC475" w:rsidR="009659F6" w:rsidRPr="00C87B84" w:rsidRDefault="009659F6" w:rsidP="00A72DC3">
      <w:pPr>
        <w:spacing w:after="0" w:line="240" w:lineRule="auto"/>
        <w:ind w:left="0"/>
        <w:rPr>
          <w:rFonts w:cs="Times New Roman"/>
        </w:rPr>
      </w:pPr>
    </w:p>
    <w:p w14:paraId="1F7FADCC" w14:textId="187C2CF6"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449CFC15" wp14:editId="1B997014">
            <wp:extent cx="5038725" cy="6515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ED594EF" w14:textId="77BEE2AC" w:rsidR="009659F6" w:rsidRPr="00C87B84" w:rsidRDefault="009659F6" w:rsidP="00A72DC3">
      <w:pPr>
        <w:spacing w:after="0" w:line="240" w:lineRule="auto"/>
        <w:ind w:left="0"/>
        <w:rPr>
          <w:rFonts w:cs="Times New Roman"/>
        </w:rPr>
      </w:pPr>
    </w:p>
    <w:p w14:paraId="710AD359" w14:textId="1F36A4B5" w:rsidR="009659F6" w:rsidRPr="00C87B84" w:rsidRDefault="009659F6" w:rsidP="00A72DC3">
      <w:pPr>
        <w:spacing w:after="0" w:line="240" w:lineRule="auto"/>
        <w:ind w:left="0"/>
        <w:rPr>
          <w:rFonts w:cs="Times New Roman"/>
        </w:rPr>
      </w:pPr>
    </w:p>
    <w:p w14:paraId="0E5988CD" w14:textId="15BFB298" w:rsidR="009659F6" w:rsidRPr="00C87B84" w:rsidRDefault="009659F6" w:rsidP="00A72DC3">
      <w:pPr>
        <w:spacing w:after="0" w:line="240" w:lineRule="auto"/>
        <w:ind w:left="0"/>
        <w:rPr>
          <w:rFonts w:cs="Times New Roman"/>
        </w:rPr>
      </w:pPr>
    </w:p>
    <w:p w14:paraId="7633382C" w14:textId="0A15378A" w:rsidR="009659F6" w:rsidRPr="00C87B84" w:rsidRDefault="009659F6" w:rsidP="00A72DC3">
      <w:pPr>
        <w:spacing w:after="0" w:line="240" w:lineRule="auto"/>
        <w:ind w:left="0"/>
        <w:rPr>
          <w:rFonts w:cs="Times New Roman"/>
        </w:rPr>
      </w:pPr>
    </w:p>
    <w:p w14:paraId="6B0071BC" w14:textId="7C2D43D3" w:rsidR="009659F6" w:rsidRPr="00C87B84" w:rsidRDefault="009659F6" w:rsidP="00A72DC3">
      <w:pPr>
        <w:spacing w:after="0" w:line="240" w:lineRule="auto"/>
        <w:ind w:left="0"/>
        <w:rPr>
          <w:rFonts w:cs="Times New Roman"/>
        </w:rPr>
      </w:pPr>
    </w:p>
    <w:p w14:paraId="6F8FEC1D" w14:textId="2519B05B" w:rsidR="009659F6" w:rsidRPr="00C87B84" w:rsidRDefault="009659F6" w:rsidP="00A72DC3">
      <w:pPr>
        <w:spacing w:after="0" w:line="240" w:lineRule="auto"/>
        <w:ind w:left="0"/>
        <w:rPr>
          <w:rFonts w:cs="Times New Roman"/>
        </w:rPr>
      </w:pPr>
    </w:p>
    <w:p w14:paraId="658F5F8F" w14:textId="1D904801" w:rsidR="009659F6" w:rsidRPr="00C87B84" w:rsidRDefault="009659F6" w:rsidP="00A72DC3">
      <w:pPr>
        <w:spacing w:after="0" w:line="240" w:lineRule="auto"/>
        <w:ind w:left="0"/>
        <w:rPr>
          <w:rFonts w:cs="Times New Roman"/>
        </w:rPr>
      </w:pPr>
    </w:p>
    <w:p w14:paraId="432700CA" w14:textId="0968D9F7" w:rsidR="009659F6" w:rsidRPr="00C87B84" w:rsidRDefault="009659F6" w:rsidP="00A72DC3">
      <w:pPr>
        <w:spacing w:after="0" w:line="240" w:lineRule="auto"/>
        <w:ind w:left="0"/>
        <w:rPr>
          <w:rFonts w:cs="Times New Roman"/>
        </w:rPr>
      </w:pPr>
    </w:p>
    <w:p w14:paraId="167E8910" w14:textId="2559381F" w:rsidR="009659F6" w:rsidRPr="00C87B84" w:rsidRDefault="009659F6" w:rsidP="00A72DC3">
      <w:pPr>
        <w:spacing w:after="0" w:line="240" w:lineRule="auto"/>
        <w:ind w:left="0"/>
        <w:rPr>
          <w:rFonts w:cs="Times New Roman"/>
        </w:rPr>
      </w:pPr>
    </w:p>
    <w:p w14:paraId="6ACAC39E" w14:textId="0D220A35" w:rsidR="009659F6" w:rsidRPr="00C87B84" w:rsidRDefault="009659F6" w:rsidP="00A72DC3">
      <w:pPr>
        <w:spacing w:after="0" w:line="240" w:lineRule="auto"/>
        <w:ind w:left="0"/>
        <w:rPr>
          <w:rFonts w:cs="Times New Roman"/>
        </w:rPr>
      </w:pPr>
    </w:p>
    <w:p w14:paraId="6DEE58B6" w14:textId="4AC8A5BB" w:rsidR="009659F6" w:rsidRPr="00C87B84" w:rsidRDefault="009659F6" w:rsidP="00A72DC3">
      <w:pPr>
        <w:spacing w:after="0" w:line="240" w:lineRule="auto"/>
        <w:ind w:left="0"/>
        <w:rPr>
          <w:rFonts w:cs="Times New Roman"/>
        </w:rPr>
      </w:pPr>
    </w:p>
    <w:p w14:paraId="0E8AE695" w14:textId="2CEF2A7A" w:rsidR="009659F6" w:rsidRPr="00C87B84" w:rsidRDefault="009659F6" w:rsidP="00A72DC3">
      <w:pPr>
        <w:spacing w:after="0" w:line="240" w:lineRule="auto"/>
        <w:ind w:left="0"/>
        <w:rPr>
          <w:rFonts w:cs="Times New Roman"/>
        </w:rPr>
      </w:pPr>
    </w:p>
    <w:p w14:paraId="6E3D51B9" w14:textId="24D2B79E"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151CF8C1" wp14:editId="137FB1BF">
            <wp:extent cx="5038725" cy="6515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42DAE9F6" w14:textId="18C36FC8"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4F415466" wp14:editId="610F086F">
            <wp:extent cx="5038725" cy="6515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6D09E65" w14:textId="544FCF8B" w:rsidR="009659F6" w:rsidRPr="00C87B84" w:rsidRDefault="009659F6" w:rsidP="00A72DC3">
      <w:pPr>
        <w:spacing w:after="0" w:line="240" w:lineRule="auto"/>
        <w:ind w:left="0"/>
        <w:rPr>
          <w:rFonts w:cs="Times New Roman"/>
        </w:rPr>
      </w:pPr>
    </w:p>
    <w:p w14:paraId="6F2867D0" w14:textId="6AC2DB8A" w:rsidR="009659F6" w:rsidRPr="00C87B84" w:rsidRDefault="009659F6" w:rsidP="00A72DC3">
      <w:pPr>
        <w:spacing w:after="0" w:line="240" w:lineRule="auto"/>
        <w:ind w:left="0"/>
        <w:rPr>
          <w:rFonts w:cs="Times New Roman"/>
        </w:rPr>
      </w:pPr>
    </w:p>
    <w:p w14:paraId="506D3E15" w14:textId="6BD29EDD" w:rsidR="009659F6" w:rsidRPr="00C87B84" w:rsidRDefault="001F7E5B" w:rsidP="00A72DC3">
      <w:pPr>
        <w:spacing w:after="0" w:line="240" w:lineRule="auto"/>
        <w:ind w:left="0"/>
        <w:rPr>
          <w:rFonts w:cs="Times New Roman"/>
        </w:rPr>
      </w:pPr>
      <w:r w:rsidRPr="00C87B84">
        <w:rPr>
          <w:rFonts w:cs="Times New Roman"/>
          <w:noProof/>
        </w:rPr>
        <w:lastRenderedPageBreak/>
        <w:drawing>
          <wp:inline distT="0" distB="0" distL="0" distR="0" wp14:anchorId="2882F013" wp14:editId="720FAD96">
            <wp:extent cx="5038725" cy="6515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sidRPr="00C87B84">
        <w:rPr>
          <w:rFonts w:cs="Times New Roman"/>
          <w:noProof/>
        </w:rPr>
        <w:lastRenderedPageBreak/>
        <w:drawing>
          <wp:inline distT="0" distB="0" distL="0" distR="0" wp14:anchorId="1C6DE4A4" wp14:editId="3EE927B8">
            <wp:extent cx="5038725" cy="6515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A2586D0" w14:textId="2A3C041C" w:rsidR="00A23372" w:rsidRPr="00C87B84" w:rsidRDefault="00A23372" w:rsidP="00A72DC3">
      <w:pPr>
        <w:spacing w:after="0" w:line="240" w:lineRule="auto"/>
        <w:ind w:left="0"/>
        <w:rPr>
          <w:rFonts w:cs="Times New Roman"/>
        </w:rPr>
      </w:pPr>
    </w:p>
    <w:p w14:paraId="5B767897" w14:textId="72CBA9B2" w:rsidR="00A23372" w:rsidRPr="00C87B84" w:rsidRDefault="00A23372" w:rsidP="00A72DC3">
      <w:pPr>
        <w:spacing w:after="0" w:line="240" w:lineRule="auto"/>
        <w:ind w:left="0"/>
        <w:rPr>
          <w:rFonts w:cs="Times New Roman"/>
        </w:rPr>
      </w:pPr>
      <w:r w:rsidRPr="00C87B84">
        <w:rPr>
          <w:rFonts w:cs="Times New Roman"/>
          <w:noProof/>
        </w:rPr>
        <w:lastRenderedPageBreak/>
        <w:drawing>
          <wp:inline distT="0" distB="0" distL="0" distR="0" wp14:anchorId="33467C5C" wp14:editId="6FD2531E">
            <wp:extent cx="5038725" cy="6515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5396599" w14:textId="76B6EA94" w:rsidR="009659F6" w:rsidRPr="00C87B84" w:rsidRDefault="009659F6" w:rsidP="00A72DC3">
      <w:pPr>
        <w:spacing w:after="0" w:line="240" w:lineRule="auto"/>
        <w:ind w:left="0"/>
        <w:rPr>
          <w:rFonts w:cs="Times New Roman"/>
        </w:rPr>
      </w:pPr>
    </w:p>
    <w:p w14:paraId="625231C4" w14:textId="0A39FEFD" w:rsidR="009659F6" w:rsidRPr="00C87B84" w:rsidRDefault="009659F6" w:rsidP="00A72DC3">
      <w:pPr>
        <w:spacing w:after="0" w:line="240" w:lineRule="auto"/>
        <w:ind w:left="0"/>
        <w:rPr>
          <w:rFonts w:cs="Times New Roman"/>
        </w:rPr>
      </w:pPr>
    </w:p>
    <w:p w14:paraId="6DF7E3FC" w14:textId="64D8EB11" w:rsidR="00A23372" w:rsidRPr="00C87B84" w:rsidRDefault="00A23372" w:rsidP="00A72DC3">
      <w:pPr>
        <w:spacing w:after="0" w:line="240" w:lineRule="auto"/>
        <w:ind w:left="0"/>
        <w:rPr>
          <w:rFonts w:cs="Times New Roman"/>
        </w:rPr>
      </w:pPr>
      <w:r w:rsidRPr="00C87B84">
        <w:rPr>
          <w:rFonts w:cs="Times New Roman"/>
          <w:noProof/>
        </w:rPr>
        <w:lastRenderedPageBreak/>
        <w:drawing>
          <wp:inline distT="0" distB="0" distL="0" distR="0" wp14:anchorId="1BA55642" wp14:editId="76431B16">
            <wp:extent cx="5038725" cy="6515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0BECF47" w14:textId="6A316E67" w:rsidR="00A23372" w:rsidRPr="00C87B84" w:rsidRDefault="00A23372" w:rsidP="00A72DC3">
      <w:pPr>
        <w:spacing w:after="0" w:line="240" w:lineRule="auto"/>
        <w:ind w:left="0"/>
        <w:rPr>
          <w:rFonts w:cs="Times New Roman"/>
        </w:rPr>
      </w:pPr>
    </w:p>
    <w:p w14:paraId="2977AEBB" w14:textId="77777777" w:rsidR="00A23372" w:rsidRPr="00C87B84" w:rsidRDefault="00A23372" w:rsidP="00A72DC3">
      <w:pPr>
        <w:spacing w:after="0" w:line="240" w:lineRule="auto"/>
        <w:ind w:left="0"/>
        <w:rPr>
          <w:rFonts w:cs="Times New Roman"/>
          <w:noProof/>
        </w:rPr>
      </w:pPr>
    </w:p>
    <w:p w14:paraId="05656819" w14:textId="6F76F69A" w:rsidR="00A23372" w:rsidRPr="00C87B84" w:rsidRDefault="00A23372" w:rsidP="00A72DC3">
      <w:pPr>
        <w:spacing w:after="0" w:line="240" w:lineRule="auto"/>
        <w:ind w:left="0"/>
        <w:rPr>
          <w:rFonts w:cs="Times New Roman"/>
        </w:rPr>
      </w:pPr>
      <w:r w:rsidRPr="00C87B84">
        <w:rPr>
          <w:rFonts w:cs="Times New Roman"/>
          <w:noProof/>
        </w:rPr>
        <w:drawing>
          <wp:inline distT="0" distB="0" distL="0" distR="0" wp14:anchorId="1A1B01B0" wp14:editId="3B0FAAF7">
            <wp:extent cx="5038725" cy="2019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b="69006"/>
                    <a:stretch/>
                  </pic:blipFill>
                  <pic:spPr bwMode="auto">
                    <a:xfrm>
                      <a:off x="0" y="0"/>
                      <a:ext cx="5038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1DF5467" w14:textId="1EC54D89" w:rsidR="00A23372" w:rsidRPr="00C87B84" w:rsidRDefault="00EB54C9" w:rsidP="00A72DC3">
      <w:pPr>
        <w:spacing w:after="0" w:line="240" w:lineRule="auto"/>
        <w:ind w:left="0"/>
        <w:rPr>
          <w:rFonts w:cs="Times New Roman"/>
        </w:rPr>
      </w:pPr>
      <w:r w:rsidRPr="00C87B84">
        <w:rPr>
          <w:rFonts w:cs="Times New Roman"/>
          <w:noProof/>
        </w:rPr>
        <w:lastRenderedPageBreak/>
        <w:drawing>
          <wp:inline distT="0" distB="0" distL="0" distR="0" wp14:anchorId="4B48310F" wp14:editId="1C26FD04">
            <wp:extent cx="5038725" cy="6515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5316789" w14:textId="47AD6865" w:rsidR="009659F6" w:rsidRPr="00C87B84" w:rsidRDefault="009659F6" w:rsidP="00A72DC3">
      <w:pPr>
        <w:spacing w:after="0" w:line="240" w:lineRule="auto"/>
        <w:ind w:left="0"/>
        <w:rPr>
          <w:rFonts w:cs="Times New Roman"/>
        </w:rPr>
      </w:pPr>
    </w:p>
    <w:p w14:paraId="2E5CFE22" w14:textId="77777777" w:rsidR="00EB54C9" w:rsidRPr="00C87B84" w:rsidRDefault="00EB54C9" w:rsidP="00A72DC3">
      <w:pPr>
        <w:spacing w:after="0" w:line="240" w:lineRule="auto"/>
        <w:ind w:left="0"/>
        <w:rPr>
          <w:rFonts w:cs="Times New Roman"/>
          <w:noProof/>
        </w:rPr>
      </w:pPr>
    </w:p>
    <w:p w14:paraId="628AC188" w14:textId="2121F266" w:rsidR="00EB54C9" w:rsidRPr="00C87B84" w:rsidRDefault="00EB54C9" w:rsidP="00A72DC3">
      <w:pPr>
        <w:spacing w:after="0" w:line="240" w:lineRule="auto"/>
        <w:ind w:left="0"/>
        <w:rPr>
          <w:rFonts w:cs="Times New Roman"/>
        </w:rPr>
      </w:pPr>
      <w:r w:rsidRPr="00C87B84">
        <w:rPr>
          <w:rFonts w:cs="Times New Roman"/>
          <w:noProof/>
        </w:rPr>
        <w:drawing>
          <wp:inline distT="0" distB="0" distL="0" distR="0" wp14:anchorId="748FE15A" wp14:editId="64A821B4">
            <wp:extent cx="5038725" cy="1895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a:extLst>
                        <a:ext uri="{28A0092B-C50C-407E-A947-70E740481C1C}">
                          <a14:useLocalDpi xmlns:a14="http://schemas.microsoft.com/office/drawing/2010/main" val="0"/>
                        </a:ext>
                      </a:extLst>
                    </a:blip>
                    <a:srcRect b="70906"/>
                    <a:stretch/>
                  </pic:blipFill>
                  <pic:spPr bwMode="auto">
                    <a:xfrm>
                      <a:off x="0" y="0"/>
                      <a:ext cx="50387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60A71785" w14:textId="51CFFD6F" w:rsidR="009659F6" w:rsidRPr="00C87B84" w:rsidRDefault="009659F6" w:rsidP="00A72DC3">
      <w:pPr>
        <w:spacing w:after="0" w:line="240" w:lineRule="auto"/>
        <w:ind w:left="0"/>
        <w:rPr>
          <w:rFonts w:cs="Times New Roman"/>
        </w:rPr>
      </w:pPr>
    </w:p>
    <w:p w14:paraId="272074B4" w14:textId="77777777" w:rsidR="00D215B3" w:rsidRPr="00C87B84" w:rsidRDefault="00D215B3" w:rsidP="00A72DC3">
      <w:pPr>
        <w:spacing w:after="0" w:line="240" w:lineRule="auto"/>
        <w:ind w:left="0"/>
        <w:rPr>
          <w:rFonts w:cs="Times New Roman"/>
          <w:noProof/>
        </w:rPr>
      </w:pPr>
    </w:p>
    <w:p w14:paraId="333A64FA" w14:textId="1FDE1D8D" w:rsidR="00D215B3" w:rsidRPr="00C87B84" w:rsidRDefault="00D215B3" w:rsidP="00A72DC3">
      <w:pPr>
        <w:spacing w:after="0" w:line="240" w:lineRule="auto"/>
        <w:ind w:left="0"/>
        <w:rPr>
          <w:rFonts w:cs="Times New Roman"/>
        </w:rPr>
      </w:pPr>
      <w:r w:rsidRPr="00C87B84">
        <w:rPr>
          <w:rFonts w:cs="Times New Roman"/>
          <w:noProof/>
        </w:rPr>
        <w:drawing>
          <wp:inline distT="0" distB="0" distL="0" distR="0" wp14:anchorId="4D08D9AA" wp14:editId="18F59191">
            <wp:extent cx="5038725" cy="1466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b="77485"/>
                    <a:stretch/>
                  </pic:blipFill>
                  <pic:spPr bwMode="auto">
                    <a:xfrm>
                      <a:off x="0" y="0"/>
                      <a:ext cx="5038725"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06F56D1A" w14:textId="26F836A4" w:rsidR="009659F6" w:rsidRPr="00C87B84" w:rsidRDefault="00D215B3" w:rsidP="00A72DC3">
      <w:pPr>
        <w:spacing w:after="0" w:line="240" w:lineRule="auto"/>
        <w:ind w:left="0"/>
        <w:rPr>
          <w:rFonts w:cs="Times New Roman"/>
        </w:rPr>
      </w:pPr>
      <w:r w:rsidRPr="00C87B84">
        <w:rPr>
          <w:rFonts w:cs="Times New Roman"/>
        </w:rPr>
        <w:t>(Obs,</w:t>
      </w:r>
      <w:r w:rsidR="006B244D" w:rsidRPr="00C87B84">
        <w:rPr>
          <w:rFonts w:cs="Times New Roman"/>
        </w:rPr>
        <w:t xml:space="preserve"> del</w:t>
      </w:r>
      <w:r w:rsidR="00A15F5E" w:rsidRPr="00C87B84">
        <w:rPr>
          <w:rFonts w:cs="Times New Roman"/>
        </w:rPr>
        <w:t>ar av nyckeln är dold utav säkerhetsskäl</w:t>
      </w:r>
      <w:r w:rsidRPr="00C87B84">
        <w:rPr>
          <w:rFonts w:cs="Times New Roman"/>
        </w:rPr>
        <w:t>)</w:t>
      </w:r>
    </w:p>
    <w:p w14:paraId="1DDBEFE7" w14:textId="27288BE0" w:rsidR="009659F6" w:rsidRPr="00C87B84" w:rsidRDefault="009659F6" w:rsidP="00A72DC3">
      <w:pPr>
        <w:spacing w:after="0" w:line="240" w:lineRule="auto"/>
        <w:ind w:left="0"/>
        <w:rPr>
          <w:rFonts w:cs="Times New Roman"/>
        </w:rPr>
      </w:pPr>
    </w:p>
    <w:p w14:paraId="598ACFEA" w14:textId="3691CF81" w:rsidR="009659F6" w:rsidRPr="00C87B84" w:rsidRDefault="009659F6" w:rsidP="00A72DC3">
      <w:pPr>
        <w:spacing w:after="0" w:line="240" w:lineRule="auto"/>
        <w:ind w:left="0"/>
        <w:rPr>
          <w:rFonts w:cs="Times New Roman"/>
        </w:rPr>
      </w:pPr>
    </w:p>
    <w:p w14:paraId="12D25C16" w14:textId="1840BE33" w:rsidR="009659F6" w:rsidRPr="00EC3D75" w:rsidRDefault="006F5425" w:rsidP="00567558">
      <w:pPr>
        <w:pStyle w:val="Heading2"/>
        <w:rPr>
          <w:rFonts w:cs="Arial"/>
        </w:rPr>
      </w:pPr>
      <w:bookmarkStart w:id="132" w:name="_Toc69234995"/>
      <w:bookmarkStart w:id="133" w:name="_Toc69227511"/>
      <w:r w:rsidRPr="00EC3D75">
        <w:rPr>
          <w:rFonts w:cs="Arial"/>
        </w:rPr>
        <w:lastRenderedPageBreak/>
        <w:t>Firebase – HTML</w:t>
      </w:r>
      <w:r w:rsidR="0024517B" w:rsidRPr="00EC3D75">
        <w:rPr>
          <w:rFonts w:cs="Arial"/>
        </w:rPr>
        <w:t>, HTML-Mallar</w:t>
      </w:r>
      <w:r w:rsidRPr="00EC3D75">
        <w:rPr>
          <w:rFonts w:cs="Arial"/>
        </w:rPr>
        <w:t xml:space="preserve"> &amp; CSS</w:t>
      </w:r>
      <w:bookmarkEnd w:id="132"/>
      <w:bookmarkEnd w:id="133"/>
    </w:p>
    <w:p w14:paraId="2BC31184" w14:textId="22052914" w:rsidR="006F5425" w:rsidRPr="00C87B84" w:rsidRDefault="002F76DC" w:rsidP="00A72DC3">
      <w:pPr>
        <w:spacing w:after="0" w:line="240" w:lineRule="auto"/>
        <w:ind w:left="0"/>
        <w:rPr>
          <w:rFonts w:cs="Times New Roman"/>
        </w:rPr>
      </w:pPr>
      <w:r w:rsidRPr="00C87B84">
        <w:rPr>
          <w:rFonts w:cs="Times New Roman"/>
          <w:noProof/>
        </w:rPr>
        <w:drawing>
          <wp:inline distT="0" distB="0" distL="0" distR="0" wp14:anchorId="6914A315" wp14:editId="04336C84">
            <wp:extent cx="5038725" cy="6515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B05B590" w14:textId="76145302" w:rsidR="002F76DC" w:rsidRPr="00C87B84" w:rsidRDefault="002F76DC" w:rsidP="00A72DC3">
      <w:pPr>
        <w:spacing w:after="0" w:line="240" w:lineRule="auto"/>
        <w:ind w:left="0"/>
        <w:rPr>
          <w:rFonts w:cs="Times New Roman"/>
        </w:rPr>
      </w:pPr>
    </w:p>
    <w:p w14:paraId="04C177AE" w14:textId="5B48EB9C" w:rsidR="002F76DC" w:rsidRPr="00C87B84" w:rsidRDefault="001B4117" w:rsidP="00A72DC3">
      <w:pPr>
        <w:spacing w:after="0" w:line="240" w:lineRule="auto"/>
        <w:ind w:left="0"/>
        <w:rPr>
          <w:rFonts w:cs="Times New Roman"/>
        </w:rPr>
      </w:pPr>
      <w:r w:rsidRPr="00C87B84">
        <w:rPr>
          <w:rFonts w:cs="Times New Roman"/>
          <w:noProof/>
        </w:rPr>
        <w:lastRenderedPageBreak/>
        <w:drawing>
          <wp:inline distT="0" distB="0" distL="0" distR="0" wp14:anchorId="55D836AB" wp14:editId="5ECBF494">
            <wp:extent cx="5038725" cy="6515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1783A4AE" w14:textId="3211415F" w:rsidR="00263E2C" w:rsidRPr="00C87B84" w:rsidRDefault="00263E2C" w:rsidP="00A72DC3">
      <w:pPr>
        <w:spacing w:after="0" w:line="240" w:lineRule="auto"/>
        <w:ind w:left="0"/>
        <w:rPr>
          <w:rFonts w:cs="Times New Roman"/>
        </w:rPr>
      </w:pPr>
    </w:p>
    <w:p w14:paraId="5B05B1A0" w14:textId="50BAD7B2" w:rsidR="00263E2C" w:rsidRPr="00C87B84" w:rsidRDefault="00263E2C" w:rsidP="00A72DC3">
      <w:pPr>
        <w:spacing w:after="0" w:line="240" w:lineRule="auto"/>
        <w:ind w:left="0"/>
        <w:rPr>
          <w:rFonts w:cs="Times New Roman"/>
        </w:rPr>
      </w:pPr>
    </w:p>
    <w:p w14:paraId="2AF197B0" w14:textId="6C58208E" w:rsidR="00263E2C" w:rsidRPr="00C87B84" w:rsidRDefault="00263E2C" w:rsidP="00A72DC3">
      <w:pPr>
        <w:spacing w:after="0" w:line="240" w:lineRule="auto"/>
        <w:ind w:left="0"/>
        <w:rPr>
          <w:rFonts w:cs="Times New Roman"/>
        </w:rPr>
      </w:pPr>
    </w:p>
    <w:p w14:paraId="0BE5DAAE" w14:textId="7113BF0F" w:rsidR="00263E2C" w:rsidRPr="00C87B84" w:rsidRDefault="00263E2C" w:rsidP="00A72DC3">
      <w:pPr>
        <w:spacing w:after="0" w:line="240" w:lineRule="auto"/>
        <w:ind w:left="0"/>
        <w:rPr>
          <w:rFonts w:cs="Times New Roman"/>
        </w:rPr>
      </w:pPr>
    </w:p>
    <w:p w14:paraId="1D95970A" w14:textId="45727BC6" w:rsidR="00263E2C" w:rsidRPr="00C87B84" w:rsidRDefault="00263E2C" w:rsidP="00A72DC3">
      <w:pPr>
        <w:spacing w:after="0" w:line="240" w:lineRule="auto"/>
        <w:ind w:left="0"/>
        <w:rPr>
          <w:rFonts w:cs="Times New Roman"/>
        </w:rPr>
      </w:pPr>
      <w:r w:rsidRPr="00C87B84">
        <w:rPr>
          <w:rFonts w:cs="Times New Roman"/>
          <w:noProof/>
        </w:rPr>
        <w:lastRenderedPageBreak/>
        <w:drawing>
          <wp:inline distT="0" distB="0" distL="0" distR="0" wp14:anchorId="32CA429D" wp14:editId="13A0DBF0">
            <wp:extent cx="5038725" cy="65151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403396A" w14:textId="0F41CF69" w:rsidR="00263E2C" w:rsidRPr="00C87B84" w:rsidRDefault="00263E2C" w:rsidP="00A72DC3">
      <w:pPr>
        <w:spacing w:after="0" w:line="240" w:lineRule="auto"/>
        <w:ind w:left="0"/>
        <w:rPr>
          <w:rFonts w:cs="Times New Roman"/>
        </w:rPr>
      </w:pPr>
    </w:p>
    <w:p w14:paraId="6ABEAF95" w14:textId="5102D038" w:rsidR="00263E2C" w:rsidRPr="00C87B84" w:rsidRDefault="00263E2C" w:rsidP="00A72DC3">
      <w:pPr>
        <w:spacing w:after="0" w:line="240" w:lineRule="auto"/>
        <w:ind w:left="0"/>
        <w:rPr>
          <w:rFonts w:cs="Times New Roman"/>
        </w:rPr>
      </w:pPr>
    </w:p>
    <w:p w14:paraId="73FAC497" w14:textId="09C2A062" w:rsidR="00263E2C" w:rsidRPr="00C87B84" w:rsidRDefault="00263E2C" w:rsidP="00A72DC3">
      <w:pPr>
        <w:spacing w:after="0" w:line="240" w:lineRule="auto"/>
        <w:ind w:left="0"/>
        <w:rPr>
          <w:rFonts w:cs="Times New Roman"/>
        </w:rPr>
      </w:pPr>
    </w:p>
    <w:p w14:paraId="0A8F907E" w14:textId="713A7F49" w:rsidR="00263E2C" w:rsidRPr="00C87B84" w:rsidRDefault="00263E2C" w:rsidP="00A72DC3">
      <w:pPr>
        <w:spacing w:after="0" w:line="240" w:lineRule="auto"/>
        <w:ind w:left="0"/>
        <w:rPr>
          <w:rFonts w:cs="Times New Roman"/>
        </w:rPr>
      </w:pPr>
    </w:p>
    <w:p w14:paraId="6C31F513" w14:textId="2DB2C1D6" w:rsidR="00263E2C" w:rsidRPr="00C87B84" w:rsidRDefault="00263E2C" w:rsidP="00A72DC3">
      <w:pPr>
        <w:spacing w:after="0" w:line="240" w:lineRule="auto"/>
        <w:ind w:left="0"/>
        <w:rPr>
          <w:rFonts w:cs="Times New Roman"/>
        </w:rPr>
      </w:pPr>
      <w:r w:rsidRPr="00C87B84">
        <w:rPr>
          <w:rFonts w:cs="Times New Roman"/>
          <w:noProof/>
        </w:rPr>
        <w:lastRenderedPageBreak/>
        <w:drawing>
          <wp:inline distT="0" distB="0" distL="0" distR="0" wp14:anchorId="0B20A353" wp14:editId="051C0252">
            <wp:extent cx="5038725" cy="6515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DC2F147" w14:textId="76CA5F99" w:rsidR="000B61CC" w:rsidRPr="00C87B84" w:rsidRDefault="000B61CC" w:rsidP="00A72DC3">
      <w:pPr>
        <w:spacing w:after="0" w:line="240" w:lineRule="auto"/>
        <w:ind w:left="0"/>
        <w:rPr>
          <w:rFonts w:cs="Times New Roman"/>
        </w:rPr>
      </w:pPr>
    </w:p>
    <w:p w14:paraId="4CC25F53" w14:textId="7BD94C0F" w:rsidR="000B61CC" w:rsidRPr="00C87B84" w:rsidRDefault="000B61CC" w:rsidP="00A72DC3">
      <w:pPr>
        <w:spacing w:after="0" w:line="240" w:lineRule="auto"/>
        <w:ind w:left="0"/>
        <w:rPr>
          <w:rFonts w:cs="Times New Roman"/>
        </w:rPr>
      </w:pPr>
    </w:p>
    <w:p w14:paraId="5A47DD39" w14:textId="6116921E" w:rsidR="000B61CC" w:rsidRPr="00C87B84" w:rsidRDefault="000B61CC" w:rsidP="00A72DC3">
      <w:pPr>
        <w:spacing w:after="0" w:line="240" w:lineRule="auto"/>
        <w:ind w:left="0"/>
        <w:rPr>
          <w:rFonts w:cs="Times New Roman"/>
        </w:rPr>
      </w:pPr>
    </w:p>
    <w:p w14:paraId="39F07DDD" w14:textId="2CB33AB2" w:rsidR="000B61CC" w:rsidRPr="00C87B84" w:rsidRDefault="000B61CC" w:rsidP="00A72DC3">
      <w:pPr>
        <w:spacing w:after="0" w:line="240" w:lineRule="auto"/>
        <w:ind w:left="0"/>
        <w:rPr>
          <w:rFonts w:cs="Times New Roman"/>
        </w:rPr>
      </w:pPr>
    </w:p>
    <w:p w14:paraId="72DF8192" w14:textId="10CB2014" w:rsidR="000B61CC" w:rsidRPr="00C87B84" w:rsidRDefault="000B61CC" w:rsidP="00A72DC3">
      <w:pPr>
        <w:spacing w:after="0" w:line="240" w:lineRule="auto"/>
        <w:ind w:left="0"/>
        <w:rPr>
          <w:rFonts w:cs="Times New Roman"/>
        </w:rPr>
      </w:pPr>
    </w:p>
    <w:p w14:paraId="5B9A481A" w14:textId="771ACC84" w:rsidR="000B61CC" w:rsidRPr="00C87B84" w:rsidRDefault="000B61CC" w:rsidP="00A72DC3">
      <w:pPr>
        <w:spacing w:after="0" w:line="240" w:lineRule="auto"/>
        <w:ind w:left="0"/>
        <w:rPr>
          <w:rFonts w:cs="Times New Roman"/>
        </w:rPr>
      </w:pPr>
    </w:p>
    <w:p w14:paraId="5A24D791" w14:textId="1C4EB836" w:rsidR="000B61CC" w:rsidRPr="00C87B84" w:rsidRDefault="000B61CC" w:rsidP="00A72DC3">
      <w:pPr>
        <w:spacing w:after="0" w:line="240" w:lineRule="auto"/>
        <w:ind w:left="0"/>
        <w:rPr>
          <w:rFonts w:cs="Times New Roman"/>
        </w:rPr>
      </w:pPr>
    </w:p>
    <w:p w14:paraId="12FDA5A5" w14:textId="5976D1F6" w:rsidR="000B61CC" w:rsidRPr="00C87B84" w:rsidRDefault="000B61CC" w:rsidP="00A72DC3">
      <w:pPr>
        <w:spacing w:after="0" w:line="240" w:lineRule="auto"/>
        <w:ind w:left="0"/>
        <w:rPr>
          <w:rFonts w:cs="Times New Roman"/>
        </w:rPr>
      </w:pPr>
    </w:p>
    <w:p w14:paraId="3E61B7D6" w14:textId="0A27EDC4" w:rsidR="000B61CC" w:rsidRPr="00C87B84" w:rsidRDefault="000B61CC" w:rsidP="00A72DC3">
      <w:pPr>
        <w:spacing w:after="0" w:line="240" w:lineRule="auto"/>
        <w:ind w:left="0"/>
        <w:rPr>
          <w:rFonts w:cs="Times New Roman"/>
        </w:rPr>
      </w:pPr>
    </w:p>
    <w:p w14:paraId="38D91BA5" w14:textId="0329FAAF" w:rsidR="000B61CC" w:rsidRPr="00C87B84" w:rsidRDefault="000B61CC" w:rsidP="00A72DC3">
      <w:pPr>
        <w:spacing w:after="0" w:line="240" w:lineRule="auto"/>
        <w:ind w:left="0"/>
        <w:rPr>
          <w:rFonts w:cs="Times New Roman"/>
        </w:rPr>
      </w:pPr>
    </w:p>
    <w:p w14:paraId="7C82D0A8" w14:textId="083436CE" w:rsidR="000B61CC" w:rsidRPr="00C87B84" w:rsidRDefault="000B61CC" w:rsidP="00A72DC3">
      <w:pPr>
        <w:spacing w:after="0" w:line="240" w:lineRule="auto"/>
        <w:ind w:left="0"/>
        <w:rPr>
          <w:rFonts w:cs="Times New Roman"/>
        </w:rPr>
      </w:pPr>
    </w:p>
    <w:p w14:paraId="56273375" w14:textId="3F24D5AE" w:rsidR="000B61CC" w:rsidRPr="00C87B84" w:rsidRDefault="000B61CC" w:rsidP="00A72DC3">
      <w:pPr>
        <w:spacing w:after="0" w:line="240" w:lineRule="auto"/>
        <w:ind w:left="0"/>
        <w:rPr>
          <w:rFonts w:cs="Times New Roman"/>
        </w:rPr>
      </w:pPr>
    </w:p>
    <w:p w14:paraId="03264583" w14:textId="4BA249BE" w:rsidR="000B61CC" w:rsidRPr="00C87B84" w:rsidRDefault="000B61CC" w:rsidP="00A72DC3">
      <w:pPr>
        <w:spacing w:after="0" w:line="240" w:lineRule="auto"/>
        <w:ind w:left="0"/>
        <w:rPr>
          <w:rFonts w:cs="Times New Roman"/>
        </w:rPr>
      </w:pPr>
    </w:p>
    <w:p w14:paraId="2BF3D29E" w14:textId="12DE2CBA" w:rsidR="000B61CC" w:rsidRPr="00C87B84" w:rsidRDefault="000B61CC" w:rsidP="00A72DC3">
      <w:pPr>
        <w:spacing w:after="0" w:line="240" w:lineRule="auto"/>
        <w:ind w:left="0"/>
        <w:rPr>
          <w:rFonts w:cs="Times New Roman"/>
        </w:rPr>
      </w:pPr>
    </w:p>
    <w:p w14:paraId="7066914B" w14:textId="01C4CCEC" w:rsidR="000B61CC" w:rsidRPr="00C87B84" w:rsidRDefault="000B61CC" w:rsidP="00A72DC3">
      <w:pPr>
        <w:spacing w:after="0" w:line="240" w:lineRule="auto"/>
        <w:ind w:left="0"/>
        <w:rPr>
          <w:rFonts w:cs="Times New Roman"/>
        </w:rPr>
      </w:pPr>
    </w:p>
    <w:p w14:paraId="75F62890" w14:textId="79CA3953" w:rsidR="000B61CC" w:rsidRPr="00C87B84" w:rsidRDefault="000B61CC" w:rsidP="00A72DC3">
      <w:pPr>
        <w:spacing w:after="0" w:line="240" w:lineRule="auto"/>
        <w:ind w:left="0"/>
        <w:rPr>
          <w:rFonts w:cs="Times New Roman"/>
        </w:rPr>
      </w:pPr>
    </w:p>
    <w:p w14:paraId="5E060F19" w14:textId="107FD5F1" w:rsidR="000B61CC" w:rsidRPr="00C87B84" w:rsidRDefault="000B61CC" w:rsidP="00A72DC3">
      <w:pPr>
        <w:spacing w:after="0" w:line="240" w:lineRule="auto"/>
        <w:ind w:left="0"/>
        <w:rPr>
          <w:rFonts w:cs="Times New Roman"/>
        </w:rPr>
      </w:pPr>
    </w:p>
    <w:p w14:paraId="133F2ECF" w14:textId="1772352C" w:rsidR="000B61CC" w:rsidRPr="00C87B84" w:rsidRDefault="000B61CC" w:rsidP="00A72DC3">
      <w:pPr>
        <w:spacing w:after="0" w:line="240" w:lineRule="auto"/>
        <w:ind w:left="0"/>
        <w:rPr>
          <w:rFonts w:cs="Times New Roman"/>
        </w:rPr>
      </w:pPr>
    </w:p>
    <w:p w14:paraId="136E8A4A" w14:textId="02AF1407" w:rsidR="000B61CC" w:rsidRPr="00C87B84" w:rsidRDefault="000B61CC" w:rsidP="00A72DC3">
      <w:pPr>
        <w:spacing w:after="0" w:line="240" w:lineRule="auto"/>
        <w:ind w:left="0"/>
        <w:rPr>
          <w:rFonts w:cs="Times New Roman"/>
        </w:rPr>
      </w:pPr>
    </w:p>
    <w:p w14:paraId="11A00F56" w14:textId="3305FE9D" w:rsidR="000B61CC" w:rsidRPr="00C87B84" w:rsidRDefault="000B61CC" w:rsidP="00A72DC3">
      <w:pPr>
        <w:spacing w:after="0" w:line="240" w:lineRule="auto"/>
        <w:ind w:left="0"/>
        <w:rPr>
          <w:rFonts w:cs="Times New Roman"/>
        </w:rPr>
      </w:pPr>
    </w:p>
    <w:p w14:paraId="08059F16" w14:textId="1C47E8E4" w:rsidR="000B61CC" w:rsidRPr="00C87B84" w:rsidRDefault="000B61CC" w:rsidP="00A72DC3">
      <w:pPr>
        <w:spacing w:after="0" w:line="240" w:lineRule="auto"/>
        <w:ind w:left="0"/>
        <w:rPr>
          <w:rFonts w:cs="Times New Roman"/>
        </w:rPr>
      </w:pPr>
    </w:p>
    <w:p w14:paraId="0DBE2D33" w14:textId="1287BDC8" w:rsidR="000B61CC" w:rsidRPr="00C87B84" w:rsidRDefault="000B61CC" w:rsidP="00A72DC3">
      <w:pPr>
        <w:spacing w:after="0" w:line="240" w:lineRule="auto"/>
        <w:ind w:left="0"/>
        <w:rPr>
          <w:rFonts w:cs="Times New Roman"/>
        </w:rPr>
      </w:pPr>
    </w:p>
    <w:p w14:paraId="7C885C52" w14:textId="47034879" w:rsidR="000B61CC" w:rsidRPr="00C87B84" w:rsidRDefault="000B61CC" w:rsidP="00A72DC3">
      <w:pPr>
        <w:spacing w:after="0" w:line="240" w:lineRule="auto"/>
        <w:ind w:left="0"/>
        <w:rPr>
          <w:rFonts w:cs="Times New Roman"/>
        </w:rPr>
      </w:pPr>
    </w:p>
    <w:p w14:paraId="640014A9" w14:textId="3BC289C4" w:rsidR="000B61CC" w:rsidRPr="00C87B84" w:rsidRDefault="000B61CC" w:rsidP="00A72DC3">
      <w:pPr>
        <w:spacing w:after="0" w:line="240" w:lineRule="auto"/>
        <w:ind w:left="0"/>
        <w:rPr>
          <w:rFonts w:cs="Times New Roman"/>
        </w:rPr>
      </w:pPr>
      <w:r w:rsidRPr="00C87B84">
        <w:rPr>
          <w:rFonts w:cs="Times New Roman"/>
          <w:noProof/>
        </w:rPr>
        <w:drawing>
          <wp:inline distT="0" distB="0" distL="0" distR="0" wp14:anchorId="1AD4F82C" wp14:editId="03CD2287">
            <wp:extent cx="5038725" cy="6515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12BEE3C" w14:textId="59ACAF2E" w:rsidR="007973A2" w:rsidRPr="00C87B84" w:rsidRDefault="007973A2" w:rsidP="00A72DC3">
      <w:pPr>
        <w:spacing w:after="0" w:line="240" w:lineRule="auto"/>
        <w:ind w:left="0"/>
        <w:rPr>
          <w:rFonts w:cs="Times New Roman"/>
        </w:rPr>
      </w:pPr>
    </w:p>
    <w:p w14:paraId="1C1CEFD1" w14:textId="21C71314" w:rsidR="007973A2" w:rsidRPr="00C87B84" w:rsidRDefault="007973A2" w:rsidP="00A72DC3">
      <w:pPr>
        <w:spacing w:after="0" w:line="240" w:lineRule="auto"/>
        <w:ind w:left="0"/>
        <w:rPr>
          <w:rFonts w:cs="Times New Roman"/>
        </w:rPr>
      </w:pPr>
      <w:r w:rsidRPr="00C87B84">
        <w:rPr>
          <w:rFonts w:cs="Times New Roman"/>
          <w:noProof/>
        </w:rPr>
        <w:lastRenderedPageBreak/>
        <w:drawing>
          <wp:inline distT="0" distB="0" distL="0" distR="0" wp14:anchorId="01A51EA2" wp14:editId="164D8B5E">
            <wp:extent cx="5038725" cy="1266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a:extLst>
                        <a:ext uri="{28A0092B-C50C-407E-A947-70E740481C1C}">
                          <a14:useLocalDpi xmlns:a14="http://schemas.microsoft.com/office/drawing/2010/main" val="0"/>
                        </a:ext>
                      </a:extLst>
                    </a:blip>
                    <a:srcRect b="80556"/>
                    <a:stretch/>
                  </pic:blipFill>
                  <pic:spPr bwMode="auto">
                    <a:xfrm>
                      <a:off x="0" y="0"/>
                      <a:ext cx="5038725"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35A39ED9" w14:textId="77777777" w:rsidR="00FE3A14" w:rsidRPr="00C87B84" w:rsidRDefault="00FE3A14" w:rsidP="00A72DC3">
      <w:pPr>
        <w:spacing w:after="0" w:line="240" w:lineRule="auto"/>
        <w:ind w:left="0"/>
        <w:rPr>
          <w:rFonts w:cs="Times New Roman"/>
          <w:noProof/>
        </w:rPr>
      </w:pPr>
    </w:p>
    <w:p w14:paraId="71D9350B" w14:textId="77777777" w:rsidR="00125922" w:rsidRPr="00C87B84" w:rsidRDefault="00125922" w:rsidP="00A72DC3">
      <w:pPr>
        <w:spacing w:after="0" w:line="240" w:lineRule="auto"/>
        <w:ind w:left="0"/>
        <w:rPr>
          <w:rFonts w:cs="Times New Roman"/>
          <w:noProof/>
        </w:rPr>
      </w:pPr>
    </w:p>
    <w:p w14:paraId="6D33B95C" w14:textId="1B4BB485" w:rsidR="007973A2" w:rsidRPr="00C87B84" w:rsidRDefault="00125922" w:rsidP="00A72DC3">
      <w:pPr>
        <w:spacing w:after="0" w:line="240" w:lineRule="auto"/>
        <w:ind w:left="0"/>
        <w:rPr>
          <w:rFonts w:cs="Times New Roman"/>
        </w:rPr>
      </w:pPr>
      <w:r w:rsidRPr="00C87B84">
        <w:rPr>
          <w:rFonts w:cs="Times New Roman"/>
          <w:noProof/>
        </w:rPr>
        <w:drawing>
          <wp:inline distT="0" distB="0" distL="0" distR="0" wp14:anchorId="751FDB83" wp14:editId="70A6E75C">
            <wp:extent cx="5038725" cy="3686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5">
                      <a:extLst>
                        <a:ext uri="{28A0092B-C50C-407E-A947-70E740481C1C}">
                          <a14:useLocalDpi xmlns:a14="http://schemas.microsoft.com/office/drawing/2010/main" val="0"/>
                        </a:ext>
                      </a:extLst>
                    </a:blip>
                    <a:srcRect b="43421"/>
                    <a:stretch/>
                  </pic:blipFill>
                  <pic:spPr bwMode="auto">
                    <a:xfrm>
                      <a:off x="0" y="0"/>
                      <a:ext cx="5038725" cy="3686175"/>
                    </a:xfrm>
                    <a:prstGeom prst="rect">
                      <a:avLst/>
                    </a:prstGeom>
                    <a:noFill/>
                    <a:ln>
                      <a:noFill/>
                    </a:ln>
                    <a:extLst>
                      <a:ext uri="{53640926-AAD7-44D8-BBD7-CCE9431645EC}">
                        <a14:shadowObscured xmlns:a14="http://schemas.microsoft.com/office/drawing/2010/main"/>
                      </a:ext>
                    </a:extLst>
                  </pic:spPr>
                </pic:pic>
              </a:graphicData>
            </a:graphic>
          </wp:inline>
        </w:drawing>
      </w:r>
      <w:r w:rsidR="00FE3A14" w:rsidRPr="00C87B84">
        <w:rPr>
          <w:rFonts w:cs="Times New Roman"/>
          <w:noProof/>
        </w:rPr>
        <w:drawing>
          <wp:inline distT="0" distB="0" distL="0" distR="0" wp14:anchorId="60033EAC" wp14:editId="4E9DDF62">
            <wp:extent cx="5038725" cy="29146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6">
                      <a:extLst>
                        <a:ext uri="{28A0092B-C50C-407E-A947-70E740481C1C}">
                          <a14:useLocalDpi xmlns:a14="http://schemas.microsoft.com/office/drawing/2010/main" val="0"/>
                        </a:ext>
                      </a:extLst>
                    </a:blip>
                    <a:srcRect b="55263"/>
                    <a:stretch/>
                  </pic:blipFill>
                  <pic:spPr bwMode="auto">
                    <a:xfrm>
                      <a:off x="0" y="0"/>
                      <a:ext cx="503872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425904E5" w14:textId="512E2E35" w:rsidR="006877B5" w:rsidRPr="00C87B84" w:rsidRDefault="006877B5" w:rsidP="00A72DC3">
      <w:pPr>
        <w:spacing w:after="0" w:line="240" w:lineRule="auto"/>
        <w:ind w:left="0"/>
        <w:rPr>
          <w:rFonts w:cs="Times New Roman"/>
        </w:rPr>
      </w:pPr>
    </w:p>
    <w:p w14:paraId="3F85FBE7" w14:textId="77777777" w:rsidR="006877B5" w:rsidRPr="00C87B84" w:rsidRDefault="006877B5" w:rsidP="00A72DC3">
      <w:pPr>
        <w:spacing w:after="0" w:line="240" w:lineRule="auto"/>
        <w:ind w:left="0"/>
        <w:rPr>
          <w:rFonts w:cs="Times New Roman"/>
          <w:noProof/>
        </w:rPr>
      </w:pPr>
    </w:p>
    <w:p w14:paraId="6625BE9B" w14:textId="77777777" w:rsidR="006877B5" w:rsidRPr="00C87B84" w:rsidRDefault="006877B5" w:rsidP="00A72DC3">
      <w:pPr>
        <w:spacing w:after="0" w:line="240" w:lineRule="auto"/>
        <w:ind w:left="0"/>
        <w:rPr>
          <w:rFonts w:cs="Times New Roman"/>
          <w:noProof/>
        </w:rPr>
      </w:pPr>
    </w:p>
    <w:p w14:paraId="73AF7DDE" w14:textId="18934E0B" w:rsidR="006877B5" w:rsidRPr="00C87B84" w:rsidRDefault="006877B5" w:rsidP="00A72DC3">
      <w:pPr>
        <w:spacing w:after="0" w:line="240" w:lineRule="auto"/>
        <w:ind w:left="0"/>
        <w:rPr>
          <w:rFonts w:cs="Times New Roman"/>
        </w:rPr>
      </w:pPr>
      <w:r w:rsidRPr="00C87B84">
        <w:rPr>
          <w:rFonts w:cs="Times New Roman"/>
          <w:noProof/>
        </w:rPr>
        <w:lastRenderedPageBreak/>
        <w:drawing>
          <wp:inline distT="0" distB="0" distL="0" distR="0" wp14:anchorId="3E9BBAC6" wp14:editId="15C3EE22">
            <wp:extent cx="5038725" cy="3790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7">
                      <a:extLst>
                        <a:ext uri="{28A0092B-C50C-407E-A947-70E740481C1C}">
                          <a14:useLocalDpi xmlns:a14="http://schemas.microsoft.com/office/drawing/2010/main" val="0"/>
                        </a:ext>
                      </a:extLst>
                    </a:blip>
                    <a:srcRect b="41813"/>
                    <a:stretch/>
                  </pic:blipFill>
                  <pic:spPr bwMode="auto">
                    <a:xfrm>
                      <a:off x="0" y="0"/>
                      <a:ext cx="5038725" cy="3790950"/>
                    </a:xfrm>
                    <a:prstGeom prst="rect">
                      <a:avLst/>
                    </a:prstGeom>
                    <a:noFill/>
                    <a:ln>
                      <a:noFill/>
                    </a:ln>
                    <a:extLst>
                      <a:ext uri="{53640926-AAD7-44D8-BBD7-CCE9431645EC}">
                        <a14:shadowObscured xmlns:a14="http://schemas.microsoft.com/office/drawing/2010/main"/>
                      </a:ext>
                    </a:extLst>
                  </pic:spPr>
                </pic:pic>
              </a:graphicData>
            </a:graphic>
          </wp:inline>
        </w:drawing>
      </w:r>
      <w:r w:rsidRPr="00C87B84">
        <w:rPr>
          <w:rFonts w:cs="Times New Roman"/>
          <w:noProof/>
        </w:rPr>
        <w:drawing>
          <wp:inline distT="0" distB="0" distL="0" distR="0" wp14:anchorId="6FCF9850" wp14:editId="21931ECB">
            <wp:extent cx="5038725" cy="3781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a:extLst>
                        <a:ext uri="{28A0092B-C50C-407E-A947-70E740481C1C}">
                          <a14:useLocalDpi xmlns:a14="http://schemas.microsoft.com/office/drawing/2010/main" val="0"/>
                        </a:ext>
                      </a:extLst>
                    </a:blip>
                    <a:srcRect b="41959"/>
                    <a:stretch/>
                  </pic:blipFill>
                  <pic:spPr bwMode="auto">
                    <a:xfrm>
                      <a:off x="0" y="0"/>
                      <a:ext cx="5038725"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5F05864F" w14:textId="510E2C81" w:rsidR="007973A2" w:rsidRPr="00C87B84" w:rsidRDefault="007973A2" w:rsidP="00A72DC3">
      <w:pPr>
        <w:spacing w:after="0" w:line="240" w:lineRule="auto"/>
        <w:ind w:left="0"/>
        <w:rPr>
          <w:rFonts w:cs="Times New Roman"/>
        </w:rPr>
      </w:pPr>
    </w:p>
    <w:p w14:paraId="27CE35CB" w14:textId="390B0F20" w:rsidR="006877B5" w:rsidRPr="00C87B84" w:rsidRDefault="006877B5" w:rsidP="00A72DC3">
      <w:pPr>
        <w:spacing w:after="0" w:line="240" w:lineRule="auto"/>
        <w:ind w:left="0"/>
        <w:rPr>
          <w:rFonts w:cs="Times New Roman"/>
        </w:rPr>
      </w:pPr>
    </w:p>
    <w:p w14:paraId="78501A42" w14:textId="07E24C4A" w:rsidR="006877B5"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013F933B" wp14:editId="1E0D8634">
            <wp:extent cx="5038725" cy="6515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2ADE718" w14:textId="3AF71A23" w:rsidR="007973A2" w:rsidRPr="00C87B84" w:rsidRDefault="007973A2" w:rsidP="00A72DC3">
      <w:pPr>
        <w:spacing w:after="0" w:line="240" w:lineRule="auto"/>
        <w:ind w:left="0"/>
        <w:rPr>
          <w:rFonts w:cs="Times New Roman"/>
        </w:rPr>
      </w:pPr>
    </w:p>
    <w:p w14:paraId="34B27713" w14:textId="5B716BA7" w:rsidR="007973A2" w:rsidRPr="00C87B84" w:rsidRDefault="007973A2" w:rsidP="00A72DC3">
      <w:pPr>
        <w:spacing w:after="0" w:line="240" w:lineRule="auto"/>
        <w:ind w:left="0"/>
        <w:rPr>
          <w:rFonts w:cs="Times New Roman"/>
        </w:rPr>
      </w:pPr>
    </w:p>
    <w:p w14:paraId="293BD2B1" w14:textId="21A8F6A9" w:rsidR="007973A2" w:rsidRPr="00C87B84" w:rsidRDefault="007973A2" w:rsidP="00A72DC3">
      <w:pPr>
        <w:spacing w:after="0" w:line="240" w:lineRule="auto"/>
        <w:ind w:left="0"/>
        <w:rPr>
          <w:rFonts w:cs="Times New Roman"/>
        </w:rPr>
      </w:pPr>
    </w:p>
    <w:p w14:paraId="6A0B85B0" w14:textId="7C369E79" w:rsidR="00DF40CC"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13C7DD61" wp14:editId="7CE45A3B">
            <wp:extent cx="5038725" cy="6515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66A7DE5" w14:textId="763B5605" w:rsidR="00DF40CC" w:rsidRPr="00C87B84" w:rsidRDefault="00DF40CC" w:rsidP="00A72DC3">
      <w:pPr>
        <w:spacing w:after="0" w:line="240" w:lineRule="auto"/>
        <w:ind w:left="0"/>
        <w:rPr>
          <w:rFonts w:cs="Times New Roman"/>
        </w:rPr>
      </w:pPr>
    </w:p>
    <w:p w14:paraId="5D5FFF84" w14:textId="46DA54FA" w:rsidR="00DF40CC" w:rsidRPr="00C87B84" w:rsidRDefault="00DF40CC" w:rsidP="00A72DC3">
      <w:pPr>
        <w:spacing w:after="0" w:line="240" w:lineRule="auto"/>
        <w:ind w:left="0"/>
        <w:rPr>
          <w:rFonts w:cs="Times New Roman"/>
        </w:rPr>
      </w:pPr>
    </w:p>
    <w:p w14:paraId="4A672BD9" w14:textId="77777777" w:rsidR="00DF40CC" w:rsidRPr="00C87B84" w:rsidRDefault="00DF40CC" w:rsidP="00A72DC3">
      <w:pPr>
        <w:spacing w:after="0" w:line="240" w:lineRule="auto"/>
        <w:ind w:left="0"/>
        <w:rPr>
          <w:rFonts w:cs="Times New Roman"/>
        </w:rPr>
      </w:pPr>
    </w:p>
    <w:p w14:paraId="60E56633" w14:textId="77777777" w:rsidR="00DF40CC" w:rsidRPr="00C87B84" w:rsidRDefault="00DF40CC" w:rsidP="00A72DC3">
      <w:pPr>
        <w:spacing w:after="0" w:line="240" w:lineRule="auto"/>
        <w:ind w:left="0"/>
        <w:rPr>
          <w:rFonts w:cs="Times New Roman"/>
        </w:rPr>
      </w:pPr>
    </w:p>
    <w:p w14:paraId="07B437ED" w14:textId="77777777" w:rsidR="00DF40CC" w:rsidRPr="00C87B84" w:rsidRDefault="00DF40CC" w:rsidP="00A72DC3">
      <w:pPr>
        <w:spacing w:after="0" w:line="240" w:lineRule="auto"/>
        <w:ind w:left="0"/>
        <w:rPr>
          <w:rFonts w:cs="Times New Roman"/>
        </w:rPr>
      </w:pPr>
    </w:p>
    <w:p w14:paraId="40FAD57C" w14:textId="5795170B" w:rsidR="00DF40CC"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23352CBB" wp14:editId="5DEDC238">
            <wp:extent cx="5038725" cy="65151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DA1EE2C" w14:textId="645D1E9C" w:rsidR="00DF40CC" w:rsidRPr="00C87B84" w:rsidRDefault="00DF40CC" w:rsidP="00A72DC3">
      <w:pPr>
        <w:spacing w:after="0" w:line="240" w:lineRule="auto"/>
        <w:ind w:left="0"/>
        <w:rPr>
          <w:rFonts w:cs="Times New Roman"/>
        </w:rPr>
      </w:pPr>
    </w:p>
    <w:p w14:paraId="636C22FB" w14:textId="4686EEFE" w:rsidR="00DF40CC" w:rsidRPr="00C87B84" w:rsidRDefault="00DF40CC" w:rsidP="00A72DC3">
      <w:pPr>
        <w:spacing w:after="0" w:line="240" w:lineRule="auto"/>
        <w:ind w:left="0"/>
        <w:rPr>
          <w:rFonts w:cs="Times New Roman"/>
        </w:rPr>
      </w:pPr>
    </w:p>
    <w:p w14:paraId="418B711F" w14:textId="016C4779" w:rsidR="00DF40CC" w:rsidRPr="00C87B84" w:rsidRDefault="00DF40CC" w:rsidP="00A72DC3">
      <w:pPr>
        <w:spacing w:after="0" w:line="240" w:lineRule="auto"/>
        <w:ind w:left="0"/>
        <w:rPr>
          <w:rFonts w:cs="Times New Roman"/>
        </w:rPr>
      </w:pPr>
      <w:r w:rsidRPr="00C87B84">
        <w:rPr>
          <w:rFonts w:cs="Times New Roman"/>
          <w:noProof/>
        </w:rPr>
        <w:drawing>
          <wp:inline distT="0" distB="0" distL="0" distR="0" wp14:anchorId="61886A22" wp14:editId="7FF620E9">
            <wp:extent cx="5038725" cy="10191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b="84357"/>
                    <a:stretch/>
                  </pic:blipFill>
                  <pic:spPr bwMode="auto">
                    <a:xfrm>
                      <a:off x="0" y="0"/>
                      <a:ext cx="5038725"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31FEA501" w14:textId="110CEC1D" w:rsidR="00701CF9" w:rsidRPr="00C87B84" w:rsidRDefault="00701CF9" w:rsidP="00A72DC3">
      <w:pPr>
        <w:spacing w:after="0" w:line="240" w:lineRule="auto"/>
        <w:ind w:left="0"/>
        <w:rPr>
          <w:rFonts w:cs="Times New Roman"/>
        </w:rPr>
      </w:pPr>
    </w:p>
    <w:p w14:paraId="37CABDDC" w14:textId="2BB9868E" w:rsidR="00701CF9" w:rsidRPr="00C87B84" w:rsidRDefault="00701CF9" w:rsidP="00A72DC3">
      <w:pPr>
        <w:spacing w:after="0" w:line="240" w:lineRule="auto"/>
        <w:ind w:left="0"/>
        <w:rPr>
          <w:rFonts w:cs="Times New Roman"/>
        </w:rPr>
      </w:pPr>
    </w:p>
    <w:p w14:paraId="5643342A" w14:textId="553DC4E7" w:rsidR="007973A2" w:rsidRPr="00C87B84" w:rsidRDefault="007973A2" w:rsidP="00A72DC3">
      <w:pPr>
        <w:spacing w:after="0" w:line="240" w:lineRule="auto"/>
        <w:ind w:left="0"/>
        <w:rPr>
          <w:rFonts w:cs="Times New Roman"/>
        </w:rPr>
      </w:pPr>
    </w:p>
    <w:p w14:paraId="3DB7B426" w14:textId="562D9AE0" w:rsidR="007973A2" w:rsidRPr="00C87B84" w:rsidRDefault="007973A2" w:rsidP="00A72DC3">
      <w:pPr>
        <w:spacing w:after="0" w:line="240" w:lineRule="auto"/>
        <w:ind w:left="0"/>
        <w:rPr>
          <w:rFonts w:cs="Times New Roman"/>
        </w:rPr>
      </w:pPr>
    </w:p>
    <w:p w14:paraId="53662585" w14:textId="562D9AE0" w:rsidR="00782CED" w:rsidRDefault="00782CED">
      <w:pPr>
        <w:spacing w:after="0" w:line="240" w:lineRule="auto"/>
        <w:ind w:left="0"/>
        <w:rPr>
          <w:rFonts w:ascii="Arial" w:hAnsi="Arial" w:cs="Arial"/>
        </w:rPr>
      </w:pPr>
      <w:r>
        <w:rPr>
          <w:rFonts w:ascii="Arial" w:hAnsi="Arial" w:cs="Arial"/>
        </w:rPr>
        <w:br w:type="page"/>
      </w:r>
    </w:p>
    <w:p w14:paraId="2E9B696E" w14:textId="49D9D023" w:rsidR="000C6257" w:rsidRDefault="00675F5E" w:rsidP="00675F5E">
      <w:pPr>
        <w:pStyle w:val="Heading2"/>
      </w:pPr>
      <w:bookmarkStart w:id="134" w:name="_Toc69234996"/>
      <w:r>
        <w:lastRenderedPageBreak/>
        <w:t>Klientvy</w:t>
      </w:r>
      <w:bookmarkEnd w:id="134"/>
    </w:p>
    <w:p w14:paraId="4412AB7A" w14:textId="3C67F86D" w:rsidR="00D94CA1" w:rsidRPr="00D94CA1" w:rsidRDefault="00D94CA1" w:rsidP="0099206E">
      <w:pPr>
        <w:pStyle w:val="Heading3"/>
      </w:pPr>
      <w:bookmarkStart w:id="135" w:name="_Toc69234997"/>
      <w:r>
        <w:t>Startsida</w:t>
      </w:r>
      <w:bookmarkEnd w:id="135"/>
    </w:p>
    <w:p w14:paraId="014C6673" w14:textId="5F5F996E" w:rsidR="00675F5E" w:rsidRDefault="00D94CA1" w:rsidP="00567558">
      <w:pPr>
        <w:spacing w:line="240" w:lineRule="auto"/>
        <w:ind w:left="0"/>
        <w:rPr>
          <w:rFonts w:ascii="Arial" w:hAnsi="Arial" w:cs="Arial"/>
        </w:rPr>
      </w:pPr>
      <w:r w:rsidRPr="00D94CA1">
        <w:rPr>
          <w:rFonts w:ascii="Arial" w:hAnsi="Arial" w:cs="Arial"/>
          <w:noProof/>
        </w:rPr>
        <w:drawing>
          <wp:inline distT="0" distB="0" distL="0" distR="0" wp14:anchorId="0B468681" wp14:editId="62B46F05">
            <wp:extent cx="5039360" cy="283464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360" cy="2834640"/>
                    </a:xfrm>
                    <a:prstGeom prst="rect">
                      <a:avLst/>
                    </a:prstGeom>
                  </pic:spPr>
                </pic:pic>
              </a:graphicData>
            </a:graphic>
          </wp:inline>
        </w:drawing>
      </w:r>
    </w:p>
    <w:p w14:paraId="718DEC25" w14:textId="71CD54F5" w:rsidR="0099206E" w:rsidRDefault="0099206E" w:rsidP="0099206E">
      <w:pPr>
        <w:pStyle w:val="Heading3"/>
      </w:pPr>
      <w:bookmarkStart w:id="136" w:name="_Toc69234998"/>
      <w:r>
        <w:t>Bok-vy</w:t>
      </w:r>
      <w:bookmarkEnd w:id="136"/>
    </w:p>
    <w:p w14:paraId="2127EC05" w14:textId="0223B455" w:rsidR="0099206E" w:rsidRDefault="0099206E" w:rsidP="00567558">
      <w:pPr>
        <w:spacing w:line="240" w:lineRule="auto"/>
        <w:ind w:left="0"/>
        <w:rPr>
          <w:rFonts w:ascii="Arial" w:hAnsi="Arial" w:cs="Arial"/>
        </w:rPr>
      </w:pPr>
      <w:r w:rsidRPr="0099206E">
        <w:rPr>
          <w:rFonts w:ascii="Arial" w:hAnsi="Arial" w:cs="Arial"/>
          <w:noProof/>
        </w:rPr>
        <w:drawing>
          <wp:inline distT="0" distB="0" distL="0" distR="0" wp14:anchorId="4CD098BB" wp14:editId="2C64AA52">
            <wp:extent cx="5039360" cy="28346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360" cy="2834640"/>
                    </a:xfrm>
                    <a:prstGeom prst="rect">
                      <a:avLst/>
                    </a:prstGeom>
                  </pic:spPr>
                </pic:pic>
              </a:graphicData>
            </a:graphic>
          </wp:inline>
        </w:drawing>
      </w:r>
    </w:p>
    <w:p w14:paraId="2EC9DB40" w14:textId="52D4A836" w:rsidR="009D0E48" w:rsidRDefault="009D0E48" w:rsidP="009D0E48">
      <w:pPr>
        <w:pStyle w:val="Heading3"/>
      </w:pPr>
      <w:bookmarkStart w:id="137" w:name="_Toc69234999"/>
      <w:r>
        <w:lastRenderedPageBreak/>
        <w:t>Login-vy</w:t>
      </w:r>
      <w:bookmarkEnd w:id="137"/>
    </w:p>
    <w:p w14:paraId="639128BC" w14:textId="6F93303F" w:rsidR="009D0E48" w:rsidRDefault="009D0E48" w:rsidP="00567558">
      <w:pPr>
        <w:spacing w:line="240" w:lineRule="auto"/>
        <w:ind w:left="0"/>
        <w:rPr>
          <w:rFonts w:ascii="Arial" w:hAnsi="Arial" w:cs="Arial"/>
        </w:rPr>
      </w:pPr>
      <w:r w:rsidRPr="009D0E48">
        <w:rPr>
          <w:rFonts w:ascii="Arial" w:hAnsi="Arial" w:cs="Arial"/>
          <w:noProof/>
        </w:rPr>
        <w:drawing>
          <wp:inline distT="0" distB="0" distL="0" distR="0" wp14:anchorId="0C3482DE" wp14:editId="46D4DF9C">
            <wp:extent cx="5039360" cy="2834640"/>
            <wp:effectExtent l="0" t="0" r="889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360" cy="2834640"/>
                    </a:xfrm>
                    <a:prstGeom prst="rect">
                      <a:avLst/>
                    </a:prstGeom>
                  </pic:spPr>
                </pic:pic>
              </a:graphicData>
            </a:graphic>
          </wp:inline>
        </w:drawing>
      </w:r>
    </w:p>
    <w:p w14:paraId="7CAED326" w14:textId="0685C363" w:rsidR="009D0E48" w:rsidRDefault="00AE5743" w:rsidP="00AE5743">
      <w:pPr>
        <w:pStyle w:val="Heading3"/>
      </w:pPr>
      <w:bookmarkStart w:id="138" w:name="_Toc69235000"/>
      <w:r>
        <w:t>Registrerings-vy</w:t>
      </w:r>
      <w:bookmarkEnd w:id="138"/>
    </w:p>
    <w:p w14:paraId="26BB9D14" w14:textId="2170FAC8" w:rsidR="00AE5743" w:rsidRDefault="00AE5743" w:rsidP="00567558">
      <w:pPr>
        <w:spacing w:line="240" w:lineRule="auto"/>
        <w:ind w:left="0"/>
        <w:rPr>
          <w:rFonts w:ascii="Arial" w:hAnsi="Arial" w:cs="Arial"/>
        </w:rPr>
      </w:pPr>
      <w:r w:rsidRPr="00AE5743">
        <w:rPr>
          <w:rFonts w:ascii="Arial" w:hAnsi="Arial" w:cs="Arial"/>
          <w:noProof/>
        </w:rPr>
        <w:drawing>
          <wp:inline distT="0" distB="0" distL="0" distR="0" wp14:anchorId="213B5A2C" wp14:editId="189DF7DE">
            <wp:extent cx="5039360" cy="2834640"/>
            <wp:effectExtent l="0" t="0" r="889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360" cy="2834640"/>
                    </a:xfrm>
                    <a:prstGeom prst="rect">
                      <a:avLst/>
                    </a:prstGeom>
                  </pic:spPr>
                </pic:pic>
              </a:graphicData>
            </a:graphic>
          </wp:inline>
        </w:drawing>
      </w:r>
    </w:p>
    <w:p w14:paraId="06517F42" w14:textId="54E97C32" w:rsidR="00D25982" w:rsidRDefault="00D25982" w:rsidP="00D25982">
      <w:pPr>
        <w:pStyle w:val="Heading3"/>
      </w:pPr>
      <w:bookmarkStart w:id="139" w:name="_Toc69235001"/>
      <w:r>
        <w:lastRenderedPageBreak/>
        <w:t>’</w:t>
      </w:r>
      <w:proofErr w:type="spellStart"/>
      <w:r>
        <w:t>Add</w:t>
      </w:r>
      <w:proofErr w:type="spellEnd"/>
      <w:r>
        <w:t xml:space="preserve"> a </w:t>
      </w:r>
      <w:proofErr w:type="spellStart"/>
      <w:r>
        <w:t>username</w:t>
      </w:r>
      <w:proofErr w:type="spellEnd"/>
      <w:r>
        <w:t>’-vy</w:t>
      </w:r>
      <w:bookmarkEnd w:id="139"/>
    </w:p>
    <w:p w14:paraId="202C0C88" w14:textId="67A27BC0" w:rsidR="00D25982" w:rsidRDefault="00D25982" w:rsidP="00567558">
      <w:pPr>
        <w:spacing w:line="240" w:lineRule="auto"/>
        <w:ind w:left="0"/>
        <w:rPr>
          <w:rFonts w:ascii="Arial" w:hAnsi="Arial" w:cs="Arial"/>
        </w:rPr>
      </w:pPr>
      <w:r w:rsidRPr="00D25982">
        <w:rPr>
          <w:rFonts w:ascii="Arial" w:hAnsi="Arial" w:cs="Arial"/>
          <w:noProof/>
        </w:rPr>
        <w:drawing>
          <wp:inline distT="0" distB="0" distL="0" distR="0" wp14:anchorId="5F7262E5" wp14:editId="496D6439">
            <wp:extent cx="5039360" cy="283464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360" cy="2834640"/>
                    </a:xfrm>
                    <a:prstGeom prst="rect">
                      <a:avLst/>
                    </a:prstGeom>
                  </pic:spPr>
                </pic:pic>
              </a:graphicData>
            </a:graphic>
          </wp:inline>
        </w:drawing>
      </w:r>
    </w:p>
    <w:p w14:paraId="0836890E" w14:textId="19C8143E" w:rsidR="00D25982" w:rsidRDefault="00A20A4F" w:rsidP="00A20A4F">
      <w:pPr>
        <w:pStyle w:val="Heading3"/>
      </w:pPr>
      <w:bookmarkStart w:id="140" w:name="_Toc69235002"/>
      <w:r>
        <w:t>Lägg till bok i bibliotek-vy</w:t>
      </w:r>
      <w:bookmarkEnd w:id="140"/>
    </w:p>
    <w:p w14:paraId="32985A2C" w14:textId="196ED674" w:rsidR="00A20A4F" w:rsidRPr="00EC3D75" w:rsidRDefault="00A20A4F" w:rsidP="00567558">
      <w:pPr>
        <w:spacing w:line="240" w:lineRule="auto"/>
        <w:ind w:left="0"/>
        <w:rPr>
          <w:rFonts w:ascii="Arial" w:hAnsi="Arial" w:cs="Arial"/>
        </w:rPr>
      </w:pPr>
      <w:r w:rsidRPr="00A20A4F">
        <w:rPr>
          <w:rFonts w:ascii="Arial" w:hAnsi="Arial" w:cs="Arial"/>
          <w:noProof/>
        </w:rPr>
        <w:drawing>
          <wp:inline distT="0" distB="0" distL="0" distR="0" wp14:anchorId="4C25D3B1" wp14:editId="1CBB7C23">
            <wp:extent cx="5039360" cy="28346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360" cy="2834640"/>
                    </a:xfrm>
                    <a:prstGeom prst="rect">
                      <a:avLst/>
                    </a:prstGeom>
                  </pic:spPr>
                </pic:pic>
              </a:graphicData>
            </a:graphic>
          </wp:inline>
        </w:drawing>
      </w:r>
    </w:p>
    <w:sectPr w:rsidR="00A20A4F" w:rsidRPr="00EC3D75" w:rsidSect="003962AA">
      <w:headerReference w:type="default" r:id="rId89"/>
      <w:footerReference w:type="default" r:id="rId90"/>
      <w:type w:val="continuous"/>
      <w:pgSz w:w="11906" w:h="16838"/>
      <w:pgMar w:top="851" w:right="1985" w:bottom="851" w:left="1985" w:header="720" w:footer="720" w:gutter="0"/>
      <w:pgNumType w:fmt="numberInDash"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Fredric Persson" w:date="2021-04-22T15:47:00Z" w:initials="FP">
    <w:p w14:paraId="0BA7CFC5" w14:textId="5E811EB0" w:rsidR="00F511BA" w:rsidRDefault="00F511BA">
      <w:pPr>
        <w:pStyle w:val="CommentText"/>
      </w:pPr>
      <w:r>
        <w:rPr>
          <w:rStyle w:val="CommentReference"/>
        </w:rPr>
        <w:annotationRef/>
      </w:r>
      <w:r>
        <w:t xml:space="preserve">Detta är inte riktigt sant då </w:t>
      </w:r>
      <w:proofErr w:type="spellStart"/>
      <w:r>
        <w:t>include</w:t>
      </w:r>
      <w:proofErr w:type="spellEnd"/>
      <w:r>
        <w:t xml:space="preserve"> används för att inkludera filer som finns på servern där koden körs.</w:t>
      </w:r>
      <w:r>
        <w:br/>
      </w:r>
      <w:proofErr w:type="spellStart"/>
      <w:r>
        <w:t>fetch</w:t>
      </w:r>
      <w:proofErr w:type="spellEnd"/>
      <w:r>
        <w:t xml:space="preserve"> kan klient-</w:t>
      </w:r>
      <w:proofErr w:type="spellStart"/>
      <w:r>
        <w:t>javascript</w:t>
      </w:r>
      <w:proofErr w:type="spellEnd"/>
      <w:r>
        <w:t xml:space="preserve"> använda för att hämta i princip vad som helst från vilken server som helst.</w:t>
      </w:r>
      <w:r>
        <w:br/>
        <w:t xml:space="preserve">I just </w:t>
      </w:r>
      <w:proofErr w:type="gramStart"/>
      <w:r>
        <w:t>detta fallet</w:t>
      </w:r>
      <w:proofErr w:type="gramEnd"/>
      <w:r>
        <w:t xml:space="preserve"> med templates så har de liknande funktionalitet, men du bör korrigera detta.</w:t>
      </w:r>
    </w:p>
  </w:comment>
  <w:comment w:id="92" w:author="Fredric Persson" w:date="2021-04-22T15:48:00Z" w:initials="FP">
    <w:p w14:paraId="3327A9D0" w14:textId="13AA5187" w:rsidR="00F511BA" w:rsidRDefault="00F511BA">
      <w:pPr>
        <w:pStyle w:val="CommentText"/>
      </w:pPr>
      <w:r>
        <w:rPr>
          <w:rStyle w:val="CommentReference"/>
        </w:rPr>
        <w:annotationRef/>
      </w:r>
    </w:p>
  </w:comment>
  <w:comment w:id="93" w:author="Richard Johansson [2]" w:date="2021-05-10T20:50:00Z" w:initials="RJ">
    <w:p w14:paraId="7AAABD5D" w14:textId="77777777" w:rsidR="0093249D" w:rsidRDefault="0093249D" w:rsidP="0093249D">
      <w:pPr>
        <w:pStyle w:val="CommentText"/>
        <w:ind w:left="0"/>
        <w:rPr>
          <w:lang w:val="en-SE"/>
        </w:rPr>
      </w:pPr>
      <w:r>
        <w:rPr>
          <w:rStyle w:val="CommentReference"/>
        </w:rPr>
        <w:annotationRef/>
      </w:r>
      <w:r>
        <w:rPr>
          <w:lang w:val="en-SE"/>
        </w:rPr>
        <w:t>Done</w:t>
      </w:r>
    </w:p>
    <w:p w14:paraId="70EFE9C5" w14:textId="206FC379" w:rsidR="0093249D" w:rsidRPr="0093249D" w:rsidRDefault="0093249D" w:rsidP="0093249D">
      <w:pPr>
        <w:pStyle w:val="CommentText"/>
        <w:ind w:left="0"/>
        <w:rPr>
          <w:lang w:val="en-SE"/>
        </w:rPr>
      </w:pPr>
    </w:p>
  </w:comment>
  <w:comment w:id="94" w:author="Richard Johansson [2]" w:date="2021-05-10T20:51:00Z" w:initials="RJ">
    <w:p w14:paraId="33FA274D" w14:textId="1EC28A51" w:rsidR="0093249D" w:rsidRDefault="0093249D">
      <w:pPr>
        <w:pStyle w:val="CommentText"/>
      </w:pPr>
      <w:r>
        <w:rPr>
          <w:rStyle w:val="CommentReference"/>
        </w:rPr>
        <w:annotationRef/>
      </w:r>
    </w:p>
  </w:comment>
  <w:comment w:id="103" w:author="Fredric Persson" w:date="2021-04-22T15:50:00Z" w:initials="FP">
    <w:p w14:paraId="07E835F2" w14:textId="77777777" w:rsidR="00F511BA" w:rsidRDefault="00F511BA">
      <w:pPr>
        <w:pStyle w:val="CommentText"/>
      </w:pPr>
      <w:r>
        <w:rPr>
          <w:rStyle w:val="CommentReference"/>
        </w:rPr>
        <w:annotationRef/>
      </w:r>
      <w:r>
        <w:t>Hur gör Firebase detta?</w:t>
      </w:r>
    </w:p>
    <w:p w14:paraId="45214322" w14:textId="0ED4770F" w:rsidR="00F511BA" w:rsidRDefault="00F511BA">
      <w:pPr>
        <w:pStyle w:val="CommentText"/>
      </w:pPr>
    </w:p>
  </w:comment>
  <w:comment w:id="104" w:author="Richard Johansson [2]" w:date="2021-05-10T20:52:00Z" w:initials="RJ">
    <w:p w14:paraId="0C9AB39B" w14:textId="77777777" w:rsidR="0093249D" w:rsidRDefault="0093249D" w:rsidP="0093249D">
      <w:pPr>
        <w:pStyle w:val="CommentText"/>
        <w:ind w:left="0"/>
        <w:rPr>
          <w:lang w:val="en-SE"/>
        </w:rPr>
      </w:pPr>
      <w:r>
        <w:rPr>
          <w:rStyle w:val="CommentReference"/>
        </w:rPr>
        <w:annotationRef/>
      </w:r>
      <w:r>
        <w:rPr>
          <w:lang w:val="en-SE"/>
        </w:rPr>
        <w:t xml:space="preserve">Note: </w:t>
      </w:r>
      <w:proofErr w:type="spellStart"/>
      <w:r>
        <w:rPr>
          <w:lang w:val="en-SE"/>
        </w:rPr>
        <w:t>hämta</w:t>
      </w:r>
      <w:proofErr w:type="spellEnd"/>
      <w:r>
        <w:rPr>
          <w:lang w:val="en-SE"/>
        </w:rPr>
        <w:t xml:space="preserve"> </w:t>
      </w:r>
      <w:proofErr w:type="spellStart"/>
      <w:r>
        <w:rPr>
          <w:lang w:val="en-SE"/>
        </w:rPr>
        <w:t>hjälp</w:t>
      </w:r>
      <w:proofErr w:type="spellEnd"/>
      <w:r>
        <w:rPr>
          <w:lang w:val="en-SE"/>
        </w:rPr>
        <w:t xml:space="preserve"> med </w:t>
      </w:r>
      <w:proofErr w:type="spellStart"/>
      <w:r>
        <w:rPr>
          <w:lang w:val="en-SE"/>
        </w:rPr>
        <w:t>denna</w:t>
      </w:r>
      <w:proofErr w:type="spellEnd"/>
    </w:p>
    <w:p w14:paraId="28411AFF" w14:textId="7600827C" w:rsidR="0093249D" w:rsidRPr="0093249D" w:rsidRDefault="0093249D" w:rsidP="0093249D">
      <w:pPr>
        <w:pStyle w:val="CommentText"/>
        <w:ind w:left="0"/>
        <w:rPr>
          <w:lang w:val="en-SE"/>
        </w:rPr>
      </w:pPr>
      <w:r>
        <w:rPr>
          <w:lang w:val="en-SE"/>
        </w:rPr>
        <w:t xml:space="preserve"> </w:t>
      </w:r>
    </w:p>
  </w:comment>
  <w:comment w:id="105" w:author="Richard Johansson [2]" w:date="2021-05-10T20:52:00Z" w:initials="RJ">
    <w:p w14:paraId="25E8EBCB" w14:textId="73AAA435" w:rsidR="0093249D" w:rsidRDefault="0093249D">
      <w:pPr>
        <w:pStyle w:val="CommentText"/>
      </w:pPr>
      <w:r>
        <w:rPr>
          <w:rStyle w:val="CommentReference"/>
        </w:rPr>
        <w:annotationRef/>
      </w:r>
    </w:p>
  </w:comment>
  <w:comment w:id="108" w:author="Fredric Persson" w:date="2021-04-22T15:52:00Z" w:initials="FP">
    <w:p w14:paraId="725CDD8F" w14:textId="77777777" w:rsidR="00F511BA" w:rsidRDefault="00F511BA">
      <w:pPr>
        <w:pStyle w:val="CommentText"/>
      </w:pPr>
      <w:r>
        <w:rPr>
          <w:rStyle w:val="CommentReference"/>
        </w:rPr>
        <w:annotationRef/>
      </w:r>
      <w:r>
        <w:t xml:space="preserve">Det finns faktiskt ett </w:t>
      </w:r>
      <w:proofErr w:type="spellStart"/>
      <w:r>
        <w:t>debug</w:t>
      </w:r>
      <w:proofErr w:type="spellEnd"/>
      <w:r>
        <w:t xml:space="preserve">-verktyg för </w:t>
      </w:r>
      <w:proofErr w:type="spellStart"/>
      <w:r>
        <w:t>rules</w:t>
      </w:r>
      <w:proofErr w:type="spellEnd"/>
      <w:r>
        <w:t>, men det är DÅLIGT : )</w:t>
      </w:r>
    </w:p>
    <w:p w14:paraId="726A40EE" w14:textId="0DE05656" w:rsidR="00F511BA" w:rsidRDefault="00F511BA">
      <w:pPr>
        <w:pStyle w:val="CommentText"/>
      </w:pPr>
    </w:p>
  </w:comment>
  <w:comment w:id="109" w:author="Richard Johansson [2]" w:date="2021-05-10T20:51:00Z" w:initials="RJ">
    <w:p w14:paraId="032F92C6" w14:textId="25113B8B" w:rsidR="0093249D" w:rsidRPr="0093249D" w:rsidRDefault="0093249D">
      <w:pPr>
        <w:pStyle w:val="CommentText"/>
        <w:rPr>
          <w:lang w:val="en-SE"/>
        </w:rPr>
      </w:pPr>
      <w:r>
        <w:rPr>
          <w:rStyle w:val="CommentReference"/>
        </w:rPr>
        <w:annotationRef/>
      </w:r>
      <w:r>
        <w:rPr>
          <w:lang w:val="en-SE"/>
        </w:rPr>
        <w:t>No issue</w:t>
      </w:r>
    </w:p>
  </w:comment>
  <w:comment w:id="110" w:author="Richard Johansson [2]" w:date="2021-05-10T20:51:00Z" w:initials="RJ">
    <w:p w14:paraId="2125F866" w14:textId="48B71DAC" w:rsidR="0093249D" w:rsidRDefault="0093249D">
      <w:pPr>
        <w:pStyle w:val="CommentText"/>
      </w:pPr>
      <w:r>
        <w:rPr>
          <w:rStyle w:val="CommentReference"/>
        </w:rPr>
        <w:annotationRef/>
      </w:r>
    </w:p>
  </w:comment>
  <w:comment w:id="115" w:author="Fredric Persson" w:date="2021-04-22T15:53:00Z" w:initials="FP">
    <w:p w14:paraId="6FAC9941" w14:textId="68F99B90" w:rsidR="00F511BA" w:rsidRDefault="00F511BA">
      <w:pPr>
        <w:pStyle w:val="CommentText"/>
      </w:pPr>
      <w:r>
        <w:rPr>
          <w:rStyle w:val="CommentReference"/>
        </w:rPr>
        <w:annotationRef/>
      </w:r>
      <w:r w:rsidR="00655CF4">
        <w:t xml:space="preserve">Du kan nog testa </w:t>
      </w:r>
      <w:proofErr w:type="spellStart"/>
      <w:r w:rsidR="00655CF4">
        <w:t>hosting</w:t>
      </w:r>
      <w:proofErr w:type="spellEnd"/>
      <w:r w:rsidR="00655CF4">
        <w:t xml:space="preserve"> gratis. </w:t>
      </w:r>
      <w:r w:rsidR="00655CF4">
        <w:br/>
      </w:r>
    </w:p>
  </w:comment>
  <w:comment w:id="116" w:author="Richard Johansson" w:date="2021-05-03T20:40:00Z" w:initials="RJ">
    <w:p w14:paraId="0B14FB30" w14:textId="77777777" w:rsidR="000346C7" w:rsidRDefault="000346C7" w:rsidP="000346C7">
      <w:pPr>
        <w:pStyle w:val="CommentText"/>
        <w:ind w:left="0"/>
      </w:pPr>
      <w:r>
        <w:rPr>
          <w:rStyle w:val="CommentReference"/>
        </w:rPr>
        <w:annotationRef/>
      </w:r>
      <w:proofErr w:type="spellStart"/>
      <w:r>
        <w:t>Nope</w:t>
      </w:r>
      <w:proofErr w:type="spellEnd"/>
    </w:p>
    <w:p w14:paraId="6C5AC4C1" w14:textId="7B0BB468" w:rsidR="000346C7" w:rsidRDefault="000346C7" w:rsidP="000346C7">
      <w:pPr>
        <w:pStyle w:val="CommentText"/>
        <w:ind w:left="0"/>
      </w:pPr>
    </w:p>
  </w:comment>
  <w:comment w:id="117" w:author="Richard Johansson" w:date="2021-05-03T20:40:00Z" w:initials="RJ">
    <w:p w14:paraId="3EF5083A" w14:textId="59495DDA" w:rsidR="000346C7" w:rsidRDefault="000346C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A7CFC5" w15:done="0"/>
  <w15:commentEx w15:paraId="3327A9D0" w15:paraIdParent="0BA7CFC5" w15:done="0"/>
  <w15:commentEx w15:paraId="70EFE9C5" w15:paraIdParent="0BA7CFC5" w15:done="0"/>
  <w15:commentEx w15:paraId="33FA274D" w15:paraIdParent="0BA7CFC5" w15:done="0"/>
  <w15:commentEx w15:paraId="45214322" w15:done="0"/>
  <w15:commentEx w15:paraId="28411AFF" w15:paraIdParent="45214322" w15:done="0"/>
  <w15:commentEx w15:paraId="25E8EBCB" w15:paraIdParent="45214322" w15:done="0"/>
  <w15:commentEx w15:paraId="726A40EE" w15:done="0"/>
  <w15:commentEx w15:paraId="032F92C6" w15:paraIdParent="726A40EE" w15:done="0"/>
  <w15:commentEx w15:paraId="2125F866" w15:paraIdParent="726A40EE" w15:done="0"/>
  <w15:commentEx w15:paraId="6FAC9941" w15:done="0"/>
  <w15:commentEx w15:paraId="6C5AC4C1" w15:paraIdParent="6FAC9941" w15:done="0"/>
  <w15:commentEx w15:paraId="3EF5083A" w15:paraIdParent="6FAC99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C18F8" w16cex:dateUtc="2021-04-22T13:47:00Z"/>
  <w16cex:commentExtensible w16cex:durableId="242C195D" w16cex:dateUtc="2021-04-22T13:48:00Z"/>
  <w16cex:commentExtensible w16cex:durableId="24441B33" w16cex:dateUtc="2021-05-10T18:50:00Z"/>
  <w16cex:commentExtensible w16cex:durableId="24441B4F" w16cex:dateUtc="2021-05-10T18:51:00Z"/>
  <w16cex:commentExtensible w16cex:durableId="242C19CA" w16cex:dateUtc="2021-04-22T13:50:00Z"/>
  <w16cex:commentExtensible w16cex:durableId="24441B79" w16cex:dateUtc="2021-05-10T18:52:00Z"/>
  <w16cex:commentExtensible w16cex:durableId="24441B8B" w16cex:dateUtc="2021-05-10T18:52:00Z"/>
  <w16cex:commentExtensible w16cex:durableId="242C1A36" w16cex:dateUtc="2021-04-22T13:52:00Z"/>
  <w16cex:commentExtensible w16cex:durableId="24441B43" w16cex:dateUtc="2021-05-10T18:51:00Z"/>
  <w16cex:commentExtensible w16cex:durableId="24441B48" w16cex:dateUtc="2021-05-10T18:51:00Z"/>
  <w16cex:commentExtensible w16cex:durableId="242C1A87" w16cex:dateUtc="2021-04-22T13:53:00Z"/>
  <w16cex:commentExtensible w16cex:durableId="243ADE39" w16cex:dateUtc="2021-05-03T18:40:00Z"/>
  <w16cex:commentExtensible w16cex:durableId="243ADE46" w16cex:dateUtc="2021-05-03T18: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A7CFC5" w16cid:durableId="242C18F8"/>
  <w16cid:commentId w16cid:paraId="3327A9D0" w16cid:durableId="242C195D"/>
  <w16cid:commentId w16cid:paraId="70EFE9C5" w16cid:durableId="24441B33"/>
  <w16cid:commentId w16cid:paraId="33FA274D" w16cid:durableId="24441B4F"/>
  <w16cid:commentId w16cid:paraId="45214322" w16cid:durableId="242C19CA"/>
  <w16cid:commentId w16cid:paraId="28411AFF" w16cid:durableId="24441B79"/>
  <w16cid:commentId w16cid:paraId="25E8EBCB" w16cid:durableId="24441B8B"/>
  <w16cid:commentId w16cid:paraId="726A40EE" w16cid:durableId="242C1A36"/>
  <w16cid:commentId w16cid:paraId="032F92C6" w16cid:durableId="24441B43"/>
  <w16cid:commentId w16cid:paraId="2125F866" w16cid:durableId="24441B48"/>
  <w16cid:commentId w16cid:paraId="6FAC9941" w16cid:durableId="242C1A87"/>
  <w16cid:commentId w16cid:paraId="6C5AC4C1" w16cid:durableId="243ADE39"/>
  <w16cid:commentId w16cid:paraId="3EF5083A" w16cid:durableId="243ADE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91BE1" w14:textId="77777777" w:rsidR="004060F7" w:rsidRDefault="004060F7" w:rsidP="00B551B1">
      <w:r>
        <w:separator/>
      </w:r>
    </w:p>
  </w:endnote>
  <w:endnote w:type="continuationSeparator" w:id="0">
    <w:p w14:paraId="786F4B77" w14:textId="77777777" w:rsidR="004060F7" w:rsidRDefault="004060F7" w:rsidP="00B551B1">
      <w:r>
        <w:continuationSeparator/>
      </w:r>
    </w:p>
  </w:endnote>
  <w:endnote w:type="continuationNotice" w:id="1">
    <w:p w14:paraId="3808D423" w14:textId="77777777" w:rsidR="004060F7" w:rsidRDefault="004060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D6FF7" w14:textId="77777777" w:rsidR="00F511BA" w:rsidRDefault="00F511BA" w:rsidP="00B551B1">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424812"/>
      <w:docPartObj>
        <w:docPartGallery w:val="Page Numbers (Bottom of Page)"/>
        <w:docPartUnique/>
      </w:docPartObj>
    </w:sdtPr>
    <w:sdtEndPr/>
    <w:sdtContent>
      <w:p w14:paraId="616AEF61" w14:textId="49170128" w:rsidR="00F511BA" w:rsidRDefault="00F511BA">
        <w:pPr>
          <w:pStyle w:val="Footer"/>
          <w:jc w:val="center"/>
        </w:pPr>
        <w:r>
          <w:fldChar w:fldCharType="begin"/>
        </w:r>
        <w:r>
          <w:instrText>PAGE   \* MERGEFORMAT</w:instrText>
        </w:r>
        <w:r>
          <w:fldChar w:fldCharType="separate"/>
        </w:r>
        <w:r>
          <w:t>2</w:t>
        </w:r>
        <w:r>
          <w:fldChar w:fldCharType="end"/>
        </w:r>
      </w:p>
    </w:sdtContent>
  </w:sdt>
  <w:p w14:paraId="6F12496D" w14:textId="55C77F49" w:rsidR="00F511BA" w:rsidRDefault="00F511BA" w:rsidP="00B55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97DB3" w14:textId="77777777" w:rsidR="004060F7" w:rsidRDefault="004060F7" w:rsidP="00B551B1">
      <w:r>
        <w:separator/>
      </w:r>
    </w:p>
  </w:footnote>
  <w:footnote w:type="continuationSeparator" w:id="0">
    <w:p w14:paraId="1B9E6148" w14:textId="77777777" w:rsidR="004060F7" w:rsidRDefault="004060F7" w:rsidP="00B551B1">
      <w:r>
        <w:continuationSeparator/>
      </w:r>
    </w:p>
  </w:footnote>
  <w:footnote w:type="continuationNotice" w:id="1">
    <w:p w14:paraId="6CB0F952" w14:textId="77777777" w:rsidR="004060F7" w:rsidRDefault="004060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593D" w14:textId="77777777" w:rsidR="00F511BA" w:rsidRDefault="00F511BA" w:rsidP="00B551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B6C"/>
    <w:multiLevelType w:val="hybridMultilevel"/>
    <w:tmpl w:val="646850EC"/>
    <w:lvl w:ilvl="0" w:tplc="3B3E0350">
      <w:numFmt w:val="bullet"/>
      <w:lvlText w:val="-"/>
      <w:lvlJc w:val="left"/>
      <w:pPr>
        <w:ind w:left="1296" w:hanging="360"/>
      </w:pPr>
      <w:rPr>
        <w:rFonts w:ascii="Calibri" w:eastAsia="Times New Roman" w:hAnsi="Calibri" w:cs="Calibri" w:hint="default"/>
      </w:rPr>
    </w:lvl>
    <w:lvl w:ilvl="1" w:tplc="041D0003" w:tentative="1">
      <w:start w:val="1"/>
      <w:numFmt w:val="bullet"/>
      <w:lvlText w:val="o"/>
      <w:lvlJc w:val="left"/>
      <w:pPr>
        <w:ind w:left="2016" w:hanging="360"/>
      </w:pPr>
      <w:rPr>
        <w:rFonts w:ascii="Courier New" w:hAnsi="Courier New" w:cs="Courier New" w:hint="default"/>
      </w:rPr>
    </w:lvl>
    <w:lvl w:ilvl="2" w:tplc="041D0005" w:tentative="1">
      <w:start w:val="1"/>
      <w:numFmt w:val="bullet"/>
      <w:lvlText w:val=""/>
      <w:lvlJc w:val="left"/>
      <w:pPr>
        <w:ind w:left="2736" w:hanging="360"/>
      </w:pPr>
      <w:rPr>
        <w:rFonts w:ascii="Wingdings" w:hAnsi="Wingdings" w:hint="default"/>
      </w:rPr>
    </w:lvl>
    <w:lvl w:ilvl="3" w:tplc="041D0001" w:tentative="1">
      <w:start w:val="1"/>
      <w:numFmt w:val="bullet"/>
      <w:lvlText w:val=""/>
      <w:lvlJc w:val="left"/>
      <w:pPr>
        <w:ind w:left="3456" w:hanging="360"/>
      </w:pPr>
      <w:rPr>
        <w:rFonts w:ascii="Symbol" w:hAnsi="Symbol" w:hint="default"/>
      </w:rPr>
    </w:lvl>
    <w:lvl w:ilvl="4" w:tplc="041D0003" w:tentative="1">
      <w:start w:val="1"/>
      <w:numFmt w:val="bullet"/>
      <w:lvlText w:val="o"/>
      <w:lvlJc w:val="left"/>
      <w:pPr>
        <w:ind w:left="4176" w:hanging="360"/>
      </w:pPr>
      <w:rPr>
        <w:rFonts w:ascii="Courier New" w:hAnsi="Courier New" w:cs="Courier New" w:hint="default"/>
      </w:rPr>
    </w:lvl>
    <w:lvl w:ilvl="5" w:tplc="041D0005" w:tentative="1">
      <w:start w:val="1"/>
      <w:numFmt w:val="bullet"/>
      <w:lvlText w:val=""/>
      <w:lvlJc w:val="left"/>
      <w:pPr>
        <w:ind w:left="4896" w:hanging="360"/>
      </w:pPr>
      <w:rPr>
        <w:rFonts w:ascii="Wingdings" w:hAnsi="Wingdings" w:hint="default"/>
      </w:rPr>
    </w:lvl>
    <w:lvl w:ilvl="6" w:tplc="041D0001" w:tentative="1">
      <w:start w:val="1"/>
      <w:numFmt w:val="bullet"/>
      <w:lvlText w:val=""/>
      <w:lvlJc w:val="left"/>
      <w:pPr>
        <w:ind w:left="5616" w:hanging="360"/>
      </w:pPr>
      <w:rPr>
        <w:rFonts w:ascii="Symbol" w:hAnsi="Symbol" w:hint="default"/>
      </w:rPr>
    </w:lvl>
    <w:lvl w:ilvl="7" w:tplc="041D0003" w:tentative="1">
      <w:start w:val="1"/>
      <w:numFmt w:val="bullet"/>
      <w:lvlText w:val="o"/>
      <w:lvlJc w:val="left"/>
      <w:pPr>
        <w:ind w:left="6336" w:hanging="360"/>
      </w:pPr>
      <w:rPr>
        <w:rFonts w:ascii="Courier New" w:hAnsi="Courier New" w:cs="Courier New" w:hint="default"/>
      </w:rPr>
    </w:lvl>
    <w:lvl w:ilvl="8" w:tplc="041D0005" w:tentative="1">
      <w:start w:val="1"/>
      <w:numFmt w:val="bullet"/>
      <w:lvlText w:val=""/>
      <w:lvlJc w:val="left"/>
      <w:pPr>
        <w:ind w:left="7056" w:hanging="360"/>
      </w:pPr>
      <w:rPr>
        <w:rFonts w:ascii="Wingdings" w:hAnsi="Wingdings" w:hint="default"/>
      </w:rPr>
    </w:lvl>
  </w:abstractNum>
  <w:abstractNum w:abstractNumId="1" w15:restartNumberingAfterBreak="0">
    <w:nsid w:val="0D924C48"/>
    <w:multiLevelType w:val="singleLevel"/>
    <w:tmpl w:val="041D0001"/>
    <w:lvl w:ilvl="0">
      <w:numFmt w:val="bullet"/>
      <w:lvlText w:val=""/>
      <w:lvlJc w:val="left"/>
      <w:pPr>
        <w:tabs>
          <w:tab w:val="num" w:pos="360"/>
        </w:tabs>
        <w:ind w:left="360" w:hanging="360"/>
      </w:pPr>
      <w:rPr>
        <w:rFonts w:ascii="Symbol" w:hAnsi="Symbol" w:hint="default"/>
      </w:rPr>
    </w:lvl>
  </w:abstractNum>
  <w:abstractNum w:abstractNumId="2" w15:restartNumberingAfterBreak="0">
    <w:nsid w:val="0F3047D0"/>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FC229D9"/>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90910D3"/>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E3E5FB6"/>
    <w:multiLevelType w:val="hybridMultilevel"/>
    <w:tmpl w:val="EA72AD1E"/>
    <w:lvl w:ilvl="0" w:tplc="878803EC">
      <w:start w:val="1"/>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6" w15:restartNumberingAfterBreak="0">
    <w:nsid w:val="23BA4E59"/>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4190D30"/>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5BB26BE"/>
    <w:multiLevelType w:val="hybridMultilevel"/>
    <w:tmpl w:val="E4180C66"/>
    <w:lvl w:ilvl="0" w:tplc="7A80F0C8">
      <w:numFmt w:val="bullet"/>
      <w:lvlText w:val="-"/>
      <w:lvlJc w:val="left"/>
      <w:pPr>
        <w:ind w:left="936" w:hanging="360"/>
      </w:pPr>
      <w:rPr>
        <w:rFonts w:ascii="Times New Roman" w:eastAsia="Times New Roman" w:hAnsi="Times New Roman" w:cs="Times New Roman"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9" w15:restartNumberingAfterBreak="0">
    <w:nsid w:val="26AC3C18"/>
    <w:multiLevelType w:val="hybridMultilevel"/>
    <w:tmpl w:val="FBA8E884"/>
    <w:lvl w:ilvl="0" w:tplc="1A5CA386">
      <w:start w:val="6"/>
      <w:numFmt w:val="bullet"/>
      <w:lvlText w:val=""/>
      <w:lvlJc w:val="left"/>
      <w:pPr>
        <w:ind w:left="936" w:hanging="360"/>
      </w:pPr>
      <w:rPr>
        <w:rFonts w:ascii="Symbol" w:eastAsia="Times New Roman" w:hAnsi="Symbol"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10" w15:restartNumberingAfterBreak="0">
    <w:nsid w:val="2760500C"/>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A46001F"/>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A9C61CD"/>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ED61287"/>
    <w:multiLevelType w:val="hybridMultilevel"/>
    <w:tmpl w:val="035669C0"/>
    <w:lvl w:ilvl="0" w:tplc="EF88FE64">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14" w15:restartNumberingAfterBreak="0">
    <w:nsid w:val="30A44582"/>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1A42333"/>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2EE20FD"/>
    <w:multiLevelType w:val="hybridMultilevel"/>
    <w:tmpl w:val="6BFABD0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7" w15:restartNumberingAfterBreak="0">
    <w:nsid w:val="335861D6"/>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6C60801"/>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3AD82506"/>
    <w:multiLevelType w:val="hybridMultilevel"/>
    <w:tmpl w:val="EFBEF91C"/>
    <w:lvl w:ilvl="0" w:tplc="D4148782">
      <w:start w:val="3"/>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20" w15:restartNumberingAfterBreak="0">
    <w:nsid w:val="3D547C5A"/>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F596F95"/>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4D1437EA"/>
    <w:multiLevelType w:val="multilevel"/>
    <w:tmpl w:val="D0E20CA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04"/>
        </w:tabs>
        <w:ind w:left="1004" w:hanging="720"/>
      </w:pPr>
      <w:rPr>
        <w:rFonts w:hint="default"/>
      </w:rPr>
    </w:lvl>
    <w:lvl w:ilvl="3">
      <w:start w:val="1"/>
      <w:numFmt w:val="decimal"/>
      <w:pStyle w:val="Heading4"/>
      <w:lvlText w:val="%1.%2.%3.%4"/>
      <w:lvlJc w:val="left"/>
      <w:pPr>
        <w:tabs>
          <w:tab w:val="num" w:pos="1715"/>
        </w:tabs>
        <w:ind w:left="1715" w:hanging="864"/>
      </w:pPr>
      <w:rPr>
        <w:rFonts w:hint="default"/>
      </w:rPr>
    </w:lvl>
    <w:lvl w:ilvl="4">
      <w:start w:val="1"/>
      <w:numFmt w:val="decimal"/>
      <w:pStyle w:val="Heading5"/>
      <w:lvlText w:val="%1.%2.%3.%4.%5"/>
      <w:lvlJc w:val="left"/>
      <w:pPr>
        <w:tabs>
          <w:tab w:val="num" w:pos="1150"/>
        </w:tabs>
        <w:ind w:left="1150"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505227D5"/>
    <w:multiLevelType w:val="multilevel"/>
    <w:tmpl w:val="49E2B20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4" w15:restartNumberingAfterBreak="0">
    <w:nsid w:val="55F60887"/>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6070A19"/>
    <w:multiLevelType w:val="hybridMultilevel"/>
    <w:tmpl w:val="2EF4CFBA"/>
    <w:lvl w:ilvl="0" w:tplc="13C83A3A">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26" w15:restartNumberingAfterBreak="0">
    <w:nsid w:val="586D1566"/>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8CF508F"/>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5C363B9A"/>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5CDF1D0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5E885E29"/>
    <w:multiLevelType w:val="multilevel"/>
    <w:tmpl w:val="4F70E4E4"/>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5F3D0385"/>
    <w:multiLevelType w:val="hybridMultilevel"/>
    <w:tmpl w:val="EC82BFE4"/>
    <w:lvl w:ilvl="0" w:tplc="DE921AF0">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32" w15:restartNumberingAfterBreak="0">
    <w:nsid w:val="609759ED"/>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09A48DB"/>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4" w15:restartNumberingAfterBreak="0">
    <w:nsid w:val="61456FE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662140A4"/>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66411F4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74761DAE"/>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8" w15:restartNumberingAfterBreak="0">
    <w:nsid w:val="7CC14C65"/>
    <w:multiLevelType w:val="singleLevel"/>
    <w:tmpl w:val="041D0001"/>
    <w:lvl w:ilvl="0">
      <w:start w:val="1"/>
      <w:numFmt w:val="bullet"/>
      <w:lvlText w:val=""/>
      <w:lvlJc w:val="left"/>
      <w:pPr>
        <w:tabs>
          <w:tab w:val="num" w:pos="360"/>
        </w:tabs>
        <w:ind w:left="360" w:hanging="360"/>
      </w:pPr>
      <w:rPr>
        <w:rFonts w:ascii="Symbol" w:hAnsi="Symbol" w:hint="default"/>
      </w:rPr>
    </w:lvl>
  </w:abstractNum>
  <w:num w:numId="1">
    <w:abstractNumId w:val="30"/>
  </w:num>
  <w:num w:numId="2">
    <w:abstractNumId w:val="23"/>
  </w:num>
  <w:num w:numId="3">
    <w:abstractNumId w:val="22"/>
  </w:num>
  <w:num w:numId="4">
    <w:abstractNumId w:val="26"/>
  </w:num>
  <w:num w:numId="5">
    <w:abstractNumId w:val="1"/>
  </w:num>
  <w:num w:numId="6">
    <w:abstractNumId w:val="18"/>
  </w:num>
  <w:num w:numId="7">
    <w:abstractNumId w:val="14"/>
  </w:num>
  <w:num w:numId="8">
    <w:abstractNumId w:val="29"/>
  </w:num>
  <w:num w:numId="9">
    <w:abstractNumId w:val="36"/>
  </w:num>
  <w:num w:numId="10">
    <w:abstractNumId w:val="24"/>
  </w:num>
  <w:num w:numId="11">
    <w:abstractNumId w:val="28"/>
  </w:num>
  <w:num w:numId="12">
    <w:abstractNumId w:val="15"/>
  </w:num>
  <w:num w:numId="13">
    <w:abstractNumId w:val="6"/>
  </w:num>
  <w:num w:numId="14">
    <w:abstractNumId w:val="38"/>
  </w:num>
  <w:num w:numId="15">
    <w:abstractNumId w:val="27"/>
  </w:num>
  <w:num w:numId="16">
    <w:abstractNumId w:val="20"/>
  </w:num>
  <w:num w:numId="17">
    <w:abstractNumId w:val="32"/>
  </w:num>
  <w:num w:numId="18">
    <w:abstractNumId w:val="3"/>
  </w:num>
  <w:num w:numId="19">
    <w:abstractNumId w:val="12"/>
  </w:num>
  <w:num w:numId="20">
    <w:abstractNumId w:val="10"/>
  </w:num>
  <w:num w:numId="21">
    <w:abstractNumId w:val="11"/>
  </w:num>
  <w:num w:numId="22">
    <w:abstractNumId w:val="34"/>
  </w:num>
  <w:num w:numId="23">
    <w:abstractNumId w:val="35"/>
  </w:num>
  <w:num w:numId="24">
    <w:abstractNumId w:val="2"/>
  </w:num>
  <w:num w:numId="25">
    <w:abstractNumId w:val="21"/>
  </w:num>
  <w:num w:numId="26">
    <w:abstractNumId w:val="37"/>
  </w:num>
  <w:num w:numId="27">
    <w:abstractNumId w:val="33"/>
  </w:num>
  <w:num w:numId="28">
    <w:abstractNumId w:val="17"/>
  </w:num>
  <w:num w:numId="29">
    <w:abstractNumId w:val="7"/>
  </w:num>
  <w:num w:numId="30">
    <w:abstractNumId w:val="4"/>
  </w:num>
  <w:num w:numId="31">
    <w:abstractNumId w:val="31"/>
  </w:num>
  <w:num w:numId="32">
    <w:abstractNumId w:val="0"/>
  </w:num>
  <w:num w:numId="33">
    <w:abstractNumId w:val="2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 w:numId="35">
    <w:abstractNumId w:val="16"/>
  </w:num>
  <w:num w:numId="36">
    <w:abstractNumId w:val="20"/>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9"/>
  </w:num>
  <w:num w:numId="40">
    <w:abstractNumId w:val="25"/>
  </w:num>
  <w:num w:numId="41">
    <w:abstractNumId w:val="13"/>
  </w:num>
  <w:num w:numId="42">
    <w:abstractNumId w:val="9"/>
  </w:num>
  <w:num w:numId="43">
    <w:abstractNumId w:val="22"/>
    <w:lvlOverride w:ilvl="0">
      <w:startOverride w:val="7"/>
    </w:lvlOverride>
    <w:lvlOverride w:ilvl="1">
      <w:startOverride w:val="1"/>
    </w:lvlOverride>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edric Persson">
    <w15:presenceInfo w15:providerId="AD" w15:userId="S::freper7912@skynet.halmstad.se::794c901e-e908-4d6c-8d28-c68824755036"/>
  </w15:person>
  <w15:person w15:author="Richard Johansson [2]">
    <w15:presenceInfo w15:providerId="Windows Live" w15:userId="5877339d54e6d637"/>
  </w15:person>
  <w15:person w15:author="Richard Johansson">
    <w15:presenceInfo w15:providerId="None" w15:userId="Richard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288F"/>
    <w:rsid w:val="00000A2D"/>
    <w:rsid w:val="00001C75"/>
    <w:rsid w:val="000034DA"/>
    <w:rsid w:val="00003F79"/>
    <w:rsid w:val="00010948"/>
    <w:rsid w:val="00020B29"/>
    <w:rsid w:val="00022607"/>
    <w:rsid w:val="0002326F"/>
    <w:rsid w:val="00025E39"/>
    <w:rsid w:val="00031D51"/>
    <w:rsid w:val="00031E58"/>
    <w:rsid w:val="000346C7"/>
    <w:rsid w:val="00036F8E"/>
    <w:rsid w:val="00041FBC"/>
    <w:rsid w:val="0004460E"/>
    <w:rsid w:val="000459A4"/>
    <w:rsid w:val="00046F79"/>
    <w:rsid w:val="000500B4"/>
    <w:rsid w:val="00052DC1"/>
    <w:rsid w:val="00065256"/>
    <w:rsid w:val="00066E87"/>
    <w:rsid w:val="00067F93"/>
    <w:rsid w:val="00070118"/>
    <w:rsid w:val="00070387"/>
    <w:rsid w:val="00071004"/>
    <w:rsid w:val="00072B57"/>
    <w:rsid w:val="000746DE"/>
    <w:rsid w:val="00075693"/>
    <w:rsid w:val="00081FF5"/>
    <w:rsid w:val="000825CC"/>
    <w:rsid w:val="0008273C"/>
    <w:rsid w:val="00085694"/>
    <w:rsid w:val="000876EE"/>
    <w:rsid w:val="000907A4"/>
    <w:rsid w:val="00090C50"/>
    <w:rsid w:val="00091035"/>
    <w:rsid w:val="0009110E"/>
    <w:rsid w:val="00091645"/>
    <w:rsid w:val="00091911"/>
    <w:rsid w:val="000922A7"/>
    <w:rsid w:val="0009231C"/>
    <w:rsid w:val="0009630E"/>
    <w:rsid w:val="000968BD"/>
    <w:rsid w:val="00097096"/>
    <w:rsid w:val="000A0DC6"/>
    <w:rsid w:val="000A1BF0"/>
    <w:rsid w:val="000A4527"/>
    <w:rsid w:val="000A5A8F"/>
    <w:rsid w:val="000B5230"/>
    <w:rsid w:val="000B5593"/>
    <w:rsid w:val="000B5949"/>
    <w:rsid w:val="000B60FF"/>
    <w:rsid w:val="000B6172"/>
    <w:rsid w:val="000B61CC"/>
    <w:rsid w:val="000B72C0"/>
    <w:rsid w:val="000B7722"/>
    <w:rsid w:val="000C0A01"/>
    <w:rsid w:val="000C0E50"/>
    <w:rsid w:val="000C26AB"/>
    <w:rsid w:val="000C4E44"/>
    <w:rsid w:val="000C567B"/>
    <w:rsid w:val="000C59EA"/>
    <w:rsid w:val="000C5AC8"/>
    <w:rsid w:val="000C5B61"/>
    <w:rsid w:val="000C5E25"/>
    <w:rsid w:val="000C6257"/>
    <w:rsid w:val="000D09B5"/>
    <w:rsid w:val="000D1CA5"/>
    <w:rsid w:val="000D32FA"/>
    <w:rsid w:val="000D3672"/>
    <w:rsid w:val="000D4DDA"/>
    <w:rsid w:val="000D6787"/>
    <w:rsid w:val="000E04C6"/>
    <w:rsid w:val="000E16F9"/>
    <w:rsid w:val="000E225B"/>
    <w:rsid w:val="000E3498"/>
    <w:rsid w:val="000E4356"/>
    <w:rsid w:val="000E44ED"/>
    <w:rsid w:val="000E77A3"/>
    <w:rsid w:val="000E7DF7"/>
    <w:rsid w:val="000F134A"/>
    <w:rsid w:val="000F3475"/>
    <w:rsid w:val="000F4351"/>
    <w:rsid w:val="000F4863"/>
    <w:rsid w:val="000F4F9D"/>
    <w:rsid w:val="000F5FB3"/>
    <w:rsid w:val="000F6C59"/>
    <w:rsid w:val="00102F4C"/>
    <w:rsid w:val="00104714"/>
    <w:rsid w:val="0010600D"/>
    <w:rsid w:val="0010773F"/>
    <w:rsid w:val="001114E0"/>
    <w:rsid w:val="0011224C"/>
    <w:rsid w:val="001143E3"/>
    <w:rsid w:val="0011674C"/>
    <w:rsid w:val="00117C1E"/>
    <w:rsid w:val="00121FEC"/>
    <w:rsid w:val="00122659"/>
    <w:rsid w:val="00122E12"/>
    <w:rsid w:val="00123CD6"/>
    <w:rsid w:val="00123D80"/>
    <w:rsid w:val="00124785"/>
    <w:rsid w:val="00125922"/>
    <w:rsid w:val="00126407"/>
    <w:rsid w:val="00127543"/>
    <w:rsid w:val="00127CAD"/>
    <w:rsid w:val="00133F1A"/>
    <w:rsid w:val="00137E0C"/>
    <w:rsid w:val="001413B8"/>
    <w:rsid w:val="0014204B"/>
    <w:rsid w:val="0014211D"/>
    <w:rsid w:val="001422C9"/>
    <w:rsid w:val="00144AA1"/>
    <w:rsid w:val="00145DA0"/>
    <w:rsid w:val="0014745E"/>
    <w:rsid w:val="001475DC"/>
    <w:rsid w:val="00147BF7"/>
    <w:rsid w:val="00150051"/>
    <w:rsid w:val="00150E9C"/>
    <w:rsid w:val="001510C1"/>
    <w:rsid w:val="00151306"/>
    <w:rsid w:val="00153CD6"/>
    <w:rsid w:val="00154738"/>
    <w:rsid w:val="00154E5B"/>
    <w:rsid w:val="00156003"/>
    <w:rsid w:val="00156789"/>
    <w:rsid w:val="00157529"/>
    <w:rsid w:val="001604C4"/>
    <w:rsid w:val="00162F2B"/>
    <w:rsid w:val="001638C4"/>
    <w:rsid w:val="001643E2"/>
    <w:rsid w:val="00165726"/>
    <w:rsid w:val="00167D59"/>
    <w:rsid w:val="001714B4"/>
    <w:rsid w:val="0017184A"/>
    <w:rsid w:val="001761AF"/>
    <w:rsid w:val="00176BB0"/>
    <w:rsid w:val="001770D2"/>
    <w:rsid w:val="00177369"/>
    <w:rsid w:val="00181376"/>
    <w:rsid w:val="00183F8F"/>
    <w:rsid w:val="00186260"/>
    <w:rsid w:val="00186CAC"/>
    <w:rsid w:val="00192407"/>
    <w:rsid w:val="00192883"/>
    <w:rsid w:val="001929FF"/>
    <w:rsid w:val="001A083F"/>
    <w:rsid w:val="001A0B55"/>
    <w:rsid w:val="001A1A7A"/>
    <w:rsid w:val="001A3920"/>
    <w:rsid w:val="001A5B39"/>
    <w:rsid w:val="001A77E0"/>
    <w:rsid w:val="001A7F88"/>
    <w:rsid w:val="001B10FC"/>
    <w:rsid w:val="001B4117"/>
    <w:rsid w:val="001B424A"/>
    <w:rsid w:val="001B5878"/>
    <w:rsid w:val="001B607F"/>
    <w:rsid w:val="001B6741"/>
    <w:rsid w:val="001C667C"/>
    <w:rsid w:val="001D1A05"/>
    <w:rsid w:val="001D4778"/>
    <w:rsid w:val="001D5221"/>
    <w:rsid w:val="001D7D82"/>
    <w:rsid w:val="001E3AAE"/>
    <w:rsid w:val="001E6E20"/>
    <w:rsid w:val="001F013B"/>
    <w:rsid w:val="001F0E96"/>
    <w:rsid w:val="001F1BBE"/>
    <w:rsid w:val="001F2AF2"/>
    <w:rsid w:val="001F48AE"/>
    <w:rsid w:val="001F549F"/>
    <w:rsid w:val="001F7C07"/>
    <w:rsid w:val="001F7E5B"/>
    <w:rsid w:val="00200638"/>
    <w:rsid w:val="0020347A"/>
    <w:rsid w:val="00204B69"/>
    <w:rsid w:val="00205B1D"/>
    <w:rsid w:val="00205C77"/>
    <w:rsid w:val="00206780"/>
    <w:rsid w:val="00206C38"/>
    <w:rsid w:val="00211E42"/>
    <w:rsid w:val="00211E7D"/>
    <w:rsid w:val="00214F1C"/>
    <w:rsid w:val="0021769B"/>
    <w:rsid w:val="00221D50"/>
    <w:rsid w:val="0022320E"/>
    <w:rsid w:val="00225AD7"/>
    <w:rsid w:val="00227AF3"/>
    <w:rsid w:val="00227CE1"/>
    <w:rsid w:val="00230839"/>
    <w:rsid w:val="00231051"/>
    <w:rsid w:val="00233129"/>
    <w:rsid w:val="00233C87"/>
    <w:rsid w:val="002351BE"/>
    <w:rsid w:val="00236228"/>
    <w:rsid w:val="00240263"/>
    <w:rsid w:val="00241620"/>
    <w:rsid w:val="00242385"/>
    <w:rsid w:val="0024308A"/>
    <w:rsid w:val="002431BD"/>
    <w:rsid w:val="0024375B"/>
    <w:rsid w:val="00244913"/>
    <w:rsid w:val="00244979"/>
    <w:rsid w:val="0024517B"/>
    <w:rsid w:val="00246083"/>
    <w:rsid w:val="002464C9"/>
    <w:rsid w:val="00246840"/>
    <w:rsid w:val="00253801"/>
    <w:rsid w:val="002544C4"/>
    <w:rsid w:val="00255E47"/>
    <w:rsid w:val="00256C16"/>
    <w:rsid w:val="00260638"/>
    <w:rsid w:val="00260EC3"/>
    <w:rsid w:val="0026105F"/>
    <w:rsid w:val="002627E1"/>
    <w:rsid w:val="00263E2C"/>
    <w:rsid w:val="00263F70"/>
    <w:rsid w:val="002646B5"/>
    <w:rsid w:val="002646E8"/>
    <w:rsid w:val="00265615"/>
    <w:rsid w:val="00266856"/>
    <w:rsid w:val="002672F1"/>
    <w:rsid w:val="00267CC7"/>
    <w:rsid w:val="00270788"/>
    <w:rsid w:val="0027192E"/>
    <w:rsid w:val="002729AC"/>
    <w:rsid w:val="002731DA"/>
    <w:rsid w:val="002736C2"/>
    <w:rsid w:val="00276865"/>
    <w:rsid w:val="00276914"/>
    <w:rsid w:val="00276E00"/>
    <w:rsid w:val="00283156"/>
    <w:rsid w:val="0028470B"/>
    <w:rsid w:val="00290013"/>
    <w:rsid w:val="00291480"/>
    <w:rsid w:val="00291BB8"/>
    <w:rsid w:val="002934BF"/>
    <w:rsid w:val="00295A92"/>
    <w:rsid w:val="00295D47"/>
    <w:rsid w:val="002970DB"/>
    <w:rsid w:val="002A230E"/>
    <w:rsid w:val="002A28A8"/>
    <w:rsid w:val="002A3C8C"/>
    <w:rsid w:val="002A6C0D"/>
    <w:rsid w:val="002A6C72"/>
    <w:rsid w:val="002A7147"/>
    <w:rsid w:val="002B04C3"/>
    <w:rsid w:val="002B1D95"/>
    <w:rsid w:val="002B1E9B"/>
    <w:rsid w:val="002B2041"/>
    <w:rsid w:val="002B53D0"/>
    <w:rsid w:val="002B621A"/>
    <w:rsid w:val="002B6AF5"/>
    <w:rsid w:val="002C44CC"/>
    <w:rsid w:val="002C6E01"/>
    <w:rsid w:val="002D1CAF"/>
    <w:rsid w:val="002D3B11"/>
    <w:rsid w:val="002D4F22"/>
    <w:rsid w:val="002E169F"/>
    <w:rsid w:val="002E6E95"/>
    <w:rsid w:val="002F2AFB"/>
    <w:rsid w:val="002F4E90"/>
    <w:rsid w:val="002F5075"/>
    <w:rsid w:val="002F5BD7"/>
    <w:rsid w:val="002F64CF"/>
    <w:rsid w:val="002F76DC"/>
    <w:rsid w:val="003008BE"/>
    <w:rsid w:val="00302D71"/>
    <w:rsid w:val="00303870"/>
    <w:rsid w:val="0030547D"/>
    <w:rsid w:val="003062BA"/>
    <w:rsid w:val="003101D3"/>
    <w:rsid w:val="00310847"/>
    <w:rsid w:val="00312EF6"/>
    <w:rsid w:val="00315984"/>
    <w:rsid w:val="00321646"/>
    <w:rsid w:val="00321B84"/>
    <w:rsid w:val="00321DB5"/>
    <w:rsid w:val="00324E51"/>
    <w:rsid w:val="00325F5A"/>
    <w:rsid w:val="00326458"/>
    <w:rsid w:val="00326B83"/>
    <w:rsid w:val="00327D29"/>
    <w:rsid w:val="0033124E"/>
    <w:rsid w:val="00331C59"/>
    <w:rsid w:val="00333586"/>
    <w:rsid w:val="00333E36"/>
    <w:rsid w:val="00335F00"/>
    <w:rsid w:val="0033671E"/>
    <w:rsid w:val="0034304D"/>
    <w:rsid w:val="00345273"/>
    <w:rsid w:val="00345905"/>
    <w:rsid w:val="00346B3C"/>
    <w:rsid w:val="0035019C"/>
    <w:rsid w:val="00350D84"/>
    <w:rsid w:val="0035285A"/>
    <w:rsid w:val="003557A8"/>
    <w:rsid w:val="00356F41"/>
    <w:rsid w:val="00357BA9"/>
    <w:rsid w:val="00357D35"/>
    <w:rsid w:val="003606B2"/>
    <w:rsid w:val="00363079"/>
    <w:rsid w:val="00364DA8"/>
    <w:rsid w:val="003657DD"/>
    <w:rsid w:val="0036708F"/>
    <w:rsid w:val="00367EC4"/>
    <w:rsid w:val="0037118B"/>
    <w:rsid w:val="00373AE8"/>
    <w:rsid w:val="00376998"/>
    <w:rsid w:val="00381406"/>
    <w:rsid w:val="00381A27"/>
    <w:rsid w:val="0038342B"/>
    <w:rsid w:val="00385046"/>
    <w:rsid w:val="00385BD1"/>
    <w:rsid w:val="00386353"/>
    <w:rsid w:val="00387E82"/>
    <w:rsid w:val="0039056F"/>
    <w:rsid w:val="00392AE3"/>
    <w:rsid w:val="003946C7"/>
    <w:rsid w:val="003946CE"/>
    <w:rsid w:val="0039579D"/>
    <w:rsid w:val="003962AA"/>
    <w:rsid w:val="00396851"/>
    <w:rsid w:val="0039698F"/>
    <w:rsid w:val="003A6342"/>
    <w:rsid w:val="003A66E3"/>
    <w:rsid w:val="003A7CAC"/>
    <w:rsid w:val="003B15AC"/>
    <w:rsid w:val="003B1AC6"/>
    <w:rsid w:val="003B4637"/>
    <w:rsid w:val="003C08F5"/>
    <w:rsid w:val="003C0A1B"/>
    <w:rsid w:val="003C102C"/>
    <w:rsid w:val="003C10D8"/>
    <w:rsid w:val="003C1525"/>
    <w:rsid w:val="003C2F0F"/>
    <w:rsid w:val="003C4F24"/>
    <w:rsid w:val="003C6244"/>
    <w:rsid w:val="003C6B74"/>
    <w:rsid w:val="003D106C"/>
    <w:rsid w:val="003D1B9C"/>
    <w:rsid w:val="003D30E5"/>
    <w:rsid w:val="003D313D"/>
    <w:rsid w:val="003D38E2"/>
    <w:rsid w:val="003D5EED"/>
    <w:rsid w:val="003E0D9F"/>
    <w:rsid w:val="003E1E9E"/>
    <w:rsid w:val="003E26DF"/>
    <w:rsid w:val="003E4D19"/>
    <w:rsid w:val="003E4F22"/>
    <w:rsid w:val="003E684F"/>
    <w:rsid w:val="003E6981"/>
    <w:rsid w:val="003E6D6C"/>
    <w:rsid w:val="003E71C1"/>
    <w:rsid w:val="003E72C0"/>
    <w:rsid w:val="003F6A3C"/>
    <w:rsid w:val="00400612"/>
    <w:rsid w:val="004013AB"/>
    <w:rsid w:val="00404370"/>
    <w:rsid w:val="004060F7"/>
    <w:rsid w:val="00410D0F"/>
    <w:rsid w:val="0041288F"/>
    <w:rsid w:val="00413056"/>
    <w:rsid w:val="0041693A"/>
    <w:rsid w:val="0041726F"/>
    <w:rsid w:val="00417499"/>
    <w:rsid w:val="00417AC1"/>
    <w:rsid w:val="0042079A"/>
    <w:rsid w:val="00420F5E"/>
    <w:rsid w:val="004211D8"/>
    <w:rsid w:val="004212C1"/>
    <w:rsid w:val="00424442"/>
    <w:rsid w:val="00424FDD"/>
    <w:rsid w:val="00425CC3"/>
    <w:rsid w:val="00425E16"/>
    <w:rsid w:val="00432199"/>
    <w:rsid w:val="0043354F"/>
    <w:rsid w:val="004363B8"/>
    <w:rsid w:val="00436742"/>
    <w:rsid w:val="00437DED"/>
    <w:rsid w:val="004429B7"/>
    <w:rsid w:val="004446E1"/>
    <w:rsid w:val="00444B3D"/>
    <w:rsid w:val="00445685"/>
    <w:rsid w:val="00446B3F"/>
    <w:rsid w:val="0044725B"/>
    <w:rsid w:val="004472F6"/>
    <w:rsid w:val="004508FD"/>
    <w:rsid w:val="00452459"/>
    <w:rsid w:val="00452ABC"/>
    <w:rsid w:val="00453D6E"/>
    <w:rsid w:val="00456967"/>
    <w:rsid w:val="0046135E"/>
    <w:rsid w:val="004614D6"/>
    <w:rsid w:val="00461587"/>
    <w:rsid w:val="00462943"/>
    <w:rsid w:val="00463619"/>
    <w:rsid w:val="004638A2"/>
    <w:rsid w:val="004646B7"/>
    <w:rsid w:val="00464BF4"/>
    <w:rsid w:val="00465B9E"/>
    <w:rsid w:val="0046701F"/>
    <w:rsid w:val="004710A5"/>
    <w:rsid w:val="004712DC"/>
    <w:rsid w:val="0047131E"/>
    <w:rsid w:val="00473883"/>
    <w:rsid w:val="00476454"/>
    <w:rsid w:val="00480F82"/>
    <w:rsid w:val="00483861"/>
    <w:rsid w:val="0049146F"/>
    <w:rsid w:val="00491977"/>
    <w:rsid w:val="004933C5"/>
    <w:rsid w:val="00495257"/>
    <w:rsid w:val="00497C37"/>
    <w:rsid w:val="004A046B"/>
    <w:rsid w:val="004A2149"/>
    <w:rsid w:val="004A317C"/>
    <w:rsid w:val="004A35D8"/>
    <w:rsid w:val="004A44D6"/>
    <w:rsid w:val="004A7EFC"/>
    <w:rsid w:val="004B171C"/>
    <w:rsid w:val="004B297A"/>
    <w:rsid w:val="004B3490"/>
    <w:rsid w:val="004C0451"/>
    <w:rsid w:val="004C6459"/>
    <w:rsid w:val="004C6753"/>
    <w:rsid w:val="004C6773"/>
    <w:rsid w:val="004C6D15"/>
    <w:rsid w:val="004C73D8"/>
    <w:rsid w:val="004C7F83"/>
    <w:rsid w:val="004D0EF0"/>
    <w:rsid w:val="004D1FA4"/>
    <w:rsid w:val="004D2FB9"/>
    <w:rsid w:val="004D5AF3"/>
    <w:rsid w:val="004E112C"/>
    <w:rsid w:val="004E1683"/>
    <w:rsid w:val="004E212A"/>
    <w:rsid w:val="004E32B3"/>
    <w:rsid w:val="004E5210"/>
    <w:rsid w:val="004E5974"/>
    <w:rsid w:val="004F13D1"/>
    <w:rsid w:val="004F3C4D"/>
    <w:rsid w:val="004F6F7C"/>
    <w:rsid w:val="004F7676"/>
    <w:rsid w:val="0050099D"/>
    <w:rsid w:val="00500BF3"/>
    <w:rsid w:val="0050349B"/>
    <w:rsid w:val="005047AB"/>
    <w:rsid w:val="005050D3"/>
    <w:rsid w:val="00510BEB"/>
    <w:rsid w:val="0051194A"/>
    <w:rsid w:val="00513459"/>
    <w:rsid w:val="00513B34"/>
    <w:rsid w:val="00514A38"/>
    <w:rsid w:val="00514E04"/>
    <w:rsid w:val="005155AE"/>
    <w:rsid w:val="00515EDB"/>
    <w:rsid w:val="00515FE3"/>
    <w:rsid w:val="005174C4"/>
    <w:rsid w:val="00520B57"/>
    <w:rsid w:val="00523480"/>
    <w:rsid w:val="00524E04"/>
    <w:rsid w:val="00524E99"/>
    <w:rsid w:val="00525575"/>
    <w:rsid w:val="005275C9"/>
    <w:rsid w:val="0053098B"/>
    <w:rsid w:val="00532572"/>
    <w:rsid w:val="005352C6"/>
    <w:rsid w:val="00535D7F"/>
    <w:rsid w:val="00536275"/>
    <w:rsid w:val="0054282F"/>
    <w:rsid w:val="005446EE"/>
    <w:rsid w:val="005457C6"/>
    <w:rsid w:val="00545E37"/>
    <w:rsid w:val="00551282"/>
    <w:rsid w:val="00551490"/>
    <w:rsid w:val="005514E1"/>
    <w:rsid w:val="00555B76"/>
    <w:rsid w:val="005562EA"/>
    <w:rsid w:val="005603AF"/>
    <w:rsid w:val="005640D4"/>
    <w:rsid w:val="0056448E"/>
    <w:rsid w:val="00564971"/>
    <w:rsid w:val="00564D4E"/>
    <w:rsid w:val="00566841"/>
    <w:rsid w:val="0056707D"/>
    <w:rsid w:val="00567558"/>
    <w:rsid w:val="00570093"/>
    <w:rsid w:val="00570B0D"/>
    <w:rsid w:val="0057128F"/>
    <w:rsid w:val="00573D81"/>
    <w:rsid w:val="00576A3D"/>
    <w:rsid w:val="00577622"/>
    <w:rsid w:val="00577A0E"/>
    <w:rsid w:val="00580DC3"/>
    <w:rsid w:val="00582D74"/>
    <w:rsid w:val="00584659"/>
    <w:rsid w:val="00585CEF"/>
    <w:rsid w:val="00591A62"/>
    <w:rsid w:val="00595C35"/>
    <w:rsid w:val="005A1F13"/>
    <w:rsid w:val="005A23AE"/>
    <w:rsid w:val="005A2833"/>
    <w:rsid w:val="005A2F8D"/>
    <w:rsid w:val="005A4500"/>
    <w:rsid w:val="005B0A52"/>
    <w:rsid w:val="005B3955"/>
    <w:rsid w:val="005B4165"/>
    <w:rsid w:val="005B699E"/>
    <w:rsid w:val="005B7ED0"/>
    <w:rsid w:val="005C0FBB"/>
    <w:rsid w:val="005C228B"/>
    <w:rsid w:val="005C3CC2"/>
    <w:rsid w:val="005C4E45"/>
    <w:rsid w:val="005C50A2"/>
    <w:rsid w:val="005C5E36"/>
    <w:rsid w:val="005C69E9"/>
    <w:rsid w:val="005C7317"/>
    <w:rsid w:val="005C7F29"/>
    <w:rsid w:val="005D1A73"/>
    <w:rsid w:val="005D3D33"/>
    <w:rsid w:val="005D4748"/>
    <w:rsid w:val="005D6457"/>
    <w:rsid w:val="005D7D68"/>
    <w:rsid w:val="005E0EFA"/>
    <w:rsid w:val="005E3B00"/>
    <w:rsid w:val="005E4DD7"/>
    <w:rsid w:val="005E7E4A"/>
    <w:rsid w:val="005F0465"/>
    <w:rsid w:val="005F0683"/>
    <w:rsid w:val="005F176D"/>
    <w:rsid w:val="005F1AF5"/>
    <w:rsid w:val="005F24D9"/>
    <w:rsid w:val="005F57B9"/>
    <w:rsid w:val="005F5F05"/>
    <w:rsid w:val="005F61A2"/>
    <w:rsid w:val="005F73D1"/>
    <w:rsid w:val="005F7933"/>
    <w:rsid w:val="0060458A"/>
    <w:rsid w:val="006047E3"/>
    <w:rsid w:val="00610BD6"/>
    <w:rsid w:val="0061257E"/>
    <w:rsid w:val="0061321C"/>
    <w:rsid w:val="00613FDF"/>
    <w:rsid w:val="00617715"/>
    <w:rsid w:val="0062154F"/>
    <w:rsid w:val="00621AD1"/>
    <w:rsid w:val="00622871"/>
    <w:rsid w:val="00623AE2"/>
    <w:rsid w:val="006260FC"/>
    <w:rsid w:val="0062703B"/>
    <w:rsid w:val="00627A4E"/>
    <w:rsid w:val="0063005B"/>
    <w:rsid w:val="0063163E"/>
    <w:rsid w:val="0063446B"/>
    <w:rsid w:val="006346A3"/>
    <w:rsid w:val="00635EDC"/>
    <w:rsid w:val="00635FCC"/>
    <w:rsid w:val="00636245"/>
    <w:rsid w:val="00636276"/>
    <w:rsid w:val="0063738D"/>
    <w:rsid w:val="00642E6C"/>
    <w:rsid w:val="0064338D"/>
    <w:rsid w:val="00645041"/>
    <w:rsid w:val="0064761B"/>
    <w:rsid w:val="00652E60"/>
    <w:rsid w:val="00653FB1"/>
    <w:rsid w:val="00655CF4"/>
    <w:rsid w:val="00656594"/>
    <w:rsid w:val="0065663F"/>
    <w:rsid w:val="006579F6"/>
    <w:rsid w:val="006674A7"/>
    <w:rsid w:val="00670ACC"/>
    <w:rsid w:val="00672C94"/>
    <w:rsid w:val="00673563"/>
    <w:rsid w:val="00674349"/>
    <w:rsid w:val="00674A74"/>
    <w:rsid w:val="00675B35"/>
    <w:rsid w:val="00675F5E"/>
    <w:rsid w:val="00682B14"/>
    <w:rsid w:val="0068478B"/>
    <w:rsid w:val="0068530F"/>
    <w:rsid w:val="006876B2"/>
    <w:rsid w:val="006877B5"/>
    <w:rsid w:val="00691ACB"/>
    <w:rsid w:val="006A077A"/>
    <w:rsid w:val="006A41C1"/>
    <w:rsid w:val="006A48A3"/>
    <w:rsid w:val="006A7838"/>
    <w:rsid w:val="006B14EA"/>
    <w:rsid w:val="006B244D"/>
    <w:rsid w:val="006B2D47"/>
    <w:rsid w:val="006B3E09"/>
    <w:rsid w:val="006B401E"/>
    <w:rsid w:val="006B4583"/>
    <w:rsid w:val="006B55A7"/>
    <w:rsid w:val="006B6437"/>
    <w:rsid w:val="006B7FCA"/>
    <w:rsid w:val="006C2AEC"/>
    <w:rsid w:val="006C323E"/>
    <w:rsid w:val="006C669A"/>
    <w:rsid w:val="006C6CF8"/>
    <w:rsid w:val="006C6F51"/>
    <w:rsid w:val="006D2F1E"/>
    <w:rsid w:val="006D43E6"/>
    <w:rsid w:val="006D54BA"/>
    <w:rsid w:val="006D73E3"/>
    <w:rsid w:val="006D74D6"/>
    <w:rsid w:val="006D78EE"/>
    <w:rsid w:val="006D7921"/>
    <w:rsid w:val="006E04CF"/>
    <w:rsid w:val="006E0A6C"/>
    <w:rsid w:val="006E38DC"/>
    <w:rsid w:val="006E38ED"/>
    <w:rsid w:val="006E5C4B"/>
    <w:rsid w:val="006E7421"/>
    <w:rsid w:val="006F058E"/>
    <w:rsid w:val="006F3F73"/>
    <w:rsid w:val="006F5425"/>
    <w:rsid w:val="00701CF9"/>
    <w:rsid w:val="00704939"/>
    <w:rsid w:val="00704A8F"/>
    <w:rsid w:val="0071194C"/>
    <w:rsid w:val="007133BE"/>
    <w:rsid w:val="00713698"/>
    <w:rsid w:val="00714710"/>
    <w:rsid w:val="007149C1"/>
    <w:rsid w:val="0071513A"/>
    <w:rsid w:val="00722B00"/>
    <w:rsid w:val="00722EFF"/>
    <w:rsid w:val="0072544A"/>
    <w:rsid w:val="00730840"/>
    <w:rsid w:val="00731607"/>
    <w:rsid w:val="00732006"/>
    <w:rsid w:val="00732A6A"/>
    <w:rsid w:val="00733C27"/>
    <w:rsid w:val="00736A73"/>
    <w:rsid w:val="00737A75"/>
    <w:rsid w:val="0074328C"/>
    <w:rsid w:val="00745A7B"/>
    <w:rsid w:val="007462CA"/>
    <w:rsid w:val="00746855"/>
    <w:rsid w:val="00747E50"/>
    <w:rsid w:val="007511F7"/>
    <w:rsid w:val="007539EA"/>
    <w:rsid w:val="00754649"/>
    <w:rsid w:val="0076026C"/>
    <w:rsid w:val="007649F7"/>
    <w:rsid w:val="00764A0F"/>
    <w:rsid w:val="00765314"/>
    <w:rsid w:val="00766CC0"/>
    <w:rsid w:val="0077274C"/>
    <w:rsid w:val="00772F1A"/>
    <w:rsid w:val="0078171A"/>
    <w:rsid w:val="00781B5E"/>
    <w:rsid w:val="00782CED"/>
    <w:rsid w:val="007833E3"/>
    <w:rsid w:val="00783EAC"/>
    <w:rsid w:val="00790E07"/>
    <w:rsid w:val="007911B9"/>
    <w:rsid w:val="007936C3"/>
    <w:rsid w:val="00794F17"/>
    <w:rsid w:val="00795107"/>
    <w:rsid w:val="007973A2"/>
    <w:rsid w:val="007A0288"/>
    <w:rsid w:val="007A1754"/>
    <w:rsid w:val="007A1773"/>
    <w:rsid w:val="007A1D27"/>
    <w:rsid w:val="007A2435"/>
    <w:rsid w:val="007A2740"/>
    <w:rsid w:val="007A7A5C"/>
    <w:rsid w:val="007B1877"/>
    <w:rsid w:val="007B498E"/>
    <w:rsid w:val="007B778D"/>
    <w:rsid w:val="007B7C24"/>
    <w:rsid w:val="007C36E7"/>
    <w:rsid w:val="007C391F"/>
    <w:rsid w:val="007C440D"/>
    <w:rsid w:val="007C684F"/>
    <w:rsid w:val="007C686B"/>
    <w:rsid w:val="007D1220"/>
    <w:rsid w:val="007D382C"/>
    <w:rsid w:val="007D3CF1"/>
    <w:rsid w:val="007D51F3"/>
    <w:rsid w:val="007D62D8"/>
    <w:rsid w:val="007D635A"/>
    <w:rsid w:val="007D7386"/>
    <w:rsid w:val="007E0617"/>
    <w:rsid w:val="007E0E92"/>
    <w:rsid w:val="007E14B3"/>
    <w:rsid w:val="007E3796"/>
    <w:rsid w:val="007E723F"/>
    <w:rsid w:val="007F2CB7"/>
    <w:rsid w:val="007F3D8D"/>
    <w:rsid w:val="007F4701"/>
    <w:rsid w:val="007F692E"/>
    <w:rsid w:val="007F733E"/>
    <w:rsid w:val="00800C42"/>
    <w:rsid w:val="0080470F"/>
    <w:rsid w:val="00805987"/>
    <w:rsid w:val="00805E0F"/>
    <w:rsid w:val="00807723"/>
    <w:rsid w:val="00810CC0"/>
    <w:rsid w:val="0081477E"/>
    <w:rsid w:val="00814F2B"/>
    <w:rsid w:val="0081523D"/>
    <w:rsid w:val="008178B5"/>
    <w:rsid w:val="00820186"/>
    <w:rsid w:val="00825B05"/>
    <w:rsid w:val="008271A4"/>
    <w:rsid w:val="008307BD"/>
    <w:rsid w:val="008308A5"/>
    <w:rsid w:val="00834D82"/>
    <w:rsid w:val="0083518D"/>
    <w:rsid w:val="008361C2"/>
    <w:rsid w:val="00837134"/>
    <w:rsid w:val="00837EF1"/>
    <w:rsid w:val="00841905"/>
    <w:rsid w:val="008461DA"/>
    <w:rsid w:val="00850122"/>
    <w:rsid w:val="00850670"/>
    <w:rsid w:val="008541CD"/>
    <w:rsid w:val="0085452A"/>
    <w:rsid w:val="0086145B"/>
    <w:rsid w:val="00861773"/>
    <w:rsid w:val="008627A6"/>
    <w:rsid w:val="00862805"/>
    <w:rsid w:val="00863691"/>
    <w:rsid w:val="00864979"/>
    <w:rsid w:val="00865473"/>
    <w:rsid w:val="00865DEC"/>
    <w:rsid w:val="008669BA"/>
    <w:rsid w:val="00867AEE"/>
    <w:rsid w:val="00872444"/>
    <w:rsid w:val="008725ED"/>
    <w:rsid w:val="00873860"/>
    <w:rsid w:val="00877FF7"/>
    <w:rsid w:val="00880B2A"/>
    <w:rsid w:val="00883174"/>
    <w:rsid w:val="008836AB"/>
    <w:rsid w:val="008864CE"/>
    <w:rsid w:val="00890437"/>
    <w:rsid w:val="00890496"/>
    <w:rsid w:val="008906B2"/>
    <w:rsid w:val="0089278C"/>
    <w:rsid w:val="0089317A"/>
    <w:rsid w:val="00894326"/>
    <w:rsid w:val="00894987"/>
    <w:rsid w:val="0089555B"/>
    <w:rsid w:val="00897C49"/>
    <w:rsid w:val="00897E66"/>
    <w:rsid w:val="008A1C72"/>
    <w:rsid w:val="008A30C1"/>
    <w:rsid w:val="008A38BE"/>
    <w:rsid w:val="008A457C"/>
    <w:rsid w:val="008A522D"/>
    <w:rsid w:val="008A5F7F"/>
    <w:rsid w:val="008A63D0"/>
    <w:rsid w:val="008B08A2"/>
    <w:rsid w:val="008B0CD6"/>
    <w:rsid w:val="008B35F8"/>
    <w:rsid w:val="008B5DC7"/>
    <w:rsid w:val="008B72C7"/>
    <w:rsid w:val="008B7CE4"/>
    <w:rsid w:val="008C27CD"/>
    <w:rsid w:val="008C48EE"/>
    <w:rsid w:val="008C7BA9"/>
    <w:rsid w:val="008C7C5F"/>
    <w:rsid w:val="008D0F90"/>
    <w:rsid w:val="008D21C0"/>
    <w:rsid w:val="008D4B09"/>
    <w:rsid w:val="008E2B30"/>
    <w:rsid w:val="008E3748"/>
    <w:rsid w:val="008E4D40"/>
    <w:rsid w:val="008E58F5"/>
    <w:rsid w:val="008E5E34"/>
    <w:rsid w:val="008E6AC5"/>
    <w:rsid w:val="008E78BF"/>
    <w:rsid w:val="008F0BC4"/>
    <w:rsid w:val="008F0DAC"/>
    <w:rsid w:val="008F3377"/>
    <w:rsid w:val="008F3C7F"/>
    <w:rsid w:val="008F3E94"/>
    <w:rsid w:val="008F3F7F"/>
    <w:rsid w:val="008F45EC"/>
    <w:rsid w:val="008F6168"/>
    <w:rsid w:val="008F6DA5"/>
    <w:rsid w:val="008F6E57"/>
    <w:rsid w:val="00901749"/>
    <w:rsid w:val="00901B64"/>
    <w:rsid w:val="00902661"/>
    <w:rsid w:val="00902A32"/>
    <w:rsid w:val="00902AF2"/>
    <w:rsid w:val="0090366A"/>
    <w:rsid w:val="00906BE9"/>
    <w:rsid w:val="0091191E"/>
    <w:rsid w:val="00911A11"/>
    <w:rsid w:val="00911AEA"/>
    <w:rsid w:val="00911C80"/>
    <w:rsid w:val="00912FB1"/>
    <w:rsid w:val="00913474"/>
    <w:rsid w:val="0091502D"/>
    <w:rsid w:val="0091574A"/>
    <w:rsid w:val="00917762"/>
    <w:rsid w:val="0091792D"/>
    <w:rsid w:val="009208F1"/>
    <w:rsid w:val="00920C13"/>
    <w:rsid w:val="0092152A"/>
    <w:rsid w:val="0092282D"/>
    <w:rsid w:val="00924401"/>
    <w:rsid w:val="00924EFF"/>
    <w:rsid w:val="00926B75"/>
    <w:rsid w:val="0093052E"/>
    <w:rsid w:val="0093249D"/>
    <w:rsid w:val="009357C1"/>
    <w:rsid w:val="009369A3"/>
    <w:rsid w:val="00940630"/>
    <w:rsid w:val="00941599"/>
    <w:rsid w:val="009443D3"/>
    <w:rsid w:val="00944F1D"/>
    <w:rsid w:val="00947C6A"/>
    <w:rsid w:val="00947F74"/>
    <w:rsid w:val="00951664"/>
    <w:rsid w:val="009530D8"/>
    <w:rsid w:val="009543E3"/>
    <w:rsid w:val="00955B19"/>
    <w:rsid w:val="00955DAF"/>
    <w:rsid w:val="00956DA5"/>
    <w:rsid w:val="009632E9"/>
    <w:rsid w:val="0096355A"/>
    <w:rsid w:val="009659F6"/>
    <w:rsid w:val="00965B91"/>
    <w:rsid w:val="009663CB"/>
    <w:rsid w:val="0096642A"/>
    <w:rsid w:val="00966B9E"/>
    <w:rsid w:val="00971174"/>
    <w:rsid w:val="0097265E"/>
    <w:rsid w:val="00974FF6"/>
    <w:rsid w:val="00975B82"/>
    <w:rsid w:val="00982286"/>
    <w:rsid w:val="009840EE"/>
    <w:rsid w:val="00984F8D"/>
    <w:rsid w:val="00985F97"/>
    <w:rsid w:val="0099206E"/>
    <w:rsid w:val="00992177"/>
    <w:rsid w:val="00994009"/>
    <w:rsid w:val="0099528E"/>
    <w:rsid w:val="00995B5B"/>
    <w:rsid w:val="0099660E"/>
    <w:rsid w:val="00997065"/>
    <w:rsid w:val="009A0742"/>
    <w:rsid w:val="009A2333"/>
    <w:rsid w:val="009A2EFE"/>
    <w:rsid w:val="009A3209"/>
    <w:rsid w:val="009A331B"/>
    <w:rsid w:val="009A4D47"/>
    <w:rsid w:val="009A4E6D"/>
    <w:rsid w:val="009A5C58"/>
    <w:rsid w:val="009A7672"/>
    <w:rsid w:val="009B017C"/>
    <w:rsid w:val="009B039C"/>
    <w:rsid w:val="009B08DA"/>
    <w:rsid w:val="009B1248"/>
    <w:rsid w:val="009B1C4A"/>
    <w:rsid w:val="009B1EA9"/>
    <w:rsid w:val="009B2022"/>
    <w:rsid w:val="009B7247"/>
    <w:rsid w:val="009C38F9"/>
    <w:rsid w:val="009C6935"/>
    <w:rsid w:val="009C70BE"/>
    <w:rsid w:val="009D0E48"/>
    <w:rsid w:val="009D1236"/>
    <w:rsid w:val="009D3E5E"/>
    <w:rsid w:val="009D5790"/>
    <w:rsid w:val="009E11BF"/>
    <w:rsid w:val="009E12A3"/>
    <w:rsid w:val="009E2A60"/>
    <w:rsid w:val="009E3284"/>
    <w:rsid w:val="009E49BE"/>
    <w:rsid w:val="009E61C1"/>
    <w:rsid w:val="009E6A5B"/>
    <w:rsid w:val="009F0045"/>
    <w:rsid w:val="009F0B3D"/>
    <w:rsid w:val="009F1555"/>
    <w:rsid w:val="009F38C7"/>
    <w:rsid w:val="009F5469"/>
    <w:rsid w:val="00A0048C"/>
    <w:rsid w:val="00A00FF5"/>
    <w:rsid w:val="00A0192D"/>
    <w:rsid w:val="00A04889"/>
    <w:rsid w:val="00A073F6"/>
    <w:rsid w:val="00A07706"/>
    <w:rsid w:val="00A10230"/>
    <w:rsid w:val="00A10253"/>
    <w:rsid w:val="00A116B2"/>
    <w:rsid w:val="00A13302"/>
    <w:rsid w:val="00A135EE"/>
    <w:rsid w:val="00A157C6"/>
    <w:rsid w:val="00A15F5E"/>
    <w:rsid w:val="00A16477"/>
    <w:rsid w:val="00A20A4F"/>
    <w:rsid w:val="00A22435"/>
    <w:rsid w:val="00A22E28"/>
    <w:rsid w:val="00A23372"/>
    <w:rsid w:val="00A23E04"/>
    <w:rsid w:val="00A256A4"/>
    <w:rsid w:val="00A27F89"/>
    <w:rsid w:val="00A3223B"/>
    <w:rsid w:val="00A3543A"/>
    <w:rsid w:val="00A422F9"/>
    <w:rsid w:val="00A44269"/>
    <w:rsid w:val="00A50A7D"/>
    <w:rsid w:val="00A540AD"/>
    <w:rsid w:val="00A56246"/>
    <w:rsid w:val="00A57417"/>
    <w:rsid w:val="00A57E59"/>
    <w:rsid w:val="00A60073"/>
    <w:rsid w:val="00A62151"/>
    <w:rsid w:val="00A642FA"/>
    <w:rsid w:val="00A700A5"/>
    <w:rsid w:val="00A719EF"/>
    <w:rsid w:val="00A726FD"/>
    <w:rsid w:val="00A72D80"/>
    <w:rsid w:val="00A72DC3"/>
    <w:rsid w:val="00A746CC"/>
    <w:rsid w:val="00A76E97"/>
    <w:rsid w:val="00A77473"/>
    <w:rsid w:val="00A779E2"/>
    <w:rsid w:val="00A817B0"/>
    <w:rsid w:val="00A82B81"/>
    <w:rsid w:val="00A8309B"/>
    <w:rsid w:val="00A84D37"/>
    <w:rsid w:val="00A84FA5"/>
    <w:rsid w:val="00A853F2"/>
    <w:rsid w:val="00A9060F"/>
    <w:rsid w:val="00A90B39"/>
    <w:rsid w:val="00A91AE6"/>
    <w:rsid w:val="00A96C2C"/>
    <w:rsid w:val="00A97448"/>
    <w:rsid w:val="00AA03FC"/>
    <w:rsid w:val="00AA0418"/>
    <w:rsid w:val="00AA1EC5"/>
    <w:rsid w:val="00AA27AD"/>
    <w:rsid w:val="00AA3971"/>
    <w:rsid w:val="00AA5426"/>
    <w:rsid w:val="00AA7A43"/>
    <w:rsid w:val="00AB00FD"/>
    <w:rsid w:val="00AB0992"/>
    <w:rsid w:val="00AB3954"/>
    <w:rsid w:val="00AB3D2C"/>
    <w:rsid w:val="00AB4B5C"/>
    <w:rsid w:val="00AB4BB8"/>
    <w:rsid w:val="00AB5D6C"/>
    <w:rsid w:val="00AB77C1"/>
    <w:rsid w:val="00AC0989"/>
    <w:rsid w:val="00AC0E94"/>
    <w:rsid w:val="00AC1030"/>
    <w:rsid w:val="00AC1DA6"/>
    <w:rsid w:val="00AC2900"/>
    <w:rsid w:val="00AC3FF9"/>
    <w:rsid w:val="00AC4CF4"/>
    <w:rsid w:val="00AC6139"/>
    <w:rsid w:val="00AC72A2"/>
    <w:rsid w:val="00AD2D22"/>
    <w:rsid w:val="00AD444E"/>
    <w:rsid w:val="00AD474B"/>
    <w:rsid w:val="00AD48BF"/>
    <w:rsid w:val="00AD6C82"/>
    <w:rsid w:val="00AD7EF4"/>
    <w:rsid w:val="00AE00AE"/>
    <w:rsid w:val="00AE0A9B"/>
    <w:rsid w:val="00AE1562"/>
    <w:rsid w:val="00AE3499"/>
    <w:rsid w:val="00AE3AF1"/>
    <w:rsid w:val="00AE3BD0"/>
    <w:rsid w:val="00AE50B8"/>
    <w:rsid w:val="00AE5743"/>
    <w:rsid w:val="00AE6E98"/>
    <w:rsid w:val="00AF0051"/>
    <w:rsid w:val="00AF2855"/>
    <w:rsid w:val="00AF336F"/>
    <w:rsid w:val="00AF37F5"/>
    <w:rsid w:val="00AF49C4"/>
    <w:rsid w:val="00AF57CE"/>
    <w:rsid w:val="00AF57DF"/>
    <w:rsid w:val="00AF6804"/>
    <w:rsid w:val="00AF6FE8"/>
    <w:rsid w:val="00AF7055"/>
    <w:rsid w:val="00AF754D"/>
    <w:rsid w:val="00B002E2"/>
    <w:rsid w:val="00B01FAF"/>
    <w:rsid w:val="00B0230E"/>
    <w:rsid w:val="00B0285D"/>
    <w:rsid w:val="00B0691B"/>
    <w:rsid w:val="00B0724D"/>
    <w:rsid w:val="00B10A1E"/>
    <w:rsid w:val="00B1279A"/>
    <w:rsid w:val="00B129D2"/>
    <w:rsid w:val="00B13FE6"/>
    <w:rsid w:val="00B24EB1"/>
    <w:rsid w:val="00B262D5"/>
    <w:rsid w:val="00B2721C"/>
    <w:rsid w:val="00B30EA2"/>
    <w:rsid w:val="00B30F4D"/>
    <w:rsid w:val="00B33432"/>
    <w:rsid w:val="00B34414"/>
    <w:rsid w:val="00B353B0"/>
    <w:rsid w:val="00B3739C"/>
    <w:rsid w:val="00B37B9C"/>
    <w:rsid w:val="00B40576"/>
    <w:rsid w:val="00B40E8D"/>
    <w:rsid w:val="00B4132F"/>
    <w:rsid w:val="00B427CE"/>
    <w:rsid w:val="00B43159"/>
    <w:rsid w:val="00B43404"/>
    <w:rsid w:val="00B4605A"/>
    <w:rsid w:val="00B46605"/>
    <w:rsid w:val="00B53847"/>
    <w:rsid w:val="00B545F9"/>
    <w:rsid w:val="00B5501F"/>
    <w:rsid w:val="00B551B1"/>
    <w:rsid w:val="00B5792F"/>
    <w:rsid w:val="00B57F99"/>
    <w:rsid w:val="00B6115A"/>
    <w:rsid w:val="00B61C3B"/>
    <w:rsid w:val="00B66586"/>
    <w:rsid w:val="00B669A2"/>
    <w:rsid w:val="00B67023"/>
    <w:rsid w:val="00B67F73"/>
    <w:rsid w:val="00B70AB4"/>
    <w:rsid w:val="00B71EA7"/>
    <w:rsid w:val="00B72320"/>
    <w:rsid w:val="00B72B9A"/>
    <w:rsid w:val="00B73A2E"/>
    <w:rsid w:val="00B7519E"/>
    <w:rsid w:val="00B776E7"/>
    <w:rsid w:val="00B84CDF"/>
    <w:rsid w:val="00B86B96"/>
    <w:rsid w:val="00B87318"/>
    <w:rsid w:val="00B9112F"/>
    <w:rsid w:val="00B92FDF"/>
    <w:rsid w:val="00B93ADF"/>
    <w:rsid w:val="00B96D6A"/>
    <w:rsid w:val="00B977A3"/>
    <w:rsid w:val="00BA37B3"/>
    <w:rsid w:val="00BA47AD"/>
    <w:rsid w:val="00BA499D"/>
    <w:rsid w:val="00BB2BDD"/>
    <w:rsid w:val="00BB381D"/>
    <w:rsid w:val="00BB388A"/>
    <w:rsid w:val="00BB3895"/>
    <w:rsid w:val="00BB45E8"/>
    <w:rsid w:val="00BB468F"/>
    <w:rsid w:val="00BB7CC4"/>
    <w:rsid w:val="00BC4198"/>
    <w:rsid w:val="00BC495B"/>
    <w:rsid w:val="00BC4A06"/>
    <w:rsid w:val="00BC67F6"/>
    <w:rsid w:val="00BD4565"/>
    <w:rsid w:val="00BD7E27"/>
    <w:rsid w:val="00BE0B52"/>
    <w:rsid w:val="00BE2C41"/>
    <w:rsid w:val="00BE30E2"/>
    <w:rsid w:val="00BE3908"/>
    <w:rsid w:val="00BE7E16"/>
    <w:rsid w:val="00BF1C22"/>
    <w:rsid w:val="00BF4A40"/>
    <w:rsid w:val="00BF6859"/>
    <w:rsid w:val="00C00F9E"/>
    <w:rsid w:val="00C02517"/>
    <w:rsid w:val="00C03A9E"/>
    <w:rsid w:val="00C107FE"/>
    <w:rsid w:val="00C113BE"/>
    <w:rsid w:val="00C11881"/>
    <w:rsid w:val="00C12054"/>
    <w:rsid w:val="00C12D74"/>
    <w:rsid w:val="00C15763"/>
    <w:rsid w:val="00C20632"/>
    <w:rsid w:val="00C22042"/>
    <w:rsid w:val="00C2585C"/>
    <w:rsid w:val="00C27622"/>
    <w:rsid w:val="00C27A4D"/>
    <w:rsid w:val="00C3368D"/>
    <w:rsid w:val="00C340E9"/>
    <w:rsid w:val="00C36370"/>
    <w:rsid w:val="00C37A71"/>
    <w:rsid w:val="00C45AD3"/>
    <w:rsid w:val="00C46A1B"/>
    <w:rsid w:val="00C51FFE"/>
    <w:rsid w:val="00C5263A"/>
    <w:rsid w:val="00C5364C"/>
    <w:rsid w:val="00C537C8"/>
    <w:rsid w:val="00C55598"/>
    <w:rsid w:val="00C56611"/>
    <w:rsid w:val="00C56B02"/>
    <w:rsid w:val="00C57185"/>
    <w:rsid w:val="00C57B0D"/>
    <w:rsid w:val="00C57ECE"/>
    <w:rsid w:val="00C60296"/>
    <w:rsid w:val="00C6241E"/>
    <w:rsid w:val="00C6311E"/>
    <w:rsid w:val="00C63B32"/>
    <w:rsid w:val="00C643CF"/>
    <w:rsid w:val="00C71C68"/>
    <w:rsid w:val="00C71CA6"/>
    <w:rsid w:val="00C71E24"/>
    <w:rsid w:val="00C72FDE"/>
    <w:rsid w:val="00C740D5"/>
    <w:rsid w:val="00C77383"/>
    <w:rsid w:val="00C80A6C"/>
    <w:rsid w:val="00C8142A"/>
    <w:rsid w:val="00C82593"/>
    <w:rsid w:val="00C833F7"/>
    <w:rsid w:val="00C840CC"/>
    <w:rsid w:val="00C8596C"/>
    <w:rsid w:val="00C86764"/>
    <w:rsid w:val="00C87B84"/>
    <w:rsid w:val="00C87EC2"/>
    <w:rsid w:val="00C905E1"/>
    <w:rsid w:val="00C94AFB"/>
    <w:rsid w:val="00C964C9"/>
    <w:rsid w:val="00C974A3"/>
    <w:rsid w:val="00CA00DE"/>
    <w:rsid w:val="00CA047E"/>
    <w:rsid w:val="00CA5877"/>
    <w:rsid w:val="00CA6779"/>
    <w:rsid w:val="00CA7025"/>
    <w:rsid w:val="00CA7C36"/>
    <w:rsid w:val="00CB3A6F"/>
    <w:rsid w:val="00CB5502"/>
    <w:rsid w:val="00CC1770"/>
    <w:rsid w:val="00CC2229"/>
    <w:rsid w:val="00CC2DF7"/>
    <w:rsid w:val="00CC39C2"/>
    <w:rsid w:val="00CC7639"/>
    <w:rsid w:val="00CD130B"/>
    <w:rsid w:val="00CD193A"/>
    <w:rsid w:val="00CD2E2A"/>
    <w:rsid w:val="00CD4B1C"/>
    <w:rsid w:val="00CD4F1B"/>
    <w:rsid w:val="00CD689A"/>
    <w:rsid w:val="00CE00C2"/>
    <w:rsid w:val="00CE088C"/>
    <w:rsid w:val="00CE0D1E"/>
    <w:rsid w:val="00CE1FD4"/>
    <w:rsid w:val="00CE3977"/>
    <w:rsid w:val="00CE60F7"/>
    <w:rsid w:val="00CE645E"/>
    <w:rsid w:val="00CF1D57"/>
    <w:rsid w:val="00CF2C92"/>
    <w:rsid w:val="00CF46D4"/>
    <w:rsid w:val="00D033DE"/>
    <w:rsid w:val="00D038DF"/>
    <w:rsid w:val="00D060AA"/>
    <w:rsid w:val="00D16738"/>
    <w:rsid w:val="00D17BE4"/>
    <w:rsid w:val="00D215B3"/>
    <w:rsid w:val="00D23EF8"/>
    <w:rsid w:val="00D2491E"/>
    <w:rsid w:val="00D25982"/>
    <w:rsid w:val="00D30423"/>
    <w:rsid w:val="00D305B0"/>
    <w:rsid w:val="00D32BFB"/>
    <w:rsid w:val="00D334FA"/>
    <w:rsid w:val="00D45A05"/>
    <w:rsid w:val="00D508B6"/>
    <w:rsid w:val="00D51E19"/>
    <w:rsid w:val="00D544D6"/>
    <w:rsid w:val="00D54697"/>
    <w:rsid w:val="00D556C3"/>
    <w:rsid w:val="00D6155C"/>
    <w:rsid w:val="00D6215F"/>
    <w:rsid w:val="00D64F24"/>
    <w:rsid w:val="00D6745E"/>
    <w:rsid w:val="00D70A3B"/>
    <w:rsid w:val="00D70A8B"/>
    <w:rsid w:val="00D722C9"/>
    <w:rsid w:val="00D7421A"/>
    <w:rsid w:val="00D755D2"/>
    <w:rsid w:val="00D760AD"/>
    <w:rsid w:val="00D82611"/>
    <w:rsid w:val="00D8347E"/>
    <w:rsid w:val="00D83E3E"/>
    <w:rsid w:val="00D8556A"/>
    <w:rsid w:val="00D85DD5"/>
    <w:rsid w:val="00D86DC6"/>
    <w:rsid w:val="00D87A28"/>
    <w:rsid w:val="00D87F14"/>
    <w:rsid w:val="00D9040F"/>
    <w:rsid w:val="00D90D5C"/>
    <w:rsid w:val="00D924E9"/>
    <w:rsid w:val="00D948E4"/>
    <w:rsid w:val="00D94CA1"/>
    <w:rsid w:val="00D94D91"/>
    <w:rsid w:val="00D96001"/>
    <w:rsid w:val="00D97117"/>
    <w:rsid w:val="00D97578"/>
    <w:rsid w:val="00D977B1"/>
    <w:rsid w:val="00D97B28"/>
    <w:rsid w:val="00D97E47"/>
    <w:rsid w:val="00DA0E46"/>
    <w:rsid w:val="00DA0FFA"/>
    <w:rsid w:val="00DA1A73"/>
    <w:rsid w:val="00DA4358"/>
    <w:rsid w:val="00DA5B25"/>
    <w:rsid w:val="00DA6A91"/>
    <w:rsid w:val="00DA6FC5"/>
    <w:rsid w:val="00DB3452"/>
    <w:rsid w:val="00DB69C8"/>
    <w:rsid w:val="00DB762C"/>
    <w:rsid w:val="00DC0A49"/>
    <w:rsid w:val="00DC1769"/>
    <w:rsid w:val="00DC2942"/>
    <w:rsid w:val="00DC3787"/>
    <w:rsid w:val="00DC56A7"/>
    <w:rsid w:val="00DC66E6"/>
    <w:rsid w:val="00DD1013"/>
    <w:rsid w:val="00DD2CD4"/>
    <w:rsid w:val="00DD3864"/>
    <w:rsid w:val="00DD5DBE"/>
    <w:rsid w:val="00DE048C"/>
    <w:rsid w:val="00DE178A"/>
    <w:rsid w:val="00DE1C18"/>
    <w:rsid w:val="00DE3E4A"/>
    <w:rsid w:val="00DE42E3"/>
    <w:rsid w:val="00DE7359"/>
    <w:rsid w:val="00DF0133"/>
    <w:rsid w:val="00DF0CA8"/>
    <w:rsid w:val="00DF40CC"/>
    <w:rsid w:val="00DF44F2"/>
    <w:rsid w:val="00DF46F0"/>
    <w:rsid w:val="00E00231"/>
    <w:rsid w:val="00E00955"/>
    <w:rsid w:val="00E00E2C"/>
    <w:rsid w:val="00E00F02"/>
    <w:rsid w:val="00E02D57"/>
    <w:rsid w:val="00E039FD"/>
    <w:rsid w:val="00E04722"/>
    <w:rsid w:val="00E064E9"/>
    <w:rsid w:val="00E067B7"/>
    <w:rsid w:val="00E10AE9"/>
    <w:rsid w:val="00E17F96"/>
    <w:rsid w:val="00E20C2F"/>
    <w:rsid w:val="00E22D0C"/>
    <w:rsid w:val="00E246D3"/>
    <w:rsid w:val="00E25385"/>
    <w:rsid w:val="00E253F3"/>
    <w:rsid w:val="00E27F09"/>
    <w:rsid w:val="00E34036"/>
    <w:rsid w:val="00E34348"/>
    <w:rsid w:val="00E424FE"/>
    <w:rsid w:val="00E456C3"/>
    <w:rsid w:val="00E45BD7"/>
    <w:rsid w:val="00E45C4A"/>
    <w:rsid w:val="00E47DA4"/>
    <w:rsid w:val="00E50950"/>
    <w:rsid w:val="00E541F2"/>
    <w:rsid w:val="00E6151E"/>
    <w:rsid w:val="00E620ED"/>
    <w:rsid w:val="00E630A5"/>
    <w:rsid w:val="00E663ED"/>
    <w:rsid w:val="00E66C26"/>
    <w:rsid w:val="00E70BA5"/>
    <w:rsid w:val="00E73015"/>
    <w:rsid w:val="00E746E4"/>
    <w:rsid w:val="00E74A08"/>
    <w:rsid w:val="00E7534F"/>
    <w:rsid w:val="00E755DA"/>
    <w:rsid w:val="00E7626E"/>
    <w:rsid w:val="00E764EE"/>
    <w:rsid w:val="00E76C36"/>
    <w:rsid w:val="00E77485"/>
    <w:rsid w:val="00E823DB"/>
    <w:rsid w:val="00E83A3E"/>
    <w:rsid w:val="00E87ECD"/>
    <w:rsid w:val="00E9370A"/>
    <w:rsid w:val="00E94DD4"/>
    <w:rsid w:val="00E95F70"/>
    <w:rsid w:val="00E97BD2"/>
    <w:rsid w:val="00EA0E5E"/>
    <w:rsid w:val="00EA3970"/>
    <w:rsid w:val="00EA444B"/>
    <w:rsid w:val="00EA52A3"/>
    <w:rsid w:val="00EA53C1"/>
    <w:rsid w:val="00EA5A70"/>
    <w:rsid w:val="00EA5B4C"/>
    <w:rsid w:val="00EA6CF1"/>
    <w:rsid w:val="00EA74D2"/>
    <w:rsid w:val="00EB04DF"/>
    <w:rsid w:val="00EB43BB"/>
    <w:rsid w:val="00EB54C9"/>
    <w:rsid w:val="00EB69D0"/>
    <w:rsid w:val="00EC3D75"/>
    <w:rsid w:val="00EC480D"/>
    <w:rsid w:val="00EC4E8C"/>
    <w:rsid w:val="00EC54DB"/>
    <w:rsid w:val="00EC5CFE"/>
    <w:rsid w:val="00EC5EC1"/>
    <w:rsid w:val="00EC616B"/>
    <w:rsid w:val="00EC639A"/>
    <w:rsid w:val="00EC6DD6"/>
    <w:rsid w:val="00EC7EFE"/>
    <w:rsid w:val="00ED0896"/>
    <w:rsid w:val="00ED1F38"/>
    <w:rsid w:val="00ED2693"/>
    <w:rsid w:val="00ED3163"/>
    <w:rsid w:val="00ED3A1E"/>
    <w:rsid w:val="00ED3BD1"/>
    <w:rsid w:val="00ED3BEC"/>
    <w:rsid w:val="00ED7092"/>
    <w:rsid w:val="00ED71A0"/>
    <w:rsid w:val="00EE1852"/>
    <w:rsid w:val="00EE243E"/>
    <w:rsid w:val="00EE2A1E"/>
    <w:rsid w:val="00EE48CB"/>
    <w:rsid w:val="00EE6EAD"/>
    <w:rsid w:val="00EE7BB3"/>
    <w:rsid w:val="00EF0641"/>
    <w:rsid w:val="00EF11E4"/>
    <w:rsid w:val="00EF1247"/>
    <w:rsid w:val="00F0008F"/>
    <w:rsid w:val="00F0087C"/>
    <w:rsid w:val="00F04E63"/>
    <w:rsid w:val="00F06E02"/>
    <w:rsid w:val="00F06F31"/>
    <w:rsid w:val="00F07581"/>
    <w:rsid w:val="00F10393"/>
    <w:rsid w:val="00F10872"/>
    <w:rsid w:val="00F10E95"/>
    <w:rsid w:val="00F12398"/>
    <w:rsid w:val="00F13CCD"/>
    <w:rsid w:val="00F15AE8"/>
    <w:rsid w:val="00F1738E"/>
    <w:rsid w:val="00F24005"/>
    <w:rsid w:val="00F24F54"/>
    <w:rsid w:val="00F27654"/>
    <w:rsid w:val="00F30AE6"/>
    <w:rsid w:val="00F31489"/>
    <w:rsid w:val="00F31993"/>
    <w:rsid w:val="00F31EAC"/>
    <w:rsid w:val="00F37A05"/>
    <w:rsid w:val="00F404E0"/>
    <w:rsid w:val="00F42182"/>
    <w:rsid w:val="00F43321"/>
    <w:rsid w:val="00F43898"/>
    <w:rsid w:val="00F459FA"/>
    <w:rsid w:val="00F469B6"/>
    <w:rsid w:val="00F511BA"/>
    <w:rsid w:val="00F52AB2"/>
    <w:rsid w:val="00F5318E"/>
    <w:rsid w:val="00F53418"/>
    <w:rsid w:val="00F5460C"/>
    <w:rsid w:val="00F547E2"/>
    <w:rsid w:val="00F6038A"/>
    <w:rsid w:val="00F608EE"/>
    <w:rsid w:val="00F6124C"/>
    <w:rsid w:val="00F615A3"/>
    <w:rsid w:val="00F63B7C"/>
    <w:rsid w:val="00F67255"/>
    <w:rsid w:val="00F708E6"/>
    <w:rsid w:val="00F7202C"/>
    <w:rsid w:val="00F723A7"/>
    <w:rsid w:val="00F72B39"/>
    <w:rsid w:val="00F73F66"/>
    <w:rsid w:val="00F75030"/>
    <w:rsid w:val="00F75896"/>
    <w:rsid w:val="00F75906"/>
    <w:rsid w:val="00F81986"/>
    <w:rsid w:val="00F82AC0"/>
    <w:rsid w:val="00F82B17"/>
    <w:rsid w:val="00F85F12"/>
    <w:rsid w:val="00F8713E"/>
    <w:rsid w:val="00F873AE"/>
    <w:rsid w:val="00F923C3"/>
    <w:rsid w:val="00FA0416"/>
    <w:rsid w:val="00FA0433"/>
    <w:rsid w:val="00FA0C38"/>
    <w:rsid w:val="00FA1C3E"/>
    <w:rsid w:val="00FA2CF1"/>
    <w:rsid w:val="00FA48E4"/>
    <w:rsid w:val="00FA4C5C"/>
    <w:rsid w:val="00FA6B1D"/>
    <w:rsid w:val="00FA72BE"/>
    <w:rsid w:val="00FA761A"/>
    <w:rsid w:val="00FB048E"/>
    <w:rsid w:val="00FB093A"/>
    <w:rsid w:val="00FB1926"/>
    <w:rsid w:val="00FB34A5"/>
    <w:rsid w:val="00FB5130"/>
    <w:rsid w:val="00FC31E5"/>
    <w:rsid w:val="00FC4E5A"/>
    <w:rsid w:val="00FD0444"/>
    <w:rsid w:val="00FD4A3A"/>
    <w:rsid w:val="00FD581B"/>
    <w:rsid w:val="00FE0E91"/>
    <w:rsid w:val="00FE1D05"/>
    <w:rsid w:val="00FE1ECB"/>
    <w:rsid w:val="00FE2757"/>
    <w:rsid w:val="00FE3A14"/>
    <w:rsid w:val="00FE4E23"/>
    <w:rsid w:val="00FE57B4"/>
    <w:rsid w:val="00FE62F0"/>
    <w:rsid w:val="00FF500E"/>
    <w:rsid w:val="00FF738F"/>
    <w:rsid w:val="00FF78A0"/>
    <w:rsid w:val="508BDB5E"/>
    <w:rsid w:val="677E66F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DDEA56"/>
  <w15:docId w15:val="{00413B1F-154D-47B7-85F7-BFC8CD76B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6DD6"/>
    <w:pPr>
      <w:spacing w:after="120" w:line="276" w:lineRule="auto"/>
      <w:ind w:left="576"/>
    </w:pPr>
    <w:rPr>
      <w:rFonts w:cstheme="minorHAnsi"/>
      <w:sz w:val="24"/>
    </w:rPr>
  </w:style>
  <w:style w:type="paragraph" w:styleId="Heading1">
    <w:name w:val="heading 1"/>
    <w:basedOn w:val="Normal"/>
    <w:next w:val="Normal"/>
    <w:autoRedefine/>
    <w:qFormat/>
    <w:rsid w:val="0091502D"/>
    <w:pPr>
      <w:keepNext/>
      <w:pageBreakBefore/>
      <w:numPr>
        <w:numId w:val="3"/>
      </w:numPr>
      <w:spacing w:before="240" w:after="240"/>
      <w:outlineLvl w:val="0"/>
    </w:pPr>
    <w:rPr>
      <w:rFonts w:ascii="Arial" w:hAnsi="Arial"/>
      <w:b/>
      <w:kern w:val="28"/>
      <w:sz w:val="32"/>
    </w:rPr>
  </w:style>
  <w:style w:type="paragraph" w:styleId="Heading2">
    <w:name w:val="heading 2"/>
    <w:basedOn w:val="Normal"/>
    <w:next w:val="Normal"/>
    <w:qFormat/>
    <w:pPr>
      <w:keepNext/>
      <w:numPr>
        <w:ilvl w:val="1"/>
        <w:numId w:val="3"/>
      </w:numPr>
      <w:spacing w:before="240" w:after="60"/>
      <w:outlineLvl w:val="1"/>
    </w:pPr>
    <w:rPr>
      <w:rFonts w:ascii="Arial" w:hAnsi="Arial"/>
      <w:b/>
      <w:caps/>
    </w:rPr>
  </w:style>
  <w:style w:type="paragraph" w:styleId="Heading3">
    <w:name w:val="heading 3"/>
    <w:basedOn w:val="Normal"/>
    <w:next w:val="Normal"/>
    <w:qFormat/>
    <w:rsid w:val="0092282D"/>
    <w:pPr>
      <w:keepNext/>
      <w:numPr>
        <w:ilvl w:val="2"/>
        <w:numId w:val="3"/>
      </w:numPr>
      <w:spacing w:before="120" w:after="60"/>
      <w:outlineLvl w:val="2"/>
    </w:pPr>
    <w:rPr>
      <w:rFonts w:ascii="Arial" w:hAnsi="Arial"/>
      <w:b/>
    </w:rPr>
  </w:style>
  <w:style w:type="paragraph" w:styleId="Heading4">
    <w:name w:val="heading 4"/>
    <w:basedOn w:val="Normal"/>
    <w:next w:val="Normal"/>
    <w:qFormat/>
    <w:pPr>
      <w:keepNext/>
      <w:numPr>
        <w:ilvl w:val="3"/>
        <w:numId w:val="3"/>
      </w:numPr>
      <w:spacing w:before="240" w:after="60"/>
      <w:outlineLvl w:val="3"/>
    </w:pPr>
    <w:rPr>
      <w:rFonts w:ascii="Arial" w:hAnsi="Arial"/>
      <w:i/>
      <w:caps/>
      <w:sz w:val="22"/>
    </w:rPr>
  </w:style>
  <w:style w:type="paragraph" w:styleId="Heading5">
    <w:name w:val="heading 5"/>
    <w:basedOn w:val="Normal"/>
    <w:next w:val="Normal"/>
    <w:qFormat/>
    <w:pPr>
      <w:numPr>
        <w:ilvl w:val="4"/>
        <w:numId w:val="3"/>
      </w:numPr>
      <w:spacing w:before="240" w:after="60"/>
      <w:outlineLvl w:val="4"/>
    </w:pPr>
    <w:rPr>
      <w:sz w:val="22"/>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sz w:val="20"/>
    </w:rPr>
  </w:style>
  <w:style w:type="paragraph" w:styleId="Heading9">
    <w:name w:val="heading 9"/>
    <w:basedOn w:val="Normal"/>
    <w:next w:val="Normal"/>
    <w:qFormat/>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TOC1">
    <w:name w:val="toc 1"/>
    <w:basedOn w:val="Normal"/>
    <w:next w:val="Normal"/>
    <w:autoRedefine/>
    <w:uiPriority w:val="39"/>
    <w:pPr>
      <w:spacing w:before="120"/>
      <w:ind w:left="0"/>
    </w:pPr>
    <w:rPr>
      <w:b/>
      <w:bCs/>
      <w:caps/>
      <w:sz w:val="20"/>
    </w:rPr>
  </w:style>
  <w:style w:type="character" w:styleId="LineNumber">
    <w:name w:val="line number"/>
    <w:basedOn w:val="DefaultParagraphFont"/>
  </w:style>
  <w:style w:type="paragraph" w:customStyle="1" w:styleId="Titel">
    <w:name w:val="Titel"/>
    <w:basedOn w:val="Normal"/>
    <w:autoRedefine/>
    <w:rsid w:val="000D32FA"/>
    <w:pPr>
      <w:tabs>
        <w:tab w:val="left" w:pos="1560"/>
      </w:tabs>
      <w:spacing w:before="4000" w:after="0"/>
      <w:ind w:firstLine="1559"/>
      <w:jc w:val="center"/>
    </w:pPr>
    <w:rPr>
      <w:rFonts w:ascii="Arial" w:hAnsi="Arial"/>
      <w:b/>
      <w:sz w:val="72"/>
    </w:rPr>
  </w:style>
  <w:style w:type="paragraph" w:customStyle="1" w:styleId="Undertitel">
    <w:name w:val="Undertitel"/>
    <w:basedOn w:val="Header"/>
    <w:autoRedefine/>
    <w:rsid w:val="00345273"/>
    <w:pPr>
      <w:tabs>
        <w:tab w:val="clear" w:pos="4536"/>
        <w:tab w:val="clear" w:pos="9072"/>
        <w:tab w:val="left" w:pos="0"/>
      </w:tabs>
      <w:spacing w:before="360"/>
      <w:jc w:val="center"/>
    </w:pPr>
    <w:rPr>
      <w:rFonts w:ascii="Arial" w:hAnsi="Arial"/>
      <w:b/>
      <w:sz w:val="36"/>
    </w:rPr>
  </w:style>
  <w:style w:type="paragraph" w:styleId="TOC2">
    <w:name w:val="toc 2"/>
    <w:basedOn w:val="Normal"/>
    <w:next w:val="Normal"/>
    <w:autoRedefine/>
    <w:uiPriority w:val="39"/>
    <w:pPr>
      <w:spacing w:after="0"/>
      <w:ind w:left="240"/>
    </w:pPr>
    <w:rPr>
      <w:smallCaps/>
      <w:sz w:val="20"/>
    </w:rPr>
  </w:style>
  <w:style w:type="paragraph" w:styleId="TOC3">
    <w:name w:val="toc 3"/>
    <w:basedOn w:val="Normal"/>
    <w:next w:val="Normal"/>
    <w:autoRedefine/>
    <w:uiPriority w:val="39"/>
    <w:pPr>
      <w:spacing w:after="0"/>
      <w:ind w:left="480"/>
    </w:pPr>
    <w:rPr>
      <w:i/>
      <w:iCs/>
      <w:sz w:val="20"/>
    </w:rPr>
  </w:style>
  <w:style w:type="paragraph" w:styleId="TOC4">
    <w:name w:val="toc 4"/>
    <w:basedOn w:val="Normal"/>
    <w:next w:val="Normal"/>
    <w:autoRedefine/>
    <w:uiPriority w:val="39"/>
    <w:pPr>
      <w:spacing w:after="0"/>
      <w:ind w:left="720"/>
    </w:pPr>
    <w:rPr>
      <w:sz w:val="18"/>
      <w:szCs w:val="18"/>
    </w:rPr>
  </w:style>
  <w:style w:type="paragraph" w:styleId="TOC5">
    <w:name w:val="toc 5"/>
    <w:basedOn w:val="Normal"/>
    <w:next w:val="Normal"/>
    <w:autoRedefine/>
    <w:semiHidden/>
    <w:pPr>
      <w:spacing w:after="0"/>
      <w:ind w:left="960"/>
    </w:pPr>
    <w:rPr>
      <w:sz w:val="18"/>
      <w:szCs w:val="18"/>
    </w:rPr>
  </w:style>
  <w:style w:type="paragraph" w:styleId="TOC6">
    <w:name w:val="toc 6"/>
    <w:basedOn w:val="Normal"/>
    <w:next w:val="Normal"/>
    <w:autoRedefine/>
    <w:semiHidden/>
    <w:pPr>
      <w:spacing w:after="0"/>
      <w:ind w:left="1200"/>
    </w:pPr>
    <w:rPr>
      <w:sz w:val="18"/>
      <w:szCs w:val="18"/>
    </w:rPr>
  </w:style>
  <w:style w:type="paragraph" w:styleId="TOC7">
    <w:name w:val="toc 7"/>
    <w:basedOn w:val="Normal"/>
    <w:next w:val="Normal"/>
    <w:autoRedefine/>
    <w:semiHidden/>
    <w:pPr>
      <w:spacing w:after="0"/>
      <w:ind w:left="1440"/>
    </w:pPr>
    <w:rPr>
      <w:sz w:val="18"/>
      <w:szCs w:val="18"/>
    </w:rPr>
  </w:style>
  <w:style w:type="paragraph" w:styleId="TOC8">
    <w:name w:val="toc 8"/>
    <w:basedOn w:val="Normal"/>
    <w:next w:val="Normal"/>
    <w:autoRedefine/>
    <w:semiHidden/>
    <w:pPr>
      <w:spacing w:after="0"/>
      <w:ind w:left="1680"/>
    </w:pPr>
    <w:rPr>
      <w:sz w:val="18"/>
      <w:szCs w:val="18"/>
    </w:rPr>
  </w:style>
  <w:style w:type="paragraph" w:styleId="TOC9">
    <w:name w:val="toc 9"/>
    <w:basedOn w:val="Normal"/>
    <w:next w:val="Normal"/>
    <w:autoRedefine/>
    <w:semiHidden/>
    <w:pPr>
      <w:spacing w:after="0"/>
      <w:ind w:left="1920"/>
    </w:pPr>
    <w:rPr>
      <w:sz w:val="18"/>
      <w:szCs w:val="18"/>
    </w:rPr>
  </w:style>
  <w:style w:type="character" w:styleId="CommentReference">
    <w:name w:val="annotation reference"/>
    <w:basedOn w:val="DefaultParagraphFont"/>
    <w:semiHidden/>
    <w:rPr>
      <w:sz w:val="16"/>
    </w:rPr>
  </w:style>
  <w:style w:type="paragraph" w:customStyle="1" w:styleId="Rubriknivbrdtext">
    <w:name w:val="Rubrik nivå brödtext"/>
    <w:basedOn w:val="Normal"/>
    <w:pPr>
      <w:pageBreakBefore/>
      <w:spacing w:before="240" w:after="240"/>
    </w:pPr>
    <w:rPr>
      <w:rFonts w:ascii="Arial" w:hAnsi="Arial"/>
      <w:b/>
      <w:caps/>
      <w:sz w:val="32"/>
    </w:rPr>
  </w:style>
  <w:style w:type="paragraph" w:styleId="CommentText">
    <w:name w:val="annotation text"/>
    <w:basedOn w:val="Normal"/>
    <w:link w:val="CommentTextChar"/>
    <w:semiHidden/>
    <w:rPr>
      <w:sz w:val="20"/>
    </w:r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DocumentMap">
    <w:name w:val="Document Map"/>
    <w:basedOn w:val="Normal"/>
    <w:semiHidden/>
    <w:pPr>
      <w:shd w:val="clear" w:color="auto" w:fill="000080"/>
    </w:pPr>
    <w:rPr>
      <w:rFonts w:ascii="Tahoma" w:hAnsi="Tahoma"/>
    </w:rPr>
  </w:style>
  <w:style w:type="paragraph" w:styleId="BalloonText">
    <w:name w:val="Balloon Text"/>
    <w:basedOn w:val="Normal"/>
    <w:semiHidden/>
    <w:rsid w:val="00591A62"/>
    <w:rPr>
      <w:rFonts w:ascii="Tahoma" w:hAnsi="Tahoma" w:cs="Tahoma"/>
      <w:sz w:val="16"/>
      <w:szCs w:val="16"/>
    </w:rPr>
  </w:style>
  <w:style w:type="paragraph" w:customStyle="1" w:styleId="Default">
    <w:name w:val="Default"/>
    <w:rsid w:val="0041288F"/>
    <w:pPr>
      <w:autoSpaceDE w:val="0"/>
      <w:autoSpaceDN w:val="0"/>
      <w:adjustRightInd w:val="0"/>
    </w:pPr>
    <w:rPr>
      <w:color w:val="000000"/>
      <w:sz w:val="24"/>
      <w:szCs w:val="24"/>
    </w:rPr>
  </w:style>
  <w:style w:type="paragraph" w:styleId="ListParagraph">
    <w:name w:val="List Paragraph"/>
    <w:basedOn w:val="Normal"/>
    <w:uiPriority w:val="34"/>
    <w:qFormat/>
    <w:rsid w:val="00E95F70"/>
    <w:pPr>
      <w:ind w:left="720"/>
      <w:contextualSpacing/>
    </w:pPr>
  </w:style>
  <w:style w:type="character" w:styleId="UnresolvedMention">
    <w:name w:val="Unresolved Mention"/>
    <w:basedOn w:val="DefaultParagraphFont"/>
    <w:uiPriority w:val="99"/>
    <w:semiHidden/>
    <w:unhideWhenUsed/>
    <w:rsid w:val="00C57185"/>
    <w:rPr>
      <w:color w:val="605E5C"/>
      <w:shd w:val="clear" w:color="auto" w:fill="E1DFDD"/>
    </w:rPr>
  </w:style>
  <w:style w:type="paragraph" w:styleId="NormalWeb">
    <w:name w:val="Normal (Web)"/>
    <w:basedOn w:val="Normal"/>
    <w:uiPriority w:val="99"/>
    <w:semiHidden/>
    <w:unhideWhenUsed/>
    <w:rsid w:val="00ED3BD1"/>
    <w:pPr>
      <w:spacing w:before="100" w:beforeAutospacing="1" w:after="100" w:afterAutospacing="1" w:line="240" w:lineRule="auto"/>
      <w:ind w:left="0"/>
    </w:pPr>
    <w:rPr>
      <w:rFonts w:cs="Times New Roman"/>
      <w:szCs w:val="24"/>
    </w:rPr>
  </w:style>
  <w:style w:type="paragraph" w:styleId="TOCHeading">
    <w:name w:val="TOC Heading"/>
    <w:basedOn w:val="Heading1"/>
    <w:next w:val="Normal"/>
    <w:uiPriority w:val="39"/>
    <w:unhideWhenUsed/>
    <w:qFormat/>
    <w:rsid w:val="009B017C"/>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kern w:val="0"/>
      <w:szCs w:val="32"/>
    </w:rPr>
  </w:style>
  <w:style w:type="character" w:customStyle="1" w:styleId="CommentTextChar">
    <w:name w:val="Comment Text Char"/>
    <w:basedOn w:val="DefaultParagraphFont"/>
    <w:link w:val="CommentText"/>
    <w:semiHidden/>
    <w:rsid w:val="003C4F24"/>
    <w:rPr>
      <w:rFonts w:asciiTheme="minorHAnsi" w:hAnsiTheme="minorHAnsi" w:cstheme="minorHAnsi"/>
    </w:rPr>
  </w:style>
  <w:style w:type="character" w:customStyle="1" w:styleId="FooterChar">
    <w:name w:val="Footer Char"/>
    <w:basedOn w:val="DefaultParagraphFont"/>
    <w:link w:val="Footer"/>
    <w:uiPriority w:val="99"/>
    <w:rsid w:val="003962AA"/>
    <w:rPr>
      <w:rFonts w:asciiTheme="minorHAnsi" w:hAnsiTheme="minorHAnsi" w:cstheme="minorHAnsi"/>
      <w:sz w:val="24"/>
    </w:rPr>
  </w:style>
  <w:style w:type="character" w:styleId="SubtleReference">
    <w:name w:val="Subtle Reference"/>
    <w:basedOn w:val="DefaultParagraphFont"/>
    <w:uiPriority w:val="31"/>
    <w:qFormat/>
    <w:rsid w:val="000C59EA"/>
    <w:rPr>
      <w:smallCaps/>
      <w:color w:val="5A5A5A" w:themeColor="text1" w:themeTint="A5"/>
    </w:rPr>
  </w:style>
  <w:style w:type="character" w:styleId="Emphasis">
    <w:name w:val="Emphasis"/>
    <w:basedOn w:val="DefaultParagraphFont"/>
    <w:qFormat/>
    <w:rsid w:val="00CA5877"/>
    <w:rPr>
      <w:i/>
      <w:iCs/>
    </w:rPr>
  </w:style>
  <w:style w:type="paragraph" w:styleId="NoSpacing">
    <w:name w:val="No Spacing"/>
    <w:uiPriority w:val="1"/>
    <w:qFormat/>
    <w:rsid w:val="007649F7"/>
    <w:pPr>
      <w:ind w:left="576"/>
    </w:pPr>
    <w:rPr>
      <w:rFonts w:cstheme="minorHAnsi"/>
      <w:sz w:val="24"/>
    </w:rPr>
  </w:style>
  <w:style w:type="paragraph" w:styleId="CommentSubject">
    <w:name w:val="annotation subject"/>
    <w:basedOn w:val="CommentText"/>
    <w:next w:val="CommentText"/>
    <w:link w:val="CommentSubjectChar"/>
    <w:semiHidden/>
    <w:unhideWhenUsed/>
    <w:rsid w:val="00F511BA"/>
    <w:pPr>
      <w:spacing w:line="240" w:lineRule="auto"/>
    </w:pPr>
    <w:rPr>
      <w:b/>
      <w:bCs/>
    </w:rPr>
  </w:style>
  <w:style w:type="character" w:customStyle="1" w:styleId="CommentSubjectChar">
    <w:name w:val="Comment Subject Char"/>
    <w:basedOn w:val="CommentTextChar"/>
    <w:link w:val="CommentSubject"/>
    <w:semiHidden/>
    <w:rsid w:val="00F511BA"/>
    <w:rPr>
      <w:rFonts w:asciiTheme="minorHAnsi" w:hAnsiTheme="minorHAnsi" w:cstheme="min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81250">
      <w:bodyDiv w:val="1"/>
      <w:marLeft w:val="0"/>
      <w:marRight w:val="0"/>
      <w:marTop w:val="0"/>
      <w:marBottom w:val="0"/>
      <w:divBdr>
        <w:top w:val="none" w:sz="0" w:space="0" w:color="auto"/>
        <w:left w:val="none" w:sz="0" w:space="0" w:color="auto"/>
        <w:bottom w:val="none" w:sz="0" w:space="0" w:color="auto"/>
        <w:right w:val="none" w:sz="0" w:space="0" w:color="auto"/>
      </w:divBdr>
    </w:div>
    <w:div w:id="237177903">
      <w:bodyDiv w:val="1"/>
      <w:marLeft w:val="0"/>
      <w:marRight w:val="0"/>
      <w:marTop w:val="0"/>
      <w:marBottom w:val="0"/>
      <w:divBdr>
        <w:top w:val="none" w:sz="0" w:space="0" w:color="auto"/>
        <w:left w:val="none" w:sz="0" w:space="0" w:color="auto"/>
        <w:bottom w:val="none" w:sz="0" w:space="0" w:color="auto"/>
        <w:right w:val="none" w:sz="0" w:space="0" w:color="auto"/>
      </w:divBdr>
    </w:div>
    <w:div w:id="304163813">
      <w:bodyDiv w:val="1"/>
      <w:marLeft w:val="0"/>
      <w:marRight w:val="0"/>
      <w:marTop w:val="0"/>
      <w:marBottom w:val="0"/>
      <w:divBdr>
        <w:top w:val="none" w:sz="0" w:space="0" w:color="auto"/>
        <w:left w:val="none" w:sz="0" w:space="0" w:color="auto"/>
        <w:bottom w:val="none" w:sz="0" w:space="0" w:color="auto"/>
        <w:right w:val="none" w:sz="0" w:space="0" w:color="auto"/>
      </w:divBdr>
    </w:div>
    <w:div w:id="339045962">
      <w:bodyDiv w:val="1"/>
      <w:marLeft w:val="0"/>
      <w:marRight w:val="0"/>
      <w:marTop w:val="0"/>
      <w:marBottom w:val="0"/>
      <w:divBdr>
        <w:top w:val="none" w:sz="0" w:space="0" w:color="auto"/>
        <w:left w:val="none" w:sz="0" w:space="0" w:color="auto"/>
        <w:bottom w:val="none" w:sz="0" w:space="0" w:color="auto"/>
        <w:right w:val="none" w:sz="0" w:space="0" w:color="auto"/>
      </w:divBdr>
      <w:divsChild>
        <w:div w:id="508179590">
          <w:marLeft w:val="0"/>
          <w:marRight w:val="0"/>
          <w:marTop w:val="0"/>
          <w:marBottom w:val="0"/>
          <w:divBdr>
            <w:top w:val="none" w:sz="0" w:space="0" w:color="auto"/>
            <w:left w:val="none" w:sz="0" w:space="0" w:color="auto"/>
            <w:bottom w:val="none" w:sz="0" w:space="0" w:color="auto"/>
            <w:right w:val="none" w:sz="0" w:space="0" w:color="auto"/>
          </w:divBdr>
        </w:div>
      </w:divsChild>
    </w:div>
    <w:div w:id="401097729">
      <w:bodyDiv w:val="1"/>
      <w:marLeft w:val="0"/>
      <w:marRight w:val="0"/>
      <w:marTop w:val="0"/>
      <w:marBottom w:val="0"/>
      <w:divBdr>
        <w:top w:val="none" w:sz="0" w:space="0" w:color="auto"/>
        <w:left w:val="none" w:sz="0" w:space="0" w:color="auto"/>
        <w:bottom w:val="none" w:sz="0" w:space="0" w:color="auto"/>
        <w:right w:val="none" w:sz="0" w:space="0" w:color="auto"/>
      </w:divBdr>
    </w:div>
    <w:div w:id="411439071">
      <w:bodyDiv w:val="1"/>
      <w:marLeft w:val="0"/>
      <w:marRight w:val="0"/>
      <w:marTop w:val="0"/>
      <w:marBottom w:val="0"/>
      <w:divBdr>
        <w:top w:val="none" w:sz="0" w:space="0" w:color="auto"/>
        <w:left w:val="none" w:sz="0" w:space="0" w:color="auto"/>
        <w:bottom w:val="none" w:sz="0" w:space="0" w:color="auto"/>
        <w:right w:val="none" w:sz="0" w:space="0" w:color="auto"/>
      </w:divBdr>
    </w:div>
    <w:div w:id="666640805">
      <w:bodyDiv w:val="1"/>
      <w:marLeft w:val="0"/>
      <w:marRight w:val="0"/>
      <w:marTop w:val="0"/>
      <w:marBottom w:val="0"/>
      <w:divBdr>
        <w:top w:val="none" w:sz="0" w:space="0" w:color="auto"/>
        <w:left w:val="none" w:sz="0" w:space="0" w:color="auto"/>
        <w:bottom w:val="none" w:sz="0" w:space="0" w:color="auto"/>
        <w:right w:val="none" w:sz="0" w:space="0" w:color="auto"/>
      </w:divBdr>
    </w:div>
    <w:div w:id="868377843">
      <w:bodyDiv w:val="1"/>
      <w:marLeft w:val="0"/>
      <w:marRight w:val="0"/>
      <w:marTop w:val="0"/>
      <w:marBottom w:val="0"/>
      <w:divBdr>
        <w:top w:val="none" w:sz="0" w:space="0" w:color="auto"/>
        <w:left w:val="none" w:sz="0" w:space="0" w:color="auto"/>
        <w:bottom w:val="none" w:sz="0" w:space="0" w:color="auto"/>
        <w:right w:val="none" w:sz="0" w:space="0" w:color="auto"/>
      </w:divBdr>
    </w:div>
    <w:div w:id="1615097204">
      <w:bodyDiv w:val="1"/>
      <w:marLeft w:val="0"/>
      <w:marRight w:val="0"/>
      <w:marTop w:val="0"/>
      <w:marBottom w:val="0"/>
      <w:divBdr>
        <w:top w:val="none" w:sz="0" w:space="0" w:color="auto"/>
        <w:left w:val="none" w:sz="0" w:space="0" w:color="auto"/>
        <w:bottom w:val="none" w:sz="0" w:space="0" w:color="auto"/>
        <w:right w:val="none" w:sz="0" w:space="0" w:color="auto"/>
      </w:divBdr>
    </w:div>
    <w:div w:id="1835099695">
      <w:bodyDiv w:val="1"/>
      <w:marLeft w:val="0"/>
      <w:marRight w:val="0"/>
      <w:marTop w:val="0"/>
      <w:marBottom w:val="0"/>
      <w:divBdr>
        <w:top w:val="none" w:sz="0" w:space="0" w:color="auto"/>
        <w:left w:val="none" w:sz="0" w:space="0" w:color="auto"/>
        <w:bottom w:val="none" w:sz="0" w:space="0" w:color="auto"/>
        <w:right w:val="none" w:sz="0" w:space="0" w:color="auto"/>
      </w:divBdr>
    </w:div>
    <w:div w:id="1869181166">
      <w:bodyDiv w:val="1"/>
      <w:marLeft w:val="0"/>
      <w:marRight w:val="0"/>
      <w:marTop w:val="0"/>
      <w:marBottom w:val="0"/>
      <w:divBdr>
        <w:top w:val="none" w:sz="0" w:space="0" w:color="auto"/>
        <w:left w:val="none" w:sz="0" w:space="0" w:color="auto"/>
        <w:bottom w:val="none" w:sz="0" w:space="0" w:color="auto"/>
        <w:right w:val="none" w:sz="0" w:space="0" w:color="auto"/>
      </w:divBdr>
    </w:div>
    <w:div w:id="197467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microsoft.com/office/2018/08/relationships/commentsExtensible" Target="commentsExtensible.xml"/><Relationship Id="rId47" Type="http://schemas.openxmlformats.org/officeDocument/2006/relationships/image" Target="media/image32.pn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numbering" Target="numbering.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webSettings" Target="webSettings.xml"/><Relationship Id="rId51" Type="http://schemas.openxmlformats.org/officeDocument/2006/relationships/hyperlink" Target="https://medium.com/@dotronglong/implement-authentication-in-flutter-with-firebase-authentication-4cf0a133c488" TargetMode="External"/><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9.jpeg"/><Relationship Id="rId41" Type="http://schemas.microsoft.com/office/2016/09/relationships/commentsIds" Target="commentsIds.xml"/><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firebase-developers/what-is-firebase-the-complete-story-abridged-bcc730c5f2c0" TargetMode="External"/><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omments" Target="comments.xml"/><Relationship Id="rId34" Type="http://schemas.openxmlformats.org/officeDocument/2006/relationships/image" Target="media/image23.png"/><Relationship Id="rId50" Type="http://schemas.openxmlformats.org/officeDocument/2006/relationships/hyperlink" Target="https://blog.back4app.com/firebase-authentication/" TargetMode="External"/><Relationship Id="rId55" Type="http://schemas.openxmlformats.org/officeDocument/2006/relationships/image" Target="media/image37.jpe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jpe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microsoft.com/office/2011/relationships/commentsExtended" Target="commentsExtended.xml"/><Relationship Id="rId45" Type="http://schemas.openxmlformats.org/officeDocument/2006/relationships/image" Target="media/image30.png"/><Relationship Id="rId66" Type="http://schemas.openxmlformats.org/officeDocument/2006/relationships/image" Target="media/image48.jpeg"/><Relationship Id="rId87" Type="http://schemas.openxmlformats.org/officeDocument/2006/relationships/image" Target="media/image69.pn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jpeg"/><Relationship Id="rId77" Type="http://schemas.openxmlformats.org/officeDocument/2006/relationships/image" Target="media/image5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mit5613\Desktop\Dokumentmall%20Gymnasiearbete%2013-14.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90EF99D17C18CF479C0D1D904C250992" ma:contentTypeVersion="12" ma:contentTypeDescription="Skapa ett nytt dokument." ma:contentTypeScope="" ma:versionID="8ef47d891b9d5dc26c314d4ccbf7752e">
  <xsd:schema xmlns:xsd="http://www.w3.org/2001/XMLSchema" xmlns:xs="http://www.w3.org/2001/XMLSchema" xmlns:p="http://schemas.microsoft.com/office/2006/metadata/properties" xmlns:ns3="70248e40-00c0-48ee-a825-5c9090956c6e" xmlns:ns4="376c2bca-75c1-4940-b0e8-7062abb933d4" targetNamespace="http://schemas.microsoft.com/office/2006/metadata/properties" ma:root="true" ma:fieldsID="281bca06aef766044aaaecf4f2ddd38c" ns3:_="" ns4:_="">
    <xsd:import namespace="70248e40-00c0-48ee-a825-5c9090956c6e"/>
    <xsd:import namespace="376c2bca-75c1-4940-b0e8-7062abb933d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248e40-00c0-48ee-a825-5c9090956c6e" elementFormDefault="qualified">
    <xsd:import namespace="http://schemas.microsoft.com/office/2006/documentManagement/types"/>
    <xsd:import namespace="http://schemas.microsoft.com/office/infopath/2007/PartnerControls"/>
    <xsd:element name="SharedWithUsers" ma:index="8" nillable="true" ma:displayName="Delat med"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at med information" ma:description="" ma:internalName="SharedWithDetails" ma:readOnly="true">
      <xsd:simpleType>
        <xsd:restriction base="dms:Note">
          <xsd:maxLength value="255"/>
        </xsd:restriction>
      </xsd:simpleType>
    </xsd:element>
    <xsd:element name="SharingHintHash" ma:index="10" nillable="true" ma:displayName="Delar tips,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2bca-75c1-4940-b0e8-7062abb933d4"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4E81F7-282B-458A-9FEB-C233F0597531}">
  <ds:schemaRefs>
    <ds:schemaRef ds:uri="http://schemas.openxmlformats.org/officeDocument/2006/bibliography"/>
  </ds:schemaRefs>
</ds:datastoreItem>
</file>

<file path=customXml/itemProps2.xml><?xml version="1.0" encoding="utf-8"?>
<ds:datastoreItem xmlns:ds="http://schemas.openxmlformats.org/officeDocument/2006/customXml" ds:itemID="{64BE4846-BD35-4D0F-A4FE-0FADE39A66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A0C948-8B7B-4DD2-AB3E-92A38E5E4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248e40-00c0-48ee-a825-5c9090956c6e"/>
    <ds:schemaRef ds:uri="376c2bca-75c1-4940-b0e8-7062abb933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8ACA25-B41C-4A83-AC91-0737B042FC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Dokumentmall Gymnasiearbete 13-14.dotx</Template>
  <TotalTime>114</TotalTime>
  <Pages>1</Pages>
  <Words>7947</Words>
  <Characters>42123</Characters>
  <Application>Microsoft Office Word</Application>
  <DocSecurity>0</DocSecurity>
  <Lines>351</Lines>
  <Paragraphs>99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Kurs: Samhällskunskap B</vt:lpstr>
      <vt:lpstr>Kurs: Samhällskunskap B</vt:lpstr>
    </vt:vector>
  </TitlesOfParts>
  <Company>Ulricehamns kommun</Company>
  <LinksUpToDate>false</LinksUpToDate>
  <CharactersWithSpaces>49971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Kurs: Samhällskunskap B</dc:title>
  <dc:creator>Harald Mitterer</dc:creator>
  <cp:lastModifiedBy>Richard Johansson</cp:lastModifiedBy>
  <cp:revision>13</cp:revision>
  <cp:lastPrinted>2021-04-08T16:28:00Z</cp:lastPrinted>
  <dcterms:created xsi:type="dcterms:W3CDTF">2021-04-22T14:05:00Z</dcterms:created>
  <dcterms:modified xsi:type="dcterms:W3CDTF">2021-05-10T20:29:00Z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0x01010090EF99D17C18CF479C0D1D904C250992</vt:lpwstr>
  </property>
</Properties>
</file>